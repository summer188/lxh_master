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82" w:rsidRPr="000D3FBC" w:rsidRDefault="00B01582" w:rsidP="00584E9D">
      <w:pPr>
        <w:snapToGrid w:val="0"/>
        <w:spacing w:line="360" w:lineRule="auto"/>
        <w:rPr>
          <w:rFonts w:hAnsi="宋体"/>
          <w:szCs w:val="21"/>
        </w:rPr>
      </w:pPr>
      <w:r w:rsidRPr="000D3FBC">
        <w:rPr>
          <w:rFonts w:hAnsi="宋体" w:hint="eastAsia"/>
          <w:szCs w:val="21"/>
        </w:rPr>
        <w:t>下列各物质按照单质、氧化物、混合物的顺序排列的是（</w:t>
      </w:r>
      <w:r w:rsidRPr="000D3FBC">
        <w:rPr>
          <w:szCs w:val="21"/>
        </w:rPr>
        <w:t xml:space="preserve">    </w:t>
      </w:r>
      <w:r w:rsidRPr="000D3FBC">
        <w:rPr>
          <w:rFonts w:hAnsi="宋体" w:hint="eastAsia"/>
          <w:szCs w:val="21"/>
        </w:rPr>
        <w:t>）</w:t>
      </w:r>
    </w:p>
    <w:p w:rsidR="00B01582" w:rsidRPr="000D3FBC" w:rsidRDefault="00B01582" w:rsidP="00584E9D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冰、干冰、硫酸</w:t>
      </w:r>
      <w:r w:rsidRPr="000D3FBC">
        <w:rPr>
          <w:szCs w:val="21"/>
        </w:rPr>
        <w:t xml:space="preserve">             </w:t>
      </w:r>
    </w:p>
    <w:p w:rsidR="00B01582" w:rsidRPr="000D3FBC" w:rsidRDefault="00B01582" w:rsidP="00584E9D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氮气、氧气、空气</w:t>
      </w:r>
      <w:r w:rsidRPr="000D3FBC">
        <w:rPr>
          <w:szCs w:val="21"/>
        </w:rPr>
        <w:t xml:space="preserve">  </w:t>
      </w:r>
    </w:p>
    <w:p w:rsidR="00B01582" w:rsidRPr="000D3FBC" w:rsidRDefault="00B01582" w:rsidP="00584E9D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水银、水、医用酒精</w:t>
      </w:r>
      <w:r w:rsidRPr="000D3FBC">
        <w:rPr>
          <w:szCs w:val="21"/>
        </w:rPr>
        <w:t xml:space="preserve">         </w:t>
      </w:r>
    </w:p>
    <w:p w:rsidR="00B01582" w:rsidRPr="000D3FBC" w:rsidRDefault="00B01582" w:rsidP="00584E9D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石墨、熟石灰、盐酸</w:t>
      </w:r>
    </w:p>
    <w:p w:rsidR="00B01582" w:rsidRPr="000D3FBC" w:rsidRDefault="00B01582" w:rsidP="00584E9D">
      <w:pPr>
        <w:snapToGrid w:val="0"/>
        <w:spacing w:line="360" w:lineRule="auto"/>
      </w:pPr>
      <w:r w:rsidRPr="000D3FBC">
        <w:rPr>
          <w:rFonts w:hint="eastAsia"/>
        </w:rPr>
        <w:t>解析：</w:t>
      </w:r>
    </w:p>
    <w:p w:rsidR="00B01582" w:rsidRDefault="00B01582" w:rsidP="00584E9D">
      <w:pPr>
        <w:spacing w:line="360" w:lineRule="auto"/>
      </w:pPr>
      <w:r w:rsidRPr="000D3FBC">
        <w:rPr>
          <w:rFonts w:hint="eastAsia"/>
        </w:rPr>
        <w:t>此题考查物质的分类。注意冰和干冰是氧化物，也就是化合物和纯净物；水银是金属单质；医用酒精是</w:t>
      </w:r>
      <w:r w:rsidRPr="000D3FBC">
        <w:t>75%</w:t>
      </w:r>
      <w:r w:rsidRPr="000D3FBC">
        <w:rPr>
          <w:rFonts w:hint="eastAsia"/>
        </w:rPr>
        <w:t>的酒精溶液是混合物；盐酸是氯化氢的水溶液。</w:t>
      </w:r>
    </w:p>
    <w:p w:rsidR="00B01582" w:rsidRDefault="00B01582" w:rsidP="00584E9D">
      <w:pPr>
        <w:spacing w:line="360" w:lineRule="auto"/>
      </w:pPr>
      <w:r w:rsidRPr="000D3FBC">
        <w:rPr>
          <w:rFonts w:hint="eastAsia"/>
        </w:rPr>
        <w:t>答案：</w:t>
      </w:r>
      <w:r w:rsidRPr="000D3FBC">
        <w:t>C</w:t>
      </w:r>
    </w:p>
    <w:sectPr w:rsidR="00B01582" w:rsidSect="008462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582" w:rsidRDefault="00B01582" w:rsidP="00584E9D">
      <w:pPr>
        <w:spacing w:line="240" w:lineRule="auto"/>
      </w:pPr>
      <w:r>
        <w:separator/>
      </w:r>
    </w:p>
  </w:endnote>
  <w:endnote w:type="continuationSeparator" w:id="1">
    <w:p w:rsidR="00B01582" w:rsidRDefault="00B01582" w:rsidP="00584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82" w:rsidRDefault="00B015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82" w:rsidRDefault="00B015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82" w:rsidRDefault="00B01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582" w:rsidRDefault="00B01582" w:rsidP="00584E9D">
      <w:pPr>
        <w:spacing w:line="240" w:lineRule="auto"/>
      </w:pPr>
      <w:r>
        <w:separator/>
      </w:r>
    </w:p>
  </w:footnote>
  <w:footnote w:type="continuationSeparator" w:id="1">
    <w:p w:rsidR="00B01582" w:rsidRDefault="00B01582" w:rsidP="00584E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82" w:rsidRDefault="00B015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82" w:rsidRDefault="00B01582" w:rsidP="005C489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82" w:rsidRDefault="00B015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E9D"/>
    <w:rsid w:val="000D3FBC"/>
    <w:rsid w:val="00584E9D"/>
    <w:rsid w:val="005C4898"/>
    <w:rsid w:val="00666FCB"/>
    <w:rsid w:val="008462D5"/>
    <w:rsid w:val="00A023ED"/>
    <w:rsid w:val="00B0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9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84E9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4E9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84E9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4E9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84E9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27</Words>
  <Characters>156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2011-05-25T06:04:00Z</dcterms:created>
  <dcterms:modified xsi:type="dcterms:W3CDTF">2011-06-02T05:55:00Z</dcterms:modified>
</cp:coreProperties>
</file>