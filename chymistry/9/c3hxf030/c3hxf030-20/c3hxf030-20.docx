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3B5" w:rsidRPr="000D3FBC" w:rsidRDefault="009433B5" w:rsidP="001A15DC">
      <w:pPr>
        <w:snapToGrid w:val="0"/>
        <w:spacing w:line="360" w:lineRule="auto"/>
        <w:rPr>
          <w:szCs w:val="21"/>
        </w:rPr>
      </w:pPr>
      <w:r w:rsidRPr="000D3FBC">
        <w:rPr>
          <w:rFonts w:hAnsi="宋体" w:hint="eastAsia"/>
          <w:szCs w:val="21"/>
        </w:rPr>
        <w:t>下列各组物质在物质分类中，前者从属于后者的是</w:t>
      </w:r>
      <w:r w:rsidRPr="000D3FBC">
        <w:rPr>
          <w:rFonts w:ascii="宋体" w:hAnsi="宋体" w:hint="eastAsia"/>
          <w:szCs w:val="21"/>
        </w:rPr>
        <w:t>（</w:t>
      </w:r>
      <w:r w:rsidRPr="000D3FBC">
        <w:rPr>
          <w:rFonts w:ascii="宋体" w:hAnsi="宋体"/>
          <w:szCs w:val="21"/>
        </w:rPr>
        <w:t xml:space="preserve">    </w:t>
      </w:r>
      <w:r w:rsidRPr="000D3FBC">
        <w:rPr>
          <w:rFonts w:ascii="宋体" w:hAnsi="宋体" w:hint="eastAsia"/>
          <w:szCs w:val="21"/>
        </w:rPr>
        <w:t>）</w:t>
      </w:r>
    </w:p>
    <w:p w:rsidR="009433B5" w:rsidRPr="000D3FBC" w:rsidRDefault="009433B5" w:rsidP="001A15DC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A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金属、非金属</w:t>
      </w:r>
      <w:r w:rsidRPr="000D3FBC">
        <w:rPr>
          <w:szCs w:val="21"/>
        </w:rPr>
        <w:t xml:space="preserve">              </w:t>
      </w:r>
    </w:p>
    <w:p w:rsidR="009433B5" w:rsidRPr="000D3FBC" w:rsidRDefault="009433B5" w:rsidP="001A15DC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B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纯净物、混合物</w:t>
      </w:r>
      <w:r w:rsidRPr="000D3FBC">
        <w:rPr>
          <w:szCs w:val="21"/>
        </w:rPr>
        <w:t xml:space="preserve">    </w:t>
      </w:r>
    </w:p>
    <w:p w:rsidR="009433B5" w:rsidRPr="000D3FBC" w:rsidRDefault="009433B5" w:rsidP="001A15DC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C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氧化物、化合物</w:t>
      </w:r>
      <w:r w:rsidRPr="000D3FBC">
        <w:rPr>
          <w:szCs w:val="21"/>
        </w:rPr>
        <w:t xml:space="preserve">            </w:t>
      </w:r>
    </w:p>
    <w:p w:rsidR="009433B5" w:rsidRPr="000D3FBC" w:rsidRDefault="009433B5" w:rsidP="001A15DC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D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单质、化合物</w:t>
      </w:r>
    </w:p>
    <w:p w:rsidR="009433B5" w:rsidRPr="000D3FBC" w:rsidRDefault="009433B5" w:rsidP="001A15DC">
      <w:pPr>
        <w:spacing w:line="360" w:lineRule="auto"/>
      </w:pPr>
      <w:r w:rsidRPr="000D3FBC">
        <w:rPr>
          <w:rFonts w:hint="eastAsia"/>
        </w:rPr>
        <w:t>解析：</w:t>
      </w:r>
    </w:p>
    <w:p w:rsidR="009433B5" w:rsidRDefault="009433B5" w:rsidP="001A15DC">
      <w:pPr>
        <w:spacing w:line="360" w:lineRule="auto"/>
      </w:pPr>
      <w:r w:rsidRPr="000E4B02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1pt;height:180.75pt;visibility:visible">
            <v:imagedata r:id="rId6" o:title="" gain="74473f"/>
          </v:shape>
        </w:pict>
      </w:r>
    </w:p>
    <w:p w:rsidR="009433B5" w:rsidRPr="001A15DC" w:rsidRDefault="009433B5" w:rsidP="001A15DC">
      <w:pPr>
        <w:spacing w:line="360" w:lineRule="auto"/>
      </w:pPr>
      <w:r w:rsidRPr="000D3FBC">
        <w:rPr>
          <w:rFonts w:hint="eastAsia"/>
        </w:rPr>
        <w:t>答案：</w:t>
      </w:r>
      <w:r w:rsidRPr="000D3FBC">
        <w:t>C</w:t>
      </w:r>
    </w:p>
    <w:sectPr w:rsidR="009433B5" w:rsidRPr="001A15DC" w:rsidSect="00C23C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3B5" w:rsidRDefault="009433B5" w:rsidP="001A15DC">
      <w:pPr>
        <w:spacing w:line="240" w:lineRule="auto"/>
      </w:pPr>
      <w:r>
        <w:separator/>
      </w:r>
    </w:p>
  </w:endnote>
  <w:endnote w:type="continuationSeparator" w:id="1">
    <w:p w:rsidR="009433B5" w:rsidRDefault="009433B5" w:rsidP="001A1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3B5" w:rsidRDefault="009433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3B5" w:rsidRDefault="009433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3B5" w:rsidRDefault="009433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3B5" w:rsidRDefault="009433B5" w:rsidP="001A15DC">
      <w:pPr>
        <w:spacing w:line="240" w:lineRule="auto"/>
      </w:pPr>
      <w:r>
        <w:separator/>
      </w:r>
    </w:p>
  </w:footnote>
  <w:footnote w:type="continuationSeparator" w:id="1">
    <w:p w:rsidR="009433B5" w:rsidRDefault="009433B5" w:rsidP="001A15D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3B5" w:rsidRDefault="009433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3B5" w:rsidRDefault="009433B5" w:rsidP="000409B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3B5" w:rsidRDefault="009433B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15DC"/>
    <w:rsid w:val="000409B7"/>
    <w:rsid w:val="000D3FBC"/>
    <w:rsid w:val="000E4B02"/>
    <w:rsid w:val="001A15DC"/>
    <w:rsid w:val="009433B5"/>
    <w:rsid w:val="00C23C2A"/>
    <w:rsid w:val="00C93D19"/>
    <w:rsid w:val="00E64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5D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A15D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A15D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A15D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A15D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A15D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1A15DC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A15DC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16</Words>
  <Characters>96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2011-05-25T06:16:00Z</dcterms:created>
  <dcterms:modified xsi:type="dcterms:W3CDTF">2011-06-02T06:00:00Z</dcterms:modified>
</cp:coreProperties>
</file>