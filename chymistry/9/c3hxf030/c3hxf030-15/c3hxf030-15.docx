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A8D" w:rsidRPr="000D3FBC" w:rsidRDefault="00435A8D" w:rsidP="004E6BB8">
      <w:pPr>
        <w:spacing w:line="360" w:lineRule="auto"/>
        <w:rPr>
          <w:szCs w:val="21"/>
        </w:rPr>
      </w:pPr>
      <w:r w:rsidRPr="000D3FBC">
        <w:rPr>
          <w:rFonts w:hAnsi="宋体" w:hint="eastAsia"/>
          <w:szCs w:val="21"/>
        </w:rPr>
        <w:t>如</w:t>
      </w:r>
      <w:r w:rsidRPr="000D3FBC">
        <w:rPr>
          <w:rFonts w:ascii="宋体" w:hAnsi="宋体" w:hint="eastAsia"/>
          <w:szCs w:val="21"/>
        </w:rPr>
        <w:t>图</w:t>
      </w:r>
      <w:r w:rsidRPr="000D3FBC">
        <w:rPr>
          <w:rFonts w:ascii="宋体" w:hint="eastAsia"/>
          <w:szCs w:val="21"/>
        </w:rPr>
        <w:t>●</w:t>
      </w:r>
      <w:r w:rsidRPr="000D3FBC">
        <w:rPr>
          <w:rFonts w:ascii="宋体" w:hAnsi="宋体" w:hint="eastAsia"/>
          <w:szCs w:val="21"/>
        </w:rPr>
        <w:t>和</w:t>
      </w:r>
      <w:r w:rsidRPr="000D3FBC">
        <w:rPr>
          <w:rFonts w:ascii="宋体" w:hint="eastAsia"/>
          <w:szCs w:val="21"/>
        </w:rPr>
        <w:t>○</w:t>
      </w:r>
      <w:r w:rsidRPr="000D3FBC">
        <w:rPr>
          <w:rFonts w:ascii="宋体" w:hAnsi="宋体" w:hint="eastAsia"/>
          <w:szCs w:val="21"/>
        </w:rPr>
        <w:t>分别</w:t>
      </w:r>
      <w:r w:rsidRPr="000D3FBC">
        <w:rPr>
          <w:rFonts w:hAnsi="宋体" w:hint="eastAsia"/>
          <w:szCs w:val="21"/>
        </w:rPr>
        <w:t>表示两种不同质子数的原子，其中表示化合物的是</w:t>
      </w:r>
      <w:r w:rsidRPr="000D3FBC">
        <w:rPr>
          <w:rFonts w:ascii="宋体" w:hAnsi="宋体" w:hint="eastAsia"/>
          <w:szCs w:val="21"/>
        </w:rPr>
        <w:t>（</w:t>
      </w:r>
      <w:r w:rsidRPr="000D3FBC">
        <w:rPr>
          <w:rFonts w:ascii="宋体" w:hAnsi="宋体"/>
          <w:szCs w:val="21"/>
        </w:rPr>
        <w:t xml:space="preserve">    </w:t>
      </w:r>
      <w:r w:rsidRPr="000D3FBC">
        <w:rPr>
          <w:rFonts w:ascii="宋体" w:hAnsi="宋体" w:hint="eastAsia"/>
          <w:szCs w:val="21"/>
        </w:rPr>
        <w:t>）</w:t>
      </w:r>
    </w:p>
    <w:p w:rsidR="00435A8D" w:rsidRPr="000D3FBC" w:rsidRDefault="00435A8D" w:rsidP="004E6BB8">
      <w:pPr>
        <w:spacing w:line="360" w:lineRule="auto"/>
        <w:rPr>
          <w:szCs w:val="21"/>
        </w:rPr>
      </w:pPr>
      <w:r w:rsidRPr="00B10E31">
        <w:rPr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280.5pt;height:57.75pt;visibility:visible">
            <v:imagedata r:id="rId6" o:title="" gain="74473f"/>
          </v:shape>
        </w:pict>
      </w:r>
    </w:p>
    <w:p w:rsidR="00435A8D" w:rsidRPr="000D3FBC" w:rsidRDefault="00435A8D" w:rsidP="004E6BB8">
      <w:pPr>
        <w:spacing w:line="360" w:lineRule="auto"/>
      </w:pPr>
      <w:r w:rsidRPr="000D3FBC">
        <w:rPr>
          <w:rFonts w:hint="eastAsia"/>
        </w:rPr>
        <w:t>解析：</w:t>
      </w:r>
    </w:p>
    <w:p w:rsidR="00435A8D" w:rsidRPr="009C7CD1" w:rsidRDefault="00435A8D" w:rsidP="004E6BB8">
      <w:pPr>
        <w:spacing w:line="360" w:lineRule="auto"/>
      </w:pPr>
      <w:r w:rsidRPr="000D3FBC">
        <w:rPr>
          <w:rFonts w:hint="eastAsia"/>
        </w:rPr>
        <w:t>此题是用微观图示表示物质的分类，考查对图文转化能力，和对物质分类知识的掌握情况。答案：</w:t>
      </w:r>
      <w:r w:rsidRPr="000D3FBC">
        <w:t>A</w:t>
      </w:r>
    </w:p>
    <w:p w:rsidR="00435A8D" w:rsidRDefault="00435A8D" w:rsidP="00A1705B">
      <w:pPr>
        <w:spacing w:line="360" w:lineRule="auto"/>
      </w:pPr>
    </w:p>
    <w:sectPr w:rsidR="00435A8D" w:rsidSect="005808E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A8D" w:rsidRDefault="00435A8D" w:rsidP="00A1705B">
      <w:pPr>
        <w:spacing w:line="240" w:lineRule="auto"/>
      </w:pPr>
      <w:r>
        <w:separator/>
      </w:r>
    </w:p>
  </w:endnote>
  <w:endnote w:type="continuationSeparator" w:id="1">
    <w:p w:rsidR="00435A8D" w:rsidRDefault="00435A8D" w:rsidP="00A17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A8D" w:rsidRDefault="00435A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A8D" w:rsidRDefault="00435A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A8D" w:rsidRDefault="00435A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A8D" w:rsidRDefault="00435A8D" w:rsidP="00A1705B">
      <w:pPr>
        <w:spacing w:line="240" w:lineRule="auto"/>
      </w:pPr>
      <w:r>
        <w:separator/>
      </w:r>
    </w:p>
  </w:footnote>
  <w:footnote w:type="continuationSeparator" w:id="1">
    <w:p w:rsidR="00435A8D" w:rsidRDefault="00435A8D" w:rsidP="00A1705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A8D" w:rsidRDefault="00435A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A8D" w:rsidRDefault="00435A8D" w:rsidP="004E6BB8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A8D" w:rsidRDefault="00435A8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1705B"/>
    <w:rsid w:val="000D3FBC"/>
    <w:rsid w:val="00435A8D"/>
    <w:rsid w:val="004E6BB8"/>
    <w:rsid w:val="00530817"/>
    <w:rsid w:val="005808E9"/>
    <w:rsid w:val="009C7CD1"/>
    <w:rsid w:val="00A11029"/>
    <w:rsid w:val="00A1705B"/>
    <w:rsid w:val="00B10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05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1705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1705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705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1705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1705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A1705B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1705B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13</Words>
  <Characters>75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2011-05-25T06:10:00Z</dcterms:created>
  <dcterms:modified xsi:type="dcterms:W3CDTF">2011-06-02T05:58:00Z</dcterms:modified>
</cp:coreProperties>
</file>