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1EF" w:rsidRPr="000D3FBC" w:rsidRDefault="005341EF" w:rsidP="00D35E75">
      <w:pPr>
        <w:snapToGrid w:val="0"/>
        <w:spacing w:line="360" w:lineRule="auto"/>
        <w:rPr>
          <w:szCs w:val="21"/>
        </w:rPr>
      </w:pPr>
      <w:r w:rsidRPr="000D3FBC">
        <w:rPr>
          <w:rFonts w:hAnsi="宋体" w:hint="eastAsia"/>
          <w:szCs w:val="21"/>
        </w:rPr>
        <w:t>有一种物质通过物理方法</w:t>
      </w:r>
      <w:r w:rsidRPr="000D3FBC">
        <w:rPr>
          <w:rFonts w:hint="eastAsia"/>
          <w:szCs w:val="21"/>
        </w:rPr>
        <w:t>（</w:t>
      </w:r>
      <w:r w:rsidRPr="000D3FBC">
        <w:rPr>
          <w:rFonts w:hAnsi="宋体" w:hint="eastAsia"/>
          <w:szCs w:val="21"/>
        </w:rPr>
        <w:t>物理变化</w:t>
      </w:r>
      <w:r w:rsidRPr="000D3FBC">
        <w:rPr>
          <w:rFonts w:hint="eastAsia"/>
          <w:szCs w:val="21"/>
        </w:rPr>
        <w:t>）</w:t>
      </w:r>
      <w:r w:rsidRPr="000D3FBC">
        <w:rPr>
          <w:rFonts w:hAnsi="宋体" w:hint="eastAsia"/>
          <w:szCs w:val="21"/>
        </w:rPr>
        <w:t>能得到两种不同的物质，该物质一定是</w:t>
      </w:r>
      <w:r w:rsidRPr="000D3FBC">
        <w:rPr>
          <w:rFonts w:hint="eastAsia"/>
          <w:szCs w:val="21"/>
        </w:rPr>
        <w:t>（</w:t>
      </w:r>
      <w:r w:rsidRPr="000D3FBC">
        <w:rPr>
          <w:szCs w:val="21"/>
        </w:rPr>
        <w:t xml:space="preserve">    </w:t>
      </w:r>
      <w:r w:rsidRPr="000D3FBC">
        <w:rPr>
          <w:rFonts w:hint="eastAsia"/>
          <w:szCs w:val="21"/>
        </w:rPr>
        <w:t>）</w:t>
      </w:r>
    </w:p>
    <w:p w:rsidR="005341EF" w:rsidRPr="000D3FBC" w:rsidRDefault="005341EF" w:rsidP="00D35E75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A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单质</w:t>
      </w:r>
      <w:r w:rsidRPr="000D3FBC">
        <w:rPr>
          <w:szCs w:val="21"/>
        </w:rPr>
        <w:t xml:space="preserve">    B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化合物</w:t>
      </w:r>
      <w:r w:rsidRPr="000D3FBC">
        <w:rPr>
          <w:szCs w:val="21"/>
        </w:rPr>
        <w:t xml:space="preserve">    C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纯净物</w:t>
      </w:r>
      <w:r w:rsidRPr="000D3FBC">
        <w:rPr>
          <w:szCs w:val="21"/>
        </w:rPr>
        <w:t xml:space="preserve">    D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混合物</w:t>
      </w:r>
    </w:p>
    <w:p w:rsidR="005341EF" w:rsidRPr="000D3FBC" w:rsidRDefault="005341EF" w:rsidP="00D35E75">
      <w:pPr>
        <w:spacing w:line="360" w:lineRule="auto"/>
      </w:pPr>
      <w:r w:rsidRPr="000D3FBC">
        <w:rPr>
          <w:rFonts w:hint="eastAsia"/>
        </w:rPr>
        <w:t>解析：</w:t>
      </w:r>
    </w:p>
    <w:p w:rsidR="005341EF" w:rsidRDefault="005341EF" w:rsidP="00D35E75">
      <w:pPr>
        <w:spacing w:line="360" w:lineRule="auto"/>
      </w:pPr>
      <w:r w:rsidRPr="000D3FBC">
        <w:rPr>
          <w:rFonts w:hint="eastAsia"/>
        </w:rPr>
        <w:t>物理方法只是将物质简单的分离，而没有发生化学变化，故该物质一定是混合物。</w:t>
      </w:r>
    </w:p>
    <w:p w:rsidR="005341EF" w:rsidRPr="00D35E75" w:rsidRDefault="005341EF" w:rsidP="00D35E75">
      <w:pPr>
        <w:spacing w:line="360" w:lineRule="auto"/>
      </w:pPr>
      <w:r w:rsidRPr="000D3FBC">
        <w:rPr>
          <w:rFonts w:hint="eastAsia"/>
        </w:rPr>
        <w:t>答案：</w:t>
      </w:r>
      <w:r w:rsidRPr="000D3FBC">
        <w:t>D</w:t>
      </w:r>
    </w:p>
    <w:sectPr w:rsidR="005341EF" w:rsidRPr="00D35E75" w:rsidSect="00BB4D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1EF" w:rsidRDefault="005341EF" w:rsidP="00D35E75">
      <w:pPr>
        <w:spacing w:line="240" w:lineRule="auto"/>
      </w:pPr>
      <w:r>
        <w:separator/>
      </w:r>
    </w:p>
  </w:endnote>
  <w:endnote w:type="continuationSeparator" w:id="1">
    <w:p w:rsidR="005341EF" w:rsidRDefault="005341EF" w:rsidP="00D35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1EF" w:rsidRDefault="005341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1EF" w:rsidRDefault="005341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1EF" w:rsidRDefault="005341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1EF" w:rsidRDefault="005341EF" w:rsidP="00D35E75">
      <w:pPr>
        <w:spacing w:line="240" w:lineRule="auto"/>
      </w:pPr>
      <w:r>
        <w:separator/>
      </w:r>
    </w:p>
  </w:footnote>
  <w:footnote w:type="continuationSeparator" w:id="1">
    <w:p w:rsidR="005341EF" w:rsidRDefault="005341EF" w:rsidP="00D35E7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1EF" w:rsidRDefault="005341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1EF" w:rsidRDefault="005341EF" w:rsidP="0029161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1EF" w:rsidRDefault="005341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5E75"/>
    <w:rsid w:val="000D3FBC"/>
    <w:rsid w:val="00291614"/>
    <w:rsid w:val="005341EF"/>
    <w:rsid w:val="007D04EB"/>
    <w:rsid w:val="008B15A0"/>
    <w:rsid w:val="00BB4DE5"/>
    <w:rsid w:val="00D35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E7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35E7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35E7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35E7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35E7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35E7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18</Words>
  <Characters>105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2011-05-25T06:15:00Z</dcterms:created>
  <dcterms:modified xsi:type="dcterms:W3CDTF">2011-06-02T05:59:00Z</dcterms:modified>
</cp:coreProperties>
</file>