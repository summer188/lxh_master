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5E" w:rsidRPr="000D3FBC" w:rsidRDefault="008B7A5E" w:rsidP="005E0A18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科学家计划用质子数为</w:t>
      </w:r>
      <w:r w:rsidRPr="000D3FBC">
        <w:rPr>
          <w:szCs w:val="21"/>
        </w:rPr>
        <w:t>20</w:t>
      </w:r>
      <w:r w:rsidRPr="000D3FBC">
        <w:rPr>
          <w:rFonts w:hAnsi="宋体" w:hint="eastAsia"/>
          <w:szCs w:val="21"/>
        </w:rPr>
        <w:t>的钙离子，轰击核电荷数为</w:t>
      </w:r>
      <w:r w:rsidRPr="000D3FBC">
        <w:rPr>
          <w:szCs w:val="21"/>
        </w:rPr>
        <w:t>98</w:t>
      </w:r>
      <w:r w:rsidRPr="000D3FBC">
        <w:rPr>
          <w:rFonts w:hAnsi="宋体" w:hint="eastAsia"/>
          <w:szCs w:val="21"/>
        </w:rPr>
        <w:t>的锎元素靶，使两元素的原子核合并在一起，合成核电荷数为</w:t>
      </w:r>
      <w:r w:rsidRPr="000D3FBC">
        <w:rPr>
          <w:szCs w:val="21"/>
        </w:rPr>
        <w:t>118</w:t>
      </w:r>
      <w:r w:rsidRPr="000D3FBC">
        <w:rPr>
          <w:rFonts w:hAnsi="宋体" w:hint="eastAsia"/>
          <w:szCs w:val="21"/>
        </w:rPr>
        <w:t>的新元素。对此理解正确的是（</w:t>
      </w:r>
      <w:r w:rsidRPr="000D3FBC">
        <w:rPr>
          <w:szCs w:val="21"/>
        </w:rPr>
        <w:t xml:space="preserve">    </w:t>
      </w:r>
      <w:r w:rsidRPr="000D3FBC">
        <w:rPr>
          <w:rFonts w:hAnsi="宋体" w:hint="eastAsia"/>
          <w:szCs w:val="21"/>
        </w:rPr>
        <w:t>）</w:t>
      </w:r>
    </w:p>
    <w:p w:rsidR="008B7A5E" w:rsidRPr="000D3FBC" w:rsidRDefault="008B7A5E" w:rsidP="005E0A18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新元素的原子核外电子数为</w:t>
      </w:r>
      <w:r w:rsidRPr="000D3FBC">
        <w:rPr>
          <w:szCs w:val="21"/>
        </w:rPr>
        <w:t>116</w:t>
      </w:r>
    </w:p>
    <w:p w:rsidR="008B7A5E" w:rsidRPr="000D3FBC" w:rsidRDefault="008B7A5E" w:rsidP="005E0A18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新元素的原子序数为</w:t>
      </w:r>
      <w:r w:rsidRPr="000D3FBC">
        <w:rPr>
          <w:szCs w:val="21"/>
        </w:rPr>
        <w:t xml:space="preserve">118    </w:t>
      </w:r>
    </w:p>
    <w:p w:rsidR="008B7A5E" w:rsidRDefault="008B7A5E" w:rsidP="005E0A18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新元素的相对原子质量为</w:t>
      </w:r>
      <w:r w:rsidRPr="000D3FBC">
        <w:rPr>
          <w:szCs w:val="21"/>
        </w:rPr>
        <w:t xml:space="preserve">118   </w:t>
      </w:r>
    </w:p>
    <w:p w:rsidR="008B7A5E" w:rsidRPr="000D3FBC" w:rsidRDefault="008B7A5E" w:rsidP="005E0A18">
      <w:pPr>
        <w:snapToGrid w:val="0"/>
        <w:spacing w:line="360" w:lineRule="auto"/>
        <w:rPr>
          <w:szCs w:val="21"/>
        </w:rPr>
      </w:pPr>
      <w:r w:rsidRPr="000D3FBC">
        <w:rPr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变化过程中元素种类没有发生改变</w:t>
      </w:r>
    </w:p>
    <w:p w:rsidR="008B7A5E" w:rsidRPr="000D3FBC" w:rsidRDefault="008B7A5E" w:rsidP="005E0A18">
      <w:pPr>
        <w:spacing w:line="360" w:lineRule="auto"/>
      </w:pPr>
      <w:r w:rsidRPr="000D3FBC">
        <w:rPr>
          <w:rFonts w:hint="eastAsia"/>
        </w:rPr>
        <w:t>解析：</w:t>
      </w:r>
    </w:p>
    <w:p w:rsidR="008B7A5E" w:rsidRPr="005E0A18" w:rsidRDefault="008B7A5E" w:rsidP="005E0A18">
      <w:pPr>
        <w:spacing w:line="360" w:lineRule="auto"/>
      </w:pPr>
      <w:r w:rsidRPr="000D3FBC">
        <w:rPr>
          <w:rFonts w:hint="eastAsia"/>
        </w:rPr>
        <w:t>核电荷数为</w:t>
      </w:r>
      <w:r w:rsidRPr="000D3FBC">
        <w:t>118</w:t>
      </w:r>
      <w:r w:rsidRPr="000D3FBC">
        <w:rPr>
          <w:rFonts w:hint="eastAsia"/>
        </w:rPr>
        <w:t>，即质子数为</w:t>
      </w:r>
      <w:r w:rsidRPr="000D3FBC">
        <w:t>118</w:t>
      </w:r>
      <w:r w:rsidRPr="000D3FBC">
        <w:rPr>
          <w:rFonts w:hint="eastAsia"/>
        </w:rPr>
        <w:t>，原子序数等于质子数也是</w:t>
      </w:r>
      <w:r w:rsidRPr="000D3FBC">
        <w:t>118</w:t>
      </w:r>
      <w:r w:rsidRPr="000D3FBC">
        <w:rPr>
          <w:rFonts w:hint="eastAsia"/>
        </w:rPr>
        <w:t>，轰击后，质子数发生了改变，即元素的种类发生了改变。此题起点高，落点低，只是考查了关于元素的相关知识。答案：</w:t>
      </w:r>
      <w:r w:rsidRPr="000D3FBC">
        <w:t>B</w:t>
      </w:r>
    </w:p>
    <w:sectPr w:rsidR="008B7A5E" w:rsidRPr="005E0A18" w:rsidSect="00F150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A5E" w:rsidRDefault="008B7A5E" w:rsidP="005E0A18">
      <w:pPr>
        <w:spacing w:line="240" w:lineRule="auto"/>
      </w:pPr>
      <w:r>
        <w:separator/>
      </w:r>
    </w:p>
  </w:endnote>
  <w:endnote w:type="continuationSeparator" w:id="1">
    <w:p w:rsidR="008B7A5E" w:rsidRDefault="008B7A5E" w:rsidP="005E0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5E" w:rsidRDefault="008B7A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5E" w:rsidRDefault="008B7A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5E" w:rsidRDefault="008B7A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A5E" w:rsidRDefault="008B7A5E" w:rsidP="005E0A18">
      <w:pPr>
        <w:spacing w:line="240" w:lineRule="auto"/>
      </w:pPr>
      <w:r>
        <w:separator/>
      </w:r>
    </w:p>
  </w:footnote>
  <w:footnote w:type="continuationSeparator" w:id="1">
    <w:p w:rsidR="008B7A5E" w:rsidRDefault="008B7A5E" w:rsidP="005E0A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5E" w:rsidRDefault="008B7A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5E" w:rsidRDefault="008B7A5E" w:rsidP="00030D2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5E" w:rsidRDefault="008B7A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0A18"/>
    <w:rsid w:val="00030D23"/>
    <w:rsid w:val="000D3FBC"/>
    <w:rsid w:val="005E0A18"/>
    <w:rsid w:val="008B7A5E"/>
    <w:rsid w:val="00A33A71"/>
    <w:rsid w:val="00B20191"/>
    <w:rsid w:val="00F15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A1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E0A1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E0A1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E0A1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0A1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E0A1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36</Words>
  <Characters>211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2011-05-25T06:05:00Z</dcterms:created>
  <dcterms:modified xsi:type="dcterms:W3CDTF">2011-06-02T05:56:00Z</dcterms:modified>
</cp:coreProperties>
</file>