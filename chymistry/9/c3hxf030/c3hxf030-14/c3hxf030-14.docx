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ED6" w:rsidRPr="000D3FBC" w:rsidRDefault="00A85ED6" w:rsidP="001013A8">
      <w:pPr>
        <w:snapToGrid w:val="0"/>
        <w:spacing w:line="360" w:lineRule="auto"/>
        <w:rPr>
          <w:bCs/>
          <w:szCs w:val="21"/>
        </w:rPr>
      </w:pPr>
      <w:r w:rsidRPr="000D3FBC">
        <w:rPr>
          <w:rFonts w:hAnsi="宋体" w:hint="eastAsia"/>
          <w:bCs/>
          <w:szCs w:val="21"/>
        </w:rPr>
        <w:t>下列叙述正确的是（</w:t>
      </w:r>
      <w:r w:rsidRPr="000D3FBC">
        <w:rPr>
          <w:bCs/>
          <w:szCs w:val="21"/>
        </w:rPr>
        <w:t xml:space="preserve">    </w:t>
      </w:r>
      <w:r w:rsidRPr="000D3FBC">
        <w:rPr>
          <w:rFonts w:hAnsi="宋体" w:hint="eastAsia"/>
          <w:bCs/>
          <w:szCs w:val="21"/>
        </w:rPr>
        <w:t>）</w:t>
      </w:r>
    </w:p>
    <w:p w:rsidR="00A85ED6" w:rsidRPr="000D3FBC" w:rsidRDefault="00A85ED6" w:rsidP="001013A8">
      <w:pPr>
        <w:snapToGrid w:val="0"/>
        <w:spacing w:line="360" w:lineRule="auto"/>
        <w:rPr>
          <w:bCs/>
          <w:szCs w:val="21"/>
        </w:rPr>
      </w:pPr>
      <w:r w:rsidRPr="000D3FBC">
        <w:rPr>
          <w:bCs/>
          <w:szCs w:val="21"/>
        </w:rPr>
        <w:t>A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bCs/>
          <w:szCs w:val="21"/>
        </w:rPr>
        <w:t>同种元素组成的物质叫单质，不同种元素组成的物质叫化合物</w:t>
      </w:r>
    </w:p>
    <w:p w:rsidR="00A85ED6" w:rsidRPr="000D3FBC" w:rsidRDefault="00A85ED6" w:rsidP="001013A8">
      <w:pPr>
        <w:snapToGrid w:val="0"/>
        <w:spacing w:line="360" w:lineRule="auto"/>
        <w:rPr>
          <w:bCs/>
          <w:szCs w:val="21"/>
        </w:rPr>
      </w:pPr>
      <w:r w:rsidRPr="000D3FBC">
        <w:rPr>
          <w:bCs/>
          <w:szCs w:val="21"/>
        </w:rPr>
        <w:t>B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bCs/>
          <w:szCs w:val="21"/>
        </w:rPr>
        <w:t>有些物质是由分子构成的，有些物质是由原子直接构成的</w:t>
      </w:r>
    </w:p>
    <w:p w:rsidR="00A85ED6" w:rsidRPr="000D3FBC" w:rsidRDefault="00A85ED6" w:rsidP="001013A8">
      <w:pPr>
        <w:snapToGrid w:val="0"/>
        <w:spacing w:line="360" w:lineRule="auto"/>
        <w:rPr>
          <w:bCs/>
          <w:szCs w:val="21"/>
        </w:rPr>
      </w:pPr>
      <w:r w:rsidRPr="000D3FBC">
        <w:rPr>
          <w:bCs/>
          <w:szCs w:val="21"/>
        </w:rPr>
        <w:t>C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bCs/>
          <w:szCs w:val="21"/>
        </w:rPr>
        <w:t>分子保持物质的化学性质，原子保持物质的物理性质</w:t>
      </w:r>
    </w:p>
    <w:p w:rsidR="00A85ED6" w:rsidRPr="000D3FBC" w:rsidRDefault="00A85ED6" w:rsidP="001013A8">
      <w:pPr>
        <w:snapToGrid w:val="0"/>
        <w:spacing w:line="360" w:lineRule="auto"/>
        <w:rPr>
          <w:szCs w:val="21"/>
        </w:rPr>
      </w:pPr>
      <w:r w:rsidRPr="000D3FBC">
        <w:rPr>
          <w:bCs/>
          <w:szCs w:val="21"/>
        </w:rPr>
        <w:t>D</w:t>
      </w:r>
      <w:r w:rsidRPr="000D3FBC">
        <w:rPr>
          <w:rFonts w:hAnsi="宋体"/>
          <w:szCs w:val="21"/>
        </w:rPr>
        <w:t xml:space="preserve">. </w:t>
      </w:r>
      <w:r w:rsidRPr="000D3FBC">
        <w:rPr>
          <w:rFonts w:hAnsi="宋体" w:hint="eastAsia"/>
          <w:bCs/>
          <w:szCs w:val="21"/>
        </w:rPr>
        <w:t>不同的原子在一起可以组成单质</w:t>
      </w:r>
    </w:p>
    <w:p w:rsidR="00A85ED6" w:rsidRPr="000D3FBC" w:rsidRDefault="00A85ED6" w:rsidP="001013A8">
      <w:pPr>
        <w:spacing w:line="360" w:lineRule="auto"/>
      </w:pPr>
      <w:r w:rsidRPr="000D3FBC">
        <w:rPr>
          <w:rFonts w:hint="eastAsia"/>
        </w:rPr>
        <w:t>解析：</w:t>
      </w:r>
    </w:p>
    <w:p w:rsidR="00A85ED6" w:rsidRPr="001013A8" w:rsidRDefault="00A85ED6" w:rsidP="001013A8">
      <w:pPr>
        <w:spacing w:line="360" w:lineRule="auto"/>
      </w:pPr>
      <w:r w:rsidRPr="000D3FBC">
        <w:rPr>
          <w:rFonts w:hint="eastAsia"/>
        </w:rPr>
        <w:t>同种元素组成的物质可能是单质也可能是混合物，如氧气和臭氧的混合物就是一种元素；因此单质的概念是同种元素组成的纯净物，不同种元素组成的物质也可能是混合物，如空气；有些物质是由分子构成的，有些物质是由原子构成的，有些物质是由离子构成的，有些物理性质如状态是由构成这种物质的粒子的聚集体表现出来的，原子不能保持物质的物理性质。答案：</w:t>
      </w:r>
      <w:r w:rsidRPr="000D3FBC">
        <w:t>B</w:t>
      </w:r>
    </w:p>
    <w:sectPr w:rsidR="00A85ED6" w:rsidRPr="001013A8" w:rsidSect="0075580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5ED6" w:rsidRDefault="00A85ED6" w:rsidP="001013A8">
      <w:pPr>
        <w:spacing w:line="240" w:lineRule="auto"/>
      </w:pPr>
      <w:r>
        <w:separator/>
      </w:r>
    </w:p>
  </w:endnote>
  <w:endnote w:type="continuationSeparator" w:id="1">
    <w:p w:rsidR="00A85ED6" w:rsidRDefault="00A85ED6" w:rsidP="001013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D6" w:rsidRDefault="00A85E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D6" w:rsidRDefault="00A85E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D6" w:rsidRDefault="00A85E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5ED6" w:rsidRDefault="00A85ED6" w:rsidP="001013A8">
      <w:pPr>
        <w:spacing w:line="240" w:lineRule="auto"/>
      </w:pPr>
      <w:r>
        <w:separator/>
      </w:r>
    </w:p>
  </w:footnote>
  <w:footnote w:type="continuationSeparator" w:id="1">
    <w:p w:rsidR="00A85ED6" w:rsidRDefault="00A85ED6" w:rsidP="001013A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D6" w:rsidRDefault="00A85E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D6" w:rsidRDefault="00A85ED6" w:rsidP="00B741F6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5ED6" w:rsidRDefault="00A85ED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13A8"/>
    <w:rsid w:val="000D2D11"/>
    <w:rsid w:val="000D3FBC"/>
    <w:rsid w:val="001013A8"/>
    <w:rsid w:val="006E4AF7"/>
    <w:rsid w:val="0075580A"/>
    <w:rsid w:val="00A85ED6"/>
    <w:rsid w:val="00B741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3A8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1013A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1013A8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1013A8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1013A8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1013A8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43</Words>
  <Characters>246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2011-05-25T06:09:00Z</dcterms:created>
  <dcterms:modified xsi:type="dcterms:W3CDTF">2011-06-02T05:57:00Z</dcterms:modified>
</cp:coreProperties>
</file>