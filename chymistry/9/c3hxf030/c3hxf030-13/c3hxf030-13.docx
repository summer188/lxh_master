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755" w:rsidRPr="000D3FBC" w:rsidRDefault="008B2755" w:rsidP="008A2CC6">
      <w:pPr>
        <w:spacing w:line="360" w:lineRule="auto"/>
        <w:rPr>
          <w:bCs/>
          <w:szCs w:val="21"/>
        </w:rPr>
      </w:pPr>
      <w:r w:rsidRPr="000D3FBC">
        <w:rPr>
          <w:rFonts w:hint="eastAsia"/>
          <w:bCs/>
          <w:szCs w:val="21"/>
        </w:rPr>
        <w:t>下列说法中，错误的是（</w:t>
      </w:r>
      <w:r w:rsidRPr="000D3FBC">
        <w:rPr>
          <w:bCs/>
          <w:szCs w:val="21"/>
        </w:rPr>
        <w:t xml:space="preserve">    </w:t>
      </w:r>
      <w:r w:rsidRPr="000D3FBC">
        <w:rPr>
          <w:rFonts w:hint="eastAsia"/>
          <w:bCs/>
          <w:szCs w:val="21"/>
        </w:rPr>
        <w:t>）</w:t>
      </w:r>
    </w:p>
    <w:p w:rsidR="008B2755" w:rsidRPr="000D3FBC" w:rsidRDefault="008B2755" w:rsidP="008A2CC6">
      <w:pPr>
        <w:spacing w:line="360" w:lineRule="auto"/>
        <w:rPr>
          <w:bCs/>
          <w:szCs w:val="21"/>
        </w:rPr>
      </w:pPr>
      <w:r w:rsidRPr="000D3FBC">
        <w:rPr>
          <w:bCs/>
          <w:szCs w:val="21"/>
        </w:rPr>
        <w:t xml:space="preserve">A. </w:t>
      </w:r>
      <w:r w:rsidRPr="000D3FBC">
        <w:rPr>
          <w:rFonts w:hint="eastAsia"/>
          <w:bCs/>
          <w:szCs w:val="21"/>
        </w:rPr>
        <w:t>质子数相同的粒子，可能分别是同一种元素的原子和离子，也可能分别是同一种元素的两种离子</w:t>
      </w:r>
    </w:p>
    <w:p w:rsidR="008B2755" w:rsidRPr="000D3FBC" w:rsidRDefault="008B2755" w:rsidP="008A2CC6">
      <w:pPr>
        <w:spacing w:line="360" w:lineRule="auto"/>
        <w:rPr>
          <w:bCs/>
          <w:szCs w:val="21"/>
        </w:rPr>
      </w:pPr>
      <w:r w:rsidRPr="000D3FBC">
        <w:rPr>
          <w:bCs/>
          <w:szCs w:val="21"/>
        </w:rPr>
        <w:t xml:space="preserve">B. </w:t>
      </w:r>
      <w:r w:rsidRPr="000D3FBC">
        <w:rPr>
          <w:rFonts w:hint="eastAsia"/>
          <w:bCs/>
          <w:szCs w:val="21"/>
        </w:rPr>
        <w:t>只含有一种元素的物质一定不是化合物，可能是混合物</w:t>
      </w:r>
    </w:p>
    <w:p w:rsidR="008B2755" w:rsidRPr="000D3FBC" w:rsidRDefault="008B2755" w:rsidP="008A2CC6">
      <w:pPr>
        <w:spacing w:line="360" w:lineRule="auto"/>
        <w:rPr>
          <w:bCs/>
          <w:szCs w:val="21"/>
        </w:rPr>
      </w:pPr>
      <w:r w:rsidRPr="000D3FBC">
        <w:rPr>
          <w:bCs/>
          <w:szCs w:val="21"/>
        </w:rPr>
        <w:t xml:space="preserve">C. </w:t>
      </w:r>
      <w:r w:rsidRPr="000D3FBC">
        <w:rPr>
          <w:rFonts w:hint="eastAsia"/>
          <w:bCs/>
          <w:szCs w:val="21"/>
        </w:rPr>
        <w:t>由不同元素组成的物质一定是化合物</w:t>
      </w:r>
    </w:p>
    <w:p w:rsidR="008B2755" w:rsidRPr="000D3FBC" w:rsidRDefault="008B2755" w:rsidP="008A2CC6">
      <w:pPr>
        <w:spacing w:line="360" w:lineRule="auto"/>
        <w:rPr>
          <w:bCs/>
          <w:szCs w:val="21"/>
        </w:rPr>
      </w:pPr>
      <w:r w:rsidRPr="000D3FBC">
        <w:rPr>
          <w:bCs/>
          <w:szCs w:val="21"/>
        </w:rPr>
        <w:t xml:space="preserve">D. </w:t>
      </w:r>
      <w:r w:rsidRPr="000D3FBC">
        <w:rPr>
          <w:rFonts w:hint="eastAsia"/>
          <w:bCs/>
          <w:szCs w:val="21"/>
        </w:rPr>
        <w:t>任何离子中所带的质子总数与电子总数一定不相等</w:t>
      </w:r>
      <w:r w:rsidRPr="000D3FBC">
        <w:rPr>
          <w:bCs/>
        </w:rPr>
        <w:t xml:space="preserve"> </w:t>
      </w:r>
    </w:p>
    <w:p w:rsidR="008B2755" w:rsidRPr="000D3FBC" w:rsidRDefault="008B2755" w:rsidP="008A2CC6">
      <w:pPr>
        <w:spacing w:line="360" w:lineRule="auto"/>
      </w:pPr>
      <w:r w:rsidRPr="000D3FBC">
        <w:rPr>
          <w:rFonts w:hint="eastAsia"/>
        </w:rPr>
        <w:t>解析：</w:t>
      </w:r>
    </w:p>
    <w:p w:rsidR="008B2755" w:rsidRDefault="008B2755" w:rsidP="008A2CC6">
      <w:pPr>
        <w:spacing w:line="360" w:lineRule="auto"/>
        <w:rPr>
          <w:bCs/>
        </w:rPr>
      </w:pPr>
      <w:r w:rsidRPr="000D3FBC">
        <w:rPr>
          <w:rFonts w:hint="eastAsia"/>
          <w:bCs/>
        </w:rPr>
        <w:t>对元素中各种粒子的相互关系应准确掌握。</w:t>
      </w:r>
    </w:p>
    <w:p w:rsidR="008B2755" w:rsidRPr="008A2CC6" w:rsidRDefault="008B2755" w:rsidP="008A2CC6">
      <w:pPr>
        <w:spacing w:line="360" w:lineRule="auto"/>
      </w:pPr>
      <w:r w:rsidRPr="000D3FBC">
        <w:rPr>
          <w:rFonts w:hint="eastAsia"/>
        </w:rPr>
        <w:t>答案：</w:t>
      </w:r>
      <w:r w:rsidRPr="000D3FBC">
        <w:t>C</w:t>
      </w:r>
    </w:p>
    <w:sectPr w:rsidR="008B2755" w:rsidRPr="008A2CC6" w:rsidSect="00F510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755" w:rsidRDefault="008B2755" w:rsidP="008A2CC6">
      <w:pPr>
        <w:spacing w:line="240" w:lineRule="auto"/>
      </w:pPr>
      <w:r>
        <w:separator/>
      </w:r>
    </w:p>
  </w:endnote>
  <w:endnote w:type="continuationSeparator" w:id="1">
    <w:p w:rsidR="008B2755" w:rsidRDefault="008B2755" w:rsidP="008A2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755" w:rsidRDefault="008B27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755" w:rsidRDefault="008B27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755" w:rsidRDefault="008B27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755" w:rsidRDefault="008B2755" w:rsidP="008A2CC6">
      <w:pPr>
        <w:spacing w:line="240" w:lineRule="auto"/>
      </w:pPr>
      <w:r>
        <w:separator/>
      </w:r>
    </w:p>
  </w:footnote>
  <w:footnote w:type="continuationSeparator" w:id="1">
    <w:p w:rsidR="008B2755" w:rsidRDefault="008B2755" w:rsidP="008A2C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755" w:rsidRDefault="008B27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755" w:rsidRDefault="008B2755" w:rsidP="0005367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755" w:rsidRDefault="008B27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2CC6"/>
    <w:rsid w:val="0005367F"/>
    <w:rsid w:val="000D3FBC"/>
    <w:rsid w:val="00465EF9"/>
    <w:rsid w:val="008A2CC6"/>
    <w:rsid w:val="008B2755"/>
    <w:rsid w:val="008F1E6C"/>
    <w:rsid w:val="00F51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CC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A2CC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A2CC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A2CC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A2CC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A2CC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24</Words>
  <Characters>143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2011-05-25T06:06:00Z</dcterms:created>
  <dcterms:modified xsi:type="dcterms:W3CDTF">2011-06-02T05:56:00Z</dcterms:modified>
</cp:coreProperties>
</file>