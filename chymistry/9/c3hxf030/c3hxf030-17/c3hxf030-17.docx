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D66" w:rsidRPr="000D3FBC" w:rsidRDefault="00C04D66" w:rsidP="00991CC4">
      <w:pPr>
        <w:snapToGrid w:val="0"/>
        <w:spacing w:line="360" w:lineRule="auto"/>
        <w:rPr>
          <w:szCs w:val="21"/>
        </w:rPr>
      </w:pPr>
      <w:r w:rsidRPr="000D3FBC">
        <w:rPr>
          <w:rFonts w:hAnsi="宋体" w:hint="eastAsia"/>
          <w:szCs w:val="21"/>
        </w:rPr>
        <w:t>某物质经测定只含有一种元素，对该物质的判断下列结论中正确的是（</w:t>
      </w:r>
      <w:r w:rsidRPr="000D3FBC">
        <w:rPr>
          <w:szCs w:val="21"/>
        </w:rPr>
        <w:t xml:space="preserve">    </w:t>
      </w:r>
      <w:r w:rsidRPr="000D3FBC">
        <w:rPr>
          <w:rFonts w:hAnsi="宋体" w:hint="eastAsia"/>
          <w:szCs w:val="21"/>
        </w:rPr>
        <w:t>）</w:t>
      </w:r>
    </w:p>
    <w:p w:rsidR="00C04D66" w:rsidRPr="000D3FBC" w:rsidRDefault="00C04D66" w:rsidP="00991CC4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A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 xml:space="preserve">一定是纯净物　</w:t>
      </w:r>
      <w:r w:rsidRPr="000D3FBC">
        <w:rPr>
          <w:szCs w:val="21"/>
        </w:rPr>
        <w:t xml:space="preserve">             </w:t>
      </w:r>
    </w:p>
    <w:p w:rsidR="00C04D66" w:rsidRPr="000D3FBC" w:rsidRDefault="00C04D66" w:rsidP="00991CC4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B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 xml:space="preserve">一定是单质　　</w:t>
      </w:r>
    </w:p>
    <w:p w:rsidR="00C04D66" w:rsidRPr="000D3FBC" w:rsidRDefault="00C04D66" w:rsidP="00991CC4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C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 xml:space="preserve">不可能是混合物　　　</w:t>
      </w:r>
      <w:r w:rsidRPr="000D3FBC">
        <w:rPr>
          <w:szCs w:val="21"/>
        </w:rPr>
        <w:t xml:space="preserve">       </w:t>
      </w:r>
    </w:p>
    <w:p w:rsidR="00C04D66" w:rsidRPr="000D3FBC" w:rsidRDefault="00C04D66" w:rsidP="00991CC4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D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不可能是化合物</w:t>
      </w:r>
    </w:p>
    <w:p w:rsidR="00C04D66" w:rsidRPr="000D3FBC" w:rsidRDefault="00C04D66" w:rsidP="00991CC4">
      <w:pPr>
        <w:spacing w:line="360" w:lineRule="auto"/>
      </w:pPr>
      <w:r w:rsidRPr="000D3FBC">
        <w:rPr>
          <w:rFonts w:hint="eastAsia"/>
        </w:rPr>
        <w:t>解析：</w:t>
      </w:r>
    </w:p>
    <w:p w:rsidR="00C04D66" w:rsidRDefault="00C04D66" w:rsidP="00991CC4">
      <w:pPr>
        <w:spacing w:line="360" w:lineRule="auto"/>
      </w:pPr>
      <w:r w:rsidRPr="000D3FBC">
        <w:rPr>
          <w:rFonts w:hint="eastAsia"/>
        </w:rPr>
        <w:t>某物质只有一种元素，则可能是单质，也可能是混合物，如氧气和臭氧的混合物。</w:t>
      </w:r>
    </w:p>
    <w:p w:rsidR="00C04D66" w:rsidRDefault="00C04D66" w:rsidP="00991CC4">
      <w:pPr>
        <w:spacing w:line="360" w:lineRule="auto"/>
      </w:pPr>
      <w:r w:rsidRPr="000D3FBC">
        <w:rPr>
          <w:rFonts w:hint="eastAsia"/>
        </w:rPr>
        <w:t>答案：</w:t>
      </w:r>
      <w:r w:rsidRPr="000D3FBC">
        <w:t>D</w:t>
      </w:r>
    </w:p>
    <w:sectPr w:rsidR="00C04D66" w:rsidSect="004E4B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D66" w:rsidRDefault="00C04D66" w:rsidP="00991CC4">
      <w:pPr>
        <w:spacing w:line="240" w:lineRule="auto"/>
      </w:pPr>
      <w:r>
        <w:separator/>
      </w:r>
    </w:p>
  </w:endnote>
  <w:endnote w:type="continuationSeparator" w:id="1">
    <w:p w:rsidR="00C04D66" w:rsidRDefault="00C04D66" w:rsidP="00991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66" w:rsidRDefault="00C04D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66" w:rsidRDefault="00C04D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66" w:rsidRDefault="00C04D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D66" w:rsidRDefault="00C04D66" w:rsidP="00991CC4">
      <w:pPr>
        <w:spacing w:line="240" w:lineRule="auto"/>
      </w:pPr>
      <w:r>
        <w:separator/>
      </w:r>
    </w:p>
  </w:footnote>
  <w:footnote w:type="continuationSeparator" w:id="1">
    <w:p w:rsidR="00C04D66" w:rsidRDefault="00C04D66" w:rsidP="00991C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66" w:rsidRDefault="00C04D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66" w:rsidRDefault="00C04D66" w:rsidP="002E186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66" w:rsidRDefault="00C04D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1CC4"/>
    <w:rsid w:val="000D3FBC"/>
    <w:rsid w:val="002E186D"/>
    <w:rsid w:val="004E4BF2"/>
    <w:rsid w:val="00991CC4"/>
    <w:rsid w:val="009D4419"/>
    <w:rsid w:val="00BF79C9"/>
    <w:rsid w:val="00C04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CC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91CC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91CC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91CC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91CC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91CC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22</Words>
  <Characters>128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2011-05-25T06:12:00Z</dcterms:created>
  <dcterms:modified xsi:type="dcterms:W3CDTF">2011-06-02T05:59:00Z</dcterms:modified>
</cp:coreProperties>
</file>