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F68" w:rsidRPr="008437F1" w:rsidRDefault="00E90F68" w:rsidP="007715BF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rPr>
          <w:rFonts w:hint="eastAsia"/>
        </w:rPr>
        <w:t>在一定条件下，木炭、一氧化碳、氢气都能与氧化铜发生反应，下列叙述正确的是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E90F68" w:rsidRPr="008437F1" w:rsidRDefault="00E90F68" w:rsidP="007715BF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 xml:space="preserve">A. </w:t>
      </w:r>
      <w:r w:rsidRPr="008437F1">
        <w:rPr>
          <w:rFonts w:hint="eastAsia"/>
        </w:rPr>
        <w:t>反应后产生的气体都有毒</w:t>
      </w:r>
      <w:r w:rsidRPr="008437F1">
        <w:tab/>
      </w:r>
    </w:p>
    <w:p w:rsidR="00E90F68" w:rsidRPr="008437F1" w:rsidRDefault="00E90F68" w:rsidP="007715BF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 xml:space="preserve">B. </w:t>
      </w:r>
      <w:r w:rsidRPr="008437F1">
        <w:rPr>
          <w:rFonts w:hint="eastAsia"/>
        </w:rPr>
        <w:t>反应类型都是置换反应</w:t>
      </w:r>
    </w:p>
    <w:p w:rsidR="00E90F68" w:rsidRPr="008437F1" w:rsidRDefault="00E90F68" w:rsidP="007715BF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 xml:space="preserve">C. </w:t>
      </w:r>
      <w:r w:rsidRPr="008437F1">
        <w:rPr>
          <w:rFonts w:hint="eastAsia"/>
        </w:rPr>
        <w:t>反应后都能生成红色固体</w:t>
      </w:r>
    </w:p>
    <w:p w:rsidR="00E90F68" w:rsidRPr="008437F1" w:rsidRDefault="00E90F68" w:rsidP="007715BF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 xml:space="preserve">D. </w:t>
      </w:r>
      <w:r w:rsidRPr="008437F1">
        <w:rPr>
          <w:rFonts w:hint="eastAsia"/>
        </w:rPr>
        <w:t>反应前后各元素的化合价都发生了变化</w:t>
      </w:r>
    </w:p>
    <w:p w:rsidR="00E90F68" w:rsidRPr="008437F1" w:rsidRDefault="00E90F68" w:rsidP="007715BF">
      <w:pPr>
        <w:spacing w:line="360" w:lineRule="auto"/>
      </w:pPr>
      <w:r w:rsidRPr="008437F1">
        <w:rPr>
          <w:rFonts w:hint="eastAsia"/>
        </w:rPr>
        <w:t>解析：</w:t>
      </w:r>
    </w:p>
    <w:p w:rsidR="00E90F68" w:rsidRDefault="00E90F68" w:rsidP="007715BF">
      <w:pPr>
        <w:spacing w:line="360" w:lineRule="auto"/>
      </w:pPr>
      <w:r w:rsidRPr="008437F1">
        <w:rPr>
          <w:rFonts w:hint="eastAsia"/>
        </w:rPr>
        <w:t>三种物质和氧化铜反应后，生成的物质无毒；一氧化碳和氧化铜反应不是置换反应；反应后都生成红色的铜；一氧化碳和氧化铜反应，氧元素的化合价不变。</w:t>
      </w:r>
    </w:p>
    <w:p w:rsidR="00E90F68" w:rsidRPr="007715BF" w:rsidRDefault="00E90F68" w:rsidP="007715BF">
      <w:pPr>
        <w:spacing w:line="360" w:lineRule="auto"/>
      </w:pPr>
      <w:r w:rsidRPr="008437F1">
        <w:rPr>
          <w:rFonts w:hint="eastAsia"/>
        </w:rPr>
        <w:t>答案：</w:t>
      </w:r>
      <w:r w:rsidRPr="008437F1">
        <w:t>C</w:t>
      </w:r>
    </w:p>
    <w:sectPr w:rsidR="00E90F68" w:rsidRPr="007715BF" w:rsidSect="007762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F68" w:rsidRDefault="00E90F68" w:rsidP="007715BF">
      <w:pPr>
        <w:spacing w:line="240" w:lineRule="auto"/>
      </w:pPr>
      <w:r>
        <w:separator/>
      </w:r>
    </w:p>
  </w:endnote>
  <w:endnote w:type="continuationSeparator" w:id="1">
    <w:p w:rsidR="00E90F68" w:rsidRDefault="00E90F68" w:rsidP="00771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F68" w:rsidRDefault="00E90F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F68" w:rsidRDefault="00E90F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F68" w:rsidRDefault="00E90F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F68" w:rsidRDefault="00E90F68" w:rsidP="007715BF">
      <w:pPr>
        <w:spacing w:line="240" w:lineRule="auto"/>
      </w:pPr>
      <w:r>
        <w:separator/>
      </w:r>
    </w:p>
  </w:footnote>
  <w:footnote w:type="continuationSeparator" w:id="1">
    <w:p w:rsidR="00E90F68" w:rsidRDefault="00E90F68" w:rsidP="007715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F68" w:rsidRDefault="00E90F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F68" w:rsidRDefault="00E90F68" w:rsidP="0087365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F68" w:rsidRDefault="00E90F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15BF"/>
    <w:rsid w:val="007715BF"/>
    <w:rsid w:val="00776231"/>
    <w:rsid w:val="00812044"/>
    <w:rsid w:val="00825F9D"/>
    <w:rsid w:val="008437F1"/>
    <w:rsid w:val="00873651"/>
    <w:rsid w:val="00E90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B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715B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715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715B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715B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715B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28</Words>
  <Characters>160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2011-05-22T07:46:00Z</dcterms:created>
  <dcterms:modified xsi:type="dcterms:W3CDTF">2011-05-25T05:37:00Z</dcterms:modified>
</cp:coreProperties>
</file>