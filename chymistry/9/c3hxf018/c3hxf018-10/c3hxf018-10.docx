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72" w:rsidRPr="008437F1" w:rsidRDefault="00973772" w:rsidP="001635D2">
      <w:pPr>
        <w:spacing w:line="360" w:lineRule="auto"/>
      </w:pPr>
      <w:r w:rsidRPr="008437F1">
        <w:rPr>
          <w:rFonts w:hint="eastAsia"/>
        </w:rPr>
        <w:t>意大利有一“死狗洞”，游客牵着小狗进入洞内，小狗会晕倒在地，而人却能安全出入。后来，科学家波曼尔发现洞内湿漉漉的泥土中冒着气泡（</w:t>
      </w:r>
      <w:r w:rsidRPr="008437F1">
        <w:t>CO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）。据此说明二氧化碳的性质是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973772" w:rsidRPr="008437F1" w:rsidRDefault="00973772" w:rsidP="001635D2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</w:rPr>
        <w:t>二氧化碳的密度比空气大</w:t>
      </w:r>
      <w:r w:rsidRPr="008437F1">
        <w:rPr>
          <w:rFonts w:hAnsi="宋体"/>
          <w:szCs w:val="21"/>
        </w:rPr>
        <w:t xml:space="preserve">   </w:t>
      </w:r>
    </w:p>
    <w:p w:rsidR="00973772" w:rsidRPr="008437F1" w:rsidRDefault="00973772" w:rsidP="001635D2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int="eastAsia"/>
        </w:rPr>
        <w:t>能溶于水</w:t>
      </w:r>
      <w:r w:rsidRPr="008437F1">
        <w:rPr>
          <w:szCs w:val="21"/>
        </w:rPr>
        <w:t xml:space="preserve"> </w:t>
      </w:r>
      <w:r w:rsidRPr="008437F1">
        <w:rPr>
          <w:rFonts w:hAnsi="宋体"/>
          <w:szCs w:val="21"/>
        </w:rPr>
        <w:t xml:space="preserve">   </w:t>
      </w:r>
    </w:p>
    <w:p w:rsidR="00973772" w:rsidRPr="008437F1" w:rsidRDefault="00973772" w:rsidP="001635D2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>C.</w:t>
      </w:r>
      <w:r w:rsidRPr="008437F1">
        <w:t xml:space="preserve"> </w:t>
      </w:r>
      <w:r w:rsidRPr="008437F1">
        <w:rPr>
          <w:rFonts w:hint="eastAsia"/>
        </w:rPr>
        <w:t>不供给呼吸</w:t>
      </w:r>
      <w:r w:rsidRPr="008437F1">
        <w:rPr>
          <w:rFonts w:hAnsi="宋体"/>
          <w:szCs w:val="21"/>
        </w:rPr>
        <w:t xml:space="preserve">   </w:t>
      </w:r>
    </w:p>
    <w:p w:rsidR="00973772" w:rsidRPr="008437F1" w:rsidRDefault="00973772" w:rsidP="001635D2">
      <w:pPr>
        <w:spacing w:line="360" w:lineRule="auto"/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以上三点</w:t>
      </w:r>
      <w:r>
        <w:rPr>
          <w:rFonts w:hint="eastAsia"/>
          <w:szCs w:val="21"/>
        </w:rPr>
        <w:t>都是</w:t>
      </w:r>
    </w:p>
    <w:p w:rsidR="00973772" w:rsidRPr="008437F1" w:rsidRDefault="00973772" w:rsidP="001635D2">
      <w:pPr>
        <w:spacing w:line="360" w:lineRule="auto"/>
        <w:rPr>
          <w:bCs/>
        </w:rPr>
      </w:pPr>
      <w:r w:rsidRPr="008437F1">
        <w:rPr>
          <w:rFonts w:hint="eastAsia"/>
          <w:bCs/>
        </w:rPr>
        <w:t>解析：</w:t>
      </w:r>
    </w:p>
    <w:p w:rsidR="00973772" w:rsidRPr="008437F1" w:rsidRDefault="00973772" w:rsidP="001635D2">
      <w:pPr>
        <w:spacing w:line="360" w:lineRule="auto"/>
      </w:pPr>
      <w:r w:rsidRPr="008437F1">
        <w:rPr>
          <w:rFonts w:hint="eastAsia"/>
        </w:rPr>
        <w:t>从“小狗会晕倒在地</w:t>
      </w:r>
      <w:r w:rsidRPr="008437F1">
        <w:t>”</w:t>
      </w:r>
      <w:r w:rsidRPr="008437F1">
        <w:rPr>
          <w:rFonts w:hint="eastAsia"/>
        </w:rPr>
        <w:t>和“人却能安全出入”，可知，洞内接近地面处氧气的浓度太低。从“湿漉漉的泥土中冒出二氧化碳”，可知接近地面处二氧化碳的浓度较高，由此推出二氧化碳所具有的性质。</w:t>
      </w:r>
    </w:p>
    <w:p w:rsidR="00973772" w:rsidRPr="001635D2" w:rsidRDefault="00973772" w:rsidP="001635D2">
      <w:pPr>
        <w:spacing w:line="360" w:lineRule="auto"/>
      </w:pPr>
      <w:r w:rsidRPr="008437F1">
        <w:rPr>
          <w:rFonts w:hint="eastAsia"/>
          <w:szCs w:val="21"/>
        </w:rPr>
        <w:t>答案：</w:t>
      </w:r>
      <w:r w:rsidRPr="008437F1">
        <w:rPr>
          <w:szCs w:val="21"/>
        </w:rPr>
        <w:t>D</w:t>
      </w:r>
    </w:p>
    <w:sectPr w:rsidR="00973772" w:rsidRPr="001635D2" w:rsidSect="009757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772" w:rsidRDefault="00973772" w:rsidP="001635D2">
      <w:pPr>
        <w:spacing w:line="240" w:lineRule="auto"/>
      </w:pPr>
      <w:r>
        <w:separator/>
      </w:r>
    </w:p>
  </w:endnote>
  <w:endnote w:type="continuationSeparator" w:id="1">
    <w:p w:rsidR="00973772" w:rsidRDefault="00973772" w:rsidP="00163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772" w:rsidRDefault="00973772" w:rsidP="001635D2">
      <w:pPr>
        <w:spacing w:line="240" w:lineRule="auto"/>
      </w:pPr>
      <w:r>
        <w:separator/>
      </w:r>
    </w:p>
  </w:footnote>
  <w:footnote w:type="continuationSeparator" w:id="1">
    <w:p w:rsidR="00973772" w:rsidRDefault="00973772" w:rsidP="001635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 w:rsidP="00A1662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72" w:rsidRDefault="009737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5D2"/>
    <w:rsid w:val="001635D2"/>
    <w:rsid w:val="008437F1"/>
    <w:rsid w:val="00973772"/>
    <w:rsid w:val="0097577A"/>
    <w:rsid w:val="00A1662E"/>
    <w:rsid w:val="00AE674B"/>
    <w:rsid w:val="00DB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5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35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5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35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5D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635D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2011-05-22T07:26:00Z</dcterms:created>
  <dcterms:modified xsi:type="dcterms:W3CDTF">2011-05-25T03:58:00Z</dcterms:modified>
</cp:coreProperties>
</file>