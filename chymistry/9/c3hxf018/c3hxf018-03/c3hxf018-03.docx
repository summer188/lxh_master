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3F" w:rsidRPr="00E77D03" w:rsidRDefault="0025353F" w:rsidP="007274F3">
      <w:pPr>
        <w:snapToGrid w:val="0"/>
        <w:spacing w:line="360" w:lineRule="auto"/>
        <w:rPr>
          <w:szCs w:val="21"/>
        </w:rPr>
      </w:pPr>
      <w:r w:rsidRPr="00E77D03">
        <w:rPr>
          <w:rFonts w:hint="eastAsia"/>
          <w:szCs w:val="21"/>
        </w:rPr>
        <w:t>实验室里，有两支试管分别充满了氧气和二氧化碳气体，鉴别二者，下列方法不正确的是（</w:t>
      </w:r>
      <w:r w:rsidRPr="00E77D03">
        <w:rPr>
          <w:szCs w:val="21"/>
        </w:rPr>
        <w:t xml:space="preserve">    </w:t>
      </w:r>
      <w:r w:rsidRPr="00E77D03">
        <w:rPr>
          <w:rFonts w:hint="eastAsia"/>
          <w:szCs w:val="21"/>
        </w:rPr>
        <w:t>）</w:t>
      </w:r>
      <w:r w:rsidRPr="00E77D03">
        <w:rPr>
          <w:szCs w:val="21"/>
        </w:rPr>
        <w:t xml:space="preserve"> </w:t>
      </w:r>
    </w:p>
    <w:p w:rsidR="0025353F" w:rsidRPr="00E77D03" w:rsidRDefault="0025353F" w:rsidP="007274F3">
      <w:pPr>
        <w:snapToGrid w:val="0"/>
        <w:spacing w:line="360" w:lineRule="auto"/>
        <w:rPr>
          <w:szCs w:val="21"/>
        </w:rPr>
      </w:pPr>
      <w:r w:rsidRPr="00E77D03">
        <w:rPr>
          <w:szCs w:val="21"/>
        </w:rPr>
        <w:t xml:space="preserve">A. </w:t>
      </w:r>
      <w:r w:rsidRPr="00E77D03">
        <w:rPr>
          <w:rFonts w:hint="eastAsia"/>
          <w:szCs w:val="21"/>
        </w:rPr>
        <w:t>取样，用燃着的木条伸入，燃烧更旺的是氧气，熄灭的是二氧化碳</w:t>
      </w:r>
      <w:r w:rsidRPr="00E77D03">
        <w:rPr>
          <w:szCs w:val="21"/>
        </w:rPr>
        <w:t xml:space="preserve">      </w:t>
      </w:r>
    </w:p>
    <w:p w:rsidR="0025353F" w:rsidRPr="00E77D03" w:rsidRDefault="0025353F" w:rsidP="007274F3">
      <w:pPr>
        <w:snapToGrid w:val="0"/>
        <w:spacing w:line="360" w:lineRule="auto"/>
        <w:rPr>
          <w:szCs w:val="21"/>
        </w:rPr>
      </w:pPr>
      <w:r w:rsidRPr="00E77D03">
        <w:rPr>
          <w:szCs w:val="21"/>
        </w:rPr>
        <w:t xml:space="preserve">B. </w:t>
      </w:r>
      <w:r w:rsidRPr="00E77D03">
        <w:rPr>
          <w:rFonts w:hint="eastAsia"/>
          <w:szCs w:val="21"/>
        </w:rPr>
        <w:t>取样，然后分别倒入石蕊试液，振荡，溶液变红的是二氧化碳，另一种是氧气</w:t>
      </w:r>
    </w:p>
    <w:p w:rsidR="0025353F" w:rsidRPr="00E77D03" w:rsidRDefault="0025353F" w:rsidP="007274F3">
      <w:pPr>
        <w:snapToGrid w:val="0"/>
        <w:spacing w:line="360" w:lineRule="auto"/>
        <w:rPr>
          <w:szCs w:val="21"/>
        </w:rPr>
      </w:pPr>
      <w:r w:rsidRPr="00E77D03">
        <w:rPr>
          <w:szCs w:val="21"/>
        </w:rPr>
        <w:t xml:space="preserve">C. </w:t>
      </w:r>
      <w:r w:rsidRPr="00E77D03">
        <w:rPr>
          <w:rFonts w:hint="eastAsia"/>
          <w:szCs w:val="21"/>
        </w:rPr>
        <w:t>分别向两支集满二氧化碳和氧气的试管中倒入澄清石灰水，堵住试管口并振荡，澄清石灰水变浑浊的是二氧化碳，不变的是氧气</w:t>
      </w:r>
      <w:r w:rsidRPr="00E77D03">
        <w:rPr>
          <w:szCs w:val="21"/>
        </w:rPr>
        <w:t xml:space="preserve">         </w:t>
      </w:r>
    </w:p>
    <w:p w:rsidR="0025353F" w:rsidRDefault="0025353F" w:rsidP="004F0D2D">
      <w:pPr>
        <w:snapToGrid w:val="0"/>
        <w:spacing w:line="360" w:lineRule="auto"/>
        <w:rPr>
          <w:szCs w:val="21"/>
        </w:rPr>
      </w:pPr>
      <w:r w:rsidRPr="00E77D03">
        <w:rPr>
          <w:szCs w:val="21"/>
        </w:rPr>
        <w:t xml:space="preserve">D. </w:t>
      </w:r>
      <w:r w:rsidRPr="00E77D03">
        <w:rPr>
          <w:rFonts w:hint="eastAsia"/>
          <w:szCs w:val="21"/>
        </w:rPr>
        <w:t>将两支集满二氧化碳和氧气的试管倒置在水中，水面上升较高的是氧气，较低的是二氧化碳</w:t>
      </w:r>
    </w:p>
    <w:p w:rsidR="0025353F" w:rsidRPr="008437F1" w:rsidRDefault="0025353F" w:rsidP="007274F3">
      <w:pPr>
        <w:snapToGrid w:val="0"/>
        <w:spacing w:line="360" w:lineRule="auto"/>
      </w:pPr>
      <w:r w:rsidRPr="008437F1">
        <w:rPr>
          <w:rFonts w:hint="eastAsia"/>
        </w:rPr>
        <w:t>解析：</w:t>
      </w:r>
    </w:p>
    <w:p w:rsidR="0025353F" w:rsidRPr="008437F1" w:rsidRDefault="0025353F" w:rsidP="007274F3">
      <w:pPr>
        <w:snapToGrid w:val="0"/>
        <w:spacing w:line="360" w:lineRule="auto"/>
      </w:pPr>
      <w:r w:rsidRPr="008437F1">
        <w:rPr>
          <w:rFonts w:hint="eastAsia"/>
        </w:rPr>
        <w:t>鉴别这两种气体的方法很多，可以从氧气和二氧化碳的性质对比进行鉴别：氧气不易溶解于水，化学性质比较活泼：能支持燃烧、供给呼吸；二氧化碳能溶解于水，通常情况下不能支持燃烧、不供给呼吸、能与水反应生成碳酸（能使石蕊试液变红）、能和氢氧化钙溶液反应。</w:t>
      </w:r>
    </w:p>
    <w:p w:rsidR="0025353F" w:rsidRPr="007274F3" w:rsidRDefault="0025353F" w:rsidP="007274F3">
      <w:pPr>
        <w:spacing w:line="360" w:lineRule="auto"/>
      </w:pPr>
      <w:r w:rsidRPr="008437F1">
        <w:rPr>
          <w:rFonts w:hint="eastAsia"/>
          <w:szCs w:val="21"/>
        </w:rPr>
        <w:t>答案：</w:t>
      </w:r>
      <w:r w:rsidRPr="008437F1">
        <w:rPr>
          <w:szCs w:val="21"/>
        </w:rPr>
        <w:t>D</w:t>
      </w:r>
    </w:p>
    <w:sectPr w:rsidR="0025353F" w:rsidRPr="007274F3" w:rsidSect="00D51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53F" w:rsidRDefault="0025353F" w:rsidP="007274F3">
      <w:pPr>
        <w:spacing w:line="240" w:lineRule="auto"/>
      </w:pPr>
      <w:r>
        <w:separator/>
      </w:r>
    </w:p>
  </w:endnote>
  <w:endnote w:type="continuationSeparator" w:id="1">
    <w:p w:rsidR="0025353F" w:rsidRDefault="0025353F" w:rsidP="00727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53F" w:rsidRDefault="0025353F" w:rsidP="007274F3">
      <w:pPr>
        <w:spacing w:line="240" w:lineRule="auto"/>
      </w:pPr>
      <w:r>
        <w:separator/>
      </w:r>
    </w:p>
  </w:footnote>
  <w:footnote w:type="continuationSeparator" w:id="1">
    <w:p w:rsidR="0025353F" w:rsidRDefault="0025353F" w:rsidP="007274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 w:rsidP="004F0D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53F" w:rsidRDefault="002535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74F3"/>
    <w:rsid w:val="000D5C88"/>
    <w:rsid w:val="00123971"/>
    <w:rsid w:val="0025353F"/>
    <w:rsid w:val="002A1CBC"/>
    <w:rsid w:val="00410F49"/>
    <w:rsid w:val="004F0D2D"/>
    <w:rsid w:val="007274F3"/>
    <w:rsid w:val="0074152F"/>
    <w:rsid w:val="008437F1"/>
    <w:rsid w:val="00AA1787"/>
    <w:rsid w:val="00D518A5"/>
    <w:rsid w:val="00E70C2D"/>
    <w:rsid w:val="00E7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F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274F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74F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274F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74F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274F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54</Words>
  <Characters>314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2011-05-22T06:57:00Z</dcterms:created>
  <dcterms:modified xsi:type="dcterms:W3CDTF">2011-07-20T09:40:00Z</dcterms:modified>
</cp:coreProperties>
</file>