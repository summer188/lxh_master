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437" w:rsidRPr="008437F1" w:rsidRDefault="00B60437" w:rsidP="0019224C">
      <w:pPr>
        <w:snapToGrid w:val="0"/>
        <w:spacing w:line="360" w:lineRule="auto"/>
        <w:rPr>
          <w:szCs w:val="21"/>
        </w:rPr>
      </w:pPr>
      <w:r w:rsidRPr="008437F1">
        <w:rPr>
          <w:rFonts w:hAnsi="宋体" w:hint="eastAsia"/>
          <w:szCs w:val="21"/>
        </w:rPr>
        <w:t>常用二氧化碳灭火的原因不是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B60437" w:rsidRPr="008437F1" w:rsidRDefault="00B60437" w:rsidP="0019224C">
      <w:pPr>
        <w:snapToGrid w:val="0"/>
        <w:spacing w:line="360" w:lineRule="auto"/>
        <w:rPr>
          <w:szCs w:val="21"/>
        </w:rPr>
      </w:pPr>
      <w:r w:rsidRPr="008437F1">
        <w:rPr>
          <w:szCs w:val="21"/>
        </w:rPr>
        <w:t xml:space="preserve">A. </w:t>
      </w:r>
      <w:r w:rsidRPr="008437F1">
        <w:rPr>
          <w:rFonts w:hAnsi="宋体" w:hint="eastAsia"/>
          <w:szCs w:val="21"/>
        </w:rPr>
        <w:t>它是一种能溶解于水的气体</w:t>
      </w:r>
      <w:r w:rsidRPr="008437F1">
        <w:rPr>
          <w:szCs w:val="21"/>
        </w:rPr>
        <w:t xml:space="preserve">  </w:t>
      </w:r>
    </w:p>
    <w:p w:rsidR="00B60437" w:rsidRPr="008437F1" w:rsidRDefault="00B60437" w:rsidP="0019224C">
      <w:pPr>
        <w:snapToGrid w:val="0"/>
        <w:spacing w:line="360" w:lineRule="auto"/>
        <w:rPr>
          <w:rFonts w:hAnsi="宋体"/>
          <w:szCs w:val="21"/>
        </w:rPr>
      </w:pPr>
      <w:r w:rsidRPr="008437F1">
        <w:rPr>
          <w:szCs w:val="21"/>
        </w:rPr>
        <w:t xml:space="preserve">B. </w:t>
      </w:r>
      <w:r w:rsidRPr="008437F1">
        <w:rPr>
          <w:rFonts w:hAnsi="宋体" w:hint="eastAsia"/>
          <w:szCs w:val="21"/>
        </w:rPr>
        <w:t>不能支持燃烧</w:t>
      </w:r>
    </w:p>
    <w:p w:rsidR="00B60437" w:rsidRPr="008437F1" w:rsidRDefault="00B60437" w:rsidP="0019224C">
      <w:pPr>
        <w:snapToGrid w:val="0"/>
        <w:spacing w:line="360" w:lineRule="auto"/>
        <w:rPr>
          <w:szCs w:val="21"/>
        </w:rPr>
      </w:pPr>
      <w:r w:rsidRPr="008437F1">
        <w:rPr>
          <w:szCs w:val="21"/>
        </w:rPr>
        <w:t xml:space="preserve">C. </w:t>
      </w:r>
      <w:r w:rsidRPr="008437F1">
        <w:rPr>
          <w:rFonts w:hAnsi="宋体" w:hint="eastAsia"/>
          <w:szCs w:val="21"/>
        </w:rPr>
        <w:t>通常状况下，它的密度比空气的密度大</w:t>
      </w:r>
      <w:r w:rsidRPr="008437F1">
        <w:rPr>
          <w:szCs w:val="21"/>
        </w:rPr>
        <w:t xml:space="preserve"> </w:t>
      </w:r>
    </w:p>
    <w:p w:rsidR="00B60437" w:rsidRPr="008437F1" w:rsidRDefault="00B60437" w:rsidP="0019224C">
      <w:pPr>
        <w:snapToGrid w:val="0"/>
        <w:spacing w:line="360" w:lineRule="auto"/>
        <w:rPr>
          <w:szCs w:val="21"/>
        </w:rPr>
      </w:pPr>
      <w:r w:rsidRPr="008437F1">
        <w:rPr>
          <w:szCs w:val="21"/>
        </w:rPr>
        <w:t xml:space="preserve">D. </w:t>
      </w:r>
      <w:r w:rsidRPr="008437F1">
        <w:rPr>
          <w:rFonts w:hAnsi="宋体" w:hint="eastAsia"/>
          <w:szCs w:val="21"/>
        </w:rPr>
        <w:t>它不能燃烧</w:t>
      </w:r>
    </w:p>
    <w:p w:rsidR="00B60437" w:rsidRPr="008437F1" w:rsidRDefault="00B60437" w:rsidP="0019224C">
      <w:pPr>
        <w:snapToGrid w:val="0"/>
        <w:spacing w:line="360" w:lineRule="auto"/>
        <w:rPr>
          <w:rFonts w:hAnsi="宋体"/>
          <w:szCs w:val="21"/>
        </w:rPr>
      </w:pPr>
      <w:r w:rsidRPr="008437F1">
        <w:rPr>
          <w:rFonts w:hAnsi="宋体" w:hint="eastAsia"/>
          <w:szCs w:val="21"/>
        </w:rPr>
        <w:t>解析：</w:t>
      </w:r>
    </w:p>
    <w:p w:rsidR="00B60437" w:rsidRPr="008437F1" w:rsidRDefault="00B60437" w:rsidP="0019224C">
      <w:pPr>
        <w:snapToGrid w:val="0"/>
        <w:spacing w:line="360" w:lineRule="auto"/>
        <w:rPr>
          <w:szCs w:val="21"/>
        </w:rPr>
      </w:pPr>
      <w:r w:rsidRPr="008437F1">
        <w:rPr>
          <w:rFonts w:hAnsi="宋体" w:hint="eastAsia"/>
          <w:szCs w:val="21"/>
        </w:rPr>
        <w:t>二氧化碳能灭火是因为二氧化碳既不能燃烧也不能支持燃烧，但是氮气也能灭火（氮气不能燃烧也不能支持燃烧），为什么不常用氮气来灭火呢</w:t>
      </w:r>
      <w:r w:rsidRPr="008437F1">
        <w:rPr>
          <w:szCs w:val="21"/>
        </w:rPr>
        <w:t>?</w:t>
      </w:r>
      <w:r w:rsidRPr="008437F1">
        <w:rPr>
          <w:rFonts w:hAnsi="宋体" w:hint="eastAsia"/>
          <w:szCs w:val="21"/>
        </w:rPr>
        <w:t>由于在通常状况下，氮气的密度比空气的密度小，不会覆盖在燃烧的物体上，不能隔绝空气，而通常状况下，二氧化碳的密度比空气的密度大，能覆盖在燃烧的物体上，使燃烧的物体与空气隔绝。因此常用二氧化碳来灭火，既利用了二氧化碳不能燃烧也不支持燃烧的化学性质，又利用了通常状况下它的密度比空气的密度大的物理性质。</w:t>
      </w:r>
    </w:p>
    <w:p w:rsidR="00B60437" w:rsidRPr="008437F1" w:rsidRDefault="00B60437" w:rsidP="0019224C">
      <w:pPr>
        <w:snapToGrid w:val="0"/>
        <w:spacing w:line="360" w:lineRule="auto"/>
        <w:rPr>
          <w:szCs w:val="21"/>
        </w:rPr>
      </w:pPr>
      <w:r w:rsidRPr="008437F1">
        <w:rPr>
          <w:rFonts w:hAnsi="宋体" w:hint="eastAsia"/>
          <w:szCs w:val="21"/>
        </w:rPr>
        <w:t>答案：</w:t>
      </w:r>
      <w:r w:rsidRPr="008437F1">
        <w:rPr>
          <w:rFonts w:hAnsi="宋体"/>
          <w:szCs w:val="21"/>
        </w:rPr>
        <w:t>A</w:t>
      </w:r>
    </w:p>
    <w:p w:rsidR="00B60437" w:rsidRPr="0019224C" w:rsidRDefault="00B60437" w:rsidP="0019224C">
      <w:pPr>
        <w:spacing w:line="360" w:lineRule="auto"/>
      </w:pPr>
    </w:p>
    <w:sectPr w:rsidR="00B60437" w:rsidRPr="0019224C" w:rsidSect="003816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437" w:rsidRDefault="00B60437" w:rsidP="0019224C">
      <w:pPr>
        <w:spacing w:line="240" w:lineRule="auto"/>
      </w:pPr>
      <w:r>
        <w:separator/>
      </w:r>
    </w:p>
  </w:endnote>
  <w:endnote w:type="continuationSeparator" w:id="1">
    <w:p w:rsidR="00B60437" w:rsidRDefault="00B60437" w:rsidP="0019224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437" w:rsidRDefault="00B604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437" w:rsidRDefault="00B604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437" w:rsidRDefault="00B604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437" w:rsidRDefault="00B60437" w:rsidP="0019224C">
      <w:pPr>
        <w:spacing w:line="240" w:lineRule="auto"/>
      </w:pPr>
      <w:r>
        <w:separator/>
      </w:r>
    </w:p>
  </w:footnote>
  <w:footnote w:type="continuationSeparator" w:id="1">
    <w:p w:rsidR="00B60437" w:rsidRDefault="00B60437" w:rsidP="0019224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437" w:rsidRDefault="00B604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437" w:rsidRDefault="00B60437" w:rsidP="00525D1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437" w:rsidRDefault="00B604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24C"/>
    <w:rsid w:val="0019224C"/>
    <w:rsid w:val="00381692"/>
    <w:rsid w:val="00525D15"/>
    <w:rsid w:val="0058377C"/>
    <w:rsid w:val="008437F1"/>
    <w:rsid w:val="00A40142"/>
    <w:rsid w:val="00B60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24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9224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9224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9224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9224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9224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45</Words>
  <Characters>257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2011-05-22T06:50:00Z</dcterms:created>
  <dcterms:modified xsi:type="dcterms:W3CDTF">2011-05-25T03:35:00Z</dcterms:modified>
</cp:coreProperties>
</file>