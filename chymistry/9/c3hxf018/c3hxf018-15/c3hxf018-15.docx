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86" w:rsidRPr="008437F1" w:rsidRDefault="00340586" w:rsidP="000316DB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rPr>
          <w:rFonts w:hint="eastAsia"/>
        </w:rPr>
        <w:t>“雪碧”是一种无色的碳酸饮料，将少量“雪碧”滴入紫色石蕊试液中，然后再加热，溶液颜色的变化是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340586" w:rsidRPr="008437F1" w:rsidRDefault="00340586" w:rsidP="000316DB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A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先变蓝后变紫</w:t>
      </w:r>
      <w:r w:rsidRPr="008437F1">
        <w:t xml:space="preserve">    </w:t>
      </w:r>
    </w:p>
    <w:p w:rsidR="00340586" w:rsidRPr="008437F1" w:rsidRDefault="00340586" w:rsidP="000316DB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B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变红后颜色不再改变</w:t>
      </w:r>
      <w:r w:rsidRPr="008437F1">
        <w:t xml:space="preserve">    </w:t>
      </w:r>
    </w:p>
    <w:p w:rsidR="00340586" w:rsidRPr="008437F1" w:rsidRDefault="00340586" w:rsidP="000316DB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C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先变无色后变红</w:t>
      </w:r>
      <w:r w:rsidRPr="008437F1">
        <w:t xml:space="preserve">    </w:t>
      </w:r>
    </w:p>
    <w:p w:rsidR="00340586" w:rsidRPr="008437F1" w:rsidRDefault="00340586" w:rsidP="000316DB">
      <w:pPr>
        <w:tabs>
          <w:tab w:val="left" w:pos="2524"/>
          <w:tab w:val="left" w:pos="4624"/>
          <w:tab w:val="left" w:pos="6724"/>
        </w:tabs>
        <w:spacing w:line="360" w:lineRule="auto"/>
      </w:pPr>
      <w:r w:rsidRPr="008437F1">
        <w:t>D</w:t>
      </w:r>
      <w:r w:rsidRPr="008437F1">
        <w:rPr>
          <w:szCs w:val="21"/>
          <w:lang w:val="pt-BR"/>
        </w:rPr>
        <w:t xml:space="preserve">. </w:t>
      </w:r>
      <w:r w:rsidRPr="008437F1">
        <w:rPr>
          <w:rFonts w:hint="eastAsia"/>
        </w:rPr>
        <w:t>先变红后变紫</w:t>
      </w:r>
    </w:p>
    <w:p w:rsidR="00340586" w:rsidRPr="008437F1" w:rsidRDefault="00340586" w:rsidP="000316DB">
      <w:pPr>
        <w:spacing w:line="360" w:lineRule="auto"/>
      </w:pPr>
      <w:r w:rsidRPr="008437F1">
        <w:rPr>
          <w:rFonts w:hint="eastAsia"/>
        </w:rPr>
        <w:t>解析：</w:t>
      </w:r>
    </w:p>
    <w:p w:rsidR="00340586" w:rsidRDefault="00340586" w:rsidP="000316DB">
      <w:pPr>
        <w:spacing w:line="360" w:lineRule="auto"/>
      </w:pPr>
      <w:r w:rsidRPr="008437F1">
        <w:rPr>
          <w:rFonts w:hint="eastAsia"/>
        </w:rPr>
        <w:t>紫色的石蕊试液遇到酸性的物质变红，碳酸加热后会分解，产生的二氧化碳散逸到空气中，使溶液的酸性消失。</w:t>
      </w:r>
    </w:p>
    <w:p w:rsidR="00340586" w:rsidRPr="000316DB" w:rsidRDefault="00340586" w:rsidP="000316DB">
      <w:pPr>
        <w:spacing w:line="360" w:lineRule="auto"/>
        <w:rPr>
          <w:b/>
        </w:rPr>
      </w:pPr>
      <w:r w:rsidRPr="008437F1">
        <w:rPr>
          <w:rFonts w:hint="eastAsia"/>
        </w:rPr>
        <w:t>答案：</w:t>
      </w:r>
      <w:r w:rsidRPr="008437F1">
        <w:t>D</w:t>
      </w:r>
    </w:p>
    <w:sectPr w:rsidR="00340586" w:rsidRPr="000316DB" w:rsidSect="00EF2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586" w:rsidRDefault="00340586" w:rsidP="000316DB">
      <w:pPr>
        <w:spacing w:line="240" w:lineRule="auto"/>
      </w:pPr>
      <w:r>
        <w:separator/>
      </w:r>
    </w:p>
  </w:endnote>
  <w:endnote w:type="continuationSeparator" w:id="1">
    <w:p w:rsidR="00340586" w:rsidRDefault="00340586" w:rsidP="00031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586" w:rsidRDefault="00340586" w:rsidP="000316DB">
      <w:pPr>
        <w:spacing w:line="240" w:lineRule="auto"/>
      </w:pPr>
      <w:r>
        <w:separator/>
      </w:r>
    </w:p>
  </w:footnote>
  <w:footnote w:type="continuationSeparator" w:id="1">
    <w:p w:rsidR="00340586" w:rsidRDefault="00340586" w:rsidP="000316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 w:rsidP="00FA1BE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586" w:rsidRDefault="003405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6DB"/>
    <w:rsid w:val="000316DB"/>
    <w:rsid w:val="002A6D4C"/>
    <w:rsid w:val="00340586"/>
    <w:rsid w:val="008437F1"/>
    <w:rsid w:val="00D93A7B"/>
    <w:rsid w:val="00EF26E5"/>
    <w:rsid w:val="00FA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D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16D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16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16D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16D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316D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2011-05-22T07:41:00Z</dcterms:created>
  <dcterms:modified xsi:type="dcterms:W3CDTF">2011-05-25T05:36:00Z</dcterms:modified>
</cp:coreProperties>
</file>