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63" w:rsidRPr="0027166F" w:rsidRDefault="00801563" w:rsidP="002D0266">
      <w:pPr>
        <w:snapToGrid w:val="0"/>
        <w:spacing w:line="360" w:lineRule="auto"/>
        <w:rPr>
          <w:szCs w:val="21"/>
        </w:rPr>
      </w:pPr>
      <w:r w:rsidRPr="0027166F">
        <w:rPr>
          <w:rFonts w:hint="eastAsia"/>
          <w:szCs w:val="21"/>
        </w:rPr>
        <w:t>下列实验基本操作中，正确的是</w:t>
      </w:r>
      <w:r w:rsidRPr="0027166F">
        <w:rPr>
          <w:szCs w:val="21"/>
        </w:rPr>
        <w:t xml:space="preserve"> </w:t>
      </w:r>
      <w:r w:rsidRPr="0027166F">
        <w:rPr>
          <w:rFonts w:hint="eastAsia"/>
          <w:bCs/>
        </w:rPr>
        <w:t>（</w:t>
      </w:r>
      <w:r w:rsidRPr="0027166F">
        <w:rPr>
          <w:bCs/>
        </w:rPr>
        <w:t xml:space="preserve">    </w:t>
      </w:r>
      <w:r w:rsidRPr="0027166F">
        <w:rPr>
          <w:rFonts w:hint="eastAsia"/>
          <w:bCs/>
        </w:rPr>
        <w:t>）</w:t>
      </w:r>
    </w:p>
    <w:p w:rsidR="00801563" w:rsidRDefault="00801563" w:rsidP="008374F0">
      <w:pPr>
        <w:spacing w:line="360" w:lineRule="auto"/>
        <w:jc w:val="center"/>
      </w:pPr>
      <w:r w:rsidRPr="0027166F">
        <w:object w:dxaOrig="7590" w:dyaOrig="2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104.25pt" o:ole="">
            <v:imagedata r:id="rId6" o:title=""/>
          </v:shape>
          <o:OLEObject Type="Embed" ProgID="Word.Picture.8" ShapeID="_x0000_i1025" DrawAspect="Content" ObjectID="_1367153488" r:id="rId7"/>
        </w:object>
      </w:r>
    </w:p>
    <w:p w:rsidR="00801563" w:rsidRDefault="00801563" w:rsidP="002D0266">
      <w:pPr>
        <w:spacing w:line="360" w:lineRule="auto"/>
      </w:pPr>
      <w:r w:rsidRPr="0027166F">
        <w:rPr>
          <w:rFonts w:hint="eastAsia"/>
        </w:rPr>
        <w:t>解析：</w:t>
      </w:r>
    </w:p>
    <w:p w:rsidR="00801563" w:rsidRPr="00E12D61" w:rsidRDefault="00801563" w:rsidP="002D0266">
      <w:pPr>
        <w:spacing w:line="360" w:lineRule="auto"/>
        <w:rPr>
          <w:bCs/>
          <w:szCs w:val="21"/>
        </w:rPr>
      </w:pPr>
      <w:r w:rsidRPr="0027166F">
        <w:rPr>
          <w:rFonts w:hint="eastAsia"/>
          <w:bCs/>
          <w:szCs w:val="21"/>
        </w:rPr>
        <w:t>此题考查了比较常见实验的基本操作。</w:t>
      </w:r>
      <w:r w:rsidRPr="0027166F">
        <w:rPr>
          <w:rFonts w:hint="eastAsia"/>
        </w:rPr>
        <w:t>取用药品时试剂瓶的瓶塞应倒放桌面，否则易使原瓶试剂受到污染；胶头滴管在使用时不能伸进试管，以免滴管沾到试管中药品，污染取用的试剂；给试管中的液体加热时，液体体积不得超试管体积的三分之一，否则易造成液体飞溅。</w:t>
      </w:r>
    </w:p>
    <w:p w:rsidR="00801563" w:rsidRPr="002D0266" w:rsidRDefault="00801563" w:rsidP="002D0266">
      <w:pPr>
        <w:spacing w:line="360" w:lineRule="auto"/>
      </w:pPr>
      <w:r w:rsidRPr="0027166F">
        <w:rPr>
          <w:rFonts w:hint="eastAsia"/>
        </w:rPr>
        <w:t>答案：</w:t>
      </w:r>
      <w:r w:rsidRPr="0027166F">
        <w:t>B</w:t>
      </w:r>
    </w:p>
    <w:sectPr w:rsidR="00801563" w:rsidRPr="002D0266" w:rsidSect="004B25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563" w:rsidRDefault="00801563" w:rsidP="002D0266">
      <w:pPr>
        <w:spacing w:line="240" w:lineRule="auto"/>
      </w:pPr>
      <w:r>
        <w:separator/>
      </w:r>
    </w:p>
  </w:endnote>
  <w:endnote w:type="continuationSeparator" w:id="1">
    <w:p w:rsidR="00801563" w:rsidRDefault="00801563" w:rsidP="002D0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563" w:rsidRDefault="008015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563" w:rsidRDefault="008015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563" w:rsidRDefault="008015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563" w:rsidRDefault="00801563" w:rsidP="002D0266">
      <w:pPr>
        <w:spacing w:line="240" w:lineRule="auto"/>
      </w:pPr>
      <w:r>
        <w:separator/>
      </w:r>
    </w:p>
  </w:footnote>
  <w:footnote w:type="continuationSeparator" w:id="1">
    <w:p w:rsidR="00801563" w:rsidRDefault="00801563" w:rsidP="002D02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563" w:rsidRDefault="008015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563" w:rsidRDefault="00801563" w:rsidP="008374F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563" w:rsidRDefault="008015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266"/>
    <w:rsid w:val="0027166F"/>
    <w:rsid w:val="00271C11"/>
    <w:rsid w:val="002D0266"/>
    <w:rsid w:val="004B25DD"/>
    <w:rsid w:val="00801563"/>
    <w:rsid w:val="008374F0"/>
    <w:rsid w:val="00DD6807"/>
    <w:rsid w:val="00E12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26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D026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D026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D026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D026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26</Words>
  <Characters>151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2011-05-16T12:18:00Z</dcterms:created>
  <dcterms:modified xsi:type="dcterms:W3CDTF">2011-05-17T08:05:00Z</dcterms:modified>
</cp:coreProperties>
</file>