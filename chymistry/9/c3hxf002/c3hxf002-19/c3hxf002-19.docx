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89" w:rsidRPr="0027166F" w:rsidRDefault="00571C89" w:rsidP="003A6CB5">
      <w:pPr>
        <w:snapToGrid w:val="0"/>
        <w:spacing w:line="360" w:lineRule="auto"/>
      </w:pPr>
      <w:r w:rsidRPr="0027166F">
        <w:rPr>
          <w:rFonts w:hint="eastAsia"/>
        </w:rPr>
        <w:t>下列仪器中，</w:t>
      </w:r>
      <w:r w:rsidRPr="0027166F">
        <w:rPr>
          <w:rFonts w:hint="eastAsia"/>
          <w:em w:val="dot"/>
        </w:rPr>
        <w:t>不能</w:t>
      </w:r>
      <w:r w:rsidRPr="0027166F">
        <w:rPr>
          <w:rFonts w:hint="eastAsia"/>
        </w:rPr>
        <w:t>用作化学反应容器的是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571C89" w:rsidRPr="0027166F" w:rsidRDefault="00571C89" w:rsidP="003A6CB5">
      <w:pPr>
        <w:snapToGrid w:val="0"/>
        <w:spacing w:line="360" w:lineRule="auto"/>
      </w:pPr>
      <w:r w:rsidRPr="0027166F">
        <w:t xml:space="preserve">A. </w:t>
      </w:r>
      <w:r w:rsidRPr="0027166F">
        <w:rPr>
          <w:rFonts w:hint="eastAsia"/>
        </w:rPr>
        <w:t>试管</w:t>
      </w:r>
      <w:r>
        <w:t xml:space="preserve">    </w:t>
      </w:r>
      <w:r w:rsidRPr="0027166F">
        <w:t xml:space="preserve">B. </w:t>
      </w:r>
      <w:r w:rsidRPr="0027166F">
        <w:rPr>
          <w:rFonts w:hint="eastAsia"/>
        </w:rPr>
        <w:t>烧杯</w:t>
      </w:r>
      <w:r>
        <w:t xml:space="preserve">    </w:t>
      </w:r>
      <w:r w:rsidRPr="0027166F">
        <w:t xml:space="preserve">C. </w:t>
      </w:r>
      <w:r w:rsidRPr="0027166F">
        <w:rPr>
          <w:rFonts w:hint="eastAsia"/>
        </w:rPr>
        <w:t>量筒</w:t>
      </w:r>
      <w:r>
        <w:t xml:space="preserve">    </w:t>
      </w:r>
      <w:r w:rsidRPr="0027166F">
        <w:t xml:space="preserve">D. </w:t>
      </w:r>
      <w:r w:rsidRPr="0027166F">
        <w:rPr>
          <w:rFonts w:hint="eastAsia"/>
        </w:rPr>
        <w:t>锥形瓶</w:t>
      </w:r>
    </w:p>
    <w:p w:rsidR="00571C89" w:rsidRPr="0027166F" w:rsidRDefault="00571C89" w:rsidP="003A6CB5">
      <w:pPr>
        <w:spacing w:line="360" w:lineRule="auto"/>
      </w:pPr>
      <w:r w:rsidRPr="0027166F">
        <w:rPr>
          <w:rFonts w:hint="eastAsia"/>
        </w:rPr>
        <w:t>解析：</w:t>
      </w:r>
    </w:p>
    <w:p w:rsidR="00571C89" w:rsidRDefault="00571C89" w:rsidP="003A6CB5">
      <w:pPr>
        <w:spacing w:line="360" w:lineRule="auto"/>
      </w:pPr>
      <w:r w:rsidRPr="0027166F">
        <w:rPr>
          <w:rFonts w:hint="eastAsia"/>
        </w:rPr>
        <w:t>量筒是专门量取一定液体体积的专用仪器，不能长时间盛装液体，也不能用做反应仪器。</w:t>
      </w:r>
    </w:p>
    <w:p w:rsidR="00571C89" w:rsidRPr="003A6CB5" w:rsidRDefault="00571C89" w:rsidP="003A6CB5">
      <w:pPr>
        <w:spacing w:line="360" w:lineRule="auto"/>
      </w:pPr>
      <w:r w:rsidRPr="0027166F">
        <w:rPr>
          <w:rFonts w:hint="eastAsia"/>
        </w:rPr>
        <w:t>答案：</w:t>
      </w:r>
      <w:r w:rsidRPr="0027166F">
        <w:t>C</w:t>
      </w:r>
    </w:p>
    <w:sectPr w:rsidR="00571C89" w:rsidRPr="003A6CB5" w:rsidSect="00C24E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C89" w:rsidRDefault="00571C89" w:rsidP="003A6CB5">
      <w:pPr>
        <w:spacing w:line="240" w:lineRule="auto"/>
      </w:pPr>
      <w:r>
        <w:separator/>
      </w:r>
    </w:p>
  </w:endnote>
  <w:endnote w:type="continuationSeparator" w:id="1">
    <w:p w:rsidR="00571C89" w:rsidRDefault="00571C89" w:rsidP="003A6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C89" w:rsidRDefault="00571C89" w:rsidP="003A6CB5">
      <w:pPr>
        <w:spacing w:line="240" w:lineRule="auto"/>
      </w:pPr>
      <w:r>
        <w:separator/>
      </w:r>
    </w:p>
  </w:footnote>
  <w:footnote w:type="continuationSeparator" w:id="1">
    <w:p w:rsidR="00571C89" w:rsidRDefault="00571C89" w:rsidP="003A6C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 w:rsidP="009D52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89" w:rsidRDefault="00571C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CB5"/>
    <w:rsid w:val="0027166F"/>
    <w:rsid w:val="0028110E"/>
    <w:rsid w:val="003A6CB5"/>
    <w:rsid w:val="00571C89"/>
    <w:rsid w:val="00846667"/>
    <w:rsid w:val="009D5239"/>
    <w:rsid w:val="00C2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B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A6CB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6CB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A6CB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6CB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2011-05-16T12:22:00Z</dcterms:created>
  <dcterms:modified xsi:type="dcterms:W3CDTF">2011-05-17T08:06:00Z</dcterms:modified>
</cp:coreProperties>
</file>