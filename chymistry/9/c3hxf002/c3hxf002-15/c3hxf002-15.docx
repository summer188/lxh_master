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AC" w:rsidRPr="00F67178" w:rsidRDefault="00C92BAC" w:rsidP="005C79F3">
      <w:pPr>
        <w:spacing w:line="360" w:lineRule="auto"/>
      </w:pPr>
      <w:r w:rsidRPr="00F67178">
        <w:rPr>
          <w:rFonts w:hint="eastAsia"/>
        </w:rPr>
        <w:t>根据下列仪器填空。</w:t>
      </w:r>
    </w:p>
    <w:p w:rsidR="00C92BAC" w:rsidRPr="00F67178" w:rsidRDefault="00C92BAC" w:rsidP="00E536C8">
      <w:pPr>
        <w:spacing w:line="360" w:lineRule="auto"/>
        <w:jc w:val="center"/>
      </w:pPr>
      <w:r w:rsidRPr="00362E2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1" style="width:185.25pt;height:58.5pt;visibility:visible">
            <v:imagedata r:id="rId6" o:title=""/>
          </v:shape>
        </w:pict>
      </w:r>
    </w:p>
    <w:p w:rsidR="00C92BAC" w:rsidRPr="00F67178" w:rsidRDefault="00C92BAC" w:rsidP="005C79F3">
      <w:pPr>
        <w:spacing w:line="360" w:lineRule="auto"/>
      </w:pPr>
      <w:r w:rsidRPr="00F67178">
        <w:rPr>
          <w:rFonts w:hint="eastAsia"/>
        </w:rPr>
        <w:t>（</w:t>
      </w:r>
      <w:r w:rsidRPr="00F67178">
        <w:t>1</w:t>
      </w:r>
      <w:r w:rsidRPr="00F67178">
        <w:rPr>
          <w:rFonts w:hint="eastAsia"/>
        </w:rPr>
        <w:t>）进行蒸发操作要选用的仪器是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</w:p>
    <w:p w:rsidR="00C92BAC" w:rsidRPr="00F67178" w:rsidRDefault="00C92BAC" w:rsidP="005C79F3">
      <w:pPr>
        <w:spacing w:line="360" w:lineRule="auto"/>
      </w:pPr>
      <w:r w:rsidRPr="00F67178">
        <w:rPr>
          <w:bCs/>
        </w:rPr>
        <w:t xml:space="preserve">A. </w:t>
      </w:r>
      <w:r w:rsidRPr="00F67178">
        <w:t>BDFG</w:t>
      </w:r>
      <w:r w:rsidRPr="00F67178">
        <w:rPr>
          <w:bCs/>
        </w:rPr>
        <w:t xml:space="preserve">    B. </w:t>
      </w:r>
      <w:r w:rsidRPr="00F67178">
        <w:t xml:space="preserve">ABDG </w:t>
      </w:r>
      <w:r w:rsidRPr="00F67178">
        <w:rPr>
          <w:bCs/>
        </w:rPr>
        <w:t xml:space="preserve">   C. A</w:t>
      </w:r>
      <w:r w:rsidRPr="00F67178">
        <w:t xml:space="preserve">DFG </w:t>
      </w:r>
      <w:r w:rsidRPr="00F67178">
        <w:rPr>
          <w:bCs/>
        </w:rPr>
        <w:t xml:space="preserve">   D. </w:t>
      </w:r>
      <w:r w:rsidRPr="00F67178">
        <w:t>BDGH</w:t>
      </w:r>
    </w:p>
    <w:p w:rsidR="00C92BAC" w:rsidRPr="00F67178" w:rsidRDefault="00C92BAC" w:rsidP="005C79F3">
      <w:pPr>
        <w:spacing w:line="360" w:lineRule="auto"/>
      </w:pPr>
      <w:r w:rsidRPr="00F67178">
        <w:rPr>
          <w:rFonts w:hint="eastAsia"/>
        </w:rPr>
        <w:t>（</w:t>
      </w:r>
      <w:r w:rsidRPr="00F67178">
        <w:t>2</w:t>
      </w:r>
      <w:r w:rsidRPr="00F67178">
        <w:rPr>
          <w:rFonts w:hint="eastAsia"/>
        </w:rPr>
        <w:t>）其中进行过滤和蒸发时都要使用的是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</w:p>
    <w:p w:rsidR="00C92BAC" w:rsidRDefault="00C92BAC" w:rsidP="005C79F3">
      <w:pPr>
        <w:spacing w:line="360" w:lineRule="auto"/>
      </w:pPr>
      <w:r w:rsidRPr="00F67178">
        <w:rPr>
          <w:bCs/>
        </w:rPr>
        <w:t xml:space="preserve">A. </w:t>
      </w:r>
      <w:r w:rsidRPr="00F67178">
        <w:t>A</w:t>
      </w:r>
      <w:r w:rsidRPr="00F67178">
        <w:rPr>
          <w:bCs/>
        </w:rPr>
        <w:t xml:space="preserve">    B. </w:t>
      </w:r>
      <w:r w:rsidRPr="00F67178">
        <w:t xml:space="preserve">B </w:t>
      </w:r>
      <w:r w:rsidRPr="00F67178">
        <w:rPr>
          <w:bCs/>
        </w:rPr>
        <w:t xml:space="preserve">   C. E</w:t>
      </w:r>
      <w:r w:rsidRPr="00F67178">
        <w:t xml:space="preserve"> </w:t>
      </w:r>
      <w:r w:rsidRPr="00F67178">
        <w:rPr>
          <w:bCs/>
        </w:rPr>
        <w:t xml:space="preserve">   D. </w:t>
      </w:r>
      <w:r w:rsidRPr="00F67178">
        <w:t>F</w:t>
      </w:r>
    </w:p>
    <w:p w:rsidR="00C92BAC" w:rsidRPr="00F67178" w:rsidRDefault="00C92BAC" w:rsidP="005C79F3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解析：</w:t>
      </w:r>
    </w:p>
    <w:p w:rsidR="00C92BAC" w:rsidRPr="00F67178" w:rsidRDefault="00C92BAC" w:rsidP="005C79F3">
      <w:pPr>
        <w:spacing w:line="360" w:lineRule="auto"/>
        <w:rPr>
          <w:bCs/>
          <w:szCs w:val="21"/>
        </w:rPr>
      </w:pPr>
      <w:r w:rsidRPr="00F67178">
        <w:rPr>
          <w:rFonts w:hint="eastAsia"/>
          <w:bCs/>
          <w:szCs w:val="21"/>
        </w:rPr>
        <w:t>此题考查了常见仪器的名称、用途，是比较常见的基本实验操作综合题。</w:t>
      </w:r>
    </w:p>
    <w:p w:rsidR="00C92BAC" w:rsidRPr="00F67178" w:rsidRDefault="00C92BAC" w:rsidP="005C79F3">
      <w:pPr>
        <w:spacing w:line="360" w:lineRule="auto"/>
        <w:rPr>
          <w:bCs/>
          <w:szCs w:val="21"/>
        </w:rPr>
      </w:pPr>
      <w:r w:rsidRPr="00F67178">
        <w:rPr>
          <w:rFonts w:hint="eastAsia"/>
          <w:bCs/>
          <w:szCs w:val="21"/>
        </w:rPr>
        <w:t>通过识图回忆仪器的名称。以蒸发、过滤、溶液配制等实验为载体从</w:t>
      </w:r>
      <w:r w:rsidRPr="00F67178">
        <w:rPr>
          <w:bCs/>
          <w:szCs w:val="21"/>
        </w:rPr>
        <w:t>9</w:t>
      </w:r>
      <w:r w:rsidRPr="00F67178">
        <w:rPr>
          <w:rFonts w:hint="eastAsia"/>
          <w:bCs/>
          <w:szCs w:val="21"/>
        </w:rPr>
        <w:t>种仪器中辨别其相应的作用。由识图答题到由题想仪器增加了学生思维的跨度，学生答题时易发生遗漏。所以我们不仅要识别仪器，更重要的是理解掌握一些重要的实验。</w:t>
      </w:r>
    </w:p>
    <w:p w:rsidR="00C92BAC" w:rsidRPr="00F67178" w:rsidRDefault="00C92BAC" w:rsidP="005C79F3">
      <w:pPr>
        <w:spacing w:line="360" w:lineRule="auto"/>
      </w:pPr>
      <w:r w:rsidRPr="00F67178">
        <w:rPr>
          <w:rFonts w:hint="eastAsia"/>
        </w:rPr>
        <w:t>答案：（</w:t>
      </w:r>
      <w:r w:rsidRPr="00F67178">
        <w:t>1</w:t>
      </w:r>
      <w:r w:rsidRPr="00F67178">
        <w:rPr>
          <w:rFonts w:hint="eastAsia"/>
        </w:rPr>
        <w:t>）</w:t>
      </w:r>
      <w:r w:rsidRPr="00F67178">
        <w:t>A</w:t>
      </w:r>
      <w:r w:rsidRPr="00F67178">
        <w:rPr>
          <w:rFonts w:hint="eastAsia"/>
        </w:rPr>
        <w:t>；（</w:t>
      </w:r>
      <w:r w:rsidRPr="00F67178">
        <w:t>2</w:t>
      </w:r>
      <w:r w:rsidRPr="00F67178">
        <w:rPr>
          <w:rFonts w:hint="eastAsia"/>
        </w:rPr>
        <w:t>）</w:t>
      </w:r>
      <w:r w:rsidRPr="00F67178">
        <w:t xml:space="preserve">D </w:t>
      </w:r>
    </w:p>
    <w:p w:rsidR="00C92BAC" w:rsidRPr="005C79F3" w:rsidRDefault="00C92BAC" w:rsidP="005C79F3">
      <w:pPr>
        <w:spacing w:line="360" w:lineRule="auto"/>
      </w:pPr>
    </w:p>
    <w:sectPr w:rsidR="00C92BAC" w:rsidRPr="005C79F3" w:rsidSect="00480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BAC" w:rsidRDefault="00C92BAC" w:rsidP="005C79F3">
      <w:pPr>
        <w:spacing w:line="240" w:lineRule="auto"/>
      </w:pPr>
      <w:r>
        <w:separator/>
      </w:r>
    </w:p>
  </w:endnote>
  <w:endnote w:type="continuationSeparator" w:id="1">
    <w:p w:rsidR="00C92BAC" w:rsidRDefault="00C92BAC" w:rsidP="005C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AC" w:rsidRDefault="00C92B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AC" w:rsidRDefault="00C92B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AC" w:rsidRDefault="00C92B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BAC" w:rsidRDefault="00C92BAC" w:rsidP="005C79F3">
      <w:pPr>
        <w:spacing w:line="240" w:lineRule="auto"/>
      </w:pPr>
      <w:r>
        <w:separator/>
      </w:r>
    </w:p>
  </w:footnote>
  <w:footnote w:type="continuationSeparator" w:id="1">
    <w:p w:rsidR="00C92BAC" w:rsidRDefault="00C92BAC" w:rsidP="005C79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AC" w:rsidRDefault="00C92B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AC" w:rsidRDefault="00C92BAC" w:rsidP="00E536C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AC" w:rsidRDefault="00C92B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9F3"/>
    <w:rsid w:val="00311477"/>
    <w:rsid w:val="00362E2F"/>
    <w:rsid w:val="003D7C85"/>
    <w:rsid w:val="004805A8"/>
    <w:rsid w:val="005C79F3"/>
    <w:rsid w:val="006B0937"/>
    <w:rsid w:val="00C92BAC"/>
    <w:rsid w:val="00E536C8"/>
    <w:rsid w:val="00F6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F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C79F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79F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C79F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79F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5C79F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79F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43</Words>
  <Characters>247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2011-05-16T12:15:00Z</dcterms:created>
  <dcterms:modified xsi:type="dcterms:W3CDTF">2011-05-17T08:01:00Z</dcterms:modified>
</cp:coreProperties>
</file>