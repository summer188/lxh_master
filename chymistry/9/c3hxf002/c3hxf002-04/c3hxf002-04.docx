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70" w:rsidRDefault="00D57170" w:rsidP="00187FC2">
      <w:pPr>
        <w:spacing w:line="360" w:lineRule="auto"/>
        <w:rPr>
          <w:bCs/>
        </w:rPr>
      </w:pPr>
      <w:r w:rsidRPr="0027166F">
        <w:rPr>
          <w:rFonts w:hint="eastAsia"/>
          <w:szCs w:val="21"/>
        </w:rPr>
        <w:t>下图是初中化学常见的几个实验操作，其中错误的是</w: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D57170" w:rsidRPr="006447D5" w:rsidRDefault="00D57170" w:rsidP="006447D5">
      <w:pPr>
        <w:widowControl/>
        <w:adjustRightInd/>
        <w:spacing w:line="240" w:lineRule="auto"/>
        <w:jc w:val="left"/>
        <w:textAlignment w:val="auto"/>
        <w:rPr>
          <w:rFonts w:ascii="宋体" w:cs="宋体"/>
          <w:sz w:val="24"/>
          <w:szCs w:val="24"/>
        </w:rPr>
      </w:pPr>
      <w:r w:rsidRPr="006447D5">
        <w:rPr>
          <w:rFonts w:ascii="宋体" w:cs="宋体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4.75pt;height:67.5pt">
            <v:imagedata r:id="rId6" r:href="rId7"/>
          </v:shape>
        </w:pict>
      </w:r>
    </w:p>
    <w:p w:rsidR="00D57170" w:rsidRDefault="00D57170" w:rsidP="006447D5">
      <w:pPr>
        <w:tabs>
          <w:tab w:val="left" w:pos="660"/>
          <w:tab w:val="left" w:pos="2055"/>
          <w:tab w:val="left" w:pos="3750"/>
          <w:tab w:val="center" w:pos="4153"/>
          <w:tab w:val="left" w:pos="4965"/>
        </w:tabs>
        <w:spacing w:line="360" w:lineRule="auto"/>
        <w:rPr>
          <w:bCs/>
        </w:rPr>
      </w:pPr>
      <w:r>
        <w:rPr>
          <w:bCs/>
        </w:rPr>
        <w:tab/>
        <w:t>A</w:t>
      </w:r>
      <w:r>
        <w:rPr>
          <w:bCs/>
        </w:rPr>
        <w:tab/>
        <w:t>B</w:t>
      </w:r>
      <w:r>
        <w:rPr>
          <w:bCs/>
        </w:rPr>
        <w:tab/>
        <w:t>C</w:t>
      </w:r>
      <w:r>
        <w:rPr>
          <w:bCs/>
        </w:rPr>
        <w:tab/>
      </w:r>
      <w:r>
        <w:rPr>
          <w:bCs/>
        </w:rPr>
        <w:tab/>
        <w:t>D</w:t>
      </w:r>
    </w:p>
    <w:p w:rsidR="00D57170" w:rsidRPr="0027166F" w:rsidRDefault="00D57170" w:rsidP="00187FC2">
      <w:pPr>
        <w:spacing w:line="360" w:lineRule="auto"/>
        <w:rPr>
          <w:bCs/>
          <w:szCs w:val="21"/>
        </w:rPr>
      </w:pPr>
      <w:r w:rsidRPr="0027166F">
        <w:rPr>
          <w:rFonts w:hint="eastAsia"/>
          <w:bCs/>
          <w:szCs w:val="21"/>
        </w:rPr>
        <w:t>解析：</w:t>
      </w:r>
    </w:p>
    <w:p w:rsidR="00D57170" w:rsidRPr="0027166F" w:rsidRDefault="00D57170" w:rsidP="00187FC2">
      <w:pPr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本题要求同学们熟练记忆常见实验仪器的名称以及作用。能直接加热的仪器有试管、蒸发皿、燃烧匙等；吸取或滴加少量液体用胶头滴管；从溶液中获取晶体的操作是蒸发；取用</w:t>
      </w:r>
      <w:r w:rsidRPr="0027166F">
        <w:rPr>
          <w:szCs w:val="21"/>
        </w:rPr>
        <w:t>6.8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 w:rsidRPr="0027166F">
        <w:rPr>
          <w:rFonts w:hint="eastAsia"/>
          <w:szCs w:val="21"/>
        </w:rPr>
        <w:t>某溶液的操作是量取。</w:t>
      </w:r>
    </w:p>
    <w:p w:rsidR="00D57170" w:rsidRPr="0027166F" w:rsidRDefault="00D57170" w:rsidP="00187FC2">
      <w:pPr>
        <w:spacing w:line="360" w:lineRule="auto"/>
        <w:rPr>
          <w:szCs w:val="21"/>
        </w:rPr>
      </w:pPr>
      <w:r w:rsidRPr="0027166F">
        <w:rPr>
          <w:rFonts w:hint="eastAsia"/>
          <w:bCs/>
          <w:szCs w:val="21"/>
        </w:rPr>
        <w:t>答案：</w:t>
      </w:r>
      <w:r w:rsidRPr="0027166F">
        <w:rPr>
          <w:szCs w:val="21"/>
        </w:rPr>
        <w:t>A</w:t>
      </w:r>
    </w:p>
    <w:p w:rsidR="00D57170" w:rsidRPr="00024271" w:rsidRDefault="00D57170" w:rsidP="00024271">
      <w:pPr>
        <w:snapToGrid w:val="0"/>
        <w:spacing w:line="360" w:lineRule="auto"/>
        <w:jc w:val="center"/>
        <w:rPr>
          <w:szCs w:val="21"/>
        </w:rPr>
      </w:pPr>
    </w:p>
    <w:p w:rsidR="00D57170" w:rsidRPr="00024271" w:rsidRDefault="00D57170" w:rsidP="00024271">
      <w:pPr>
        <w:spacing w:line="360" w:lineRule="auto"/>
      </w:pPr>
    </w:p>
    <w:sectPr w:rsidR="00D57170" w:rsidRPr="00024271" w:rsidSect="00D515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170" w:rsidRDefault="00D57170" w:rsidP="00024271">
      <w:pPr>
        <w:spacing w:line="240" w:lineRule="auto"/>
      </w:pPr>
      <w:r>
        <w:separator/>
      </w:r>
    </w:p>
  </w:endnote>
  <w:endnote w:type="continuationSeparator" w:id="1">
    <w:p w:rsidR="00D57170" w:rsidRDefault="00D57170" w:rsidP="00024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170" w:rsidRDefault="00D57170" w:rsidP="00024271">
      <w:pPr>
        <w:spacing w:line="240" w:lineRule="auto"/>
      </w:pPr>
      <w:r>
        <w:separator/>
      </w:r>
    </w:p>
  </w:footnote>
  <w:footnote w:type="continuationSeparator" w:id="1">
    <w:p w:rsidR="00D57170" w:rsidRDefault="00D57170" w:rsidP="000242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 w:rsidP="006447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70" w:rsidRDefault="00D57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271"/>
    <w:rsid w:val="00024271"/>
    <w:rsid w:val="00170A4E"/>
    <w:rsid w:val="00187FC2"/>
    <w:rsid w:val="001E0E92"/>
    <w:rsid w:val="002367DB"/>
    <w:rsid w:val="0027166F"/>
    <w:rsid w:val="002F69CC"/>
    <w:rsid w:val="00315E0C"/>
    <w:rsid w:val="003411BE"/>
    <w:rsid w:val="00395EF4"/>
    <w:rsid w:val="004741CE"/>
    <w:rsid w:val="004B6530"/>
    <w:rsid w:val="006447D5"/>
    <w:rsid w:val="008E1CFE"/>
    <w:rsid w:val="00986200"/>
    <w:rsid w:val="00C47D76"/>
    <w:rsid w:val="00D5150B"/>
    <w:rsid w:val="00D57170"/>
    <w:rsid w:val="00D800E7"/>
    <w:rsid w:val="00E9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7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2427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2427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2427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24271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2427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427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74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TCFMI$ZRP7J%7b(PGB9JDQIDQ.jp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38</Words>
  <Characters>218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2011-05-16T11:10:00Z</dcterms:created>
  <dcterms:modified xsi:type="dcterms:W3CDTF">2011-07-20T07:09:00Z</dcterms:modified>
</cp:coreProperties>
</file>