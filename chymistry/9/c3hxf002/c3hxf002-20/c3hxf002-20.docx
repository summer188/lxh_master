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DF" w:rsidRPr="0027166F" w:rsidRDefault="00FA36DF" w:rsidP="00966457">
      <w:pPr>
        <w:snapToGrid w:val="0"/>
        <w:spacing w:line="360" w:lineRule="auto"/>
      </w:pPr>
      <w:r>
        <w:rPr>
          <w:rFonts w:hint="eastAsia"/>
        </w:rPr>
        <w:t>如</w:t>
      </w:r>
      <w:r w:rsidRPr="0027166F">
        <w:rPr>
          <w:rFonts w:hint="eastAsia"/>
        </w:rPr>
        <w:t>图所示实验操作</w:t>
      </w:r>
      <w:r w:rsidRPr="0027166F">
        <w:rPr>
          <w:rFonts w:hint="eastAsia"/>
          <w:szCs w:val="21"/>
          <w:em w:val="dot"/>
        </w:rPr>
        <w:t>不正确</w:t>
      </w:r>
      <w:r w:rsidRPr="0027166F">
        <w:rPr>
          <w:rFonts w:hint="eastAsia"/>
        </w:rPr>
        <w:t>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FA36DF" w:rsidRDefault="00FA36DF" w:rsidP="006118E0">
      <w:pPr>
        <w:spacing w:line="360" w:lineRule="auto"/>
        <w:jc w:val="center"/>
      </w:pPr>
      <w:r w:rsidRPr="0027166F">
        <w:object w:dxaOrig="7756" w:dyaOrig="2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116.25pt" o:ole="">
            <v:imagedata r:id="rId6" o:title="" gain="93623f"/>
          </v:shape>
          <o:OLEObject Type="Embed" ProgID="Word.Picture.8" ShapeID="_x0000_i1025" DrawAspect="Content" ObjectID="_1367153582" r:id="rId7"/>
        </w:object>
      </w:r>
    </w:p>
    <w:p w:rsidR="00FA36DF" w:rsidRPr="0027166F" w:rsidRDefault="00FA36DF" w:rsidP="00966457">
      <w:pPr>
        <w:spacing w:line="360" w:lineRule="auto"/>
      </w:pPr>
      <w:r w:rsidRPr="0027166F">
        <w:rPr>
          <w:rFonts w:hint="eastAsia"/>
        </w:rPr>
        <w:t>解析：</w:t>
      </w:r>
    </w:p>
    <w:p w:rsidR="00FA36DF" w:rsidRDefault="00FA36DF" w:rsidP="00966457">
      <w:pPr>
        <w:spacing w:line="360" w:lineRule="auto"/>
      </w:pPr>
      <w:r w:rsidRPr="0027166F">
        <w:rPr>
          <w:rFonts w:hint="eastAsia"/>
        </w:rPr>
        <w:t>此题仍是对实验基本操作的考查。过滤时要遵循一贴、二低、三靠的原则。</w:t>
      </w:r>
      <w:r>
        <w:t>A</w:t>
      </w:r>
      <w:r w:rsidRPr="0027166F">
        <w:rPr>
          <w:rFonts w:hint="eastAsia"/>
        </w:rPr>
        <w:t>选项中没有用玻璃棒引流，漏斗的尖嘴也没有靠在烧杯内壁上。</w:t>
      </w:r>
    </w:p>
    <w:p w:rsidR="00FA36DF" w:rsidRDefault="00FA36DF" w:rsidP="00966457">
      <w:pPr>
        <w:spacing w:line="360" w:lineRule="auto"/>
      </w:pPr>
      <w:r w:rsidRPr="0027166F">
        <w:rPr>
          <w:rFonts w:hint="eastAsia"/>
        </w:rPr>
        <w:t>答案：</w:t>
      </w:r>
      <w:r w:rsidRPr="0027166F">
        <w:t>A</w:t>
      </w:r>
    </w:p>
    <w:sectPr w:rsidR="00FA36DF" w:rsidSect="00F35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DF" w:rsidRDefault="00FA36DF" w:rsidP="00966457">
      <w:pPr>
        <w:spacing w:line="240" w:lineRule="auto"/>
      </w:pPr>
      <w:r>
        <w:separator/>
      </w:r>
    </w:p>
  </w:endnote>
  <w:endnote w:type="continuationSeparator" w:id="1">
    <w:p w:rsidR="00FA36DF" w:rsidRDefault="00FA36DF" w:rsidP="00966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DF" w:rsidRDefault="00FA36DF" w:rsidP="00966457">
      <w:pPr>
        <w:spacing w:line="240" w:lineRule="auto"/>
      </w:pPr>
      <w:r>
        <w:separator/>
      </w:r>
    </w:p>
  </w:footnote>
  <w:footnote w:type="continuationSeparator" w:id="1">
    <w:p w:rsidR="00FA36DF" w:rsidRDefault="00FA36DF" w:rsidP="009664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 w:rsidP="006118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DF" w:rsidRDefault="00FA36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457"/>
    <w:rsid w:val="0027166F"/>
    <w:rsid w:val="006118E0"/>
    <w:rsid w:val="00966457"/>
    <w:rsid w:val="009F3DDC"/>
    <w:rsid w:val="00D220ED"/>
    <w:rsid w:val="00F3511A"/>
    <w:rsid w:val="00FA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5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6645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6645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6645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6645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100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2011-05-16T12:24:00Z</dcterms:created>
  <dcterms:modified xsi:type="dcterms:W3CDTF">2011-05-17T08:07:00Z</dcterms:modified>
</cp:coreProperties>
</file>