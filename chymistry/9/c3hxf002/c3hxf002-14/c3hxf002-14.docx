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3C0" w:rsidRPr="0027166F" w:rsidRDefault="00E773C0" w:rsidP="00457986">
      <w:pPr>
        <w:spacing w:line="360" w:lineRule="auto"/>
      </w:pPr>
      <w:r w:rsidRPr="0027166F">
        <w:rPr>
          <w:rFonts w:hint="eastAsia"/>
        </w:rPr>
        <w:t>下列实验操作正确的是</w:t>
      </w:r>
      <w:r w:rsidRPr="0027166F">
        <w:rPr>
          <w:rFonts w:hint="eastAsia"/>
          <w:bCs/>
        </w:rPr>
        <w:t>（</w:t>
      </w:r>
      <w:r w:rsidRPr="0027166F">
        <w:rPr>
          <w:bCs/>
        </w:rPr>
        <w:t xml:space="preserve">    </w:t>
      </w:r>
      <w:r w:rsidRPr="0027166F">
        <w:rPr>
          <w:rFonts w:hint="eastAsia"/>
          <w:bCs/>
        </w:rPr>
        <w:t>）</w:t>
      </w:r>
    </w:p>
    <w:p w:rsidR="00E773C0" w:rsidRPr="0027166F" w:rsidRDefault="00E773C0" w:rsidP="00457986">
      <w:pPr>
        <w:spacing w:line="360" w:lineRule="auto"/>
        <w:jc w:val="center"/>
      </w:pPr>
      <w:r w:rsidRPr="00223F8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初三化学图3" style="width:348pt;height:85.5pt;visibility:visible">
            <v:imagedata r:id="rId6" o:title=""/>
          </v:shape>
        </w:pict>
      </w:r>
    </w:p>
    <w:p w:rsidR="00E773C0" w:rsidRPr="0027166F" w:rsidRDefault="00E773C0" w:rsidP="00016978">
      <w:pPr>
        <w:spacing w:line="360" w:lineRule="auto"/>
        <w:ind w:firstLineChars="200" w:firstLine="31680"/>
      </w:pPr>
      <w:r w:rsidRPr="0027166F">
        <w:t xml:space="preserve">    </w:t>
      </w:r>
    </w:p>
    <w:p w:rsidR="00E773C0" w:rsidRDefault="00E773C0" w:rsidP="00457986">
      <w:pPr>
        <w:spacing w:line="360" w:lineRule="auto"/>
        <w:rPr>
          <w:bCs/>
        </w:rPr>
      </w:pPr>
      <w:r w:rsidRPr="0027166F">
        <w:rPr>
          <w:rFonts w:hint="eastAsia"/>
          <w:bCs/>
        </w:rPr>
        <w:t>解析：</w:t>
      </w:r>
    </w:p>
    <w:p w:rsidR="00E773C0" w:rsidRPr="0027166F" w:rsidRDefault="00E773C0" w:rsidP="00457986">
      <w:pPr>
        <w:spacing w:line="360" w:lineRule="auto"/>
      </w:pPr>
      <w:r w:rsidRPr="0027166F">
        <w:rPr>
          <w:rFonts w:hint="eastAsia"/>
        </w:rPr>
        <w:t>本题考查化学实验的基本技能。通过看图回忆所学的化学实验基本技能，学生对于此类试题一般掌握的较好；要注意的是</w:t>
      </w:r>
      <w:r w:rsidRPr="0027166F">
        <w:t>C</w:t>
      </w:r>
      <w:r w:rsidRPr="0027166F">
        <w:rPr>
          <w:rFonts w:hint="eastAsia"/>
        </w:rPr>
        <w:t>选项，有一些学生与试管中盛放液体时体积最多不超过试管容积</w:t>
      </w:r>
      <w:r w:rsidRPr="00EC573C">
        <w:rPr>
          <w:position w:val="-22"/>
        </w:rPr>
        <w:object w:dxaOrig="220" w:dyaOrig="580">
          <v:shape id="_x0000_i1026" type="#_x0000_t75" style="width:11.25pt;height:29.25pt" o:ole="">
            <v:imagedata r:id="rId7" o:title=""/>
          </v:shape>
          <o:OLEObject Type="Embed" ProgID="Equation.3" ShapeID="_x0000_i1026" DrawAspect="Content" ObjectID="_1367153176" r:id="rId8"/>
        </w:object>
      </w:r>
      <w:r w:rsidRPr="0027166F">
        <w:rPr>
          <w:rFonts w:hint="eastAsia"/>
        </w:rPr>
        <w:t>相混淆，出现失误。</w:t>
      </w:r>
    </w:p>
    <w:p w:rsidR="00E773C0" w:rsidRPr="00457986" w:rsidRDefault="00E773C0" w:rsidP="00457986">
      <w:pPr>
        <w:spacing w:line="360" w:lineRule="auto"/>
      </w:pPr>
      <w:r w:rsidRPr="0027166F">
        <w:rPr>
          <w:rFonts w:hint="eastAsia"/>
          <w:bCs/>
        </w:rPr>
        <w:t>答案：</w:t>
      </w:r>
      <w:r w:rsidRPr="0027166F">
        <w:t>A</w:t>
      </w:r>
    </w:p>
    <w:sectPr w:rsidR="00E773C0" w:rsidRPr="00457986" w:rsidSect="004973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3C0" w:rsidRDefault="00E773C0" w:rsidP="00457986">
      <w:pPr>
        <w:spacing w:line="240" w:lineRule="auto"/>
      </w:pPr>
      <w:r>
        <w:separator/>
      </w:r>
    </w:p>
  </w:endnote>
  <w:endnote w:type="continuationSeparator" w:id="1">
    <w:p w:rsidR="00E773C0" w:rsidRDefault="00E773C0" w:rsidP="0045798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3C0" w:rsidRDefault="00E773C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3C0" w:rsidRDefault="00E773C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3C0" w:rsidRDefault="00E773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3C0" w:rsidRDefault="00E773C0" w:rsidP="00457986">
      <w:pPr>
        <w:spacing w:line="240" w:lineRule="auto"/>
      </w:pPr>
      <w:r>
        <w:separator/>
      </w:r>
    </w:p>
  </w:footnote>
  <w:footnote w:type="continuationSeparator" w:id="1">
    <w:p w:rsidR="00E773C0" w:rsidRDefault="00E773C0" w:rsidP="0045798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3C0" w:rsidRDefault="00E773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3C0" w:rsidRDefault="00E773C0" w:rsidP="0001697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73C0" w:rsidRDefault="00E773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57986"/>
    <w:rsid w:val="00016978"/>
    <w:rsid w:val="001078F6"/>
    <w:rsid w:val="00223F86"/>
    <w:rsid w:val="0027166F"/>
    <w:rsid w:val="00457986"/>
    <w:rsid w:val="0049736C"/>
    <w:rsid w:val="005E0FE5"/>
    <w:rsid w:val="00991D40"/>
    <w:rsid w:val="00E773C0"/>
    <w:rsid w:val="00EC5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98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45798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5798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5798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57986"/>
    <w:rPr>
      <w:rFonts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457986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57986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21</Words>
  <Characters>124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2011-05-16T12:12:00Z</dcterms:created>
  <dcterms:modified xsi:type="dcterms:W3CDTF">2011-05-17T08:00:00Z</dcterms:modified>
</cp:coreProperties>
</file>