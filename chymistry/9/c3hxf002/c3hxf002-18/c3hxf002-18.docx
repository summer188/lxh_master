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DCC" w:rsidRPr="0027166F" w:rsidRDefault="00060DCC" w:rsidP="00DA070E">
      <w:pPr>
        <w:snapToGrid w:val="0"/>
        <w:spacing w:line="360" w:lineRule="auto"/>
      </w:pPr>
      <w:r w:rsidRPr="0027166F">
        <w:rPr>
          <w:rFonts w:hint="eastAsia"/>
        </w:rPr>
        <w:t>用托盘天平称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克"/>
        </w:smartTagPr>
        <w:r w:rsidRPr="0027166F">
          <w:t>5</w:t>
        </w:r>
        <w:r w:rsidRPr="0027166F">
          <w:rPr>
            <w:rFonts w:hint="eastAsia"/>
          </w:rPr>
          <w:t>克</w:t>
        </w:r>
      </w:smartTag>
      <w:r w:rsidRPr="0027166F">
        <w:rPr>
          <w:rFonts w:hint="eastAsia"/>
        </w:rPr>
        <w:t>药品，在称量过程中发现指针向左偏移，此时应</w:t>
      </w:r>
      <w:r w:rsidRPr="0027166F">
        <w:rPr>
          <w:rFonts w:hint="eastAsia"/>
          <w:bCs/>
        </w:rPr>
        <w:t>（</w:t>
      </w:r>
      <w:r w:rsidRPr="0027166F">
        <w:rPr>
          <w:bCs/>
        </w:rPr>
        <w:t xml:space="preserve">    </w:t>
      </w:r>
      <w:r w:rsidRPr="0027166F">
        <w:rPr>
          <w:rFonts w:hint="eastAsia"/>
          <w:bCs/>
        </w:rPr>
        <w:t>）</w:t>
      </w:r>
    </w:p>
    <w:p w:rsidR="00060DCC" w:rsidRDefault="00060DCC" w:rsidP="00DA070E">
      <w:pPr>
        <w:spacing w:line="360" w:lineRule="auto"/>
      </w:pPr>
      <w:r w:rsidRPr="0027166F">
        <w:t xml:space="preserve">A. </w:t>
      </w:r>
      <w:r w:rsidRPr="0027166F">
        <w:rPr>
          <w:rFonts w:hint="eastAsia"/>
        </w:rPr>
        <w:t>增加砝码</w:t>
      </w:r>
      <w:r>
        <w:t xml:space="preserve">    </w:t>
      </w:r>
      <w:r w:rsidRPr="0027166F">
        <w:t xml:space="preserve">B. </w:t>
      </w:r>
      <w:r w:rsidRPr="0027166F">
        <w:rPr>
          <w:rFonts w:hint="eastAsia"/>
        </w:rPr>
        <w:t>添加药品</w:t>
      </w:r>
      <w:r>
        <w:t xml:space="preserve">    </w:t>
      </w:r>
      <w:r w:rsidRPr="0027166F">
        <w:t xml:space="preserve">C. </w:t>
      </w:r>
      <w:r w:rsidRPr="0027166F">
        <w:rPr>
          <w:rFonts w:hint="eastAsia"/>
        </w:rPr>
        <w:t>减少药品</w:t>
      </w:r>
      <w:r>
        <w:t xml:space="preserve">    </w:t>
      </w:r>
      <w:r w:rsidRPr="0027166F">
        <w:t xml:space="preserve">D. </w:t>
      </w:r>
      <w:r w:rsidRPr="0027166F">
        <w:rPr>
          <w:rFonts w:hint="eastAsia"/>
        </w:rPr>
        <w:t>调节平衡螺丝</w:t>
      </w:r>
    </w:p>
    <w:p w:rsidR="00060DCC" w:rsidRPr="0027166F" w:rsidRDefault="00060DCC" w:rsidP="00DA070E">
      <w:pPr>
        <w:spacing w:line="360" w:lineRule="auto"/>
      </w:pPr>
      <w:r w:rsidRPr="0027166F">
        <w:rPr>
          <w:rFonts w:hint="eastAsia"/>
        </w:rPr>
        <w:t>解析：</w:t>
      </w:r>
    </w:p>
    <w:p w:rsidR="00060DCC" w:rsidRPr="00DA070E" w:rsidRDefault="00060DCC" w:rsidP="00DA070E">
      <w:pPr>
        <w:spacing w:line="360" w:lineRule="auto"/>
      </w:pPr>
      <w:r w:rsidRPr="0027166F">
        <w:rPr>
          <w:rFonts w:hint="eastAsia"/>
        </w:rPr>
        <w:t>此题考查了天平的使用。天平称量药品遵循左物右码的原则。指针向那边偏就说明哪边重。答案：</w:t>
      </w:r>
      <w:r w:rsidRPr="0027166F">
        <w:t>C</w:t>
      </w:r>
    </w:p>
    <w:sectPr w:rsidR="00060DCC" w:rsidRPr="00DA070E" w:rsidSect="009641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DCC" w:rsidRDefault="00060DCC" w:rsidP="00DA070E">
      <w:pPr>
        <w:spacing w:line="240" w:lineRule="auto"/>
      </w:pPr>
      <w:r>
        <w:separator/>
      </w:r>
    </w:p>
  </w:endnote>
  <w:endnote w:type="continuationSeparator" w:id="1">
    <w:p w:rsidR="00060DCC" w:rsidRDefault="00060DCC" w:rsidP="00DA07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DCC" w:rsidRDefault="00060D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DCC" w:rsidRDefault="00060D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DCC" w:rsidRDefault="00060D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DCC" w:rsidRDefault="00060DCC" w:rsidP="00DA070E">
      <w:pPr>
        <w:spacing w:line="240" w:lineRule="auto"/>
      </w:pPr>
      <w:r>
        <w:separator/>
      </w:r>
    </w:p>
  </w:footnote>
  <w:footnote w:type="continuationSeparator" w:id="1">
    <w:p w:rsidR="00060DCC" w:rsidRDefault="00060DCC" w:rsidP="00DA070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DCC" w:rsidRDefault="00060D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DCC" w:rsidRDefault="00060DCC" w:rsidP="0001587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DCC" w:rsidRDefault="00060D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070E"/>
    <w:rsid w:val="00015878"/>
    <w:rsid w:val="00060DCC"/>
    <w:rsid w:val="0027166F"/>
    <w:rsid w:val="008525D1"/>
    <w:rsid w:val="00964179"/>
    <w:rsid w:val="00D95B6A"/>
    <w:rsid w:val="00DA0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70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A070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A070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A070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A070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19</Words>
  <Characters>109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2011-05-16T12:21:00Z</dcterms:created>
  <dcterms:modified xsi:type="dcterms:W3CDTF">2011-05-17T08:06:00Z</dcterms:modified>
</cp:coreProperties>
</file>