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小刚和小丽两位同学用下图所示装置进行实验，验证二氧化碳与氢氧化钠、氢氧化钙都能发生反应。</w:t>
      </w:r>
    </w:p>
    <w:p w:rsidR="00C112A3" w:rsidRPr="009B5C5B" w:rsidRDefault="00C112A3" w:rsidP="00B0164A">
      <w:pPr>
        <w:spacing w:line="360" w:lineRule="auto"/>
        <w:jc w:val="center"/>
      </w:pPr>
      <w:r w:rsidRPr="009B5C5B">
        <w:object w:dxaOrig="4066" w:dyaOrig="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07.25pt" o:ole="">
            <v:imagedata r:id="rId6" o:title="" gain="74473f"/>
          </v:shape>
          <o:OLEObject Type="Embed" ProgID="Word.Picture.8" ShapeID="_x0000_i1025" DrawAspect="Content" ObjectID="_1368948821" r:id="rId7"/>
        </w:objec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（</w:t>
      </w:r>
      <w:r w:rsidRPr="009B5C5B">
        <w:t>1</w:t>
      </w:r>
      <w:r w:rsidRPr="009B5C5B">
        <w:rPr>
          <w:rFonts w:hint="eastAsia"/>
        </w:rPr>
        <w:t>）小刚关闭</w:t>
      </w:r>
      <w:r w:rsidRPr="009B5C5B">
        <w:t>K</w:t>
      </w:r>
      <w:r w:rsidRPr="009B5C5B">
        <w:rPr>
          <w:rFonts w:hint="eastAsia"/>
        </w:rPr>
        <w:t>，通入二氧化碳，</w:t>
      </w:r>
      <w:r w:rsidRPr="009B5C5B">
        <w:t>A</w:t>
      </w:r>
      <w:r w:rsidRPr="009B5C5B">
        <w:rPr>
          <w:rFonts w:hint="eastAsia"/>
        </w:rPr>
        <w:t>、</w:t>
      </w:r>
      <w:r w:rsidRPr="009B5C5B">
        <w:t>B</w:t>
      </w:r>
      <w:r w:rsidRPr="009B5C5B">
        <w:rPr>
          <w:rFonts w:hint="eastAsia"/>
        </w:rPr>
        <w:t>中均无明显变化。</w:t>
      </w:r>
      <w:r w:rsidRPr="009B5C5B">
        <w:t>B</w:t>
      </w:r>
      <w:r w:rsidRPr="009B5C5B">
        <w:rPr>
          <w:rFonts w:hint="eastAsia"/>
        </w:rPr>
        <w:t>中盛放（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C112A3" w:rsidRPr="00DA3E3A" w:rsidRDefault="00C112A3" w:rsidP="00B0164A">
      <w:pPr>
        <w:spacing w:line="360" w:lineRule="auto"/>
      </w:pPr>
      <w:r w:rsidRPr="009B5C5B">
        <w:t xml:space="preserve">A. </w:t>
      </w:r>
      <w:r w:rsidRPr="009B5C5B">
        <w:rPr>
          <w:rFonts w:hint="eastAsia"/>
        </w:rPr>
        <w:t>酚酞试液</w:t>
      </w:r>
      <w:r w:rsidRPr="009B5C5B">
        <w:t xml:space="preserve">    B.</w:t>
      </w:r>
      <w:r>
        <w:t xml:space="preserve"> </w:t>
      </w:r>
      <w:r w:rsidRPr="009B5C5B">
        <w:rPr>
          <w:rFonts w:hint="eastAsia"/>
        </w:rPr>
        <w:t>石蕊试液</w:t>
      </w:r>
      <w:r w:rsidRPr="009B5C5B">
        <w:t xml:space="preserve">    C. </w:t>
      </w:r>
      <w:r w:rsidRPr="009B5C5B">
        <w:rPr>
          <w:rFonts w:hint="eastAsia"/>
        </w:rPr>
        <w:t>氢氧化钠溶液</w:t>
      </w:r>
      <w:r w:rsidRPr="009B5C5B">
        <w:t xml:space="preserve">    D. </w:t>
      </w:r>
      <w:r w:rsidRPr="009B5C5B">
        <w:rPr>
          <w:rFonts w:hint="eastAsia"/>
        </w:rPr>
        <w:t>氢氧化钙溶液</w: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）小刚打开</w:t>
      </w:r>
      <w:r w:rsidRPr="009B5C5B">
        <w:t>K</w:t>
      </w:r>
      <w:r w:rsidRPr="009B5C5B">
        <w:rPr>
          <w:rFonts w:hint="eastAsia"/>
        </w:rPr>
        <w:t>，继续通入二氧化碳。此步实验目的是（</w:t>
      </w:r>
      <w:r w:rsidRPr="009B5C5B">
        <w:t xml:space="preserve">    </w:t>
      </w:r>
      <w:r w:rsidRPr="009B5C5B">
        <w:rPr>
          <w:rFonts w:hint="eastAsia"/>
        </w:rPr>
        <w:t>）</w:t>
      </w:r>
      <w:r w:rsidRPr="009B5C5B">
        <w:t xml:space="preserve"> </w:t>
      </w:r>
    </w:p>
    <w:p w:rsidR="00C112A3" w:rsidRPr="009B5C5B" w:rsidRDefault="00C112A3" w:rsidP="00B0164A">
      <w:pPr>
        <w:spacing w:line="360" w:lineRule="auto"/>
      </w:pPr>
      <w:r w:rsidRPr="009B5C5B">
        <w:t xml:space="preserve">A. </w:t>
      </w:r>
      <w:r w:rsidRPr="009B5C5B">
        <w:rPr>
          <w:rFonts w:hint="eastAsia"/>
        </w:rPr>
        <w:t>验证</w:t>
      </w:r>
      <w:r w:rsidRPr="009B5C5B">
        <w:t>CO</w:t>
      </w:r>
      <w:r w:rsidRPr="00DA3E3A">
        <w:rPr>
          <w:vertAlign w:val="subscript"/>
        </w:rPr>
        <w:t>2</w:t>
      </w:r>
      <w:r w:rsidRPr="009B5C5B">
        <w:rPr>
          <w:rFonts w:hint="eastAsia"/>
        </w:rPr>
        <w:t>与</w:t>
      </w:r>
      <w:r>
        <w:t>NaOH</w:t>
      </w:r>
      <w:r w:rsidRPr="009B5C5B">
        <w:rPr>
          <w:rFonts w:hint="eastAsia"/>
        </w:rPr>
        <w:t>能发生反应</w:t>
      </w:r>
      <w:r w:rsidRPr="009B5C5B">
        <w:t xml:space="preserve">    </w:t>
      </w:r>
    </w:p>
    <w:p w:rsidR="00C112A3" w:rsidRPr="009B5C5B" w:rsidRDefault="00C112A3" w:rsidP="00B0164A">
      <w:pPr>
        <w:spacing w:line="360" w:lineRule="auto"/>
      </w:pPr>
      <w:r w:rsidRPr="009B5C5B">
        <w:t xml:space="preserve">B. </w:t>
      </w:r>
      <w:r w:rsidRPr="009B5C5B">
        <w:rPr>
          <w:rFonts w:hint="eastAsia"/>
        </w:rPr>
        <w:t>验证</w:t>
      </w:r>
      <w:r w:rsidRPr="009B5C5B">
        <w:t>CO</w:t>
      </w:r>
      <w:r w:rsidRPr="00DA3E3A">
        <w:rPr>
          <w:vertAlign w:val="subscript"/>
        </w:rPr>
        <w:t>2</w:t>
      </w:r>
      <w:r w:rsidRPr="009B5C5B">
        <w:rPr>
          <w:rFonts w:hint="eastAsia"/>
        </w:rPr>
        <w:t>与</w:t>
      </w:r>
      <w:r>
        <w:t>Ca</w:t>
      </w:r>
      <w:r>
        <w:rPr>
          <w:rFonts w:hint="eastAsia"/>
        </w:rPr>
        <w:t>（</w:t>
      </w:r>
      <w:r>
        <w:t>OH</w:t>
      </w:r>
      <w:r>
        <w:rPr>
          <w:rFonts w:hint="eastAsia"/>
        </w:rPr>
        <w:t>）</w:t>
      </w:r>
      <w:r w:rsidRPr="00DA3E3A">
        <w:rPr>
          <w:vertAlign w:val="subscript"/>
        </w:rPr>
        <w:t>2</w:t>
      </w:r>
      <w:r w:rsidRPr="009B5C5B">
        <w:rPr>
          <w:rFonts w:hint="eastAsia"/>
        </w:rPr>
        <w:t>能发生反应</w:t>
      </w:r>
      <w:r w:rsidRPr="009B5C5B">
        <w:t xml:space="preserve">    </w: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小丽认为：通常状况下，</w:t>
      </w:r>
      <w:r w:rsidRPr="009B5C5B">
        <w:t>1</w:t>
      </w:r>
      <w:r w:rsidRPr="009B5C5B">
        <w:rPr>
          <w:rFonts w:hint="eastAsia"/>
        </w:rPr>
        <w:t>体积的水约能溶解</w:t>
      </w:r>
      <w:r w:rsidRPr="009B5C5B">
        <w:t>1</w:t>
      </w:r>
      <w:r w:rsidRPr="009B5C5B">
        <w:rPr>
          <w:rFonts w:hint="eastAsia"/>
        </w:rPr>
        <w:t>体积二氧化碳，因此上述实验不足以证明二氧化碳和氢氧化钠发生了反应。</w: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）小丽用洗涤干净的上述装置重新实验，分别量取</w:t>
      </w:r>
      <w:r w:rsidRPr="009B5C5B">
        <w:t>50</w:t>
      </w:r>
      <w:r>
        <w:t xml:space="preserve"> </w:t>
      </w:r>
      <w:r w:rsidRPr="009B5C5B">
        <w:t>mL</w:t>
      </w:r>
      <w:r w:rsidRPr="009B5C5B">
        <w:rPr>
          <w:rFonts w:hint="eastAsia"/>
        </w:rPr>
        <w:t>上述溶液放入</w:t>
      </w:r>
      <w:r w:rsidRPr="009B5C5B">
        <w:t>A</w:t>
      </w:r>
      <w:r w:rsidRPr="009B5C5B">
        <w:rPr>
          <w:rFonts w:hint="eastAsia"/>
        </w:rPr>
        <w:t>、</w:t>
      </w:r>
      <w:r w:rsidRPr="009B5C5B">
        <w:t>B</w:t>
      </w:r>
      <w:r w:rsidRPr="009B5C5B">
        <w:rPr>
          <w:rFonts w:hint="eastAsia"/>
        </w:rPr>
        <w:t>中，关闭</w:t>
      </w:r>
      <w:r w:rsidRPr="009B5C5B">
        <w:t>K</w:t>
      </w:r>
      <w:r w:rsidRPr="009B5C5B">
        <w:rPr>
          <w:rFonts w:hint="eastAsia"/>
        </w:rPr>
        <w:t>，通入约</w:t>
      </w:r>
      <w:r w:rsidRPr="009B5C5B">
        <w:t>500</w:t>
      </w:r>
      <w:r>
        <w:t xml:space="preserve"> </w:t>
      </w:r>
      <w:r w:rsidRPr="009B5C5B">
        <w:t>mL</w:t>
      </w:r>
      <w:r w:rsidRPr="009B5C5B">
        <w:rPr>
          <w:rFonts w:hint="eastAsia"/>
        </w:rPr>
        <w:t>二氧化碳，</w:t>
      </w:r>
      <w:r w:rsidRPr="009B5C5B">
        <w:t>A</w:t>
      </w:r>
      <w:r w:rsidRPr="009B5C5B">
        <w:rPr>
          <w:rFonts w:hint="eastAsia"/>
        </w:rPr>
        <w:t>、</w:t>
      </w:r>
      <w:r w:rsidRPr="009B5C5B">
        <w:t>B</w:t>
      </w:r>
      <w:r w:rsidRPr="009B5C5B">
        <w:rPr>
          <w:rFonts w:hint="eastAsia"/>
        </w:rPr>
        <w:t>中均无明显变化。此实验可以说明二氧化碳和氢氧化钠发生了反应，其理由是（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C112A3" w:rsidRPr="009B5C5B" w:rsidRDefault="00C112A3" w:rsidP="00B0164A">
      <w:pPr>
        <w:spacing w:line="360" w:lineRule="auto"/>
      </w:pPr>
      <w:r w:rsidRPr="009B5C5B">
        <w:t xml:space="preserve">A. </w:t>
      </w:r>
      <w:r w:rsidRPr="009B5C5B">
        <w:rPr>
          <w:rFonts w:hint="eastAsia"/>
        </w:rPr>
        <w:t>关闭</w:t>
      </w:r>
      <w:r w:rsidRPr="009B5C5B">
        <w:t>K</w:t>
      </w:r>
      <w:r w:rsidRPr="009B5C5B">
        <w:rPr>
          <w:rFonts w:hint="eastAsia"/>
        </w:rPr>
        <w:t>时，</w:t>
      </w:r>
      <w:r w:rsidRPr="009B5C5B">
        <w:t>B</w:t>
      </w:r>
      <w:r w:rsidRPr="009B5C5B">
        <w:rPr>
          <w:rFonts w:hint="eastAsia"/>
        </w:rPr>
        <w:t>中的溶液无明显变化，且通入的二氧化碳气体体积远大于</w:t>
      </w:r>
      <w:r w:rsidRPr="009B5C5B">
        <w:t>A</w:t>
      </w:r>
      <w:r w:rsidRPr="009B5C5B">
        <w:rPr>
          <w:rFonts w:hint="eastAsia"/>
        </w:rPr>
        <w:t>中溶液的体积，说明二氧化碳和氢氧化钠发生了反应</w:t>
      </w:r>
      <w:r w:rsidRPr="009B5C5B">
        <w:t xml:space="preserve">   </w:t>
      </w:r>
    </w:p>
    <w:p w:rsidR="00C112A3" w:rsidRPr="009B5C5B" w:rsidRDefault="00C112A3" w:rsidP="00B0164A">
      <w:pPr>
        <w:spacing w:line="360" w:lineRule="auto"/>
      </w:pPr>
      <w:r w:rsidRPr="009B5C5B">
        <w:t>B. B</w:t>
      </w:r>
      <w:r w:rsidRPr="009B5C5B">
        <w:rPr>
          <w:rFonts w:hint="eastAsia"/>
        </w:rPr>
        <w:t>中的溶液无明显变化</w:t>
      </w:r>
      <w:r w:rsidRPr="009B5C5B">
        <w:t xml:space="preserve">  </w:t>
      </w:r>
    </w:p>
    <w:p w:rsidR="00C112A3" w:rsidRPr="009B5C5B" w:rsidRDefault="00C112A3" w:rsidP="00B0164A">
      <w:pPr>
        <w:spacing w:line="360" w:lineRule="auto"/>
      </w:pPr>
      <w:r w:rsidRPr="009B5C5B">
        <w:t xml:space="preserve">C. </w:t>
      </w:r>
      <w:r w:rsidRPr="009B5C5B">
        <w:rPr>
          <w:rFonts w:hint="eastAsia"/>
        </w:rPr>
        <w:t>通入的气体体积远远大于溶液的体积</w:t>
      </w:r>
      <w:r w:rsidRPr="009B5C5B">
        <w:t xml:space="preserve">    </w:t>
      </w:r>
    </w:p>
    <w:p w:rsidR="00C112A3" w:rsidRDefault="00C112A3" w:rsidP="00B0164A">
      <w:pPr>
        <w:spacing w:line="360" w:lineRule="auto"/>
      </w:pPr>
      <w:r w:rsidRPr="009B5C5B">
        <w:t xml:space="preserve">D. </w:t>
      </w:r>
      <w:r w:rsidRPr="009B5C5B">
        <w:rPr>
          <w:rFonts w:hint="eastAsia"/>
        </w:rPr>
        <w:t>以上都不正确</w: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解析：</w:t>
      </w:r>
    </w:p>
    <w:p w:rsidR="00C112A3" w:rsidRDefault="00C112A3" w:rsidP="00B0164A">
      <w:pPr>
        <w:spacing w:line="360" w:lineRule="auto"/>
      </w:pPr>
      <w:r w:rsidRPr="009B5C5B">
        <w:rPr>
          <w:rFonts w:hint="eastAsia"/>
        </w:rPr>
        <w:t>验证二氧化碳气体能和氢氧化钙反应，只用将气体通入氢氧化钙溶液，看有无沉淀即可。而验证二氧化碳气体能和氢氧化钠反应，就较麻烦，因为，二氧化碳溶于水，若将少量气体通入溶液中，可能是溶解与水中，石灰水也不会变浑浊，所以就要将大量的气体通入氢氧化钠溶液中，若不再使澄清的石灰水变混浊，则说明二氧化碳气体能和氢氧化钠溶液发生化学反应。</w:t>
      </w:r>
    </w:p>
    <w:p w:rsidR="00C112A3" w:rsidRPr="009B5C5B" w:rsidRDefault="00C112A3" w:rsidP="00B0164A">
      <w:pPr>
        <w:spacing w:line="360" w:lineRule="auto"/>
      </w:pPr>
      <w:r w:rsidRPr="009B5C5B">
        <w:rPr>
          <w:rFonts w:hint="eastAsia"/>
        </w:rPr>
        <w:t>答案：（</w:t>
      </w:r>
      <w:r w:rsidRPr="009B5C5B">
        <w:t>1</w:t>
      </w:r>
      <w:r w:rsidRPr="009B5C5B">
        <w:rPr>
          <w:rFonts w:hint="eastAsia"/>
        </w:rPr>
        <w:t>）</w:t>
      </w:r>
      <w:r w:rsidRPr="009B5C5B">
        <w:t>D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t>B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t>A</w:t>
      </w:r>
    </w:p>
    <w:p w:rsidR="00C112A3" w:rsidRPr="00B0164A" w:rsidRDefault="00C112A3" w:rsidP="00B0164A"/>
    <w:sectPr w:rsidR="00C112A3" w:rsidRPr="00B0164A" w:rsidSect="00B84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2A3" w:rsidRDefault="00C112A3" w:rsidP="00826ED1">
      <w:pPr>
        <w:spacing w:line="240" w:lineRule="auto"/>
      </w:pPr>
      <w:r>
        <w:separator/>
      </w:r>
    </w:p>
  </w:endnote>
  <w:endnote w:type="continuationSeparator" w:id="1">
    <w:p w:rsidR="00C112A3" w:rsidRDefault="00C112A3" w:rsidP="0082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2A3" w:rsidRDefault="00C112A3" w:rsidP="00826ED1">
      <w:pPr>
        <w:spacing w:line="240" w:lineRule="auto"/>
      </w:pPr>
      <w:r>
        <w:separator/>
      </w:r>
    </w:p>
  </w:footnote>
  <w:footnote w:type="continuationSeparator" w:id="1">
    <w:p w:rsidR="00C112A3" w:rsidRDefault="00C112A3" w:rsidP="00826E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 w:rsidP="00B0164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2A3" w:rsidRDefault="00C112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ED1"/>
    <w:rsid w:val="00826ED1"/>
    <w:rsid w:val="009B5C5B"/>
    <w:rsid w:val="00B0164A"/>
    <w:rsid w:val="00B84750"/>
    <w:rsid w:val="00C112A3"/>
    <w:rsid w:val="00D21301"/>
    <w:rsid w:val="00D91F89"/>
    <w:rsid w:val="00DA3E3A"/>
    <w:rsid w:val="00E82C04"/>
    <w:rsid w:val="00FF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E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26E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6E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26E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6ED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26ED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102</Words>
  <Characters>588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2011-05-26T12:19:00Z</dcterms:created>
  <dcterms:modified xsi:type="dcterms:W3CDTF">2011-06-07T02:47:00Z</dcterms:modified>
</cp:coreProperties>
</file>