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C25" w:rsidRPr="009B5C5B" w:rsidRDefault="006E1C25" w:rsidP="008E0339">
      <w:pPr>
        <w:spacing w:line="360" w:lineRule="auto"/>
      </w:pPr>
      <w:r w:rsidRPr="009B5C5B">
        <w:rPr>
          <w:rFonts w:hint="eastAsia"/>
        </w:rPr>
        <w:t>不同物质的溶液的酸碱性不同，根据下表中</w:t>
      </w:r>
      <w:r>
        <w:rPr>
          <w:rFonts w:hint="eastAsia"/>
        </w:rPr>
        <w:t>平</w:t>
      </w:r>
      <w:r>
        <w:t>p</w:t>
      </w:r>
      <w:r w:rsidRPr="009B5C5B">
        <w:t>H</w:t>
      </w:r>
      <w:r w:rsidRPr="009B5C5B">
        <w:rPr>
          <w:rFonts w:hint="eastAsia"/>
        </w:rPr>
        <w:t>的情况判断，下列说法中正确的是（</w:t>
      </w:r>
      <w:r w:rsidRPr="009B5C5B">
        <w:t xml:space="preserve">    </w:t>
      </w:r>
      <w:r w:rsidRPr="009B5C5B">
        <w:rPr>
          <w:rFonts w:hint="eastAsia"/>
        </w:rPr>
        <w:t>）</w:t>
      </w:r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6"/>
        <w:gridCol w:w="860"/>
        <w:gridCol w:w="1435"/>
        <w:gridCol w:w="1302"/>
        <w:gridCol w:w="745"/>
        <w:gridCol w:w="1488"/>
        <w:gridCol w:w="1310"/>
      </w:tblGrid>
      <w:tr w:rsidR="006E1C25" w:rsidRPr="009B5C5B" w:rsidTr="00634508">
        <w:tc>
          <w:tcPr>
            <w:tcW w:w="906" w:type="dxa"/>
          </w:tcPr>
          <w:p w:rsidR="006E1C25" w:rsidRPr="009B5C5B" w:rsidRDefault="006E1C25" w:rsidP="00634508">
            <w:pPr>
              <w:spacing w:line="360" w:lineRule="auto"/>
            </w:pPr>
          </w:p>
        </w:tc>
        <w:tc>
          <w:tcPr>
            <w:tcW w:w="860" w:type="dxa"/>
          </w:tcPr>
          <w:p w:rsidR="006E1C25" w:rsidRPr="009B5C5B" w:rsidRDefault="006E1C25" w:rsidP="00634508">
            <w:pPr>
              <w:spacing w:line="360" w:lineRule="auto"/>
              <w:jc w:val="center"/>
            </w:pPr>
            <w:r w:rsidRPr="009B5C5B">
              <w:rPr>
                <w:rFonts w:hint="eastAsia"/>
              </w:rPr>
              <w:t>盐酸</w:t>
            </w:r>
          </w:p>
        </w:tc>
        <w:tc>
          <w:tcPr>
            <w:tcW w:w="1435" w:type="dxa"/>
          </w:tcPr>
          <w:p w:rsidR="006E1C25" w:rsidRPr="009B5C5B" w:rsidRDefault="006E1C25" w:rsidP="00634508">
            <w:pPr>
              <w:spacing w:line="360" w:lineRule="auto"/>
              <w:jc w:val="center"/>
            </w:pPr>
            <w:r w:rsidRPr="009B5C5B">
              <w:t>CuSO</w:t>
            </w:r>
            <w:r w:rsidRPr="009B5C5B">
              <w:rPr>
                <w:vertAlign w:val="subscript"/>
              </w:rPr>
              <w:t>4</w:t>
            </w:r>
            <w:r w:rsidRPr="009B5C5B">
              <w:rPr>
                <w:rFonts w:hint="eastAsia"/>
              </w:rPr>
              <w:t>溶液</w:t>
            </w:r>
          </w:p>
        </w:tc>
        <w:tc>
          <w:tcPr>
            <w:tcW w:w="1302" w:type="dxa"/>
          </w:tcPr>
          <w:p w:rsidR="006E1C25" w:rsidRPr="009B5C5B" w:rsidRDefault="006E1C25" w:rsidP="00634508">
            <w:pPr>
              <w:spacing w:line="360" w:lineRule="auto"/>
              <w:jc w:val="center"/>
            </w:pPr>
            <w:r w:rsidRPr="009B5C5B">
              <w:t>NaCl</w:t>
            </w:r>
            <w:r w:rsidRPr="009B5C5B">
              <w:rPr>
                <w:rFonts w:hint="eastAsia"/>
              </w:rPr>
              <w:t>溶液</w:t>
            </w:r>
          </w:p>
        </w:tc>
        <w:tc>
          <w:tcPr>
            <w:tcW w:w="745" w:type="dxa"/>
          </w:tcPr>
          <w:p w:rsidR="006E1C25" w:rsidRPr="009B5C5B" w:rsidRDefault="006E1C25" w:rsidP="00634508">
            <w:pPr>
              <w:spacing w:line="360" w:lineRule="auto"/>
              <w:jc w:val="center"/>
            </w:pPr>
            <w:r w:rsidRPr="009B5C5B">
              <w:rPr>
                <w:rFonts w:hint="eastAsia"/>
              </w:rPr>
              <w:t>水</w:t>
            </w:r>
          </w:p>
        </w:tc>
        <w:tc>
          <w:tcPr>
            <w:tcW w:w="1488" w:type="dxa"/>
          </w:tcPr>
          <w:p w:rsidR="006E1C25" w:rsidRPr="009B5C5B" w:rsidRDefault="006E1C25" w:rsidP="00634508">
            <w:pPr>
              <w:spacing w:line="360" w:lineRule="auto"/>
              <w:jc w:val="center"/>
            </w:pPr>
            <w:r w:rsidRPr="009B5C5B">
              <w:t>Na</w:t>
            </w:r>
            <w:r w:rsidRPr="009B5C5B">
              <w:rPr>
                <w:vertAlign w:val="subscript"/>
              </w:rPr>
              <w:t>2</w:t>
            </w:r>
            <w:r w:rsidRPr="009B5C5B">
              <w:t>CO</w:t>
            </w:r>
            <w:r w:rsidRPr="009B5C5B">
              <w:rPr>
                <w:vertAlign w:val="subscript"/>
              </w:rPr>
              <w:t>3</w:t>
            </w:r>
            <w:r w:rsidRPr="009B5C5B">
              <w:rPr>
                <w:rFonts w:hint="eastAsia"/>
              </w:rPr>
              <w:t>溶液</w:t>
            </w:r>
          </w:p>
        </w:tc>
        <w:tc>
          <w:tcPr>
            <w:tcW w:w="1310" w:type="dxa"/>
          </w:tcPr>
          <w:p w:rsidR="006E1C25" w:rsidRPr="009B5C5B" w:rsidRDefault="006E1C25" w:rsidP="00634508">
            <w:pPr>
              <w:spacing w:line="360" w:lineRule="auto"/>
              <w:jc w:val="center"/>
            </w:pPr>
            <w:r w:rsidRPr="009B5C5B">
              <w:t>NaOH</w:t>
            </w:r>
            <w:r w:rsidRPr="009B5C5B">
              <w:rPr>
                <w:rFonts w:hint="eastAsia"/>
              </w:rPr>
              <w:t>溶液</w:t>
            </w:r>
          </w:p>
        </w:tc>
      </w:tr>
      <w:tr w:rsidR="006E1C25" w:rsidRPr="009B5C5B" w:rsidTr="00634508">
        <w:tc>
          <w:tcPr>
            <w:tcW w:w="906" w:type="dxa"/>
          </w:tcPr>
          <w:p w:rsidR="006E1C25" w:rsidRPr="00DA3E3A" w:rsidRDefault="006E1C25" w:rsidP="00634508">
            <w:pPr>
              <w:spacing w:line="360" w:lineRule="auto"/>
              <w:rPr>
                <w:rFonts w:ascii="宋体"/>
              </w:rPr>
            </w:pPr>
            <w:r w:rsidRPr="009B5C5B">
              <w:t>PH</w:t>
            </w:r>
          </w:p>
        </w:tc>
        <w:tc>
          <w:tcPr>
            <w:tcW w:w="860" w:type="dxa"/>
          </w:tcPr>
          <w:p w:rsidR="006E1C25" w:rsidRPr="009B5C5B" w:rsidRDefault="006E1C25" w:rsidP="00634508">
            <w:pPr>
              <w:spacing w:line="360" w:lineRule="auto"/>
              <w:jc w:val="center"/>
            </w:pPr>
            <w:r>
              <w:rPr>
                <w:rFonts w:ascii="宋体" w:hAnsi="宋体" w:hint="eastAsia"/>
              </w:rPr>
              <w:t>＜</w:t>
            </w:r>
            <w:r w:rsidRPr="009B5C5B">
              <w:t>7</w:t>
            </w:r>
          </w:p>
        </w:tc>
        <w:tc>
          <w:tcPr>
            <w:tcW w:w="1435" w:type="dxa"/>
          </w:tcPr>
          <w:p w:rsidR="006E1C25" w:rsidRPr="00DA3E3A" w:rsidRDefault="006E1C25" w:rsidP="00634508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</w:rPr>
              <w:t>＜</w:t>
            </w:r>
            <w:r w:rsidRPr="009B5C5B">
              <w:t>7</w:t>
            </w:r>
          </w:p>
        </w:tc>
        <w:tc>
          <w:tcPr>
            <w:tcW w:w="1302" w:type="dxa"/>
          </w:tcPr>
          <w:p w:rsidR="006E1C25" w:rsidRPr="009B5C5B" w:rsidRDefault="006E1C25" w:rsidP="00634508">
            <w:pPr>
              <w:spacing w:line="360" w:lineRule="auto"/>
              <w:jc w:val="center"/>
            </w:pPr>
            <w:r>
              <w:rPr>
                <w:rFonts w:ascii="宋体" w:hAnsi="宋体" w:hint="eastAsia"/>
              </w:rPr>
              <w:t>＝</w:t>
            </w:r>
            <w:r w:rsidRPr="009B5C5B">
              <w:t>7</w:t>
            </w:r>
          </w:p>
        </w:tc>
        <w:tc>
          <w:tcPr>
            <w:tcW w:w="745" w:type="dxa"/>
          </w:tcPr>
          <w:p w:rsidR="006E1C25" w:rsidRPr="00DA3E3A" w:rsidRDefault="006E1C25" w:rsidP="00634508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</w:rPr>
              <w:t>＝</w:t>
            </w:r>
            <w:r w:rsidRPr="009B5C5B">
              <w:t>7</w:t>
            </w:r>
          </w:p>
        </w:tc>
        <w:tc>
          <w:tcPr>
            <w:tcW w:w="1488" w:type="dxa"/>
          </w:tcPr>
          <w:p w:rsidR="006E1C25" w:rsidRPr="009B5C5B" w:rsidRDefault="006E1C25" w:rsidP="00634508">
            <w:pPr>
              <w:spacing w:line="360" w:lineRule="auto"/>
              <w:jc w:val="center"/>
            </w:pPr>
            <w:r>
              <w:rPr>
                <w:rFonts w:ascii="宋体" w:hAnsi="宋体" w:hint="eastAsia"/>
              </w:rPr>
              <w:t>＞</w:t>
            </w:r>
            <w:r w:rsidRPr="009B5C5B">
              <w:t>7</w:t>
            </w:r>
          </w:p>
        </w:tc>
        <w:tc>
          <w:tcPr>
            <w:tcW w:w="1310" w:type="dxa"/>
          </w:tcPr>
          <w:p w:rsidR="006E1C25" w:rsidRPr="009B5C5B" w:rsidRDefault="006E1C25" w:rsidP="00634508">
            <w:pPr>
              <w:spacing w:line="360" w:lineRule="auto"/>
              <w:jc w:val="center"/>
            </w:pPr>
            <w:r>
              <w:rPr>
                <w:rFonts w:ascii="宋体" w:hAnsi="宋体" w:hint="eastAsia"/>
              </w:rPr>
              <w:t>＞</w:t>
            </w:r>
            <w:r w:rsidRPr="009B5C5B">
              <w:t>7</w:t>
            </w:r>
          </w:p>
        </w:tc>
      </w:tr>
    </w:tbl>
    <w:p w:rsidR="006E1C25" w:rsidRDefault="006E1C25" w:rsidP="008E0339">
      <w:pPr>
        <w:spacing w:line="360" w:lineRule="auto"/>
      </w:pPr>
      <w:r w:rsidRPr="009B5C5B">
        <w:t>A. pH</w:t>
      </w:r>
      <w:r>
        <w:rPr>
          <w:rFonts w:ascii="宋体" w:hAnsi="宋体" w:hint="eastAsia"/>
        </w:rPr>
        <w:t>＜</w:t>
      </w:r>
      <w:r w:rsidRPr="009B5C5B">
        <w:t>7</w:t>
      </w:r>
      <w:r w:rsidRPr="009B5C5B">
        <w:rPr>
          <w:rFonts w:hint="eastAsia"/>
        </w:rPr>
        <w:t>一定是酸的溶液</w:t>
      </w:r>
      <w:r w:rsidRPr="009B5C5B">
        <w:t xml:space="preserve">           </w:t>
      </w:r>
    </w:p>
    <w:p w:rsidR="006E1C25" w:rsidRPr="009B5C5B" w:rsidRDefault="006E1C25" w:rsidP="008E0339">
      <w:pPr>
        <w:spacing w:line="360" w:lineRule="auto"/>
      </w:pPr>
      <w:r w:rsidRPr="009B5C5B">
        <w:t>B. pH</w:t>
      </w:r>
      <w:r>
        <w:rPr>
          <w:rFonts w:ascii="宋体" w:hAnsi="宋体" w:hint="eastAsia"/>
        </w:rPr>
        <w:t>＞</w:t>
      </w:r>
      <w:r w:rsidRPr="009B5C5B">
        <w:t xml:space="preserve">7 </w:t>
      </w:r>
      <w:r w:rsidRPr="009B5C5B">
        <w:rPr>
          <w:rFonts w:hint="eastAsia"/>
        </w:rPr>
        <w:t>一定是酸的溶液</w:t>
      </w:r>
      <w:r w:rsidRPr="009B5C5B">
        <w:t xml:space="preserve">             </w:t>
      </w:r>
    </w:p>
    <w:p w:rsidR="006E1C25" w:rsidRDefault="006E1C25" w:rsidP="008E0339">
      <w:pPr>
        <w:spacing w:line="360" w:lineRule="auto"/>
      </w:pPr>
      <w:r w:rsidRPr="009B5C5B">
        <w:t>C. pH</w:t>
      </w:r>
      <w:r>
        <w:rPr>
          <w:rFonts w:ascii="宋体" w:hAnsi="宋体" w:hint="eastAsia"/>
        </w:rPr>
        <w:t>＝</w:t>
      </w:r>
      <w:r w:rsidRPr="009B5C5B">
        <w:t>7</w:t>
      </w:r>
      <w:r w:rsidRPr="009B5C5B">
        <w:rPr>
          <w:rFonts w:hint="eastAsia"/>
        </w:rPr>
        <w:t>一定是酸的溶液</w:t>
      </w:r>
      <w:r w:rsidRPr="009B5C5B">
        <w:t xml:space="preserve">           </w:t>
      </w:r>
    </w:p>
    <w:p w:rsidR="006E1C25" w:rsidRDefault="006E1C25" w:rsidP="008E0339">
      <w:pPr>
        <w:spacing w:line="360" w:lineRule="auto"/>
      </w:pPr>
      <w:r w:rsidRPr="009B5C5B">
        <w:t xml:space="preserve">D. </w:t>
      </w:r>
      <w:r w:rsidRPr="009B5C5B">
        <w:rPr>
          <w:rFonts w:hint="eastAsia"/>
        </w:rPr>
        <w:t>盐的溶液可能显酸性、碱性或中性</w:t>
      </w:r>
    </w:p>
    <w:p w:rsidR="006E1C25" w:rsidRDefault="006E1C25" w:rsidP="008E0339">
      <w:pPr>
        <w:spacing w:line="360" w:lineRule="auto"/>
      </w:pPr>
      <w:r w:rsidRPr="009B5C5B">
        <w:rPr>
          <w:rFonts w:hint="eastAsia"/>
        </w:rPr>
        <w:t>解析：</w:t>
      </w:r>
    </w:p>
    <w:p w:rsidR="006E1C25" w:rsidRPr="009B5C5B" w:rsidRDefault="006E1C25" w:rsidP="008E0339">
      <w:pPr>
        <w:spacing w:line="360" w:lineRule="auto"/>
      </w:pPr>
      <w:r w:rsidRPr="009B5C5B">
        <w:rPr>
          <w:rFonts w:hint="eastAsia"/>
        </w:rPr>
        <w:t>此题是信息题，要求学生能够根据表中的数据判断得出结论，同时考查了溶液酸碱性的知识。</w:t>
      </w:r>
    </w:p>
    <w:p w:rsidR="006E1C25" w:rsidRPr="009B5C5B" w:rsidRDefault="006E1C25" w:rsidP="008E0339">
      <w:pPr>
        <w:spacing w:line="360" w:lineRule="auto"/>
      </w:pPr>
      <w:r w:rsidRPr="009B5C5B">
        <w:rPr>
          <w:rFonts w:hint="eastAsia"/>
        </w:rPr>
        <w:t>答案：</w:t>
      </w:r>
      <w:r w:rsidRPr="009B5C5B">
        <w:t>D</w:t>
      </w:r>
    </w:p>
    <w:p w:rsidR="006E1C25" w:rsidRPr="00E10745" w:rsidRDefault="006E1C25" w:rsidP="008E0339">
      <w:pPr>
        <w:spacing w:line="360" w:lineRule="auto"/>
      </w:pPr>
    </w:p>
    <w:p w:rsidR="006E1C25" w:rsidRPr="008A671F" w:rsidRDefault="006E1C25" w:rsidP="008E0339"/>
    <w:p w:rsidR="006E1C25" w:rsidRPr="008E0339" w:rsidRDefault="006E1C25" w:rsidP="008E0339"/>
    <w:sectPr w:rsidR="006E1C25" w:rsidRPr="008E0339" w:rsidSect="003E3DC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1C25" w:rsidRDefault="006E1C25" w:rsidP="00E10745">
      <w:pPr>
        <w:spacing w:line="240" w:lineRule="auto"/>
      </w:pPr>
      <w:r>
        <w:separator/>
      </w:r>
    </w:p>
  </w:endnote>
  <w:endnote w:type="continuationSeparator" w:id="1">
    <w:p w:rsidR="006E1C25" w:rsidRDefault="006E1C25" w:rsidP="00E1074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C25" w:rsidRDefault="006E1C2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C25" w:rsidRDefault="006E1C2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C25" w:rsidRDefault="006E1C2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1C25" w:rsidRDefault="006E1C25" w:rsidP="00E10745">
      <w:pPr>
        <w:spacing w:line="240" w:lineRule="auto"/>
      </w:pPr>
      <w:r>
        <w:separator/>
      </w:r>
    </w:p>
  </w:footnote>
  <w:footnote w:type="continuationSeparator" w:id="1">
    <w:p w:rsidR="006E1C25" w:rsidRDefault="006E1C25" w:rsidP="00E1074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C25" w:rsidRDefault="006E1C2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C25" w:rsidRDefault="006E1C25" w:rsidP="008E0339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C25" w:rsidRDefault="006E1C2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0745"/>
    <w:rsid w:val="003E3DC0"/>
    <w:rsid w:val="00634508"/>
    <w:rsid w:val="006E1C25"/>
    <w:rsid w:val="008A671F"/>
    <w:rsid w:val="008E0339"/>
    <w:rsid w:val="009B5C5B"/>
    <w:rsid w:val="00A75376"/>
    <w:rsid w:val="00B535C4"/>
    <w:rsid w:val="00DA3E3A"/>
    <w:rsid w:val="00DE3F9B"/>
    <w:rsid w:val="00E10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745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10745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1074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E10745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10745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E10745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38</Words>
  <Characters>220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2011-05-26T12:17:00Z</dcterms:created>
  <dcterms:modified xsi:type="dcterms:W3CDTF">2011-06-07T02:39:00Z</dcterms:modified>
</cp:coreProperties>
</file>