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82D" w:rsidRPr="009B5C5B" w:rsidRDefault="0014082D" w:rsidP="003B78C9">
      <w:pPr>
        <w:spacing w:line="360" w:lineRule="auto"/>
      </w:pPr>
      <w:r w:rsidRPr="009B5C5B">
        <w:t>X</w:t>
      </w:r>
      <w:r w:rsidRPr="009B5C5B">
        <w:rPr>
          <w:rFonts w:hint="eastAsia"/>
        </w:rPr>
        <w:t>、</w:t>
      </w:r>
      <w:r w:rsidRPr="009B5C5B">
        <w:t>Y</w:t>
      </w:r>
      <w:r w:rsidRPr="009B5C5B">
        <w:rPr>
          <w:rFonts w:hint="eastAsia"/>
        </w:rPr>
        <w:t>、</w:t>
      </w:r>
      <w:r w:rsidRPr="009B5C5B">
        <w:t>Z</w:t>
      </w:r>
      <w:r w:rsidRPr="009B5C5B">
        <w:rPr>
          <w:rFonts w:hint="eastAsia"/>
        </w:rPr>
        <w:t>分别是</w:t>
      </w:r>
      <w:r w:rsidRPr="009B5C5B">
        <w:t>NaOH</w:t>
      </w:r>
      <w:r w:rsidRPr="009B5C5B">
        <w:rPr>
          <w:rFonts w:hint="eastAsia"/>
        </w:rPr>
        <w:t>、</w:t>
      </w:r>
      <w:r w:rsidRPr="009B5C5B">
        <w:t>HCl</w:t>
      </w:r>
      <w:r w:rsidRPr="009B5C5B">
        <w:rPr>
          <w:rFonts w:hint="eastAsia"/>
        </w:rPr>
        <w:t>、</w:t>
      </w:r>
      <w:r w:rsidRPr="009B5C5B">
        <w:t>NaCl</w:t>
      </w:r>
      <w:r w:rsidRPr="009B5C5B">
        <w:rPr>
          <w:rFonts w:hint="eastAsia"/>
        </w:rPr>
        <w:t>中的一种溶液，将无色酚酞试液滴入</w:t>
      </w:r>
      <w:r w:rsidRPr="009B5C5B">
        <w:t>Y</w:t>
      </w:r>
      <w:r w:rsidRPr="009B5C5B">
        <w:rPr>
          <w:rFonts w:hint="eastAsia"/>
        </w:rPr>
        <w:t>，溶液变成红色，将此红色溶液少量滴入到</w:t>
      </w:r>
      <w:r w:rsidRPr="009B5C5B">
        <w:t>X</w:t>
      </w:r>
      <w:r w:rsidRPr="009B5C5B">
        <w:rPr>
          <w:rFonts w:hint="eastAsia"/>
        </w:rPr>
        <w:t>中红色褪去，则</w:t>
      </w:r>
      <w:r w:rsidRPr="009B5C5B">
        <w:t>X</w:t>
      </w:r>
      <w:r w:rsidRPr="009B5C5B">
        <w:rPr>
          <w:rFonts w:hint="eastAsia"/>
        </w:rPr>
        <w:t>、</w:t>
      </w:r>
      <w:r w:rsidRPr="009B5C5B">
        <w:t>Y</w:t>
      </w:r>
      <w:r w:rsidRPr="009B5C5B">
        <w:rPr>
          <w:rFonts w:hint="eastAsia"/>
        </w:rPr>
        <w:t>、</w:t>
      </w:r>
      <w:r w:rsidRPr="009B5C5B">
        <w:t>Z</w:t>
      </w:r>
      <w:r w:rsidRPr="009B5C5B">
        <w:rPr>
          <w:rFonts w:hint="eastAsia"/>
        </w:rPr>
        <w:t>依次是（</w:t>
      </w:r>
      <w:r w:rsidRPr="009B5C5B">
        <w:t xml:space="preserve">    </w:t>
      </w:r>
      <w:r w:rsidRPr="009B5C5B">
        <w:rPr>
          <w:rFonts w:hint="eastAsia"/>
        </w:rPr>
        <w:t>）</w:t>
      </w:r>
    </w:p>
    <w:p w:rsidR="0014082D" w:rsidRPr="009B5C5B" w:rsidRDefault="0014082D" w:rsidP="003B78C9">
      <w:pPr>
        <w:spacing w:line="360" w:lineRule="auto"/>
      </w:pPr>
      <w:r w:rsidRPr="009B5C5B">
        <w:t>A. NaOH</w:t>
      </w:r>
      <w:r w:rsidRPr="009B5C5B">
        <w:rPr>
          <w:rFonts w:hint="eastAsia"/>
        </w:rPr>
        <w:t>、</w:t>
      </w:r>
      <w:r w:rsidRPr="009B5C5B">
        <w:t>HCl</w:t>
      </w:r>
      <w:r w:rsidRPr="009B5C5B">
        <w:rPr>
          <w:rFonts w:hint="eastAsia"/>
        </w:rPr>
        <w:t>、</w:t>
      </w:r>
      <w:r w:rsidRPr="009B5C5B">
        <w:t xml:space="preserve">NaCl       </w:t>
      </w:r>
    </w:p>
    <w:p w:rsidR="0014082D" w:rsidRPr="009B5C5B" w:rsidRDefault="0014082D" w:rsidP="003B78C9">
      <w:pPr>
        <w:spacing w:line="360" w:lineRule="auto"/>
      </w:pPr>
      <w:r w:rsidRPr="009B5C5B">
        <w:t>B. HCl</w:t>
      </w:r>
      <w:r w:rsidRPr="009B5C5B">
        <w:rPr>
          <w:rFonts w:hint="eastAsia"/>
        </w:rPr>
        <w:t>、</w:t>
      </w:r>
      <w:r w:rsidRPr="009B5C5B">
        <w:t>NaOH</w:t>
      </w:r>
      <w:r w:rsidRPr="009B5C5B">
        <w:rPr>
          <w:rFonts w:hint="eastAsia"/>
        </w:rPr>
        <w:t>、</w:t>
      </w:r>
      <w:r w:rsidRPr="009B5C5B">
        <w:t>NaCl</w:t>
      </w:r>
    </w:p>
    <w:p w:rsidR="0014082D" w:rsidRPr="009B5C5B" w:rsidRDefault="0014082D" w:rsidP="003B78C9">
      <w:pPr>
        <w:spacing w:line="360" w:lineRule="auto"/>
      </w:pPr>
      <w:r w:rsidRPr="009B5C5B">
        <w:t>C. NaCl</w:t>
      </w:r>
      <w:r w:rsidRPr="009B5C5B">
        <w:rPr>
          <w:rFonts w:hint="eastAsia"/>
        </w:rPr>
        <w:t>、</w:t>
      </w:r>
      <w:r w:rsidRPr="009B5C5B">
        <w:t>NaOH</w:t>
      </w:r>
      <w:r w:rsidRPr="009B5C5B">
        <w:rPr>
          <w:rFonts w:hint="eastAsia"/>
        </w:rPr>
        <w:t>、</w:t>
      </w:r>
      <w:r w:rsidRPr="009B5C5B">
        <w:t xml:space="preserve">HCl       </w:t>
      </w:r>
    </w:p>
    <w:p w:rsidR="0014082D" w:rsidRPr="009B5C5B" w:rsidRDefault="0014082D" w:rsidP="003B78C9">
      <w:pPr>
        <w:spacing w:line="360" w:lineRule="auto"/>
      </w:pPr>
      <w:r w:rsidRPr="009B5C5B">
        <w:t>D. HCl</w:t>
      </w:r>
      <w:r w:rsidRPr="009B5C5B">
        <w:rPr>
          <w:rFonts w:hint="eastAsia"/>
        </w:rPr>
        <w:t>、</w:t>
      </w:r>
      <w:r>
        <w:t>NaCl</w:t>
      </w:r>
      <w:r w:rsidRPr="009B5C5B">
        <w:rPr>
          <w:rFonts w:hint="eastAsia"/>
        </w:rPr>
        <w:t>、</w:t>
      </w:r>
      <w:r>
        <w:t>N</w:t>
      </w:r>
      <w:r w:rsidRPr="009B5C5B">
        <w:t>aOH</w:t>
      </w:r>
    </w:p>
    <w:p w:rsidR="0014082D" w:rsidRPr="009B5C5B" w:rsidRDefault="0014082D" w:rsidP="003B78C9">
      <w:pPr>
        <w:spacing w:line="360" w:lineRule="auto"/>
      </w:pPr>
      <w:r w:rsidRPr="009B5C5B">
        <w:rPr>
          <w:rFonts w:hint="eastAsia"/>
        </w:rPr>
        <w:t>解析：</w:t>
      </w:r>
    </w:p>
    <w:p w:rsidR="0014082D" w:rsidRDefault="0014082D" w:rsidP="003B78C9">
      <w:pPr>
        <w:spacing w:line="360" w:lineRule="auto"/>
      </w:pPr>
      <w:r w:rsidRPr="009B5C5B">
        <w:rPr>
          <w:rFonts w:hint="eastAsia"/>
        </w:rPr>
        <w:t>根据酚酞的性质，酚酞遇到碱性的物质会变红色，则可知</w:t>
      </w:r>
      <w:r w:rsidRPr="009B5C5B">
        <w:t>Y</w:t>
      </w:r>
      <w:r w:rsidRPr="009B5C5B">
        <w:rPr>
          <w:rFonts w:hint="eastAsia"/>
        </w:rPr>
        <w:t>是氢氧化钠；红色褪去，说明碱性减弱并消失，则</w:t>
      </w:r>
      <w:r>
        <w:t>X</w:t>
      </w:r>
      <w:r w:rsidRPr="009B5C5B">
        <w:rPr>
          <w:rFonts w:hint="eastAsia"/>
        </w:rPr>
        <w:t>是</w:t>
      </w:r>
      <w:r>
        <w:rPr>
          <w:rFonts w:hint="eastAsia"/>
        </w:rPr>
        <w:t>酸性溶液盐酸，剩下一种</w:t>
      </w:r>
      <w:r>
        <w:t>Z</w:t>
      </w:r>
      <w:r w:rsidRPr="009B5C5B">
        <w:rPr>
          <w:rFonts w:hint="eastAsia"/>
        </w:rPr>
        <w:t>为氯化钠。</w:t>
      </w:r>
    </w:p>
    <w:p w:rsidR="0014082D" w:rsidRPr="009D1A9D" w:rsidRDefault="0014082D" w:rsidP="003B78C9">
      <w:r w:rsidRPr="009B5C5B">
        <w:rPr>
          <w:rFonts w:hint="eastAsia"/>
        </w:rPr>
        <w:t>答案：</w:t>
      </w:r>
      <w:r w:rsidRPr="009B5C5B">
        <w:t>B</w:t>
      </w:r>
    </w:p>
    <w:sectPr w:rsidR="0014082D" w:rsidRPr="009D1A9D" w:rsidSect="00B650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82D" w:rsidRDefault="0014082D" w:rsidP="009D1A9D">
      <w:pPr>
        <w:spacing w:line="240" w:lineRule="auto"/>
      </w:pPr>
      <w:r>
        <w:separator/>
      </w:r>
    </w:p>
  </w:endnote>
  <w:endnote w:type="continuationSeparator" w:id="1">
    <w:p w:rsidR="0014082D" w:rsidRDefault="0014082D" w:rsidP="009D1A9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82D" w:rsidRDefault="0014082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82D" w:rsidRDefault="0014082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82D" w:rsidRDefault="001408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82D" w:rsidRDefault="0014082D" w:rsidP="009D1A9D">
      <w:pPr>
        <w:spacing w:line="240" w:lineRule="auto"/>
      </w:pPr>
      <w:r>
        <w:separator/>
      </w:r>
    </w:p>
  </w:footnote>
  <w:footnote w:type="continuationSeparator" w:id="1">
    <w:p w:rsidR="0014082D" w:rsidRDefault="0014082D" w:rsidP="009D1A9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82D" w:rsidRDefault="0014082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82D" w:rsidRDefault="0014082D" w:rsidP="00B81C9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82D" w:rsidRDefault="001408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1A9D"/>
    <w:rsid w:val="0014082D"/>
    <w:rsid w:val="002C5C52"/>
    <w:rsid w:val="003B78C9"/>
    <w:rsid w:val="00573D3B"/>
    <w:rsid w:val="00726DD0"/>
    <w:rsid w:val="008257F4"/>
    <w:rsid w:val="008C6542"/>
    <w:rsid w:val="009B5C5B"/>
    <w:rsid w:val="009D1A9D"/>
    <w:rsid w:val="00B65018"/>
    <w:rsid w:val="00B81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A9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D1A9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D1A9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D1A9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D1A9D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9D1A9D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1</Pages>
  <Words>35</Words>
  <Characters>204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2011-05-26T12:07:00Z</dcterms:created>
  <dcterms:modified xsi:type="dcterms:W3CDTF">2011-07-22T01:13:00Z</dcterms:modified>
</cp:coreProperties>
</file>