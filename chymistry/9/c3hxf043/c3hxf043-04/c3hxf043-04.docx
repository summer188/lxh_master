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C6D" w:rsidRPr="00263645" w:rsidRDefault="00F20C6D" w:rsidP="00674929">
      <w:pPr>
        <w:spacing w:line="360" w:lineRule="auto"/>
        <w:rPr>
          <w:lang w:val="pl-PL"/>
        </w:rPr>
      </w:pPr>
      <w:r w:rsidRPr="00263645">
        <w:rPr>
          <w:rFonts w:hint="eastAsia"/>
          <w:szCs w:val="21"/>
        </w:rPr>
        <w:t>碳酸钠是重要的化工原料，其俗称为（</w:t>
      </w:r>
      <w:r w:rsidRPr="00263645">
        <w:rPr>
          <w:szCs w:val="21"/>
        </w:rPr>
        <w:t xml:space="preserve">    </w:t>
      </w:r>
      <w:r w:rsidRPr="00263645">
        <w:rPr>
          <w:rFonts w:hint="eastAsia"/>
          <w:szCs w:val="21"/>
        </w:rPr>
        <w:t>）</w:t>
      </w:r>
    </w:p>
    <w:p w:rsidR="00F20C6D" w:rsidRDefault="00F20C6D" w:rsidP="00674929">
      <w:pPr>
        <w:spacing w:line="360" w:lineRule="auto"/>
        <w:rPr>
          <w:szCs w:val="21"/>
        </w:rPr>
      </w:pPr>
      <w:r w:rsidRPr="00263645">
        <w:rPr>
          <w:szCs w:val="21"/>
        </w:rPr>
        <w:t>A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纯碱</w:t>
      </w:r>
      <w:r w:rsidRPr="00263645">
        <w:rPr>
          <w:szCs w:val="21"/>
        </w:rPr>
        <w:t xml:space="preserve">    B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烧碱</w:t>
      </w:r>
      <w:r w:rsidRPr="00263645">
        <w:rPr>
          <w:szCs w:val="21"/>
        </w:rPr>
        <w:t xml:space="preserve">    C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生石灰</w:t>
      </w:r>
      <w:r w:rsidRPr="00263645">
        <w:rPr>
          <w:szCs w:val="21"/>
        </w:rPr>
        <w:t xml:space="preserve">    D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熟石灰</w:t>
      </w:r>
    </w:p>
    <w:p w:rsidR="00F20C6D" w:rsidRPr="00263645" w:rsidRDefault="00F20C6D" w:rsidP="00674929">
      <w:pPr>
        <w:spacing w:line="360" w:lineRule="auto"/>
      </w:pPr>
      <w:r w:rsidRPr="00263645">
        <w:rPr>
          <w:rFonts w:hint="eastAsia"/>
        </w:rPr>
        <w:t>解析：</w:t>
      </w:r>
    </w:p>
    <w:p w:rsidR="00F20C6D" w:rsidRDefault="00F20C6D" w:rsidP="00674929">
      <w:pPr>
        <w:spacing w:line="360" w:lineRule="auto"/>
      </w:pPr>
      <w:r w:rsidRPr="00263645">
        <w:rPr>
          <w:rFonts w:hint="eastAsia"/>
        </w:rPr>
        <w:t>碳酸钠的俗称是纯碱，因其溶液显碱性而得名。</w:t>
      </w:r>
    </w:p>
    <w:p w:rsidR="00F20C6D" w:rsidRPr="00674929" w:rsidRDefault="00F20C6D" w:rsidP="00674929">
      <w:pPr>
        <w:spacing w:line="360" w:lineRule="auto"/>
        <w:rPr>
          <w:b/>
        </w:rPr>
      </w:pPr>
      <w:r w:rsidRPr="00263645">
        <w:rPr>
          <w:rFonts w:hint="eastAsia"/>
        </w:rPr>
        <w:t>答案：</w:t>
      </w:r>
      <w:r w:rsidRPr="00263645">
        <w:t>B</w:t>
      </w:r>
    </w:p>
    <w:sectPr w:rsidR="00F20C6D" w:rsidRPr="00674929" w:rsidSect="00CE19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C6D" w:rsidRDefault="00F20C6D" w:rsidP="00674929">
      <w:pPr>
        <w:spacing w:line="240" w:lineRule="auto"/>
      </w:pPr>
      <w:r>
        <w:separator/>
      </w:r>
    </w:p>
  </w:endnote>
  <w:endnote w:type="continuationSeparator" w:id="1">
    <w:p w:rsidR="00F20C6D" w:rsidRDefault="00F20C6D" w:rsidP="0067492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6D" w:rsidRDefault="00F20C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6D" w:rsidRDefault="00F20C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6D" w:rsidRDefault="00F20C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C6D" w:rsidRDefault="00F20C6D" w:rsidP="00674929">
      <w:pPr>
        <w:spacing w:line="240" w:lineRule="auto"/>
      </w:pPr>
      <w:r>
        <w:separator/>
      </w:r>
    </w:p>
  </w:footnote>
  <w:footnote w:type="continuationSeparator" w:id="1">
    <w:p w:rsidR="00F20C6D" w:rsidRDefault="00F20C6D" w:rsidP="0067492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6D" w:rsidRDefault="00F20C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6D" w:rsidRDefault="00F20C6D" w:rsidP="0029128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6D" w:rsidRDefault="00F20C6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4929"/>
    <w:rsid w:val="001725CA"/>
    <w:rsid w:val="00263645"/>
    <w:rsid w:val="0029128D"/>
    <w:rsid w:val="00674929"/>
    <w:rsid w:val="00CE190A"/>
    <w:rsid w:val="00EA5EC4"/>
    <w:rsid w:val="00F20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92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7492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7492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7492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74929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674929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13</Words>
  <Characters>76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2011-05-28T09:24:00Z</dcterms:created>
  <dcterms:modified xsi:type="dcterms:W3CDTF">2011-06-02T09:21:00Z</dcterms:modified>
</cp:coreProperties>
</file>