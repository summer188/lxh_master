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526" w:rsidRPr="00263645" w:rsidRDefault="00F37526" w:rsidP="00B03E50">
      <w:pPr>
        <w:spacing w:line="360" w:lineRule="auto"/>
        <w:rPr>
          <w:lang w:val="pl-PL"/>
        </w:rPr>
      </w:pPr>
      <w:r w:rsidRPr="00263645">
        <w:rPr>
          <w:rFonts w:hint="eastAsia"/>
          <w:szCs w:val="21"/>
        </w:rPr>
        <w:t>压瘪的乒乓球放入热水中重新鼓起，是因为球内的气体分子（</w:t>
      </w:r>
      <w:r w:rsidRPr="00263645">
        <w:rPr>
          <w:szCs w:val="21"/>
        </w:rPr>
        <w:t xml:space="preserve">    </w:t>
      </w:r>
      <w:r w:rsidRPr="00263645">
        <w:rPr>
          <w:rFonts w:hint="eastAsia"/>
          <w:szCs w:val="21"/>
        </w:rPr>
        <w:t>）</w:t>
      </w:r>
    </w:p>
    <w:p w:rsidR="00F37526" w:rsidRPr="00263645" w:rsidRDefault="00F37526" w:rsidP="00B03E50">
      <w:pPr>
        <w:tabs>
          <w:tab w:val="right" w:leader="dot" w:pos="7120"/>
        </w:tabs>
        <w:spacing w:line="360" w:lineRule="auto"/>
        <w:rPr>
          <w:szCs w:val="21"/>
        </w:rPr>
      </w:pPr>
      <w:r w:rsidRPr="00263645">
        <w:rPr>
          <w:szCs w:val="21"/>
        </w:rPr>
        <w:t>A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体积增大</w:t>
      </w:r>
      <w:r w:rsidRPr="00263645">
        <w:rPr>
          <w:szCs w:val="21"/>
        </w:rPr>
        <w:t xml:space="preserve">    B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质量增大</w:t>
      </w:r>
      <w:r w:rsidRPr="00263645">
        <w:rPr>
          <w:szCs w:val="21"/>
        </w:rPr>
        <w:t xml:space="preserve">    C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间隔增大</w:t>
      </w:r>
      <w:r w:rsidRPr="00263645">
        <w:rPr>
          <w:szCs w:val="21"/>
        </w:rPr>
        <w:t xml:space="preserve">    D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个数增多</w:t>
      </w:r>
    </w:p>
    <w:p w:rsidR="00F37526" w:rsidRPr="00263645" w:rsidRDefault="00F37526" w:rsidP="00B03E50">
      <w:pPr>
        <w:spacing w:line="360" w:lineRule="auto"/>
      </w:pPr>
      <w:r w:rsidRPr="00263645">
        <w:rPr>
          <w:rFonts w:hint="eastAsia"/>
        </w:rPr>
        <w:t>解析：</w:t>
      </w:r>
    </w:p>
    <w:p w:rsidR="00F37526" w:rsidRDefault="00F37526" w:rsidP="00B03E50">
      <w:pPr>
        <w:spacing w:line="360" w:lineRule="auto"/>
      </w:pPr>
      <w:r w:rsidRPr="00263645">
        <w:rPr>
          <w:rFonts w:hint="eastAsia"/>
        </w:rPr>
        <w:t>此题考查了分子的基本性质。压瘪的气球在热水中鼓起，是因为分子间的间隔受热增大而使气体体积增大的结果。</w:t>
      </w:r>
    </w:p>
    <w:p w:rsidR="00F37526" w:rsidRPr="00B03E50" w:rsidRDefault="00F37526" w:rsidP="00B03E50">
      <w:pPr>
        <w:spacing w:line="360" w:lineRule="auto"/>
      </w:pPr>
      <w:r w:rsidRPr="00263645">
        <w:rPr>
          <w:rFonts w:hint="eastAsia"/>
        </w:rPr>
        <w:t>答案：</w:t>
      </w:r>
      <w:r w:rsidRPr="00263645">
        <w:t>C</w:t>
      </w:r>
    </w:p>
    <w:sectPr w:rsidR="00F37526" w:rsidRPr="00B03E50" w:rsidSect="00F20B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526" w:rsidRDefault="00F37526" w:rsidP="00B03E50">
      <w:pPr>
        <w:spacing w:line="240" w:lineRule="auto"/>
      </w:pPr>
      <w:r>
        <w:separator/>
      </w:r>
    </w:p>
  </w:endnote>
  <w:endnote w:type="continuationSeparator" w:id="1">
    <w:p w:rsidR="00F37526" w:rsidRDefault="00F37526" w:rsidP="00B03E5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526" w:rsidRDefault="00F375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526" w:rsidRDefault="00F3752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526" w:rsidRDefault="00F375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526" w:rsidRDefault="00F37526" w:rsidP="00B03E50">
      <w:pPr>
        <w:spacing w:line="240" w:lineRule="auto"/>
      </w:pPr>
      <w:r>
        <w:separator/>
      </w:r>
    </w:p>
  </w:footnote>
  <w:footnote w:type="continuationSeparator" w:id="1">
    <w:p w:rsidR="00F37526" w:rsidRDefault="00F37526" w:rsidP="00B03E5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526" w:rsidRDefault="00F375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526" w:rsidRDefault="00F37526" w:rsidP="00B8061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526" w:rsidRDefault="00F3752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3E50"/>
    <w:rsid w:val="0008287C"/>
    <w:rsid w:val="00263645"/>
    <w:rsid w:val="003E3AAD"/>
    <w:rsid w:val="00B03E50"/>
    <w:rsid w:val="00B80611"/>
    <w:rsid w:val="00F20B69"/>
    <w:rsid w:val="00F37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E5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03E5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03E5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03E5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03E50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B03E50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20</Words>
  <Characters>114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2011-05-28T09:31:00Z</dcterms:created>
  <dcterms:modified xsi:type="dcterms:W3CDTF">2011-06-02T09:22:00Z</dcterms:modified>
</cp:coreProperties>
</file>