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60" w:rsidRPr="00263645" w:rsidRDefault="007F0360" w:rsidP="00A81311">
      <w:pPr>
        <w:spacing w:line="360" w:lineRule="auto"/>
        <w:rPr>
          <w:lang w:val="pl-PL"/>
        </w:rPr>
      </w:pPr>
      <w:r>
        <w:rPr>
          <w:rFonts w:hint="eastAsia"/>
          <w:szCs w:val="21"/>
        </w:rPr>
        <w:t>下列</w:t>
      </w:r>
      <w:r w:rsidRPr="00263645">
        <w:rPr>
          <w:rFonts w:hint="eastAsia"/>
          <w:szCs w:val="21"/>
        </w:rPr>
        <w:t>各种物质的用途中，利用了其物理性质的是（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7F0360" w:rsidRPr="00263645" w:rsidRDefault="007F0360" w:rsidP="00A81311">
      <w:pPr>
        <w:spacing w:line="360" w:lineRule="auto"/>
        <w:rPr>
          <w:szCs w:val="21"/>
          <w:lang w:val="pl-PL"/>
        </w:rPr>
      </w:pPr>
      <w:r w:rsidRPr="00263645">
        <w:rPr>
          <w:szCs w:val="21"/>
          <w:lang w:val="pl-PL"/>
        </w:rPr>
        <w:t>A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氧气用于气焊</w:t>
      </w:r>
      <w:r w:rsidRPr="00263645">
        <w:rPr>
          <w:szCs w:val="21"/>
          <w:lang w:val="pl-PL"/>
        </w:rPr>
        <w:t xml:space="preserve">  </w:t>
      </w:r>
    </w:p>
    <w:p w:rsidR="007F0360" w:rsidRPr="00263645" w:rsidRDefault="007F0360" w:rsidP="00A81311">
      <w:pPr>
        <w:spacing w:line="360" w:lineRule="auto"/>
        <w:rPr>
          <w:szCs w:val="21"/>
          <w:lang w:val="pl-PL"/>
        </w:rPr>
      </w:pPr>
      <w:r w:rsidRPr="00263645">
        <w:rPr>
          <w:szCs w:val="21"/>
          <w:lang w:val="pl-PL"/>
        </w:rPr>
        <w:t>B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干冰用于人工降雨</w:t>
      </w:r>
    </w:p>
    <w:p w:rsidR="007F0360" w:rsidRPr="00263645" w:rsidRDefault="007F0360" w:rsidP="00A81311">
      <w:pPr>
        <w:spacing w:line="360" w:lineRule="auto"/>
        <w:rPr>
          <w:szCs w:val="21"/>
        </w:rPr>
      </w:pPr>
      <w:r w:rsidRPr="00263645">
        <w:rPr>
          <w:szCs w:val="21"/>
        </w:rPr>
        <w:t>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盐酸用于除铁锈</w:t>
      </w:r>
      <w:r w:rsidRPr="00263645">
        <w:rPr>
          <w:szCs w:val="21"/>
        </w:rPr>
        <w:t xml:space="preserve"> </w:t>
      </w:r>
    </w:p>
    <w:p w:rsidR="007F0360" w:rsidRDefault="007F0360" w:rsidP="00A81311">
      <w:pPr>
        <w:spacing w:line="360" w:lineRule="auto"/>
        <w:rPr>
          <w:szCs w:val="21"/>
        </w:rPr>
      </w:pPr>
      <w:r w:rsidRPr="00263645">
        <w:rPr>
          <w:szCs w:val="21"/>
        </w:rPr>
        <w:t>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小苏打用于治疗胃酸过多</w:t>
      </w:r>
    </w:p>
    <w:p w:rsidR="007F0360" w:rsidRPr="00263645" w:rsidRDefault="007F0360" w:rsidP="00A81311">
      <w:pPr>
        <w:spacing w:line="360" w:lineRule="auto"/>
      </w:pPr>
      <w:r w:rsidRPr="00263645">
        <w:rPr>
          <w:rFonts w:hint="eastAsia"/>
        </w:rPr>
        <w:t>解析：</w:t>
      </w:r>
    </w:p>
    <w:p w:rsidR="007F0360" w:rsidRDefault="007F0360" w:rsidP="00A81311">
      <w:pPr>
        <w:spacing w:line="360" w:lineRule="auto"/>
      </w:pPr>
      <w:r w:rsidRPr="00263645">
        <w:rPr>
          <w:rFonts w:hint="eastAsia"/>
        </w:rPr>
        <w:t>干冰用于人工降雨是利用了干冰易升华吸热的物理性质。其他三项都是利用了物质的化学性质。</w:t>
      </w:r>
    </w:p>
    <w:p w:rsidR="007F0360" w:rsidRDefault="007F0360" w:rsidP="00A81311">
      <w:pPr>
        <w:spacing w:line="360" w:lineRule="auto"/>
      </w:pPr>
      <w:r w:rsidRPr="00263645">
        <w:rPr>
          <w:rFonts w:hint="eastAsia"/>
        </w:rPr>
        <w:t>答案：</w:t>
      </w:r>
      <w:r w:rsidRPr="00263645">
        <w:t>B</w:t>
      </w:r>
    </w:p>
    <w:p w:rsidR="007F0360" w:rsidRPr="00A81311" w:rsidRDefault="007F0360" w:rsidP="00A81311"/>
    <w:sectPr w:rsidR="007F0360" w:rsidRPr="00A81311" w:rsidSect="00F927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360" w:rsidRDefault="007F0360" w:rsidP="00F94DBF">
      <w:pPr>
        <w:spacing w:line="240" w:lineRule="auto"/>
      </w:pPr>
      <w:r>
        <w:separator/>
      </w:r>
    </w:p>
  </w:endnote>
  <w:endnote w:type="continuationSeparator" w:id="1">
    <w:p w:rsidR="007F0360" w:rsidRDefault="007F0360" w:rsidP="00F94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360" w:rsidRDefault="007F0360" w:rsidP="00F94DBF">
      <w:pPr>
        <w:spacing w:line="240" w:lineRule="auto"/>
      </w:pPr>
      <w:r>
        <w:separator/>
      </w:r>
    </w:p>
  </w:footnote>
  <w:footnote w:type="continuationSeparator" w:id="1">
    <w:p w:rsidR="007F0360" w:rsidRDefault="007F0360" w:rsidP="00F94D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 w:rsidP="00A813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60" w:rsidRDefault="007F03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DBF"/>
    <w:rsid w:val="001A172E"/>
    <w:rsid w:val="00263645"/>
    <w:rsid w:val="00400D0E"/>
    <w:rsid w:val="007F0360"/>
    <w:rsid w:val="00A81311"/>
    <w:rsid w:val="00F927C0"/>
    <w:rsid w:val="00F9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4D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4D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4D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4DBF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F94DBF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2011-05-28T09:30:00Z</dcterms:created>
  <dcterms:modified xsi:type="dcterms:W3CDTF">2011-06-02T09:22:00Z</dcterms:modified>
</cp:coreProperties>
</file>