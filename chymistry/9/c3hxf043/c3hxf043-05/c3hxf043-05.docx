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CA" w:rsidRPr="00263645" w:rsidRDefault="009873CA" w:rsidP="0098185E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碳元素与氧元素的本质区别是（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9873CA" w:rsidRDefault="009873CA" w:rsidP="0098185E">
      <w:pPr>
        <w:spacing w:line="360" w:lineRule="auto"/>
        <w:rPr>
          <w:szCs w:val="21"/>
        </w:rPr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质子数不同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电子数不同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中子数不同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最外层电子数不同</w:t>
      </w:r>
    </w:p>
    <w:p w:rsidR="009873CA" w:rsidRPr="00263645" w:rsidRDefault="009873CA" w:rsidP="0098185E">
      <w:pPr>
        <w:spacing w:line="360" w:lineRule="auto"/>
      </w:pPr>
      <w:r w:rsidRPr="00263645">
        <w:rPr>
          <w:rFonts w:hint="eastAsia"/>
        </w:rPr>
        <w:t>解析：</w:t>
      </w:r>
    </w:p>
    <w:p w:rsidR="009873CA" w:rsidRDefault="009873CA" w:rsidP="0098185E">
      <w:pPr>
        <w:spacing w:line="360" w:lineRule="auto"/>
      </w:pPr>
      <w:r w:rsidRPr="00263645">
        <w:rPr>
          <w:rFonts w:hint="eastAsia"/>
        </w:rPr>
        <w:t>不同元素的核内质子数不同是元素间的本质区别。</w:t>
      </w:r>
    </w:p>
    <w:p w:rsidR="009873CA" w:rsidRDefault="009873CA" w:rsidP="0098185E">
      <w:pPr>
        <w:spacing w:line="360" w:lineRule="auto"/>
      </w:pPr>
      <w:r w:rsidRPr="00263645">
        <w:rPr>
          <w:rFonts w:hint="eastAsia"/>
        </w:rPr>
        <w:t>答案：</w:t>
      </w:r>
      <w:r w:rsidRPr="00263645">
        <w:t>A</w:t>
      </w:r>
    </w:p>
    <w:p w:rsidR="009873CA" w:rsidRDefault="009873CA">
      <w:pPr>
        <w:spacing w:line="360" w:lineRule="auto"/>
      </w:pPr>
    </w:p>
    <w:sectPr w:rsidR="009873CA" w:rsidSect="007969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3CA" w:rsidRDefault="009873CA" w:rsidP="0098185E">
      <w:pPr>
        <w:spacing w:line="240" w:lineRule="auto"/>
      </w:pPr>
      <w:r>
        <w:separator/>
      </w:r>
    </w:p>
  </w:endnote>
  <w:endnote w:type="continuationSeparator" w:id="1">
    <w:p w:rsidR="009873CA" w:rsidRDefault="009873CA" w:rsidP="00981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3CA" w:rsidRDefault="009873CA" w:rsidP="0098185E">
      <w:pPr>
        <w:spacing w:line="240" w:lineRule="auto"/>
      </w:pPr>
      <w:r>
        <w:separator/>
      </w:r>
    </w:p>
  </w:footnote>
  <w:footnote w:type="continuationSeparator" w:id="1">
    <w:p w:rsidR="009873CA" w:rsidRDefault="009873CA" w:rsidP="00981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 w:rsidP="00DD4BE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CA" w:rsidRDefault="009873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85E"/>
    <w:rsid w:val="00216142"/>
    <w:rsid w:val="00263645"/>
    <w:rsid w:val="003635D9"/>
    <w:rsid w:val="007969B8"/>
    <w:rsid w:val="0098185E"/>
    <w:rsid w:val="009873CA"/>
    <w:rsid w:val="00DD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5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8185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185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8185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185E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98185E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15</Words>
  <Characters>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2011-05-28T09:25:00Z</dcterms:created>
  <dcterms:modified xsi:type="dcterms:W3CDTF">2011-06-02T09:21:00Z</dcterms:modified>
</cp:coreProperties>
</file>