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CF7" w:rsidRPr="00263645" w:rsidRDefault="00804CF7" w:rsidP="00101315">
      <w:pPr>
        <w:spacing w:line="360" w:lineRule="auto"/>
        <w:rPr>
          <w:lang w:val="pl-PL"/>
        </w:rPr>
      </w:pPr>
      <w:r w:rsidRPr="00263645">
        <w:rPr>
          <w:rFonts w:hint="eastAsia"/>
          <w:szCs w:val="21"/>
        </w:rPr>
        <w:t>下列生活用品所使用的主要材料</w:t>
      </w:r>
      <w:r w:rsidRPr="00263645">
        <w:rPr>
          <w:rFonts w:hint="eastAsia"/>
          <w:szCs w:val="21"/>
          <w:lang w:val="pl-PL"/>
        </w:rPr>
        <w:t>，</w:t>
      </w:r>
      <w:r w:rsidRPr="00263645">
        <w:rPr>
          <w:rFonts w:hint="eastAsia"/>
          <w:szCs w:val="21"/>
        </w:rPr>
        <w:t>属于有机合成材料的是（</w:t>
      </w:r>
      <w:r w:rsidRPr="00263645">
        <w:rPr>
          <w:szCs w:val="21"/>
        </w:rPr>
        <w:t xml:space="preserve">    </w:t>
      </w:r>
      <w:r w:rsidRPr="00263645">
        <w:rPr>
          <w:rFonts w:hint="eastAsia"/>
          <w:szCs w:val="21"/>
        </w:rPr>
        <w:t>）</w:t>
      </w:r>
    </w:p>
    <w:p w:rsidR="00804CF7" w:rsidRPr="00263645" w:rsidRDefault="00804CF7" w:rsidP="00101315">
      <w:pPr>
        <w:spacing w:line="360" w:lineRule="auto"/>
        <w:rPr>
          <w:szCs w:val="21"/>
          <w:lang w:val="pl-PL"/>
        </w:rPr>
      </w:pPr>
      <w:r w:rsidRPr="00B37BA1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1" style="width:328.5pt;height:44.25pt;visibility:visible">
            <v:imagedata r:id="rId6" o:title="" croptop="46978f" cropbottom="13625f" cropleft="5126f" cropright="7027f" gain="86232f"/>
          </v:shape>
        </w:pict>
      </w:r>
    </w:p>
    <w:p w:rsidR="00804CF7" w:rsidRDefault="00804CF7" w:rsidP="00101315">
      <w:pPr>
        <w:spacing w:line="360" w:lineRule="auto"/>
        <w:rPr>
          <w:szCs w:val="21"/>
        </w:rPr>
      </w:pPr>
      <w:r w:rsidRPr="00263645">
        <w:rPr>
          <w:szCs w:val="21"/>
        </w:rPr>
        <w:t>A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青花瓷瓶</w:t>
      </w:r>
      <w:r w:rsidRPr="00263645">
        <w:rPr>
          <w:szCs w:val="21"/>
        </w:rPr>
        <w:t xml:space="preserve">    B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塑料水杯</w:t>
      </w:r>
      <w:r w:rsidRPr="00263645">
        <w:rPr>
          <w:szCs w:val="21"/>
        </w:rPr>
        <w:t xml:space="preserve">    C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纯棉毛巾</w:t>
      </w:r>
      <w:r w:rsidRPr="00263645">
        <w:rPr>
          <w:szCs w:val="21"/>
        </w:rPr>
        <w:t xml:space="preserve">    D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不锈钢锅</w:t>
      </w:r>
    </w:p>
    <w:p w:rsidR="00804CF7" w:rsidRPr="00263645" w:rsidRDefault="00804CF7" w:rsidP="00101315">
      <w:pPr>
        <w:spacing w:line="360" w:lineRule="auto"/>
      </w:pPr>
      <w:r w:rsidRPr="00263645">
        <w:rPr>
          <w:rFonts w:hint="eastAsia"/>
        </w:rPr>
        <w:t>解析：</w:t>
      </w:r>
    </w:p>
    <w:p w:rsidR="00804CF7" w:rsidRDefault="00804CF7" w:rsidP="00101315">
      <w:pPr>
        <w:spacing w:line="360" w:lineRule="auto"/>
      </w:pPr>
      <w:r w:rsidRPr="00263645">
        <w:rPr>
          <w:rFonts w:hint="eastAsia"/>
        </w:rPr>
        <w:t>属于三大有机合成材料的是合成塑料、合成橡胶和合成纤维。</w:t>
      </w:r>
    </w:p>
    <w:p w:rsidR="00804CF7" w:rsidRDefault="00804CF7" w:rsidP="00101315">
      <w:pPr>
        <w:spacing w:line="360" w:lineRule="auto"/>
      </w:pPr>
      <w:r w:rsidRPr="00263645">
        <w:rPr>
          <w:rFonts w:hint="eastAsia"/>
        </w:rPr>
        <w:t>答案：</w:t>
      </w:r>
      <w:r w:rsidRPr="00263645">
        <w:t>B</w:t>
      </w:r>
    </w:p>
    <w:p w:rsidR="00804CF7" w:rsidRPr="00AD233A" w:rsidRDefault="00804CF7" w:rsidP="00101315"/>
    <w:p w:rsidR="00804CF7" w:rsidRPr="00101315" w:rsidRDefault="00804CF7" w:rsidP="00101315"/>
    <w:sectPr w:rsidR="00804CF7" w:rsidRPr="00101315" w:rsidSect="005547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CF7" w:rsidRDefault="00804CF7" w:rsidP="002B175C">
      <w:pPr>
        <w:spacing w:line="240" w:lineRule="auto"/>
      </w:pPr>
      <w:r>
        <w:separator/>
      </w:r>
    </w:p>
  </w:endnote>
  <w:endnote w:type="continuationSeparator" w:id="1">
    <w:p w:rsidR="00804CF7" w:rsidRDefault="00804CF7" w:rsidP="002B175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CF7" w:rsidRDefault="00804C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CF7" w:rsidRDefault="00804CF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CF7" w:rsidRDefault="00804C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CF7" w:rsidRDefault="00804CF7" w:rsidP="002B175C">
      <w:pPr>
        <w:spacing w:line="240" w:lineRule="auto"/>
      </w:pPr>
      <w:r>
        <w:separator/>
      </w:r>
    </w:p>
  </w:footnote>
  <w:footnote w:type="continuationSeparator" w:id="1">
    <w:p w:rsidR="00804CF7" w:rsidRDefault="00804CF7" w:rsidP="002B175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CF7" w:rsidRDefault="00804CF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CF7" w:rsidRDefault="00804CF7" w:rsidP="0010131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CF7" w:rsidRDefault="00804CF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175C"/>
    <w:rsid w:val="00101315"/>
    <w:rsid w:val="0017177C"/>
    <w:rsid w:val="00263645"/>
    <w:rsid w:val="002B175C"/>
    <w:rsid w:val="00554766"/>
    <w:rsid w:val="00804CF7"/>
    <w:rsid w:val="0089561D"/>
    <w:rsid w:val="00AD233A"/>
    <w:rsid w:val="00B37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75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B175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B175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B175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B175C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2B175C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2B175C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B175C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17</Words>
  <Characters>97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2011-05-28T09:23:00Z</dcterms:created>
  <dcterms:modified xsi:type="dcterms:W3CDTF">2011-06-02T09:21:00Z</dcterms:modified>
</cp:coreProperties>
</file>