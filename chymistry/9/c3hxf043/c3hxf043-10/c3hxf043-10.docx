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5C" w:rsidRPr="00263645" w:rsidRDefault="004E2A5C" w:rsidP="00CE6512">
      <w:pPr>
        <w:spacing w:line="360" w:lineRule="auto"/>
        <w:rPr>
          <w:lang w:val="pl-PL"/>
        </w:rPr>
      </w:pPr>
      <w:r w:rsidRPr="00263645">
        <w:rPr>
          <w:rFonts w:hint="eastAsia"/>
          <w:szCs w:val="21"/>
        </w:rPr>
        <w:t>下列安全措施不正确的是（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4E2A5C" w:rsidRPr="00263645" w:rsidRDefault="004E2A5C" w:rsidP="00CE6512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rPr>
          <w:szCs w:val="21"/>
        </w:rPr>
      </w:pPr>
      <w:r w:rsidRPr="00263645">
        <w:rPr>
          <w:szCs w:val="21"/>
        </w:rPr>
        <w:t>A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燃放烟花爆竹时，远离人群和可燃物</w:t>
      </w:r>
    </w:p>
    <w:p w:rsidR="004E2A5C" w:rsidRPr="00263645" w:rsidRDefault="004E2A5C" w:rsidP="00CE6512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rPr>
          <w:szCs w:val="21"/>
        </w:rPr>
      </w:pPr>
      <w:r w:rsidRPr="00263645">
        <w:rPr>
          <w:szCs w:val="21"/>
        </w:rPr>
        <w:t>B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天然气泄漏，立即关闭阀门并开窗通风</w:t>
      </w:r>
    </w:p>
    <w:p w:rsidR="004E2A5C" w:rsidRPr="00263645" w:rsidRDefault="004E2A5C" w:rsidP="00CE6512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rPr>
          <w:szCs w:val="21"/>
        </w:rPr>
      </w:pPr>
      <w:r w:rsidRPr="00263645">
        <w:rPr>
          <w:szCs w:val="21"/>
        </w:rPr>
        <w:t>C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燃着的酒精灯不慎碰倒，立即用湿布盖灭</w:t>
      </w:r>
    </w:p>
    <w:p w:rsidR="004E2A5C" w:rsidRPr="00263645" w:rsidRDefault="004E2A5C" w:rsidP="00CE6512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rPr>
          <w:szCs w:val="21"/>
        </w:rPr>
      </w:pPr>
      <w:r w:rsidRPr="00263645">
        <w:rPr>
          <w:szCs w:val="21"/>
        </w:rPr>
        <w:t>D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正在使用的家用电器着火，立即用水浇灭</w:t>
      </w:r>
    </w:p>
    <w:p w:rsidR="004E2A5C" w:rsidRPr="00263645" w:rsidRDefault="004E2A5C" w:rsidP="001E1E70">
      <w:pPr>
        <w:snapToGrid w:val="0"/>
        <w:spacing w:line="360" w:lineRule="auto"/>
        <w:ind w:left="31680" w:hangingChars="1" w:firstLine="31680"/>
      </w:pPr>
      <w:r w:rsidRPr="00263645">
        <w:rPr>
          <w:rFonts w:hint="eastAsia"/>
        </w:rPr>
        <w:t>解析：</w:t>
      </w:r>
    </w:p>
    <w:p w:rsidR="004E2A5C" w:rsidRDefault="004E2A5C" w:rsidP="00CE6512">
      <w:pPr>
        <w:spacing w:line="360" w:lineRule="auto"/>
      </w:pPr>
      <w:r w:rsidRPr="00263645">
        <w:rPr>
          <w:rFonts w:hint="eastAsia"/>
        </w:rPr>
        <w:t>此题考查化学知识在生活中的应用。</w:t>
      </w:r>
    </w:p>
    <w:p w:rsidR="004E2A5C" w:rsidRPr="00CE6512" w:rsidRDefault="004E2A5C" w:rsidP="00CE6512">
      <w:pPr>
        <w:spacing w:line="360" w:lineRule="auto"/>
      </w:pPr>
      <w:r w:rsidRPr="00263645">
        <w:rPr>
          <w:rFonts w:hint="eastAsia"/>
          <w:szCs w:val="21"/>
        </w:rPr>
        <w:t>答案：</w:t>
      </w:r>
      <w:r w:rsidRPr="00263645">
        <w:rPr>
          <w:szCs w:val="21"/>
        </w:rPr>
        <w:t>D</w:t>
      </w:r>
    </w:p>
    <w:sectPr w:rsidR="004E2A5C" w:rsidRPr="00CE6512" w:rsidSect="00A001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A5C" w:rsidRDefault="004E2A5C" w:rsidP="00CE6512">
      <w:pPr>
        <w:spacing w:line="240" w:lineRule="auto"/>
      </w:pPr>
      <w:r>
        <w:separator/>
      </w:r>
    </w:p>
  </w:endnote>
  <w:endnote w:type="continuationSeparator" w:id="1">
    <w:p w:rsidR="004E2A5C" w:rsidRDefault="004E2A5C" w:rsidP="00CE6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A5C" w:rsidRDefault="004E2A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A5C" w:rsidRDefault="004E2A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A5C" w:rsidRDefault="004E2A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A5C" w:rsidRDefault="004E2A5C" w:rsidP="00CE6512">
      <w:pPr>
        <w:spacing w:line="240" w:lineRule="auto"/>
      </w:pPr>
      <w:r>
        <w:separator/>
      </w:r>
    </w:p>
  </w:footnote>
  <w:footnote w:type="continuationSeparator" w:id="1">
    <w:p w:rsidR="004E2A5C" w:rsidRDefault="004E2A5C" w:rsidP="00CE65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A5C" w:rsidRDefault="004E2A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A5C" w:rsidRDefault="004E2A5C" w:rsidP="001E1E7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A5C" w:rsidRDefault="004E2A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6512"/>
    <w:rsid w:val="001E1E70"/>
    <w:rsid w:val="001E6DED"/>
    <w:rsid w:val="00263645"/>
    <w:rsid w:val="004E2A5C"/>
    <w:rsid w:val="00A001B8"/>
    <w:rsid w:val="00BA2CCF"/>
    <w:rsid w:val="00C612B3"/>
    <w:rsid w:val="00CE6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51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E651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E651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E651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6512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CE6512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19</Words>
  <Characters>110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2011-05-28T09:29:00Z</dcterms:created>
  <dcterms:modified xsi:type="dcterms:W3CDTF">2011-06-02T09:23:00Z</dcterms:modified>
</cp:coreProperties>
</file>