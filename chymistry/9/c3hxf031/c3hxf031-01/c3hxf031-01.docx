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35" w:rsidRPr="0060241E" w:rsidRDefault="004C7135" w:rsidP="001545EF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下列关于分子的说法正确的是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4C7135" w:rsidRPr="0060241E" w:rsidRDefault="004C7135" w:rsidP="001545EF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szCs w:val="21"/>
        </w:rPr>
        <w:t xml:space="preserve">A. </w:t>
      </w:r>
      <w:r w:rsidRPr="0060241E">
        <w:rPr>
          <w:rFonts w:hAnsi="宋体" w:hint="eastAsia"/>
          <w:szCs w:val="21"/>
        </w:rPr>
        <w:t>一切物质都是由分子构成的</w:t>
      </w:r>
      <w:r w:rsidRPr="0060241E">
        <w:rPr>
          <w:rFonts w:hAnsi="宋体"/>
          <w:szCs w:val="21"/>
        </w:rPr>
        <w:t xml:space="preserve"> </w:t>
      </w:r>
      <w:r w:rsidRPr="0060241E">
        <w:rPr>
          <w:rFonts w:hAnsi="宋体"/>
          <w:szCs w:val="21"/>
        </w:rPr>
        <w:tab/>
      </w:r>
    </w:p>
    <w:p w:rsidR="004C7135" w:rsidRPr="0060241E" w:rsidRDefault="004C7135" w:rsidP="001545EF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 xml:space="preserve">B. </w:t>
      </w:r>
      <w:r w:rsidRPr="0060241E">
        <w:rPr>
          <w:rFonts w:hAnsi="宋体" w:hint="eastAsia"/>
          <w:szCs w:val="21"/>
        </w:rPr>
        <w:t>分子是化学变化中的最小粒子</w:t>
      </w:r>
    </w:p>
    <w:p w:rsidR="004C7135" w:rsidRPr="0060241E" w:rsidRDefault="004C7135" w:rsidP="001545EF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szCs w:val="21"/>
        </w:rPr>
        <w:t xml:space="preserve">C. </w:t>
      </w:r>
      <w:r w:rsidRPr="0060241E">
        <w:rPr>
          <w:rFonts w:hAnsi="宋体" w:hint="eastAsia"/>
          <w:szCs w:val="21"/>
        </w:rPr>
        <w:t>分子是不能再分的粒子</w:t>
      </w:r>
      <w:r w:rsidRPr="0060241E">
        <w:rPr>
          <w:rFonts w:hAnsi="宋体"/>
          <w:szCs w:val="21"/>
        </w:rPr>
        <w:t xml:space="preserve">      </w:t>
      </w:r>
    </w:p>
    <w:p w:rsidR="004C7135" w:rsidRPr="0060241E" w:rsidRDefault="004C7135" w:rsidP="001545EF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 xml:space="preserve">D. </w:t>
      </w:r>
      <w:r w:rsidRPr="0060241E">
        <w:rPr>
          <w:rFonts w:hAnsi="宋体" w:hint="eastAsia"/>
          <w:szCs w:val="21"/>
        </w:rPr>
        <w:t>分子是保持物质化学性质的最小粒子</w:t>
      </w:r>
    </w:p>
    <w:p w:rsidR="004C7135" w:rsidRPr="0060241E" w:rsidRDefault="004C7135" w:rsidP="001545EF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4C7135" w:rsidRPr="0060241E" w:rsidRDefault="004C7135" w:rsidP="001545EF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构成物质的基本粒子有三种：分子、原子、离子。有些物质是由分子构成的，有些物质是由原子直接构成的，还有一些物质是由离子构成的，所以，</w:t>
      </w:r>
      <w:r w:rsidRPr="0060241E">
        <w:rPr>
          <w:szCs w:val="21"/>
        </w:rPr>
        <w:t>A</w:t>
      </w:r>
      <w:r>
        <w:rPr>
          <w:rFonts w:hint="eastAsia"/>
          <w:szCs w:val="21"/>
        </w:rPr>
        <w:t>选项</w:t>
      </w:r>
      <w:r w:rsidRPr="0060241E">
        <w:rPr>
          <w:rFonts w:hAnsi="宋体" w:hint="eastAsia"/>
          <w:szCs w:val="21"/>
        </w:rPr>
        <w:t>错。在化学变化中，分子可分为原子，而原子不能再分，故</w:t>
      </w:r>
      <w:r w:rsidRPr="0060241E">
        <w:rPr>
          <w:szCs w:val="21"/>
        </w:rPr>
        <w:t>B</w:t>
      </w:r>
      <w:r w:rsidRPr="0060241E">
        <w:rPr>
          <w:rFonts w:hAnsi="宋体" w:hint="eastAsia"/>
          <w:szCs w:val="21"/>
        </w:rPr>
        <w:t>、</w:t>
      </w:r>
      <w:r w:rsidRPr="0060241E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60241E">
        <w:rPr>
          <w:rFonts w:hAnsi="宋体" w:hint="eastAsia"/>
          <w:szCs w:val="21"/>
        </w:rPr>
        <w:t>错。</w:t>
      </w:r>
    </w:p>
    <w:p w:rsidR="004C7135" w:rsidRPr="0060241E" w:rsidRDefault="004C7135" w:rsidP="001545EF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D</w:t>
      </w:r>
    </w:p>
    <w:p w:rsidR="004C7135" w:rsidRPr="001545EF" w:rsidRDefault="004C7135" w:rsidP="001545EF">
      <w:pPr>
        <w:spacing w:line="360" w:lineRule="auto"/>
      </w:pPr>
    </w:p>
    <w:sectPr w:rsidR="004C7135" w:rsidRPr="001545EF" w:rsidSect="00EB4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135" w:rsidRDefault="004C7135" w:rsidP="001545EF">
      <w:pPr>
        <w:spacing w:line="240" w:lineRule="auto"/>
      </w:pPr>
      <w:r>
        <w:separator/>
      </w:r>
    </w:p>
  </w:endnote>
  <w:endnote w:type="continuationSeparator" w:id="1">
    <w:p w:rsidR="004C7135" w:rsidRDefault="004C7135" w:rsidP="00154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35" w:rsidRDefault="004C71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35" w:rsidRDefault="004C71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35" w:rsidRDefault="004C71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135" w:rsidRDefault="004C7135" w:rsidP="001545EF">
      <w:pPr>
        <w:spacing w:line="240" w:lineRule="auto"/>
      </w:pPr>
      <w:r>
        <w:separator/>
      </w:r>
    </w:p>
  </w:footnote>
  <w:footnote w:type="continuationSeparator" w:id="1">
    <w:p w:rsidR="004C7135" w:rsidRDefault="004C7135" w:rsidP="001545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35" w:rsidRDefault="004C71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35" w:rsidRDefault="004C7135" w:rsidP="00C86A9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35" w:rsidRDefault="004C71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5EF"/>
    <w:rsid w:val="001545EF"/>
    <w:rsid w:val="004C7135"/>
    <w:rsid w:val="0060241E"/>
    <w:rsid w:val="007E2E72"/>
    <w:rsid w:val="00C86A9B"/>
    <w:rsid w:val="00CB4F10"/>
    <w:rsid w:val="00EB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E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545E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45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545E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45E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545E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30</Words>
  <Characters>177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2011-05-25T06:18:00Z</dcterms:created>
  <dcterms:modified xsi:type="dcterms:W3CDTF">2011-06-02T06:02:00Z</dcterms:modified>
</cp:coreProperties>
</file>