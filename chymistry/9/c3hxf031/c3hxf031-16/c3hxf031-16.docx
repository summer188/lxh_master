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80" w:rsidRPr="0060241E" w:rsidRDefault="00A84E80" w:rsidP="00F46E7D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>W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X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Y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Z</w:t>
      </w:r>
      <w:r w:rsidRPr="0060241E">
        <w:rPr>
          <w:rFonts w:hAnsi="宋体" w:hint="eastAsia"/>
          <w:szCs w:val="21"/>
        </w:rPr>
        <w:t>四种元素原子的最外层电子数依次为</w:t>
      </w:r>
      <w:r w:rsidRPr="0060241E">
        <w:rPr>
          <w:szCs w:val="21"/>
        </w:rPr>
        <w:t>4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1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6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2</w:t>
      </w:r>
      <w:r w:rsidRPr="0060241E">
        <w:rPr>
          <w:rFonts w:hAnsi="宋体" w:hint="eastAsia"/>
          <w:szCs w:val="21"/>
        </w:rPr>
        <w:t>，则下列各组化学式正确的是</w:t>
      </w:r>
      <w:r w:rsidRPr="0060241E">
        <w:rPr>
          <w:rFonts w:hint="eastAsia"/>
          <w:szCs w:val="21"/>
        </w:rPr>
        <w:t>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A84E80" w:rsidRPr="0060241E" w:rsidRDefault="00A84E80" w:rsidP="00F46E7D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>A. W</w:t>
      </w:r>
      <w:r w:rsidRPr="0060241E">
        <w:rPr>
          <w:szCs w:val="21"/>
          <w:vertAlign w:val="subscript"/>
        </w:rPr>
        <w:t>2</w:t>
      </w:r>
      <w:r w:rsidRPr="0060241E">
        <w:rPr>
          <w:szCs w:val="21"/>
        </w:rPr>
        <w:t>Z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Y</w:t>
      </w:r>
      <w:r w:rsidRPr="0060241E">
        <w:rPr>
          <w:szCs w:val="21"/>
          <w:vertAlign w:val="subscript"/>
        </w:rPr>
        <w:t>2</w:t>
      </w:r>
      <w:r w:rsidRPr="0060241E">
        <w:rPr>
          <w:szCs w:val="21"/>
        </w:rPr>
        <w:t>X</w: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>B. ZW</w:t>
      </w:r>
      <w:r w:rsidRPr="0060241E">
        <w:rPr>
          <w:szCs w:val="21"/>
          <w:vertAlign w:val="subscript"/>
        </w:rPr>
        <w:t>2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XY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60241E">
          <w:rPr>
            <w:szCs w:val="21"/>
            <w:vertAlign w:val="subscript"/>
          </w:rPr>
          <w:t>2</w:t>
        </w:r>
        <w:r w:rsidRPr="0060241E">
          <w:rPr>
            <w:rFonts w:hAnsi="宋体"/>
            <w:szCs w:val="21"/>
          </w:rPr>
          <w:t xml:space="preserve">    </w:t>
        </w:r>
        <w:r w:rsidRPr="0060241E">
          <w:rPr>
            <w:szCs w:val="21"/>
          </w:rPr>
          <w:t>C</w:t>
        </w:r>
      </w:smartTag>
      <w:r w:rsidRPr="0060241E">
        <w:rPr>
          <w:szCs w:val="21"/>
        </w:rPr>
        <w:t>. Z</w:t>
      </w:r>
      <w:r w:rsidRPr="0060241E">
        <w:rPr>
          <w:szCs w:val="21"/>
          <w:vertAlign w:val="subscript"/>
        </w:rPr>
        <w:t>2</w:t>
      </w:r>
      <w:r w:rsidRPr="0060241E">
        <w:rPr>
          <w:szCs w:val="21"/>
        </w:rPr>
        <w:t>W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X</w:t>
      </w:r>
      <w:r w:rsidRPr="0060241E">
        <w:rPr>
          <w:szCs w:val="21"/>
          <w:vertAlign w:val="subscript"/>
        </w:rPr>
        <w:t>2</w:t>
      </w:r>
      <w:r w:rsidRPr="0060241E">
        <w:rPr>
          <w:szCs w:val="21"/>
        </w:rPr>
        <w:t>Y</w: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>D. WZ</w:t>
      </w:r>
      <w:r w:rsidRPr="0060241E">
        <w:rPr>
          <w:szCs w:val="21"/>
          <w:vertAlign w:val="subscript"/>
        </w:rPr>
        <w:t>2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YX</w:t>
      </w:r>
      <w:r w:rsidRPr="0060241E">
        <w:rPr>
          <w:szCs w:val="21"/>
          <w:vertAlign w:val="subscript"/>
        </w:rPr>
        <w:t>2</w:t>
      </w:r>
    </w:p>
    <w:p w:rsidR="00A84E80" w:rsidRPr="0060241E" w:rsidRDefault="00A84E80" w:rsidP="00F46E7D">
      <w:pPr>
        <w:spacing w:line="360" w:lineRule="auto"/>
      </w:pPr>
      <w:r w:rsidRPr="0060241E">
        <w:rPr>
          <w:rFonts w:hint="eastAsia"/>
        </w:rPr>
        <w:t>解析：</w:t>
      </w:r>
    </w:p>
    <w:p w:rsidR="00A84E80" w:rsidRDefault="00A84E80" w:rsidP="00F46E7D">
      <w:pPr>
        <w:spacing w:line="360" w:lineRule="auto"/>
      </w:pPr>
      <w:r w:rsidRPr="0060241E">
        <w:rPr>
          <w:rFonts w:hint="eastAsia"/>
        </w:rPr>
        <w:t>要确定化学式，首先要知道元素的化合价，化合价由最外层电子数决定，最外层电子数是</w:t>
      </w:r>
      <w:r w:rsidRPr="0060241E">
        <w:t>4</w:t>
      </w:r>
      <w:r w:rsidRPr="0060241E">
        <w:rPr>
          <w:rFonts w:hint="eastAsia"/>
        </w:rPr>
        <w:t>，则化合价可能</w:t>
      </w:r>
      <w:r w:rsidRPr="006148D6">
        <w:rPr>
          <w:rFonts w:ascii="宋体" w:hAnsi="宋体" w:hint="eastAsia"/>
        </w:rPr>
        <w:t>是</w:t>
      </w:r>
      <w:r>
        <w:rPr>
          <w:rFonts w:ascii="宋体" w:hAnsi="宋体" w:hint="eastAsia"/>
        </w:rPr>
        <w:t>＋</w:t>
      </w:r>
      <w:r w:rsidRPr="0060241E">
        <w:t>4</w:t>
      </w:r>
      <w:r w:rsidRPr="0060241E">
        <w:rPr>
          <w:rFonts w:hint="eastAsia"/>
        </w:rPr>
        <w:t>价</w:t>
      </w:r>
      <w:r w:rsidRPr="006148D6">
        <w:rPr>
          <w:rFonts w:ascii="宋体" w:hAnsi="宋体" w:hint="eastAsia"/>
        </w:rPr>
        <w:t>、</w:t>
      </w:r>
      <w:r>
        <w:rPr>
          <w:rFonts w:ascii="宋体" w:hAnsi="宋体" w:hint="eastAsia"/>
        </w:rPr>
        <w:t>－</w:t>
      </w:r>
      <w:r w:rsidRPr="0060241E">
        <w:t>4</w:t>
      </w:r>
      <w:r w:rsidRPr="0060241E">
        <w:rPr>
          <w:rFonts w:hint="eastAsia"/>
        </w:rPr>
        <w:t>价；最外层电子数是</w:t>
      </w:r>
      <w:r w:rsidRPr="0060241E">
        <w:t>1</w:t>
      </w:r>
      <w:r w:rsidRPr="0060241E">
        <w:rPr>
          <w:rFonts w:hint="eastAsia"/>
        </w:rPr>
        <w:t>，化合价为</w:t>
      </w:r>
      <w:r>
        <w:rPr>
          <w:rFonts w:ascii="宋体" w:hAnsi="宋体" w:hint="eastAsia"/>
        </w:rPr>
        <w:t>＋</w:t>
      </w:r>
      <w:r w:rsidRPr="0060241E">
        <w:t>1</w:t>
      </w:r>
      <w:r w:rsidRPr="0060241E">
        <w:rPr>
          <w:rFonts w:hint="eastAsia"/>
        </w:rPr>
        <w:t>价；最外层电子数是</w:t>
      </w:r>
      <w:r w:rsidRPr="0060241E">
        <w:t>6</w:t>
      </w:r>
      <w:r w:rsidRPr="0060241E">
        <w:rPr>
          <w:rFonts w:hint="eastAsia"/>
        </w:rPr>
        <w:t>，化合价可能是</w:t>
      </w:r>
      <w:r>
        <w:rPr>
          <w:rFonts w:ascii="宋体" w:hAnsi="宋体" w:hint="eastAsia"/>
        </w:rPr>
        <w:t>＋</w:t>
      </w:r>
      <w:r w:rsidRPr="0060241E">
        <w:t>6</w:t>
      </w:r>
      <w:r w:rsidRPr="0060241E">
        <w:rPr>
          <w:rFonts w:hint="eastAsia"/>
        </w:rPr>
        <w:t>价、</w:t>
      </w:r>
      <w:r>
        <w:rPr>
          <w:rFonts w:ascii="宋体" w:hAnsi="宋体" w:hint="eastAsia"/>
        </w:rPr>
        <w:t>－</w:t>
      </w:r>
      <w:r w:rsidRPr="0060241E">
        <w:t>2</w:t>
      </w:r>
      <w:r w:rsidRPr="0060241E">
        <w:rPr>
          <w:rFonts w:hint="eastAsia"/>
        </w:rPr>
        <w:t>价；最外层电子数是</w:t>
      </w:r>
      <w:r w:rsidRPr="0060241E">
        <w:t>2</w:t>
      </w:r>
      <w:r w:rsidRPr="0060241E">
        <w:rPr>
          <w:rFonts w:hint="eastAsia"/>
        </w:rPr>
        <w:t>，化合价是</w:t>
      </w:r>
      <w:r>
        <w:rPr>
          <w:rFonts w:ascii="宋体" w:hAnsi="宋体" w:hint="eastAsia"/>
        </w:rPr>
        <w:t>＋</w:t>
      </w:r>
      <w:r w:rsidRPr="0060241E">
        <w:t>2</w:t>
      </w:r>
      <w:r w:rsidRPr="0060241E">
        <w:rPr>
          <w:rFonts w:hint="eastAsia"/>
        </w:rPr>
        <w:t>价。然后再根据化合物中，各元素的化合价代数和为零判断。</w:t>
      </w:r>
    </w:p>
    <w:p w:rsidR="00A84E80" w:rsidRPr="00F46E7D" w:rsidRDefault="00A84E80" w:rsidP="00F46E7D">
      <w:pPr>
        <w:spacing w:line="360" w:lineRule="auto"/>
      </w:pPr>
      <w:r w:rsidRPr="0060241E">
        <w:rPr>
          <w:rFonts w:hint="eastAsia"/>
        </w:rPr>
        <w:t>答案：</w:t>
      </w:r>
      <w:r w:rsidRPr="0060241E">
        <w:t>C</w:t>
      </w:r>
    </w:p>
    <w:sectPr w:rsidR="00A84E80" w:rsidRPr="00F46E7D" w:rsidSect="000A32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E80" w:rsidRDefault="00A84E80" w:rsidP="00F46E7D">
      <w:pPr>
        <w:spacing w:line="240" w:lineRule="auto"/>
      </w:pPr>
      <w:r>
        <w:separator/>
      </w:r>
    </w:p>
  </w:endnote>
  <w:endnote w:type="continuationSeparator" w:id="1">
    <w:p w:rsidR="00A84E80" w:rsidRDefault="00A84E80" w:rsidP="00F46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E80" w:rsidRDefault="00A84E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E80" w:rsidRDefault="00A84E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E80" w:rsidRDefault="00A84E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E80" w:rsidRDefault="00A84E80" w:rsidP="00F46E7D">
      <w:pPr>
        <w:spacing w:line="240" w:lineRule="auto"/>
      </w:pPr>
      <w:r>
        <w:separator/>
      </w:r>
    </w:p>
  </w:footnote>
  <w:footnote w:type="continuationSeparator" w:id="1">
    <w:p w:rsidR="00A84E80" w:rsidRDefault="00A84E80" w:rsidP="00F46E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E80" w:rsidRDefault="00A84E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E80" w:rsidRDefault="00A84E80" w:rsidP="00745CD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E80" w:rsidRDefault="00A84E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6E7D"/>
    <w:rsid w:val="000A3284"/>
    <w:rsid w:val="0060241E"/>
    <w:rsid w:val="006148D6"/>
    <w:rsid w:val="00745CD9"/>
    <w:rsid w:val="00983501"/>
    <w:rsid w:val="00A84E80"/>
    <w:rsid w:val="00D161F2"/>
    <w:rsid w:val="00F4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7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46E7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46E7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46E7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46E7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46E7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37</Words>
  <Characters>214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2011-05-25T10:42:00Z</dcterms:created>
  <dcterms:modified xsi:type="dcterms:W3CDTF">2011-06-02T06:31:00Z</dcterms:modified>
</cp:coreProperties>
</file>