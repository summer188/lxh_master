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05" w:rsidRPr="0060241E" w:rsidRDefault="00F95605" w:rsidP="00D738C5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下列符号中，既能表示一种元素，又能表示该元素的一个原子，还能表示该元素组成的单质的是（</w:t>
      </w:r>
      <w:r w:rsidRPr="0060241E">
        <w:rPr>
          <w:szCs w:val="21"/>
        </w:rPr>
        <w:t xml:space="preserve">    </w:t>
      </w:r>
      <w:r w:rsidRPr="0060241E">
        <w:rPr>
          <w:rFonts w:hAnsi="宋体" w:hint="eastAsia"/>
          <w:szCs w:val="21"/>
        </w:rPr>
        <w:t>）</w:t>
      </w:r>
    </w:p>
    <w:p w:rsidR="00F95605" w:rsidRPr="0060241E" w:rsidRDefault="00F95605" w:rsidP="00D738C5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A</w:t>
      </w:r>
      <w:r w:rsidRPr="0060241E">
        <w:rPr>
          <w:rFonts w:hAnsi="宋体"/>
          <w:szCs w:val="21"/>
        </w:rPr>
        <w:t xml:space="preserve">. </w:t>
      </w:r>
      <w:r w:rsidRPr="0060241E">
        <w:rPr>
          <w:szCs w:val="21"/>
        </w:rPr>
        <w:t>Al    B</w:t>
      </w:r>
      <w:r w:rsidRPr="0060241E">
        <w:rPr>
          <w:rFonts w:hAnsi="宋体"/>
          <w:szCs w:val="21"/>
        </w:rPr>
        <w:t xml:space="preserve">. </w:t>
      </w:r>
      <w:r w:rsidRPr="0060241E">
        <w:rPr>
          <w:szCs w:val="21"/>
        </w:rPr>
        <w:t>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0241E">
          <w:rPr>
            <w:szCs w:val="21"/>
            <w:vertAlign w:val="subscript"/>
          </w:rPr>
          <w:t>2</w:t>
        </w:r>
        <w:r w:rsidRPr="0060241E">
          <w:rPr>
            <w:szCs w:val="21"/>
          </w:rPr>
          <w:t xml:space="preserve">    C</w:t>
        </w:r>
      </w:smartTag>
      <w:r w:rsidRPr="0060241E">
        <w:rPr>
          <w:rFonts w:hAnsi="宋体"/>
          <w:szCs w:val="21"/>
        </w:rPr>
        <w:t xml:space="preserve">. </w:t>
      </w:r>
      <w:r w:rsidRPr="0060241E">
        <w:rPr>
          <w:szCs w:val="21"/>
        </w:rPr>
        <w:t>Cl    D</w:t>
      </w:r>
      <w:r w:rsidRPr="0060241E">
        <w:rPr>
          <w:rFonts w:hAnsi="宋体"/>
          <w:szCs w:val="21"/>
        </w:rPr>
        <w:t xml:space="preserve">. </w:t>
      </w:r>
      <w:r w:rsidRPr="0060241E">
        <w:rPr>
          <w:szCs w:val="21"/>
        </w:rPr>
        <w:t>H</w:t>
      </w:r>
    </w:p>
    <w:p w:rsidR="00F95605" w:rsidRPr="0060241E" w:rsidRDefault="00F95605" w:rsidP="00D738C5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F95605" w:rsidRPr="0060241E" w:rsidRDefault="00F95605" w:rsidP="00D738C5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N</w:t>
      </w:r>
      <w:r w:rsidRPr="0060241E">
        <w:rPr>
          <w:szCs w:val="21"/>
          <w:vertAlign w:val="subscript"/>
        </w:rPr>
        <w:t>2</w:t>
      </w:r>
      <w:r w:rsidRPr="0060241E">
        <w:rPr>
          <w:rFonts w:hAnsi="宋体" w:hint="eastAsia"/>
          <w:szCs w:val="21"/>
        </w:rPr>
        <w:t>不能表示元素和一个原子，</w:t>
      </w:r>
      <w:r w:rsidRPr="0060241E">
        <w:rPr>
          <w:szCs w:val="21"/>
        </w:rPr>
        <w:t>Cl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H</w:t>
      </w:r>
      <w:r w:rsidRPr="0060241E">
        <w:rPr>
          <w:rFonts w:hAnsi="宋体" w:hint="eastAsia"/>
          <w:szCs w:val="21"/>
        </w:rPr>
        <w:t>可表示一种元素和该元素的一个原子，但不能表示它所组成的单质。</w:t>
      </w:r>
    </w:p>
    <w:p w:rsidR="00F95605" w:rsidRPr="0060241E" w:rsidRDefault="00F95605" w:rsidP="00D738C5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A</w:t>
      </w:r>
    </w:p>
    <w:p w:rsidR="00F95605" w:rsidRPr="00D738C5" w:rsidRDefault="00F95605" w:rsidP="00D738C5">
      <w:pPr>
        <w:spacing w:line="360" w:lineRule="auto"/>
      </w:pPr>
    </w:p>
    <w:sectPr w:rsidR="00F95605" w:rsidRPr="00D738C5" w:rsidSect="00F567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605" w:rsidRDefault="00F95605" w:rsidP="00D738C5">
      <w:pPr>
        <w:spacing w:line="240" w:lineRule="auto"/>
      </w:pPr>
      <w:r>
        <w:separator/>
      </w:r>
    </w:p>
  </w:endnote>
  <w:endnote w:type="continuationSeparator" w:id="1">
    <w:p w:rsidR="00F95605" w:rsidRDefault="00F95605" w:rsidP="00D73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605" w:rsidRDefault="00F956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605" w:rsidRDefault="00F956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605" w:rsidRDefault="00F956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605" w:rsidRDefault="00F95605" w:rsidP="00D738C5">
      <w:pPr>
        <w:spacing w:line="240" w:lineRule="auto"/>
      </w:pPr>
      <w:r>
        <w:separator/>
      </w:r>
    </w:p>
  </w:footnote>
  <w:footnote w:type="continuationSeparator" w:id="1">
    <w:p w:rsidR="00F95605" w:rsidRDefault="00F95605" w:rsidP="00D738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605" w:rsidRDefault="00F956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605" w:rsidRDefault="00F95605" w:rsidP="0003308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605" w:rsidRDefault="00F956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38C5"/>
    <w:rsid w:val="00033089"/>
    <w:rsid w:val="001E724C"/>
    <w:rsid w:val="0020720F"/>
    <w:rsid w:val="003428F7"/>
    <w:rsid w:val="0060241E"/>
    <w:rsid w:val="00B33290"/>
    <w:rsid w:val="00C821A5"/>
    <w:rsid w:val="00D738C5"/>
    <w:rsid w:val="00E4285F"/>
    <w:rsid w:val="00F56725"/>
    <w:rsid w:val="00F95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738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38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738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38C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738C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20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2011-05-25T10:21:00Z</dcterms:created>
  <dcterms:modified xsi:type="dcterms:W3CDTF">2011-07-21T06:07:00Z</dcterms:modified>
</cp:coreProperties>
</file>