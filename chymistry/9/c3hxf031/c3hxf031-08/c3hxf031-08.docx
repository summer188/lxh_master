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1EF" w:rsidRPr="0060241E" w:rsidRDefault="004341EF" w:rsidP="00C97556">
      <w:pPr>
        <w:spacing w:line="360" w:lineRule="auto"/>
        <w:rPr>
          <w:szCs w:val="21"/>
        </w:rPr>
      </w:pPr>
      <w:r w:rsidRPr="0060241E">
        <w:rPr>
          <w:rFonts w:hAnsi="宋体" w:hint="eastAsia"/>
          <w:szCs w:val="21"/>
        </w:rPr>
        <w:t>元素周期表是学习化学的重要工具，</w:t>
      </w:r>
      <w:r>
        <w:rPr>
          <w:rFonts w:hAnsi="宋体" w:hint="eastAsia"/>
          <w:szCs w:val="21"/>
        </w:rPr>
        <w:t>下图</w:t>
      </w:r>
      <w:r w:rsidRPr="0060241E">
        <w:rPr>
          <w:rFonts w:hAnsi="宋体" w:hint="eastAsia"/>
          <w:szCs w:val="21"/>
        </w:rPr>
        <w:t>是元素周期表中的一格，从该图中，我们获取的相关信息中错误的是（</w:t>
      </w:r>
      <w:r w:rsidRPr="0060241E">
        <w:rPr>
          <w:szCs w:val="21"/>
        </w:rPr>
        <w:t xml:space="preserve">    </w:t>
      </w:r>
      <w:r w:rsidRPr="0060241E">
        <w:rPr>
          <w:rFonts w:hAnsi="宋体" w:hint="eastAsia"/>
          <w:szCs w:val="21"/>
        </w:rPr>
        <w:t>）</w:t>
      </w:r>
    </w:p>
    <w:p w:rsidR="004341EF" w:rsidRPr="0060241E" w:rsidRDefault="004341EF" w:rsidP="00C97556">
      <w:pPr>
        <w:spacing w:line="360" w:lineRule="auto"/>
        <w:jc w:val="center"/>
        <w:rPr>
          <w:szCs w:val="21"/>
        </w:rPr>
      </w:pPr>
      <w:r w:rsidRPr="0060241E">
        <w:rPr>
          <w:szCs w:val="21"/>
        </w:rPr>
        <w:object w:dxaOrig="1320" w:dyaOrig="13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pt;height:65.25pt" o:ole="">
            <v:imagedata r:id="rId6" o:title="" gain="74473f"/>
          </v:shape>
          <o:OLEObject Type="Embed" ProgID="Paint.Picture" ShapeID="_x0000_i1025" DrawAspect="Content" ObjectID="_1372762542" r:id="rId7"/>
        </w:object>
      </w:r>
    </w:p>
    <w:p w:rsidR="004341EF" w:rsidRPr="0060241E" w:rsidRDefault="004341EF" w:rsidP="00C97556">
      <w:pPr>
        <w:spacing w:line="360" w:lineRule="auto"/>
        <w:rPr>
          <w:szCs w:val="21"/>
        </w:rPr>
      </w:pPr>
      <w:r w:rsidRPr="0060241E">
        <w:rPr>
          <w:szCs w:val="21"/>
        </w:rPr>
        <w:t>A</w:t>
      </w:r>
      <w:r w:rsidRPr="0060241E">
        <w:rPr>
          <w:rFonts w:hAnsi="宋体"/>
          <w:szCs w:val="21"/>
        </w:rPr>
        <w:t xml:space="preserve">. </w:t>
      </w:r>
      <w:r w:rsidRPr="0060241E">
        <w:rPr>
          <w:rFonts w:hAnsi="宋体" w:hint="eastAsia"/>
          <w:szCs w:val="21"/>
        </w:rPr>
        <w:t>该元素的名称是镁</w:t>
      </w:r>
    </w:p>
    <w:p w:rsidR="004341EF" w:rsidRPr="0060241E" w:rsidRDefault="004341EF" w:rsidP="00C97556">
      <w:pPr>
        <w:spacing w:line="360" w:lineRule="auto"/>
        <w:rPr>
          <w:szCs w:val="21"/>
        </w:rPr>
      </w:pPr>
      <w:r w:rsidRPr="0060241E">
        <w:rPr>
          <w:szCs w:val="21"/>
        </w:rPr>
        <w:t>B</w:t>
      </w:r>
      <w:r w:rsidRPr="0060241E">
        <w:rPr>
          <w:rFonts w:hAnsi="宋体"/>
          <w:szCs w:val="21"/>
        </w:rPr>
        <w:t xml:space="preserve">. </w:t>
      </w:r>
      <w:r w:rsidRPr="0060241E">
        <w:rPr>
          <w:rFonts w:hAnsi="宋体" w:hint="eastAsia"/>
          <w:szCs w:val="21"/>
        </w:rPr>
        <w:t>该元素的原子序数为</w:t>
      </w:r>
      <w:r w:rsidRPr="0060241E">
        <w:rPr>
          <w:szCs w:val="21"/>
        </w:rPr>
        <w:t>12</w:t>
      </w:r>
    </w:p>
    <w:p w:rsidR="004341EF" w:rsidRDefault="004341EF" w:rsidP="00C97556">
      <w:pPr>
        <w:spacing w:line="360" w:lineRule="auto"/>
        <w:rPr>
          <w:position w:val="-40"/>
          <w:szCs w:val="21"/>
        </w:rPr>
      </w:pPr>
      <w:r w:rsidRPr="0060241E">
        <w:rPr>
          <w:szCs w:val="21"/>
        </w:rPr>
        <w:t>C</w:t>
      </w:r>
      <w:r w:rsidRPr="0060241E">
        <w:rPr>
          <w:rFonts w:hAnsi="宋体"/>
          <w:szCs w:val="21"/>
        </w:rPr>
        <w:t xml:space="preserve">. </w:t>
      </w:r>
      <w:r w:rsidRPr="0060241E">
        <w:rPr>
          <w:rFonts w:hAnsi="宋体" w:hint="eastAsia"/>
          <w:szCs w:val="21"/>
        </w:rPr>
        <w:t>该元素的原子结构示意图为</w:t>
      </w:r>
      <w:r w:rsidRPr="0060241E">
        <w:rPr>
          <w:position w:val="-40"/>
          <w:szCs w:val="21"/>
        </w:rPr>
        <w:object w:dxaOrig="1215" w:dyaOrig="1125">
          <v:shape id="_x0000_i1026" type="#_x0000_t75" style="width:60.75pt;height:56.25pt" o:ole="">
            <v:imagedata r:id="rId8" o:title="" gain="69719f"/>
          </v:shape>
          <o:OLEObject Type="Embed" ProgID="Paint.Picture" ShapeID="_x0000_i1026" DrawAspect="Content" ObjectID="_1372762543" r:id="rId9"/>
        </w:object>
      </w:r>
    </w:p>
    <w:p w:rsidR="004341EF" w:rsidRPr="0060241E" w:rsidRDefault="004341EF" w:rsidP="00C97556">
      <w:pPr>
        <w:spacing w:line="360" w:lineRule="auto"/>
        <w:rPr>
          <w:szCs w:val="21"/>
        </w:rPr>
      </w:pPr>
      <w:r w:rsidRPr="0060241E">
        <w:rPr>
          <w:szCs w:val="21"/>
        </w:rPr>
        <w:t>D</w:t>
      </w:r>
      <w:r w:rsidRPr="0060241E">
        <w:rPr>
          <w:rFonts w:hAnsi="宋体"/>
          <w:szCs w:val="21"/>
        </w:rPr>
        <w:t xml:space="preserve">. </w:t>
      </w:r>
      <w:r w:rsidRPr="0060241E">
        <w:rPr>
          <w:rFonts w:hAnsi="宋体" w:hint="eastAsia"/>
          <w:szCs w:val="21"/>
        </w:rPr>
        <w:t>该元素在地壳中的含量为</w:t>
      </w:r>
      <w:r w:rsidRPr="0060241E">
        <w:rPr>
          <w:szCs w:val="21"/>
        </w:rPr>
        <w:t>24.31</w:t>
      </w:r>
      <w:r w:rsidRPr="0060241E">
        <w:rPr>
          <w:rFonts w:hAnsi="宋体" w:hint="eastAsia"/>
          <w:szCs w:val="21"/>
        </w:rPr>
        <w:t>％</w:t>
      </w:r>
    </w:p>
    <w:p w:rsidR="004341EF" w:rsidRPr="0060241E" w:rsidRDefault="004341EF" w:rsidP="00C97556">
      <w:pPr>
        <w:spacing w:line="360" w:lineRule="auto"/>
        <w:rPr>
          <w:rFonts w:hAnsi="宋体"/>
          <w:szCs w:val="21"/>
        </w:rPr>
      </w:pPr>
      <w:r w:rsidRPr="0060241E">
        <w:rPr>
          <w:rFonts w:hAnsi="宋体" w:hint="eastAsia"/>
          <w:szCs w:val="21"/>
        </w:rPr>
        <w:t>解析：</w:t>
      </w:r>
    </w:p>
    <w:p w:rsidR="004341EF" w:rsidRDefault="004341EF" w:rsidP="00C97556">
      <w:pPr>
        <w:spacing w:line="360" w:lineRule="auto"/>
        <w:rPr>
          <w:rFonts w:hAnsi="宋体"/>
          <w:szCs w:val="21"/>
        </w:rPr>
      </w:pPr>
      <w:r w:rsidRPr="0060241E">
        <w:rPr>
          <w:rFonts w:hAnsi="宋体" w:hint="eastAsia"/>
          <w:szCs w:val="21"/>
        </w:rPr>
        <w:t>经分析可知：图中</w:t>
      </w:r>
      <w:r w:rsidRPr="0060241E">
        <w:rPr>
          <w:szCs w:val="21"/>
        </w:rPr>
        <w:t>24</w:t>
      </w:r>
      <w:r w:rsidRPr="0060241E">
        <w:rPr>
          <w:rFonts w:hint="eastAsia"/>
          <w:szCs w:val="21"/>
        </w:rPr>
        <w:t>。</w:t>
      </w:r>
      <w:r w:rsidRPr="0060241E">
        <w:rPr>
          <w:szCs w:val="21"/>
        </w:rPr>
        <w:t>31</w:t>
      </w:r>
      <w:r w:rsidRPr="0060241E">
        <w:rPr>
          <w:rFonts w:hAnsi="宋体" w:hint="eastAsia"/>
          <w:szCs w:val="21"/>
        </w:rPr>
        <w:t>是指镁元素的相对原子质量，不是它在地壳中的质量分数。</w:t>
      </w:r>
    </w:p>
    <w:p w:rsidR="004341EF" w:rsidRPr="00C10281" w:rsidRDefault="004341EF" w:rsidP="00C97556">
      <w:pPr>
        <w:spacing w:line="360" w:lineRule="auto"/>
      </w:pPr>
      <w:r w:rsidRPr="0060241E">
        <w:rPr>
          <w:rFonts w:hAnsi="宋体" w:hint="eastAsia"/>
          <w:szCs w:val="21"/>
        </w:rPr>
        <w:t>答案：</w:t>
      </w:r>
      <w:r w:rsidRPr="0060241E">
        <w:rPr>
          <w:szCs w:val="21"/>
        </w:rPr>
        <w:t>D</w:t>
      </w:r>
    </w:p>
    <w:p w:rsidR="004341EF" w:rsidRPr="00A40A94" w:rsidRDefault="004341EF" w:rsidP="00C97556"/>
    <w:p w:rsidR="004341EF" w:rsidRPr="00C97556" w:rsidRDefault="004341EF" w:rsidP="00C97556"/>
    <w:sectPr w:rsidR="004341EF" w:rsidRPr="00C97556" w:rsidSect="00E5184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41EF" w:rsidRDefault="004341EF" w:rsidP="00C10281">
      <w:pPr>
        <w:spacing w:line="240" w:lineRule="auto"/>
      </w:pPr>
      <w:r>
        <w:separator/>
      </w:r>
    </w:p>
  </w:endnote>
  <w:endnote w:type="continuationSeparator" w:id="1">
    <w:p w:rsidR="004341EF" w:rsidRDefault="004341EF" w:rsidP="00C1028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41EF" w:rsidRDefault="004341E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41EF" w:rsidRDefault="004341E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41EF" w:rsidRDefault="004341E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41EF" w:rsidRDefault="004341EF" w:rsidP="00C10281">
      <w:pPr>
        <w:spacing w:line="240" w:lineRule="auto"/>
      </w:pPr>
      <w:r>
        <w:separator/>
      </w:r>
    </w:p>
  </w:footnote>
  <w:footnote w:type="continuationSeparator" w:id="1">
    <w:p w:rsidR="004341EF" w:rsidRDefault="004341EF" w:rsidP="00C1028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41EF" w:rsidRDefault="004341E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41EF" w:rsidRDefault="004341EF" w:rsidP="00612B1B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41EF" w:rsidRDefault="004341E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10281"/>
    <w:rsid w:val="002C17A4"/>
    <w:rsid w:val="003458B6"/>
    <w:rsid w:val="00376303"/>
    <w:rsid w:val="004341EF"/>
    <w:rsid w:val="004F4CC0"/>
    <w:rsid w:val="0060241E"/>
    <w:rsid w:val="00612B1B"/>
    <w:rsid w:val="00705FAE"/>
    <w:rsid w:val="00835424"/>
    <w:rsid w:val="00866E0F"/>
    <w:rsid w:val="00901F67"/>
    <w:rsid w:val="00A40A94"/>
    <w:rsid w:val="00BD560E"/>
    <w:rsid w:val="00C10281"/>
    <w:rsid w:val="00C97556"/>
    <w:rsid w:val="00CC24A9"/>
    <w:rsid w:val="00E5184E"/>
    <w:rsid w:val="00F926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281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10281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10281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10281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10281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C10281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</TotalTime>
  <Pages>1</Pages>
  <Words>30</Words>
  <Characters>173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7</cp:revision>
  <dcterms:created xsi:type="dcterms:W3CDTF">2011-05-25T10:32:00Z</dcterms:created>
  <dcterms:modified xsi:type="dcterms:W3CDTF">2011-07-21T06:09:00Z</dcterms:modified>
</cp:coreProperties>
</file>