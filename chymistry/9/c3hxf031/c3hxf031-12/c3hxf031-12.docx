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47" w:rsidRPr="0060241E" w:rsidRDefault="00971F47" w:rsidP="00AE25A6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1803</w:t>
      </w:r>
      <w:r w:rsidRPr="0060241E">
        <w:rPr>
          <w:rFonts w:hAnsi="宋体" w:hint="eastAsia"/>
          <w:szCs w:val="21"/>
        </w:rPr>
        <w:t>年，道尔顿提出了原子学说，对化学发展起了推动作用。其主要论点有：①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物质是由原子构成的；②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原子是微小的不可分割的实心球体；③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同种元素的原子的性质和质量都相同。从现代原子观点看，这三个论点不确切的是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971F47" w:rsidRPr="0060241E" w:rsidRDefault="00971F47" w:rsidP="004B5611">
      <w:pPr>
        <w:snapToGrid w:val="0"/>
        <w:spacing w:line="360" w:lineRule="auto"/>
        <w:ind w:left="31680" w:hangingChars="50" w:firstLine="31680"/>
        <w:rPr>
          <w:szCs w:val="21"/>
        </w:rPr>
      </w:pPr>
      <w:r w:rsidRPr="0060241E">
        <w:rPr>
          <w:szCs w:val="21"/>
        </w:rPr>
        <w:t xml:space="preserve">A. </w:t>
      </w:r>
      <w:r w:rsidRPr="0060241E">
        <w:rPr>
          <w:rFonts w:hAnsi="宋体" w:hint="eastAsia"/>
          <w:szCs w:val="21"/>
        </w:rPr>
        <w:t>②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B. </w:t>
      </w:r>
      <w:r w:rsidRPr="0060241E">
        <w:rPr>
          <w:rFonts w:hAnsi="宋体" w:hint="eastAsia"/>
          <w:szCs w:val="21"/>
        </w:rPr>
        <w:t>②③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C. </w:t>
      </w:r>
      <w:r w:rsidRPr="0060241E">
        <w:rPr>
          <w:rFonts w:hAnsi="宋体" w:hint="eastAsia"/>
          <w:szCs w:val="21"/>
        </w:rPr>
        <w:t>①②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D. </w:t>
      </w:r>
      <w:r w:rsidRPr="0060241E">
        <w:rPr>
          <w:rFonts w:hAnsi="宋体" w:hint="eastAsia"/>
          <w:szCs w:val="21"/>
        </w:rPr>
        <w:t>①②③</w:t>
      </w:r>
    </w:p>
    <w:p w:rsidR="00971F47" w:rsidRPr="0060241E" w:rsidRDefault="00971F47" w:rsidP="00AE25A6">
      <w:pPr>
        <w:spacing w:line="360" w:lineRule="auto"/>
      </w:pPr>
      <w:r w:rsidRPr="0060241E">
        <w:rPr>
          <w:rFonts w:hint="eastAsia"/>
        </w:rPr>
        <w:t>解析：</w:t>
      </w:r>
    </w:p>
    <w:p w:rsidR="00971F47" w:rsidRDefault="00971F47" w:rsidP="00AE25A6">
      <w:pPr>
        <w:spacing w:line="360" w:lineRule="auto"/>
      </w:pPr>
      <w:r w:rsidRPr="0060241E">
        <w:rPr>
          <w:rFonts w:hint="eastAsia"/>
        </w:rPr>
        <w:t>构成物质的微粒有分子、原子和离子。原子是由带正电的原子核和核外带负电的电子构成的。同种元素的原子质量可能不同，如氢元素的不同原子。</w:t>
      </w:r>
    </w:p>
    <w:p w:rsidR="00971F47" w:rsidRPr="00AE25A6" w:rsidRDefault="00971F47" w:rsidP="00AE25A6">
      <w:pPr>
        <w:spacing w:line="360" w:lineRule="auto"/>
      </w:pPr>
      <w:r w:rsidRPr="0060241E">
        <w:rPr>
          <w:rFonts w:hint="eastAsia"/>
        </w:rPr>
        <w:t>答案：</w:t>
      </w:r>
      <w:r w:rsidRPr="0060241E">
        <w:t>D</w:t>
      </w:r>
    </w:p>
    <w:sectPr w:rsidR="00971F47" w:rsidRPr="00AE25A6" w:rsidSect="006A2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F47" w:rsidRDefault="00971F47" w:rsidP="00AE25A6">
      <w:pPr>
        <w:spacing w:line="240" w:lineRule="auto"/>
      </w:pPr>
      <w:r>
        <w:separator/>
      </w:r>
    </w:p>
  </w:endnote>
  <w:endnote w:type="continuationSeparator" w:id="1">
    <w:p w:rsidR="00971F47" w:rsidRDefault="00971F47" w:rsidP="00AE2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F47" w:rsidRDefault="00971F47" w:rsidP="00AE25A6">
      <w:pPr>
        <w:spacing w:line="240" w:lineRule="auto"/>
      </w:pPr>
      <w:r>
        <w:separator/>
      </w:r>
    </w:p>
  </w:footnote>
  <w:footnote w:type="continuationSeparator" w:id="1">
    <w:p w:rsidR="00971F47" w:rsidRDefault="00971F47" w:rsidP="00AE25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 w:rsidP="004B56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47" w:rsidRDefault="00971F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5A6"/>
    <w:rsid w:val="004B5611"/>
    <w:rsid w:val="005D0313"/>
    <w:rsid w:val="0060241E"/>
    <w:rsid w:val="006A2496"/>
    <w:rsid w:val="00775E34"/>
    <w:rsid w:val="00971F47"/>
    <w:rsid w:val="00AA5A08"/>
    <w:rsid w:val="00AE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A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E25A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25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E25A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25A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E25A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2011-05-25T10:38:00Z</dcterms:created>
  <dcterms:modified xsi:type="dcterms:W3CDTF">2011-06-02T06:30:00Z</dcterms:modified>
</cp:coreProperties>
</file>