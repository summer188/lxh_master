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773" w:rsidRPr="0060241E" w:rsidRDefault="00A26773" w:rsidP="00232235">
      <w:pPr>
        <w:snapToGrid w:val="0"/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甲醛</w:t>
      </w:r>
      <w:r w:rsidRPr="0060241E">
        <w:rPr>
          <w:rFonts w:hint="eastAsia"/>
          <w:szCs w:val="21"/>
        </w:rPr>
        <w:t>（</w:t>
      </w:r>
      <w:r w:rsidRPr="0060241E">
        <w:rPr>
          <w:rFonts w:hAnsi="宋体" w:hint="eastAsia"/>
          <w:szCs w:val="21"/>
        </w:rPr>
        <w:t>化学式为</w:t>
      </w:r>
      <w:r w:rsidRPr="0060241E">
        <w:rPr>
          <w:szCs w:val="21"/>
        </w:rPr>
        <w:t>CH</w:t>
      </w:r>
      <w:r w:rsidRPr="0060241E">
        <w:rPr>
          <w:szCs w:val="21"/>
          <w:vertAlign w:val="subscript"/>
        </w:rPr>
        <w:t>2</w:t>
      </w:r>
      <w:r w:rsidRPr="0060241E">
        <w:rPr>
          <w:szCs w:val="21"/>
        </w:rPr>
        <w:t>O</w:t>
      </w:r>
      <w:r w:rsidRPr="0060241E">
        <w:rPr>
          <w:rFonts w:hint="eastAsia"/>
          <w:szCs w:val="21"/>
        </w:rPr>
        <w:t>）</w:t>
      </w:r>
      <w:r w:rsidRPr="0060241E">
        <w:rPr>
          <w:rFonts w:hAnsi="宋体" w:hint="eastAsia"/>
          <w:szCs w:val="21"/>
        </w:rPr>
        <w:t>是室内装潢时主要的污染物之一，下列说法正确的是</w:t>
      </w:r>
      <w:r w:rsidRPr="0060241E">
        <w:rPr>
          <w:rFonts w:hint="eastAsia"/>
          <w:szCs w:val="21"/>
        </w:rPr>
        <w:t>（</w:t>
      </w:r>
      <w:r w:rsidRPr="0060241E">
        <w:rPr>
          <w:rFonts w:hAnsi="宋体"/>
          <w:szCs w:val="21"/>
        </w:rPr>
        <w:t xml:space="preserve">    </w:t>
      </w:r>
      <w:r w:rsidRPr="0060241E">
        <w:rPr>
          <w:rFonts w:hint="eastAsia"/>
          <w:szCs w:val="21"/>
        </w:rPr>
        <w:t>）</w:t>
      </w:r>
    </w:p>
    <w:p w:rsidR="00A26773" w:rsidRPr="0060241E" w:rsidRDefault="00A26773" w:rsidP="00232235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 xml:space="preserve">A. </w:t>
      </w:r>
      <w:r w:rsidRPr="0060241E">
        <w:rPr>
          <w:rFonts w:hAnsi="宋体" w:hint="eastAsia"/>
          <w:szCs w:val="21"/>
        </w:rPr>
        <w:t>甲醛由一个碳元素、两个氢元素、一个氧元素组成</w:t>
      </w:r>
    </w:p>
    <w:p w:rsidR="00A26773" w:rsidRPr="0060241E" w:rsidRDefault="00A26773" w:rsidP="00232235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 xml:space="preserve">B. </w:t>
      </w:r>
      <w:r w:rsidRPr="0060241E">
        <w:rPr>
          <w:rFonts w:hAnsi="宋体" w:hint="eastAsia"/>
          <w:szCs w:val="21"/>
        </w:rPr>
        <w:t>甲醛分子由碳原子、氢分子、氧原子构成</w:t>
      </w:r>
    </w:p>
    <w:p w:rsidR="00A26773" w:rsidRPr="0060241E" w:rsidRDefault="00A26773" w:rsidP="00232235">
      <w:pPr>
        <w:snapToGrid w:val="0"/>
        <w:spacing w:line="360" w:lineRule="auto"/>
        <w:rPr>
          <w:szCs w:val="21"/>
        </w:rPr>
      </w:pPr>
      <w:r w:rsidRPr="0060241E">
        <w:rPr>
          <w:szCs w:val="21"/>
        </w:rPr>
        <w:t xml:space="preserve">C. </w:t>
      </w:r>
      <w:r w:rsidRPr="0060241E">
        <w:rPr>
          <w:rFonts w:hAnsi="宋体" w:hint="eastAsia"/>
          <w:szCs w:val="21"/>
        </w:rPr>
        <w:t>甲醛由碳、氢、氧三种元素组成</w:t>
      </w:r>
    </w:p>
    <w:p w:rsidR="00A26773" w:rsidRDefault="00A26773" w:rsidP="00232235">
      <w:pPr>
        <w:snapToGrid w:val="0"/>
        <w:spacing w:line="360" w:lineRule="auto"/>
        <w:rPr>
          <w:rFonts w:hAnsi="宋体"/>
          <w:szCs w:val="21"/>
        </w:rPr>
      </w:pPr>
      <w:r w:rsidRPr="0060241E">
        <w:rPr>
          <w:szCs w:val="21"/>
        </w:rPr>
        <w:t xml:space="preserve">D. </w:t>
      </w:r>
      <w:r w:rsidRPr="0060241E">
        <w:rPr>
          <w:rFonts w:hAnsi="宋体" w:hint="eastAsia"/>
          <w:szCs w:val="21"/>
        </w:rPr>
        <w:t>甲醛是由碳原子和水分子构成的</w:t>
      </w:r>
    </w:p>
    <w:p w:rsidR="00A26773" w:rsidRPr="0060241E" w:rsidRDefault="00A26773" w:rsidP="00232235">
      <w:pPr>
        <w:snapToGrid w:val="0"/>
        <w:spacing w:line="360" w:lineRule="auto"/>
      </w:pPr>
      <w:r w:rsidRPr="0060241E">
        <w:rPr>
          <w:rFonts w:hint="eastAsia"/>
        </w:rPr>
        <w:t>解析：</w:t>
      </w:r>
    </w:p>
    <w:p w:rsidR="00A26773" w:rsidRDefault="00A26773" w:rsidP="00232235">
      <w:pPr>
        <w:spacing w:line="360" w:lineRule="auto"/>
      </w:pPr>
      <w:r w:rsidRPr="0060241E">
        <w:rPr>
          <w:rFonts w:hint="eastAsia"/>
        </w:rPr>
        <w:t>宏观上，我们谈物质的元素组成，微观上，我们谈物质的微粒构成。但元素只论种类，不论个数，微粒即可论种类，也可论个数。</w:t>
      </w:r>
    </w:p>
    <w:p w:rsidR="00A26773" w:rsidRDefault="00A26773" w:rsidP="00232235">
      <w:pPr>
        <w:spacing w:line="360" w:lineRule="auto"/>
      </w:pPr>
      <w:r w:rsidRPr="0060241E">
        <w:rPr>
          <w:rFonts w:hint="eastAsia"/>
        </w:rPr>
        <w:t>答案：</w:t>
      </w:r>
      <w:r w:rsidRPr="0060241E">
        <w:t>C</w:t>
      </w:r>
    </w:p>
    <w:sectPr w:rsidR="00A26773" w:rsidSect="005930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773" w:rsidRDefault="00A26773" w:rsidP="00232235">
      <w:pPr>
        <w:spacing w:line="240" w:lineRule="auto"/>
      </w:pPr>
      <w:r>
        <w:separator/>
      </w:r>
    </w:p>
  </w:endnote>
  <w:endnote w:type="continuationSeparator" w:id="1">
    <w:p w:rsidR="00A26773" w:rsidRDefault="00A26773" w:rsidP="00232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773" w:rsidRDefault="00A267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773" w:rsidRDefault="00A267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773" w:rsidRDefault="00A267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773" w:rsidRDefault="00A26773" w:rsidP="00232235">
      <w:pPr>
        <w:spacing w:line="240" w:lineRule="auto"/>
      </w:pPr>
      <w:r>
        <w:separator/>
      </w:r>
    </w:p>
  </w:footnote>
  <w:footnote w:type="continuationSeparator" w:id="1">
    <w:p w:rsidR="00A26773" w:rsidRDefault="00A26773" w:rsidP="002322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773" w:rsidRDefault="00A267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773" w:rsidRDefault="00A26773" w:rsidP="00715B6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773" w:rsidRDefault="00A267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2235"/>
    <w:rsid w:val="001B68D3"/>
    <w:rsid w:val="00232235"/>
    <w:rsid w:val="003E2D4E"/>
    <w:rsid w:val="00593063"/>
    <w:rsid w:val="0060241E"/>
    <w:rsid w:val="00715B67"/>
    <w:rsid w:val="00A26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3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3223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3223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3223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3223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3223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28</Words>
  <Characters>165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2011-05-25T10:37:00Z</dcterms:created>
  <dcterms:modified xsi:type="dcterms:W3CDTF">2011-06-02T06:29:00Z</dcterms:modified>
</cp:coreProperties>
</file>