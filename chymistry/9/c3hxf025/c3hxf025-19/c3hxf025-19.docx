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385" w:rsidRPr="008E7028" w:rsidRDefault="00956385" w:rsidP="00BE5D7B">
      <w:pPr>
        <w:spacing w:line="360" w:lineRule="auto"/>
      </w:pPr>
      <w:r w:rsidRPr="008E7028">
        <w:rPr>
          <w:rFonts w:hint="eastAsia"/>
        </w:rPr>
        <w:t>将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8E7028">
          <w:t>100 g</w:t>
        </w:r>
      </w:smartTag>
      <w:r w:rsidRPr="008E7028">
        <w:rPr>
          <w:rFonts w:hint="eastAsia"/>
        </w:rPr>
        <w:t>含水量为</w:t>
      </w:r>
      <w:r w:rsidRPr="008E7028">
        <w:t>96%</w:t>
      </w:r>
      <w:r w:rsidRPr="008E7028">
        <w:rPr>
          <w:rFonts w:hint="eastAsia"/>
        </w:rPr>
        <w:t>的</w:t>
      </w:r>
      <w:r w:rsidRPr="008E7028">
        <w:rPr>
          <w:position w:val="-10"/>
        </w:rPr>
        <w:object w:dxaOrig="6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5.75pt" o:ole="">
            <v:imagedata r:id="rId6" o:title=""/>
          </v:shape>
          <o:OLEObject Type="Embed" ProgID="Equation.3" ShapeID="_x0000_i1025" DrawAspect="Content" ObjectID="_1368435805" r:id="rId7"/>
        </w:object>
      </w:r>
      <w:r w:rsidRPr="008E7028">
        <w:rPr>
          <w:rFonts w:hint="eastAsia"/>
        </w:rPr>
        <w:t>溶液稀释成含水量为</w:t>
      </w:r>
      <w:r w:rsidRPr="008E7028">
        <w:t>98%</w:t>
      </w:r>
      <w:r w:rsidRPr="008E7028">
        <w:rPr>
          <w:rFonts w:hint="eastAsia"/>
        </w:rPr>
        <w:t>的溶液，需加入水（</w:t>
      </w:r>
      <w:r w:rsidRPr="008E7028">
        <w:t xml:space="preserve">    </w:t>
      </w:r>
      <w:r w:rsidRPr="008E7028">
        <w:rPr>
          <w:rFonts w:hint="eastAsia"/>
        </w:rPr>
        <w:t>）</w:t>
      </w:r>
    </w:p>
    <w:p w:rsidR="00956385" w:rsidRPr="000A0173" w:rsidRDefault="00956385" w:rsidP="00BE5D7B">
      <w:pPr>
        <w:spacing w:line="360" w:lineRule="auto"/>
      </w:pPr>
      <w:r w:rsidRPr="008E7028">
        <w:t xml:space="preserve">A. 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8E7028">
          <w:t>100 g</w:t>
        </w:r>
      </w:smartTag>
      <w:r w:rsidRPr="008E7028">
        <w:t xml:space="preserve">    B. </w:t>
      </w:r>
      <w:smartTag w:uri="urn:schemas-microsoft-com:office:smarttags" w:element="chmetcnv">
        <w:smartTagPr>
          <w:attr w:name="UnitName" w:val="g"/>
          <w:attr w:name="SourceValue" w:val="50"/>
          <w:attr w:name="HasSpace" w:val="True"/>
          <w:attr w:name="Negative" w:val="False"/>
          <w:attr w:name="NumberType" w:val="1"/>
          <w:attr w:name="TCSC" w:val="0"/>
        </w:smartTagPr>
        <w:r w:rsidRPr="008E7028">
          <w:t>50 g</w:t>
        </w:r>
      </w:smartTag>
      <w:r w:rsidRPr="008E7028">
        <w:t xml:space="preserve">    C. </w:t>
      </w:r>
      <w:smartTag w:uri="urn:schemas-microsoft-com:office:smarttags" w:element="chmetcnv">
        <w:smartTagPr>
          <w:attr w:name="UnitName" w:val="g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8E7028">
          <w:t>2 g</w:t>
        </w:r>
      </w:smartTag>
      <w:r w:rsidRPr="008E7028">
        <w:t xml:space="preserve">    D. </w:t>
      </w:r>
      <w:r w:rsidRPr="008E7028">
        <w:rPr>
          <w:rFonts w:hint="eastAsia"/>
        </w:rPr>
        <w:t>无法计算</w:t>
      </w:r>
    </w:p>
    <w:p w:rsidR="00956385" w:rsidRPr="000A0173" w:rsidRDefault="00956385" w:rsidP="00BE5D7B">
      <w:pPr>
        <w:spacing w:line="360" w:lineRule="auto"/>
      </w:pPr>
      <w:r w:rsidRPr="000A0173">
        <w:rPr>
          <w:rFonts w:hint="eastAsia"/>
        </w:rPr>
        <w:t>解析：</w:t>
      </w:r>
    </w:p>
    <w:p w:rsidR="00956385" w:rsidRPr="000A0173" w:rsidRDefault="00956385" w:rsidP="00BE5D7B">
      <w:pPr>
        <w:spacing w:line="360" w:lineRule="auto"/>
      </w:pPr>
      <w:r w:rsidRPr="000A0173">
        <w:rPr>
          <w:rFonts w:hint="eastAsia"/>
        </w:rPr>
        <w:t>此问题是典型的稀释问题，依据稀释前后溶质的质量不变可解。</w:t>
      </w:r>
    </w:p>
    <w:p w:rsidR="00956385" w:rsidRPr="000A0173" w:rsidRDefault="00956385" w:rsidP="00BE5D7B">
      <w:pPr>
        <w:spacing w:line="360" w:lineRule="auto"/>
      </w:pPr>
      <w:r w:rsidRPr="000A0173">
        <w:rPr>
          <w:rFonts w:hint="eastAsia"/>
        </w:rPr>
        <w:t>解：设加水的质量为</w:t>
      </w:r>
      <w:r w:rsidRPr="000A0173">
        <w:t>x</w:t>
      </w:r>
    </w:p>
    <w:p w:rsidR="00956385" w:rsidRPr="000A0173" w:rsidRDefault="00956385" w:rsidP="00BE5D7B">
      <w:pPr>
        <w:spacing w:line="360" w:lineRule="auto"/>
        <w:rPr>
          <w:rFonts w:ascii="宋体"/>
        </w:rPr>
      </w:pPr>
      <w:r w:rsidRPr="000A0173">
        <w:t>100</w:t>
      </w:r>
      <w:r w:rsidRPr="000A0173">
        <w:rPr>
          <w:rFonts w:ascii="宋体" w:hAnsi="宋体" w:hint="eastAsia"/>
        </w:rPr>
        <w:t>×</w:t>
      </w:r>
      <w:r w:rsidRPr="000A0173">
        <w:t>(1</w:t>
      </w:r>
      <w:r>
        <w:rPr>
          <w:rFonts w:ascii="宋体" w:hAnsi="宋体" w:hint="eastAsia"/>
        </w:rPr>
        <w:t>－</w:t>
      </w:r>
      <w:r w:rsidRPr="000A0173">
        <w:t>96%</w:t>
      </w:r>
      <w:r w:rsidRPr="003C3B2D">
        <w:rPr>
          <w:rFonts w:ascii="宋体" w:hAnsi="宋体"/>
        </w:rPr>
        <w:t>)</w:t>
      </w:r>
      <w:r>
        <w:rPr>
          <w:rFonts w:ascii="宋体" w:hAnsi="宋体" w:hint="eastAsia"/>
        </w:rPr>
        <w:t>＝</w:t>
      </w:r>
      <w:r w:rsidRPr="000A0173">
        <w:rPr>
          <w:rFonts w:hint="eastAsia"/>
        </w:rPr>
        <w:t>（</w:t>
      </w:r>
      <w:r w:rsidRPr="000A0173">
        <w:t>10</w:t>
      </w:r>
      <w:r w:rsidRPr="003C3B2D">
        <w:rPr>
          <w:rFonts w:ascii="宋体"/>
        </w:rPr>
        <w:t>0</w:t>
      </w:r>
      <w:r>
        <w:rPr>
          <w:rFonts w:ascii="宋体" w:hAnsi="宋体" w:hint="eastAsia"/>
        </w:rPr>
        <w:t>＋</w:t>
      </w:r>
      <w:r w:rsidRPr="000A0173">
        <w:t>x</w:t>
      </w:r>
      <w:r w:rsidRPr="000A0173">
        <w:rPr>
          <w:rFonts w:hint="eastAsia"/>
        </w:rPr>
        <w:t>）</w:t>
      </w:r>
      <w:r w:rsidRPr="000A0173">
        <w:t>(1</w:t>
      </w:r>
      <w:r>
        <w:rPr>
          <w:rFonts w:ascii="宋体" w:hAnsi="宋体" w:hint="eastAsia"/>
        </w:rPr>
        <w:t>－</w:t>
      </w:r>
      <w:r w:rsidRPr="003C3B2D">
        <w:t>98%</w:t>
      </w:r>
      <w:r w:rsidRPr="000A0173">
        <w:rPr>
          <w:rFonts w:ascii="宋体" w:hAnsi="宋体"/>
        </w:rPr>
        <w:t>)</w:t>
      </w:r>
    </w:p>
    <w:p w:rsidR="00956385" w:rsidRDefault="00956385" w:rsidP="00BE5D7B">
      <w:pPr>
        <w:spacing w:line="360" w:lineRule="auto"/>
        <w:rPr>
          <w:rFonts w:ascii="宋体"/>
        </w:rPr>
      </w:pPr>
      <w:r w:rsidRPr="000A0173">
        <w:rPr>
          <w:rFonts w:ascii="宋体" w:hAnsi="宋体" w:hint="eastAsia"/>
        </w:rPr>
        <w:t>解得：</w:t>
      </w:r>
      <w:r w:rsidRPr="000A0173">
        <w:rPr>
          <w:rFonts w:ascii="宋体" w:hAnsi="宋体"/>
        </w:rPr>
        <w:t>x</w:t>
      </w:r>
      <w:r>
        <w:rPr>
          <w:rFonts w:ascii="宋体" w:hAnsi="宋体" w:hint="eastAsia"/>
        </w:rPr>
        <w:t>＝</w:t>
      </w:r>
      <w:r w:rsidRPr="000A0173">
        <w:rPr>
          <w:rFonts w:ascii="宋体" w:hAnsi="宋体"/>
        </w:rPr>
        <w:t>100</w:t>
      </w:r>
      <w:r>
        <w:rPr>
          <w:rFonts w:ascii="宋体" w:hAnsi="宋体" w:hint="eastAsia"/>
        </w:rPr>
        <w:t>。</w:t>
      </w:r>
    </w:p>
    <w:p w:rsidR="00956385" w:rsidRPr="00F60AA0" w:rsidRDefault="00956385" w:rsidP="00BE5D7B">
      <w:pPr>
        <w:spacing w:line="360" w:lineRule="auto"/>
      </w:pPr>
      <w:r w:rsidRPr="000A0173">
        <w:rPr>
          <w:rFonts w:hint="eastAsia"/>
        </w:rPr>
        <w:t>答案：</w:t>
      </w:r>
      <w:r w:rsidRPr="000A0173">
        <w:t>A</w:t>
      </w:r>
    </w:p>
    <w:p w:rsidR="00956385" w:rsidRPr="00BE5D7B" w:rsidRDefault="00956385" w:rsidP="00BE5D7B"/>
    <w:sectPr w:rsidR="00956385" w:rsidRPr="00BE5D7B" w:rsidSect="00DF57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385" w:rsidRDefault="00956385" w:rsidP="00F60AA0">
      <w:pPr>
        <w:spacing w:line="240" w:lineRule="auto"/>
      </w:pPr>
      <w:r>
        <w:separator/>
      </w:r>
    </w:p>
  </w:endnote>
  <w:endnote w:type="continuationSeparator" w:id="1">
    <w:p w:rsidR="00956385" w:rsidRDefault="00956385" w:rsidP="00F60A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385" w:rsidRDefault="009563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385" w:rsidRDefault="009563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385" w:rsidRDefault="009563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385" w:rsidRDefault="00956385" w:rsidP="00F60AA0">
      <w:pPr>
        <w:spacing w:line="240" w:lineRule="auto"/>
      </w:pPr>
      <w:r>
        <w:separator/>
      </w:r>
    </w:p>
  </w:footnote>
  <w:footnote w:type="continuationSeparator" w:id="1">
    <w:p w:rsidR="00956385" w:rsidRDefault="00956385" w:rsidP="00F60AA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385" w:rsidRDefault="009563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385" w:rsidRDefault="00956385" w:rsidP="00BE5D7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385" w:rsidRDefault="009563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0AA0"/>
    <w:rsid w:val="000A0173"/>
    <w:rsid w:val="000D7119"/>
    <w:rsid w:val="003C3B2D"/>
    <w:rsid w:val="008E7028"/>
    <w:rsid w:val="00956385"/>
    <w:rsid w:val="00BE5D7B"/>
    <w:rsid w:val="00BF65A1"/>
    <w:rsid w:val="00DF57A0"/>
    <w:rsid w:val="00F60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AA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60AA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60AA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60AA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60AA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60AA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28</Words>
  <Characters>161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2011-05-24T10:34:00Z</dcterms:created>
  <dcterms:modified xsi:type="dcterms:W3CDTF">2011-06-01T04:17:00Z</dcterms:modified>
</cp:coreProperties>
</file>