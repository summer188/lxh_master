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BD" w:rsidRDefault="00807CBD" w:rsidP="000E5EA3">
      <w:pPr>
        <w:spacing w:line="360" w:lineRule="auto"/>
        <w:rPr>
          <w:szCs w:val="21"/>
        </w:rPr>
      </w:pPr>
      <w:r w:rsidRPr="00010C9B">
        <w:rPr>
          <w:rFonts w:hint="eastAsia"/>
        </w:rPr>
        <w:t>下列说法正确的是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807CBD" w:rsidRPr="00010C9B" w:rsidRDefault="00807CBD" w:rsidP="000E5EA3">
      <w:pPr>
        <w:spacing w:line="360" w:lineRule="auto"/>
      </w:pPr>
      <w:r w:rsidRPr="00010C9B">
        <w:t xml:space="preserve">A. </w:t>
      </w:r>
      <w:r w:rsidRPr="00010C9B">
        <w:rPr>
          <w:rFonts w:hint="eastAsia"/>
        </w:rPr>
        <w:t>食品包装中常充入氮气以防腐败</w:t>
      </w:r>
    </w:p>
    <w:p w:rsidR="00807CBD" w:rsidRPr="00010C9B" w:rsidRDefault="00807CBD" w:rsidP="000E5EA3">
      <w:pPr>
        <w:spacing w:line="360" w:lineRule="auto"/>
      </w:pPr>
      <w:r w:rsidRPr="00010C9B">
        <w:t xml:space="preserve">B. </w:t>
      </w:r>
      <w:r w:rsidRPr="00010C9B">
        <w:rPr>
          <w:rFonts w:hint="eastAsia"/>
        </w:rPr>
        <w:t>稀有气体的化学性质很不活泼，不和其它物质发生化学反应</w:t>
      </w:r>
    </w:p>
    <w:p w:rsidR="00807CBD" w:rsidRPr="00010C9B" w:rsidRDefault="00807CBD" w:rsidP="000E5EA3">
      <w:pPr>
        <w:spacing w:line="360" w:lineRule="auto"/>
      </w:pPr>
      <w:r w:rsidRPr="00010C9B">
        <w:t xml:space="preserve">C. </w:t>
      </w:r>
      <w:r w:rsidRPr="00010C9B">
        <w:rPr>
          <w:rFonts w:hint="eastAsia"/>
        </w:rPr>
        <w:t>氮气不能燃烧，也不支持燃烧，但溶于水</w:t>
      </w:r>
    </w:p>
    <w:p w:rsidR="00807CBD" w:rsidRPr="00010C9B" w:rsidRDefault="00807CBD" w:rsidP="000E5EA3">
      <w:pPr>
        <w:spacing w:line="360" w:lineRule="auto"/>
      </w:pPr>
      <w:r w:rsidRPr="00010C9B">
        <w:t xml:space="preserve">D. </w:t>
      </w:r>
      <w:r w:rsidRPr="00010C9B">
        <w:rPr>
          <w:rFonts w:hint="eastAsia"/>
        </w:rPr>
        <w:t>氧气是化工生产和宇宙航行中的重要燃料</w:t>
      </w:r>
    </w:p>
    <w:p w:rsidR="00807CBD" w:rsidRPr="00010C9B" w:rsidRDefault="00807CBD" w:rsidP="000E5EA3">
      <w:pPr>
        <w:spacing w:line="360" w:lineRule="auto"/>
        <w:rPr>
          <w:bCs/>
        </w:rPr>
      </w:pPr>
      <w:r w:rsidRPr="00010C9B">
        <w:rPr>
          <w:rFonts w:hint="eastAsia"/>
          <w:bCs/>
        </w:rPr>
        <w:t>解析：</w:t>
      </w:r>
    </w:p>
    <w:p w:rsidR="00807CBD" w:rsidRPr="00010C9B" w:rsidRDefault="00807CBD" w:rsidP="000E5EA3">
      <w:pPr>
        <w:spacing w:line="360" w:lineRule="auto"/>
        <w:rPr>
          <w:bCs/>
        </w:rPr>
      </w:pPr>
      <w:r w:rsidRPr="00010C9B">
        <w:rPr>
          <w:rFonts w:hint="eastAsia"/>
          <w:bCs/>
        </w:rPr>
        <w:t>在测定空气中氧气含量的实验中，红磷最后熄灭，同时进入瓶中的水没有超过</w:t>
      </w:r>
      <w:r w:rsidRPr="003755AC">
        <w:rPr>
          <w:bCs/>
          <w:position w:val="-22"/>
        </w:rPr>
        <w:object w:dxaOrig="2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9.25pt" o:ole="">
            <v:imagedata r:id="rId6" o:title=""/>
          </v:shape>
          <o:OLEObject Type="Embed" ProgID="Equation.3" ShapeID="_x0000_i1025" DrawAspect="Content" ObjectID="_1367155490" r:id="rId7"/>
        </w:object>
      </w:r>
      <w:r w:rsidRPr="00010C9B">
        <w:rPr>
          <w:rFonts w:hint="eastAsia"/>
          <w:bCs/>
        </w:rPr>
        <w:t>，这说明氮气不能像氧气那样支持燃烧，氮气也没有可燃性，也不溶于水，由于氮气的化学性质不活泼，很难与其它物质发生反应，所以可作食品的保护气。而氧气能支持燃烧，但不可燃，因此不能做燃料。</w:t>
      </w:r>
    </w:p>
    <w:p w:rsidR="00807CBD" w:rsidRPr="00010C9B" w:rsidRDefault="00807CBD" w:rsidP="000E5EA3">
      <w:pPr>
        <w:spacing w:line="360" w:lineRule="auto"/>
        <w:rPr>
          <w:bCs/>
        </w:rPr>
      </w:pPr>
      <w:r w:rsidRPr="00010C9B">
        <w:rPr>
          <w:rFonts w:hint="eastAsia"/>
          <w:bCs/>
        </w:rPr>
        <w:t>解：</w:t>
      </w:r>
      <w:r w:rsidRPr="00010C9B">
        <w:rPr>
          <w:bCs/>
        </w:rPr>
        <w:t>A</w:t>
      </w:r>
    </w:p>
    <w:p w:rsidR="00807CBD" w:rsidRPr="000E5EA3" w:rsidRDefault="00807CBD" w:rsidP="000E5EA3">
      <w:pPr>
        <w:spacing w:line="360" w:lineRule="auto"/>
      </w:pPr>
    </w:p>
    <w:sectPr w:rsidR="00807CBD" w:rsidRPr="000E5EA3" w:rsidSect="000573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CBD" w:rsidRDefault="00807CBD" w:rsidP="00CA24EB">
      <w:pPr>
        <w:spacing w:line="240" w:lineRule="auto"/>
      </w:pPr>
      <w:r>
        <w:separator/>
      </w:r>
    </w:p>
  </w:endnote>
  <w:endnote w:type="continuationSeparator" w:id="1">
    <w:p w:rsidR="00807CBD" w:rsidRDefault="00807CBD" w:rsidP="00CA2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CBD" w:rsidRDefault="00807C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CBD" w:rsidRDefault="00807C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CBD" w:rsidRDefault="00807C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CBD" w:rsidRDefault="00807CBD" w:rsidP="00CA24EB">
      <w:pPr>
        <w:spacing w:line="240" w:lineRule="auto"/>
      </w:pPr>
      <w:r>
        <w:separator/>
      </w:r>
    </w:p>
  </w:footnote>
  <w:footnote w:type="continuationSeparator" w:id="1">
    <w:p w:rsidR="00807CBD" w:rsidRDefault="00807CBD" w:rsidP="00CA24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CBD" w:rsidRDefault="00807C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CBD" w:rsidRDefault="00807CBD" w:rsidP="00E5424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CBD" w:rsidRDefault="00807C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24EB"/>
    <w:rsid w:val="00010C9B"/>
    <w:rsid w:val="00057310"/>
    <w:rsid w:val="000E5EA3"/>
    <w:rsid w:val="001401D6"/>
    <w:rsid w:val="00245FB5"/>
    <w:rsid w:val="003755AC"/>
    <w:rsid w:val="00391493"/>
    <w:rsid w:val="004721F4"/>
    <w:rsid w:val="00807CBD"/>
    <w:rsid w:val="009526FA"/>
    <w:rsid w:val="00B43109"/>
    <w:rsid w:val="00CA24EB"/>
    <w:rsid w:val="00CD6AAA"/>
    <w:rsid w:val="00E5424E"/>
    <w:rsid w:val="00F72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E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A24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24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A24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24E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39</Words>
  <Characters>224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2011-05-16T13:11:00Z</dcterms:created>
  <dcterms:modified xsi:type="dcterms:W3CDTF">2011-05-17T08:38:00Z</dcterms:modified>
</cp:coreProperties>
</file>