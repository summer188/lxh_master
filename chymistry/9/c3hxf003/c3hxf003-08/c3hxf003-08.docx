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500" w:rsidRPr="00010C9B" w:rsidRDefault="00636500" w:rsidP="00CE317E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人类需要洁净的空气。目前我国城市空气质量日报中的污染物不包括（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</w:t>
      </w:r>
    </w:p>
    <w:p w:rsidR="00636500" w:rsidRPr="00010C9B" w:rsidRDefault="00636500" w:rsidP="00CE317E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>A</w:t>
      </w:r>
      <w:r w:rsidRPr="00010C9B">
        <w:t xml:space="preserve">. </w:t>
      </w:r>
      <w:r w:rsidRPr="00010C9B">
        <w:rPr>
          <w:rFonts w:hint="eastAsia"/>
          <w:szCs w:val="21"/>
        </w:rPr>
        <w:t>可吸入颗粒物</w:t>
      </w:r>
      <w:r>
        <w:rPr>
          <w:szCs w:val="21"/>
        </w:rPr>
        <w:t xml:space="preserve">    </w:t>
      </w:r>
      <w:r w:rsidRPr="00010C9B">
        <w:rPr>
          <w:szCs w:val="21"/>
        </w:rPr>
        <w:t>B</w:t>
      </w:r>
      <w:r w:rsidRPr="00010C9B">
        <w:t xml:space="preserve">. </w:t>
      </w:r>
      <w:r w:rsidRPr="00010C9B">
        <w:rPr>
          <w:rFonts w:hint="eastAsia"/>
          <w:szCs w:val="21"/>
        </w:rPr>
        <w:t>二氧化碳</w:t>
      </w:r>
      <w:r>
        <w:rPr>
          <w:szCs w:val="21"/>
        </w:rPr>
        <w:t xml:space="preserve">    </w:t>
      </w:r>
      <w:r w:rsidRPr="00010C9B">
        <w:rPr>
          <w:szCs w:val="21"/>
        </w:rPr>
        <w:t>C</w:t>
      </w:r>
      <w:r w:rsidRPr="00010C9B">
        <w:t xml:space="preserve">. </w:t>
      </w:r>
      <w:r w:rsidRPr="00010C9B">
        <w:rPr>
          <w:rFonts w:hint="eastAsia"/>
          <w:szCs w:val="21"/>
        </w:rPr>
        <w:t>二氧化氮</w:t>
      </w:r>
      <w:r>
        <w:rPr>
          <w:szCs w:val="21"/>
        </w:rPr>
        <w:t xml:space="preserve">    </w:t>
      </w:r>
      <w:r w:rsidRPr="00010C9B">
        <w:rPr>
          <w:szCs w:val="21"/>
        </w:rPr>
        <w:t>D</w:t>
      </w:r>
      <w:r w:rsidRPr="00010C9B">
        <w:t xml:space="preserve">. </w:t>
      </w:r>
      <w:r w:rsidRPr="00010C9B">
        <w:rPr>
          <w:rFonts w:hint="eastAsia"/>
          <w:szCs w:val="21"/>
        </w:rPr>
        <w:t>二氧化硫</w:t>
      </w:r>
    </w:p>
    <w:p w:rsidR="00636500" w:rsidRPr="00010C9B" w:rsidRDefault="00636500" w:rsidP="00CE317E">
      <w:pPr>
        <w:snapToGrid w:val="0"/>
        <w:spacing w:line="360" w:lineRule="auto"/>
        <w:rPr>
          <w:bCs/>
        </w:rPr>
      </w:pPr>
      <w:r w:rsidRPr="00010C9B">
        <w:rPr>
          <w:rFonts w:hint="eastAsia"/>
          <w:bCs/>
        </w:rPr>
        <w:t>解析：</w:t>
      </w:r>
    </w:p>
    <w:p w:rsidR="00636500" w:rsidRPr="00010C9B" w:rsidRDefault="00636500" w:rsidP="00CE317E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二氧化碳不是大气污染物。</w:t>
      </w:r>
    </w:p>
    <w:p w:rsidR="00636500" w:rsidRPr="00010C9B" w:rsidRDefault="00636500" w:rsidP="00CE317E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bCs/>
          <w:szCs w:val="21"/>
        </w:rPr>
        <w:t>答案：</w:t>
      </w:r>
      <w:r w:rsidRPr="00010C9B">
        <w:rPr>
          <w:szCs w:val="21"/>
        </w:rPr>
        <w:t>B</w:t>
      </w:r>
    </w:p>
    <w:p w:rsidR="00636500" w:rsidRPr="00CE317E" w:rsidRDefault="00636500" w:rsidP="00CE317E">
      <w:pPr>
        <w:spacing w:line="360" w:lineRule="auto"/>
      </w:pPr>
    </w:p>
    <w:sectPr w:rsidR="00636500" w:rsidRPr="00CE317E" w:rsidSect="009A2F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500" w:rsidRDefault="00636500" w:rsidP="00CE317E">
      <w:pPr>
        <w:spacing w:line="240" w:lineRule="auto"/>
      </w:pPr>
      <w:r>
        <w:separator/>
      </w:r>
    </w:p>
  </w:endnote>
  <w:endnote w:type="continuationSeparator" w:id="1">
    <w:p w:rsidR="00636500" w:rsidRDefault="00636500" w:rsidP="00CE3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500" w:rsidRDefault="006365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500" w:rsidRDefault="006365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500" w:rsidRDefault="006365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500" w:rsidRDefault="00636500" w:rsidP="00CE317E">
      <w:pPr>
        <w:spacing w:line="240" w:lineRule="auto"/>
      </w:pPr>
      <w:r>
        <w:separator/>
      </w:r>
    </w:p>
  </w:footnote>
  <w:footnote w:type="continuationSeparator" w:id="1">
    <w:p w:rsidR="00636500" w:rsidRDefault="00636500" w:rsidP="00CE31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500" w:rsidRDefault="006365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500" w:rsidRDefault="00636500" w:rsidP="00F87DC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500" w:rsidRDefault="006365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317E"/>
    <w:rsid w:val="00010C9B"/>
    <w:rsid w:val="001634CF"/>
    <w:rsid w:val="00636500"/>
    <w:rsid w:val="009A2F50"/>
    <w:rsid w:val="00CE317E"/>
    <w:rsid w:val="00E01469"/>
    <w:rsid w:val="00F8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7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E317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E317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E317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E317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</Words>
  <Characters>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2011-05-16T13:01:00Z</dcterms:created>
  <dcterms:modified xsi:type="dcterms:W3CDTF">2011-05-17T08:36:00Z</dcterms:modified>
</cp:coreProperties>
</file>