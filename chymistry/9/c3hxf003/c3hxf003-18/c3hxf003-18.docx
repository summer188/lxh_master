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38" w:rsidRPr="00010C9B" w:rsidRDefault="00577838" w:rsidP="00DA0DF9">
      <w:pPr>
        <w:spacing w:line="360" w:lineRule="auto"/>
      </w:pPr>
      <w:r w:rsidRPr="00010C9B">
        <w:rPr>
          <w:rFonts w:hint="eastAsia"/>
        </w:rPr>
        <w:t>下列物质不属于纯净物的是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  <w:r w:rsidRPr="00010C9B">
        <w:rPr>
          <w:rFonts w:hint="eastAsia"/>
        </w:rPr>
        <w:t xml:space="preserve">　</w:t>
      </w:r>
    </w:p>
    <w:p w:rsidR="00577838" w:rsidRDefault="00577838" w:rsidP="00DA0DF9">
      <w:pPr>
        <w:spacing w:line="360" w:lineRule="auto"/>
      </w:pPr>
      <w:r>
        <w:t>A</w:t>
      </w:r>
      <w:r w:rsidRPr="00010C9B">
        <w:t xml:space="preserve">. </w:t>
      </w:r>
      <w:r>
        <w:rPr>
          <w:rFonts w:hint="eastAsia"/>
        </w:rPr>
        <w:t>氧气</w:t>
      </w:r>
      <w:r>
        <w:t xml:space="preserve">    B</w:t>
      </w:r>
      <w:r w:rsidRPr="00010C9B">
        <w:t xml:space="preserve">. </w:t>
      </w:r>
      <w:r>
        <w:rPr>
          <w:rFonts w:hint="eastAsia"/>
        </w:rPr>
        <w:t>氢气</w:t>
      </w:r>
      <w:r>
        <w:t xml:space="preserve">    C</w:t>
      </w:r>
      <w:r w:rsidRPr="00010C9B">
        <w:t xml:space="preserve">. </w:t>
      </w:r>
      <w:r>
        <w:rPr>
          <w:rFonts w:hint="eastAsia"/>
        </w:rPr>
        <w:t>二氧化碳</w:t>
      </w:r>
      <w:r>
        <w:t xml:space="preserve">    D</w:t>
      </w:r>
      <w:r w:rsidRPr="00010C9B">
        <w:t xml:space="preserve">. </w:t>
      </w:r>
      <w:r w:rsidRPr="00010C9B">
        <w:rPr>
          <w:rFonts w:hint="eastAsia"/>
        </w:rPr>
        <w:t>空气</w:t>
      </w:r>
    </w:p>
    <w:p w:rsidR="00577838" w:rsidRPr="00010C9B" w:rsidRDefault="00577838" w:rsidP="00DA0DF9">
      <w:pPr>
        <w:spacing w:line="360" w:lineRule="auto"/>
      </w:pPr>
      <w:r w:rsidRPr="00010C9B">
        <w:rPr>
          <w:rFonts w:hint="eastAsia"/>
        </w:rPr>
        <w:t>解析：</w:t>
      </w:r>
    </w:p>
    <w:p w:rsidR="00577838" w:rsidRDefault="00577838" w:rsidP="00DA0DF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划分纯净物、混合物的标准是根据物质的种类多少来划分的。只含一种物质的就属于纯净物，含有多种物质的就属于混合物。</w:t>
      </w:r>
    </w:p>
    <w:p w:rsidR="00577838" w:rsidRDefault="00577838" w:rsidP="00DA0DF9">
      <w:pPr>
        <w:spacing w:line="360" w:lineRule="auto"/>
        <w:rPr>
          <w:szCs w:val="21"/>
        </w:rPr>
      </w:pPr>
      <w:r w:rsidRPr="00010C9B">
        <w:rPr>
          <w:rFonts w:hint="eastAsia"/>
        </w:rPr>
        <w:t>答案：</w:t>
      </w:r>
      <w:r w:rsidRPr="00010C9B">
        <w:t>D</w:t>
      </w:r>
    </w:p>
    <w:p w:rsidR="00577838" w:rsidRDefault="00577838" w:rsidP="00DA0DF9">
      <w:pPr>
        <w:spacing w:line="360" w:lineRule="auto"/>
      </w:pPr>
    </w:p>
    <w:sectPr w:rsidR="00577838" w:rsidSect="004A10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838" w:rsidRDefault="00577838" w:rsidP="00DA0DF9">
      <w:pPr>
        <w:spacing w:line="240" w:lineRule="auto"/>
      </w:pPr>
      <w:r>
        <w:separator/>
      </w:r>
    </w:p>
  </w:endnote>
  <w:endnote w:type="continuationSeparator" w:id="1">
    <w:p w:rsidR="00577838" w:rsidRDefault="00577838" w:rsidP="00DA0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38" w:rsidRDefault="005778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38" w:rsidRDefault="005778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38" w:rsidRDefault="005778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838" w:rsidRDefault="00577838" w:rsidP="00DA0DF9">
      <w:pPr>
        <w:spacing w:line="240" w:lineRule="auto"/>
      </w:pPr>
      <w:r>
        <w:separator/>
      </w:r>
    </w:p>
  </w:footnote>
  <w:footnote w:type="continuationSeparator" w:id="1">
    <w:p w:rsidR="00577838" w:rsidRDefault="00577838" w:rsidP="00DA0D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38" w:rsidRDefault="005778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38" w:rsidRDefault="00577838" w:rsidP="004E58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38" w:rsidRDefault="005778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0DF9"/>
    <w:rsid w:val="00010C9B"/>
    <w:rsid w:val="0046427B"/>
    <w:rsid w:val="004A1096"/>
    <w:rsid w:val="004E5890"/>
    <w:rsid w:val="00577838"/>
    <w:rsid w:val="007F48A8"/>
    <w:rsid w:val="00DA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DF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A0DF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D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0DF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DF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18</Words>
  <Characters>104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2011-05-16T13:37:00Z</dcterms:created>
  <dcterms:modified xsi:type="dcterms:W3CDTF">2011-05-17T08:47:00Z</dcterms:modified>
</cp:coreProperties>
</file>