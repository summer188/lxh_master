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2077" w:rsidRPr="00010C9B" w:rsidRDefault="00532077" w:rsidP="00076220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将等容积、等质量（含瓶塞、导管、燃烧匙及瓶内少量的细砂）的两集气瓶氧气置于天平的左右两盘，调至平衡。放入等质量的白磷和木炭（如图所示），塞紧瓶塞。然后分别设法将其点燃。使二者充分燃烧后冷却至室温，打开弹簧夹（</w:t>
      </w:r>
      <w:r w:rsidRPr="00010C9B">
        <w:rPr>
          <w:szCs w:val="21"/>
        </w:rPr>
        <w:t>a</w:t>
      </w:r>
      <w:r w:rsidRPr="00010C9B">
        <w:rPr>
          <w:rFonts w:hint="eastAsia"/>
          <w:szCs w:val="21"/>
        </w:rPr>
        <w:t>），此时的天平（</w:t>
      </w:r>
      <w:r w:rsidRPr="00010C9B">
        <w:rPr>
          <w:szCs w:val="21"/>
        </w:rPr>
        <w:t xml:space="preserve">    </w:t>
      </w:r>
      <w:r w:rsidRPr="00010C9B">
        <w:rPr>
          <w:rFonts w:hint="eastAsia"/>
          <w:szCs w:val="21"/>
        </w:rPr>
        <w:t>）</w:t>
      </w:r>
      <w:r w:rsidRPr="00010C9B">
        <w:rPr>
          <w:szCs w:val="21"/>
        </w:rPr>
        <w:t xml:space="preserve">     </w:t>
      </w:r>
    </w:p>
    <w:p w:rsidR="00532077" w:rsidRPr="00010C9B" w:rsidRDefault="00532077" w:rsidP="00D746A5">
      <w:pPr>
        <w:snapToGrid w:val="0"/>
        <w:spacing w:line="360" w:lineRule="auto"/>
        <w:ind w:firstLineChars="200" w:firstLine="31680"/>
        <w:jc w:val="center"/>
        <w:rPr>
          <w:szCs w:val="21"/>
        </w:rPr>
      </w:pPr>
      <w:r w:rsidRPr="00010C9B">
        <w:object w:dxaOrig="2850" w:dyaOrig="18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93.75pt" o:ole="">
            <v:imagedata r:id="rId6" o:title=""/>
          </v:shape>
          <o:OLEObject Type="Embed" ProgID="Word.Picture.8" ShapeID="_x0000_i1025" DrawAspect="Content" ObjectID="_1367154471" r:id="rId7"/>
        </w:object>
      </w:r>
    </w:p>
    <w:p w:rsidR="00532077" w:rsidRPr="00010C9B" w:rsidRDefault="00532077" w:rsidP="00076220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A. </w:t>
      </w:r>
      <w:r w:rsidRPr="00010C9B">
        <w:rPr>
          <w:rFonts w:hint="eastAsia"/>
          <w:szCs w:val="21"/>
        </w:rPr>
        <w:t>指针偏向右</w:t>
      </w:r>
      <w:r w:rsidRPr="00010C9B">
        <w:rPr>
          <w:szCs w:val="21"/>
        </w:rPr>
        <w:t xml:space="preserve">    </w:t>
      </w:r>
    </w:p>
    <w:p w:rsidR="00532077" w:rsidRPr="00010C9B" w:rsidRDefault="00532077" w:rsidP="00076220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B. </w:t>
      </w:r>
      <w:r w:rsidRPr="00010C9B">
        <w:rPr>
          <w:rFonts w:hint="eastAsia"/>
          <w:szCs w:val="21"/>
        </w:rPr>
        <w:t>指针偏向左</w:t>
      </w:r>
    </w:p>
    <w:p w:rsidR="00532077" w:rsidRPr="00010C9B" w:rsidRDefault="00532077" w:rsidP="00076220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C. </w:t>
      </w:r>
      <w:r w:rsidRPr="00010C9B">
        <w:rPr>
          <w:rFonts w:hint="eastAsia"/>
          <w:szCs w:val="21"/>
        </w:rPr>
        <w:t>仍处于平衡状态</w:t>
      </w:r>
      <w:r w:rsidRPr="00010C9B">
        <w:rPr>
          <w:szCs w:val="21"/>
        </w:rPr>
        <w:t xml:space="preserve">    </w:t>
      </w:r>
    </w:p>
    <w:p w:rsidR="00532077" w:rsidRDefault="00532077" w:rsidP="00076220">
      <w:pPr>
        <w:snapToGrid w:val="0"/>
        <w:spacing w:line="360" w:lineRule="auto"/>
        <w:rPr>
          <w:szCs w:val="21"/>
        </w:rPr>
      </w:pPr>
      <w:r w:rsidRPr="00010C9B">
        <w:rPr>
          <w:szCs w:val="21"/>
        </w:rPr>
        <w:t xml:space="preserve">D. </w:t>
      </w:r>
      <w:r w:rsidRPr="00010C9B">
        <w:rPr>
          <w:rFonts w:hint="eastAsia"/>
          <w:szCs w:val="21"/>
        </w:rPr>
        <w:t>指针先向左后向右偏</w:t>
      </w:r>
    </w:p>
    <w:p w:rsidR="00532077" w:rsidRPr="00010C9B" w:rsidRDefault="00532077" w:rsidP="00076220">
      <w:pPr>
        <w:snapToGrid w:val="0"/>
        <w:spacing w:line="360" w:lineRule="auto"/>
        <w:rPr>
          <w:szCs w:val="21"/>
        </w:rPr>
      </w:pPr>
      <w:r w:rsidRPr="00010C9B">
        <w:rPr>
          <w:rFonts w:hint="eastAsia"/>
          <w:szCs w:val="21"/>
        </w:rPr>
        <w:t>解析：</w:t>
      </w:r>
    </w:p>
    <w:p w:rsidR="00532077" w:rsidRPr="00010C9B" w:rsidRDefault="00532077" w:rsidP="00076220">
      <w:pPr>
        <w:snapToGrid w:val="0"/>
        <w:spacing w:line="360" w:lineRule="auto"/>
        <w:rPr>
          <w:bCs/>
          <w:szCs w:val="21"/>
        </w:rPr>
      </w:pPr>
      <w:r w:rsidRPr="00010C9B">
        <w:rPr>
          <w:rFonts w:hint="eastAsia"/>
          <w:bCs/>
          <w:szCs w:val="21"/>
        </w:rPr>
        <w:t>白磷燃烧消耗氧气生成固体，左侧装置瓶内压强减少，木炭燃烧虽消耗氧气但生成物也是气体，右侧装置瓶内压强几乎不变。打开止水夹后由于左侧压强小于右侧压强，会有气体从右侧瓶中进入左侧瓶中，导致左侧瓶中物质的质量增大。天平指针向重的一侧偏。</w:t>
      </w:r>
    </w:p>
    <w:p w:rsidR="00532077" w:rsidRPr="00010C9B" w:rsidRDefault="00532077" w:rsidP="00076220">
      <w:pPr>
        <w:snapToGrid w:val="0"/>
        <w:spacing w:line="360" w:lineRule="auto"/>
        <w:rPr>
          <w:bCs/>
          <w:szCs w:val="21"/>
        </w:rPr>
      </w:pPr>
      <w:r w:rsidRPr="00010C9B">
        <w:rPr>
          <w:rFonts w:hint="eastAsia"/>
          <w:szCs w:val="21"/>
        </w:rPr>
        <w:t>答案：</w:t>
      </w:r>
      <w:r w:rsidRPr="00010C9B">
        <w:rPr>
          <w:bCs/>
          <w:szCs w:val="21"/>
        </w:rPr>
        <w:t>B</w:t>
      </w:r>
    </w:p>
    <w:p w:rsidR="00532077" w:rsidRPr="00010C9B" w:rsidRDefault="00532077" w:rsidP="00076220">
      <w:pPr>
        <w:snapToGrid w:val="0"/>
        <w:spacing w:line="360" w:lineRule="auto"/>
        <w:rPr>
          <w:szCs w:val="21"/>
        </w:rPr>
      </w:pPr>
    </w:p>
    <w:p w:rsidR="00532077" w:rsidRPr="00076220" w:rsidRDefault="00532077" w:rsidP="00076220">
      <w:pPr>
        <w:spacing w:line="360" w:lineRule="auto"/>
      </w:pPr>
    </w:p>
    <w:sectPr w:rsidR="00532077" w:rsidRPr="00076220" w:rsidSect="007240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2077" w:rsidRDefault="00532077" w:rsidP="00076220">
      <w:pPr>
        <w:spacing w:line="240" w:lineRule="auto"/>
      </w:pPr>
      <w:r>
        <w:separator/>
      </w:r>
    </w:p>
  </w:endnote>
  <w:endnote w:type="continuationSeparator" w:id="1">
    <w:p w:rsidR="00532077" w:rsidRDefault="00532077" w:rsidP="000762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77" w:rsidRDefault="005320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77" w:rsidRDefault="005320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77" w:rsidRDefault="005320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2077" w:rsidRDefault="00532077" w:rsidP="00076220">
      <w:pPr>
        <w:spacing w:line="240" w:lineRule="auto"/>
      </w:pPr>
      <w:r>
        <w:separator/>
      </w:r>
    </w:p>
  </w:footnote>
  <w:footnote w:type="continuationSeparator" w:id="1">
    <w:p w:rsidR="00532077" w:rsidRDefault="00532077" w:rsidP="000762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77" w:rsidRDefault="005320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77" w:rsidRDefault="00532077" w:rsidP="00D746A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2077" w:rsidRDefault="005320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6220"/>
    <w:rsid w:val="00010C9B"/>
    <w:rsid w:val="00076220"/>
    <w:rsid w:val="00532077"/>
    <w:rsid w:val="005D107C"/>
    <w:rsid w:val="00724084"/>
    <w:rsid w:val="009478FB"/>
    <w:rsid w:val="00D746A5"/>
    <w:rsid w:val="00ED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220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6220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6220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6220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6220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48</Words>
  <Characters>278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2011-05-16T12:33:00Z</dcterms:created>
  <dcterms:modified xsi:type="dcterms:W3CDTF">2011-05-17T08:21:00Z</dcterms:modified>
</cp:coreProperties>
</file>