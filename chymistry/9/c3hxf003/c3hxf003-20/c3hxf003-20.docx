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FE" w:rsidRPr="00010C9B" w:rsidRDefault="00E168FE" w:rsidP="004745D0">
      <w:pPr>
        <w:spacing w:line="360" w:lineRule="auto"/>
      </w:pPr>
      <w:r w:rsidRPr="00010C9B">
        <w:rPr>
          <w:rFonts w:hint="eastAsia"/>
        </w:rPr>
        <w:t>下列说法正确的是</w:t>
      </w:r>
      <w:r w:rsidRPr="00010C9B">
        <w:rPr>
          <w:rFonts w:hint="eastAsia"/>
          <w:szCs w:val="21"/>
        </w:rPr>
        <w:t>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E168FE" w:rsidRPr="00010C9B" w:rsidRDefault="00E168FE" w:rsidP="004745D0">
      <w:pPr>
        <w:spacing w:line="360" w:lineRule="auto"/>
      </w:pPr>
      <w:r w:rsidRPr="00010C9B">
        <w:t xml:space="preserve">A. </w:t>
      </w:r>
      <w:r w:rsidRPr="00010C9B">
        <w:rPr>
          <w:rFonts w:hint="eastAsia"/>
        </w:rPr>
        <w:t>空气的成分是比较固定的，主要由氮气和氧气组成</w:t>
      </w:r>
    </w:p>
    <w:p w:rsidR="00E168FE" w:rsidRPr="00010C9B" w:rsidRDefault="00E168FE" w:rsidP="004745D0">
      <w:pPr>
        <w:spacing w:line="360" w:lineRule="auto"/>
      </w:pPr>
      <w:r w:rsidRPr="00010C9B">
        <w:t xml:space="preserve">B. </w:t>
      </w:r>
      <w:r w:rsidRPr="00010C9B">
        <w:rPr>
          <w:rFonts w:hint="eastAsia"/>
        </w:rPr>
        <w:t>空气中氧气的质量占</w:t>
      </w:r>
      <w:r w:rsidRPr="00010C9B">
        <w:t>21%</w:t>
      </w:r>
      <w:r w:rsidRPr="00010C9B">
        <w:rPr>
          <w:rFonts w:hint="eastAsia"/>
        </w:rPr>
        <w:t>，氮气占</w:t>
      </w:r>
      <w:r w:rsidRPr="00010C9B">
        <w:t>78%</w:t>
      </w:r>
    </w:p>
    <w:p w:rsidR="00E168FE" w:rsidRPr="00010C9B" w:rsidRDefault="00E168FE" w:rsidP="004745D0">
      <w:pPr>
        <w:spacing w:line="360" w:lineRule="auto"/>
      </w:pPr>
      <w:r w:rsidRPr="00010C9B">
        <w:t xml:space="preserve">C. </w:t>
      </w:r>
      <w:r w:rsidRPr="00010C9B">
        <w:rPr>
          <w:rFonts w:hint="eastAsia"/>
        </w:rPr>
        <w:t>在通常状况下，无色、无味气体一定是空气</w:t>
      </w:r>
    </w:p>
    <w:p w:rsidR="00E168FE" w:rsidRDefault="00E168FE" w:rsidP="004745D0">
      <w:pPr>
        <w:spacing w:line="360" w:lineRule="auto"/>
      </w:pPr>
      <w:r w:rsidRPr="00010C9B">
        <w:t xml:space="preserve">D. </w:t>
      </w:r>
      <w:r w:rsidRPr="00010C9B">
        <w:rPr>
          <w:rFonts w:hint="eastAsia"/>
        </w:rPr>
        <w:t>空气是一种单一的物质，它是由空气一种成分组成</w:t>
      </w:r>
    </w:p>
    <w:p w:rsidR="00E168FE" w:rsidRPr="00010C9B" w:rsidRDefault="00E168FE" w:rsidP="004745D0">
      <w:pPr>
        <w:spacing w:line="360" w:lineRule="auto"/>
      </w:pPr>
      <w:r w:rsidRPr="00010C9B">
        <w:rPr>
          <w:rFonts w:hint="eastAsia"/>
        </w:rPr>
        <w:t>解析：</w:t>
      </w:r>
    </w:p>
    <w:p w:rsidR="00E168FE" w:rsidRDefault="00E168FE" w:rsidP="004745D0">
      <w:pPr>
        <w:spacing w:line="360" w:lineRule="auto"/>
      </w:pPr>
      <w:r w:rsidRPr="00010C9B">
        <w:rPr>
          <w:rFonts w:hint="eastAsia"/>
        </w:rPr>
        <w:t>此题考查我们对空气知识的认识。空气是一种有多种气体组成的无色无味的混合物。但是不能说通常状况下，无色无味的就一定是空气，如氧气。</w:t>
      </w:r>
    </w:p>
    <w:p w:rsidR="00E168FE" w:rsidRDefault="00E168FE" w:rsidP="004745D0">
      <w:pPr>
        <w:spacing w:line="360" w:lineRule="auto"/>
      </w:pPr>
      <w:r w:rsidRPr="00010C9B">
        <w:rPr>
          <w:rFonts w:hint="eastAsia"/>
        </w:rPr>
        <w:t>答案：</w:t>
      </w:r>
      <w:r w:rsidRPr="00010C9B">
        <w:t>A</w:t>
      </w:r>
    </w:p>
    <w:sectPr w:rsidR="00E168FE" w:rsidSect="00F047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8FE" w:rsidRDefault="00E168FE" w:rsidP="004745D0">
      <w:pPr>
        <w:spacing w:line="240" w:lineRule="auto"/>
      </w:pPr>
      <w:r>
        <w:separator/>
      </w:r>
    </w:p>
  </w:endnote>
  <w:endnote w:type="continuationSeparator" w:id="1">
    <w:p w:rsidR="00E168FE" w:rsidRDefault="00E168FE" w:rsidP="00474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8FE" w:rsidRDefault="00E168FE" w:rsidP="004745D0">
      <w:pPr>
        <w:spacing w:line="240" w:lineRule="auto"/>
      </w:pPr>
      <w:r>
        <w:separator/>
      </w:r>
    </w:p>
  </w:footnote>
  <w:footnote w:type="continuationSeparator" w:id="1">
    <w:p w:rsidR="00E168FE" w:rsidRDefault="00E168FE" w:rsidP="004745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 w:rsidP="009A532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FE" w:rsidRDefault="00E168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45D0"/>
    <w:rsid w:val="00010C9B"/>
    <w:rsid w:val="004745D0"/>
    <w:rsid w:val="00603BA4"/>
    <w:rsid w:val="00944DA4"/>
    <w:rsid w:val="009A532E"/>
    <w:rsid w:val="00E168FE"/>
    <w:rsid w:val="00F0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D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745D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45D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745D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45D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2011-05-16T13:40:00Z</dcterms:created>
  <dcterms:modified xsi:type="dcterms:W3CDTF">2011-05-17T08:49:00Z</dcterms:modified>
</cp:coreProperties>
</file>