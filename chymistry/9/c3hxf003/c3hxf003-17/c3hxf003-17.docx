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220" w:rsidRPr="00010C9B" w:rsidRDefault="000A0220" w:rsidP="003F5992">
      <w:pPr>
        <w:spacing w:line="360" w:lineRule="auto"/>
      </w:pPr>
      <w:r w:rsidRPr="00010C9B">
        <w:rPr>
          <w:rFonts w:hint="eastAsia"/>
        </w:rPr>
        <w:t>由于过量砍伐森林，大面积开垦草场，使某些地区的土地出现沙漠化，导致我国北方多次出现沙尘暴天气。沙尘暴使空气中含有大量的</w:t>
      </w:r>
      <w:r w:rsidRPr="00010C9B">
        <w:rPr>
          <w:rFonts w:hint="eastAsia"/>
          <w:szCs w:val="21"/>
        </w:rPr>
        <w:t>（</w:t>
      </w:r>
      <w:r w:rsidRPr="00010C9B">
        <w:rPr>
          <w:szCs w:val="21"/>
        </w:rPr>
        <w:t xml:space="preserve">    </w:t>
      </w:r>
      <w:r w:rsidRPr="00010C9B">
        <w:rPr>
          <w:rFonts w:hint="eastAsia"/>
          <w:szCs w:val="21"/>
        </w:rPr>
        <w:t>）</w:t>
      </w:r>
      <w:r w:rsidRPr="00010C9B">
        <w:rPr>
          <w:szCs w:val="21"/>
        </w:rPr>
        <w:t xml:space="preserve"> </w:t>
      </w:r>
    </w:p>
    <w:p w:rsidR="000A0220" w:rsidRPr="00010C9B" w:rsidRDefault="000A0220" w:rsidP="003F5992">
      <w:pPr>
        <w:spacing w:line="360" w:lineRule="auto"/>
      </w:pPr>
      <w:r>
        <w:t>A</w:t>
      </w:r>
      <w:r w:rsidRPr="00010C9B">
        <w:t xml:space="preserve">. </w:t>
      </w:r>
      <w:r w:rsidRPr="00010C9B">
        <w:rPr>
          <w:rFonts w:hint="eastAsia"/>
        </w:rPr>
        <w:t>二氧化硫</w:t>
      </w:r>
      <w:r w:rsidRPr="00010C9B">
        <w:t xml:space="preserve">    </w:t>
      </w:r>
      <w:r w:rsidRPr="00317BE5">
        <w:t>B</w:t>
      </w:r>
      <w:r>
        <w:rPr>
          <w:b/>
        </w:rPr>
        <w:t xml:space="preserve"> </w:t>
      </w:r>
      <w:r w:rsidRPr="00010C9B">
        <w:t xml:space="preserve">. </w:t>
      </w:r>
      <w:r w:rsidRPr="00010C9B">
        <w:rPr>
          <w:rFonts w:hint="eastAsia"/>
        </w:rPr>
        <w:t>一氧化碳</w:t>
      </w:r>
      <w:r>
        <w:t xml:space="preserve">    C</w:t>
      </w:r>
      <w:r w:rsidRPr="00010C9B">
        <w:t xml:space="preserve">. </w:t>
      </w:r>
      <w:r w:rsidRPr="00010C9B">
        <w:rPr>
          <w:rFonts w:hint="eastAsia"/>
        </w:rPr>
        <w:t>二氧化碳</w:t>
      </w:r>
      <w:r>
        <w:t xml:space="preserve">    D</w:t>
      </w:r>
      <w:r w:rsidRPr="00010C9B">
        <w:t xml:space="preserve">. </w:t>
      </w:r>
      <w:r w:rsidRPr="00010C9B">
        <w:rPr>
          <w:rFonts w:hint="eastAsia"/>
        </w:rPr>
        <w:t>粉尘</w:t>
      </w:r>
    </w:p>
    <w:p w:rsidR="000A0220" w:rsidRPr="00010C9B" w:rsidRDefault="000A0220" w:rsidP="003F5992">
      <w:pPr>
        <w:spacing w:line="360" w:lineRule="auto"/>
      </w:pPr>
      <w:r w:rsidRPr="00010C9B">
        <w:rPr>
          <w:rFonts w:hint="eastAsia"/>
        </w:rPr>
        <w:t>解析：</w:t>
      </w:r>
    </w:p>
    <w:p w:rsidR="000A0220" w:rsidRDefault="000A0220" w:rsidP="003F5992">
      <w:pPr>
        <w:spacing w:line="360" w:lineRule="auto"/>
      </w:pPr>
      <w:r w:rsidRPr="00010C9B">
        <w:rPr>
          <w:rFonts w:hint="eastAsia"/>
        </w:rPr>
        <w:t>造成空气污染的主要物质是有害气体和粉尘两大类。沙尘暴是空气中的粉尘超标引起的空气污染。</w:t>
      </w:r>
    </w:p>
    <w:p w:rsidR="000A0220" w:rsidRPr="003F5992" w:rsidRDefault="000A0220" w:rsidP="003F5992">
      <w:pPr>
        <w:spacing w:line="360" w:lineRule="auto"/>
      </w:pPr>
      <w:r w:rsidRPr="00010C9B">
        <w:rPr>
          <w:rFonts w:hint="eastAsia"/>
        </w:rPr>
        <w:t>答案：</w:t>
      </w:r>
      <w:r w:rsidRPr="00010C9B">
        <w:t>D</w:t>
      </w:r>
    </w:p>
    <w:sectPr w:rsidR="000A0220" w:rsidRPr="003F5992" w:rsidSect="00A9743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0220" w:rsidRDefault="000A0220" w:rsidP="003F5992">
      <w:pPr>
        <w:spacing w:line="240" w:lineRule="auto"/>
      </w:pPr>
      <w:r>
        <w:separator/>
      </w:r>
    </w:p>
  </w:endnote>
  <w:endnote w:type="continuationSeparator" w:id="1">
    <w:p w:rsidR="000A0220" w:rsidRDefault="000A0220" w:rsidP="003F599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0220" w:rsidRDefault="000A022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0220" w:rsidRDefault="000A022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0220" w:rsidRDefault="000A022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0220" w:rsidRDefault="000A0220" w:rsidP="003F5992">
      <w:pPr>
        <w:spacing w:line="240" w:lineRule="auto"/>
      </w:pPr>
      <w:r>
        <w:separator/>
      </w:r>
    </w:p>
  </w:footnote>
  <w:footnote w:type="continuationSeparator" w:id="1">
    <w:p w:rsidR="000A0220" w:rsidRDefault="000A0220" w:rsidP="003F599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0220" w:rsidRDefault="000A022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0220" w:rsidRDefault="000A0220" w:rsidP="00683E16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0220" w:rsidRDefault="000A022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F5992"/>
    <w:rsid w:val="00010C9B"/>
    <w:rsid w:val="000A0220"/>
    <w:rsid w:val="00317BE5"/>
    <w:rsid w:val="003F5992"/>
    <w:rsid w:val="00683E16"/>
    <w:rsid w:val="00790ACE"/>
    <w:rsid w:val="00A97435"/>
    <w:rsid w:val="00E63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992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F5992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F5992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3F5992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F5992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23</Words>
  <Characters>137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2011-05-16T13:36:00Z</dcterms:created>
  <dcterms:modified xsi:type="dcterms:W3CDTF">2011-05-17T08:46:00Z</dcterms:modified>
</cp:coreProperties>
</file>