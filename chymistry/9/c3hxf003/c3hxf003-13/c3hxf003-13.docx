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D49" w:rsidRPr="00010C9B" w:rsidRDefault="00205D49" w:rsidP="00422099">
      <w:pPr>
        <w:snapToGrid w:val="0"/>
        <w:spacing w:line="360" w:lineRule="auto"/>
      </w:pPr>
      <w:r w:rsidRPr="00010C9B">
        <w:rPr>
          <w:rFonts w:hint="eastAsia"/>
        </w:rPr>
        <w:t>下列物质属于纯净物的是</w:t>
      </w:r>
      <w:r w:rsidRPr="00010C9B">
        <w:rPr>
          <w:rFonts w:hint="eastAsia"/>
          <w:szCs w:val="21"/>
        </w:rPr>
        <w:t>（</w:t>
      </w:r>
      <w:r w:rsidRPr="00010C9B">
        <w:rPr>
          <w:szCs w:val="21"/>
        </w:rPr>
        <w:t xml:space="preserve">    </w:t>
      </w:r>
      <w:r w:rsidRPr="00010C9B">
        <w:rPr>
          <w:rFonts w:hint="eastAsia"/>
          <w:szCs w:val="21"/>
        </w:rPr>
        <w:t>）</w:t>
      </w:r>
      <w:r w:rsidRPr="00010C9B">
        <w:rPr>
          <w:szCs w:val="21"/>
        </w:rPr>
        <w:t xml:space="preserve"> </w:t>
      </w:r>
    </w:p>
    <w:p w:rsidR="00205D49" w:rsidRPr="00010C9B" w:rsidRDefault="00205D49" w:rsidP="00422099">
      <w:pPr>
        <w:snapToGrid w:val="0"/>
        <w:spacing w:line="360" w:lineRule="auto"/>
      </w:pPr>
      <w:r w:rsidRPr="00010C9B">
        <w:t xml:space="preserve">A. </w:t>
      </w:r>
      <w:r w:rsidRPr="00010C9B">
        <w:rPr>
          <w:rFonts w:hint="eastAsia"/>
        </w:rPr>
        <w:t>啤酒</w:t>
      </w:r>
      <w:r w:rsidRPr="00010C9B">
        <w:t xml:space="preserve">    B. </w:t>
      </w:r>
      <w:r w:rsidRPr="00010C9B">
        <w:rPr>
          <w:rFonts w:hint="eastAsia"/>
        </w:rPr>
        <w:t>食醋</w:t>
      </w:r>
      <w:r w:rsidRPr="00010C9B">
        <w:t xml:space="preserve">    C. </w:t>
      </w:r>
      <w:r w:rsidRPr="00010C9B">
        <w:rPr>
          <w:rFonts w:hint="eastAsia"/>
        </w:rPr>
        <w:t>鸡汤</w:t>
      </w:r>
      <w:r w:rsidRPr="00010C9B">
        <w:t xml:space="preserve">    D. </w:t>
      </w:r>
      <w:r w:rsidRPr="00010C9B">
        <w:rPr>
          <w:rFonts w:hint="eastAsia"/>
        </w:rPr>
        <w:t>蔗糖</w:t>
      </w:r>
    </w:p>
    <w:p w:rsidR="00205D49" w:rsidRPr="00010C9B" w:rsidRDefault="00205D49" w:rsidP="00422099">
      <w:pPr>
        <w:spacing w:line="360" w:lineRule="auto"/>
      </w:pPr>
      <w:r w:rsidRPr="00010C9B">
        <w:rPr>
          <w:rFonts w:hint="eastAsia"/>
        </w:rPr>
        <w:t>解析：</w:t>
      </w:r>
    </w:p>
    <w:p w:rsidR="00205D49" w:rsidRDefault="00205D49" w:rsidP="00422099">
      <w:pPr>
        <w:spacing w:line="360" w:lineRule="auto"/>
        <w:rPr>
          <w:szCs w:val="21"/>
        </w:rPr>
      </w:pPr>
      <w:r w:rsidRPr="00010C9B">
        <w:rPr>
          <w:rFonts w:hint="eastAsia"/>
          <w:szCs w:val="21"/>
        </w:rPr>
        <w:t>划分纯净物、混合物的标准是根据物质的种类来划分的。只含一种物质的就属于纯净物，含有几种物质的就属于混合物。</w:t>
      </w:r>
    </w:p>
    <w:p w:rsidR="00205D49" w:rsidRPr="00422099" w:rsidRDefault="00205D49" w:rsidP="00422099">
      <w:pPr>
        <w:spacing w:line="360" w:lineRule="auto"/>
      </w:pPr>
      <w:r w:rsidRPr="00010C9B">
        <w:rPr>
          <w:rFonts w:hint="eastAsia"/>
        </w:rPr>
        <w:t>答案：</w:t>
      </w:r>
      <w:r w:rsidRPr="00010C9B">
        <w:t>D</w:t>
      </w:r>
    </w:p>
    <w:sectPr w:rsidR="00205D49" w:rsidRPr="00422099" w:rsidSect="000A29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5D49" w:rsidRDefault="00205D49" w:rsidP="00422099">
      <w:pPr>
        <w:spacing w:line="240" w:lineRule="auto"/>
      </w:pPr>
      <w:r>
        <w:separator/>
      </w:r>
    </w:p>
  </w:endnote>
  <w:endnote w:type="continuationSeparator" w:id="1">
    <w:p w:rsidR="00205D49" w:rsidRDefault="00205D49" w:rsidP="00422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D49" w:rsidRDefault="00205D4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D49" w:rsidRDefault="00205D4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D49" w:rsidRDefault="00205D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5D49" w:rsidRDefault="00205D49" w:rsidP="00422099">
      <w:pPr>
        <w:spacing w:line="240" w:lineRule="auto"/>
      </w:pPr>
      <w:r>
        <w:separator/>
      </w:r>
    </w:p>
  </w:footnote>
  <w:footnote w:type="continuationSeparator" w:id="1">
    <w:p w:rsidR="00205D49" w:rsidRDefault="00205D49" w:rsidP="0042209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D49" w:rsidRDefault="00205D4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D49" w:rsidRDefault="00205D49" w:rsidP="00CB1482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D49" w:rsidRDefault="00205D4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2099"/>
    <w:rsid w:val="00010C9B"/>
    <w:rsid w:val="000A2922"/>
    <w:rsid w:val="00205D49"/>
    <w:rsid w:val="002E0A76"/>
    <w:rsid w:val="00422099"/>
    <w:rsid w:val="005A3F18"/>
    <w:rsid w:val="00CB1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099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2209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2209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22099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22099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17</Words>
  <Characters>98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2011-05-16T13:32:00Z</dcterms:created>
  <dcterms:modified xsi:type="dcterms:W3CDTF">2011-05-17T08:44:00Z</dcterms:modified>
</cp:coreProperties>
</file>