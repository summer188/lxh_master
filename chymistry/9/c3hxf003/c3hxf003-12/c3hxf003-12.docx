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70" w:rsidRPr="00010C9B" w:rsidRDefault="00CE5570" w:rsidP="00E43EE2">
      <w:pPr>
        <w:spacing w:line="360" w:lineRule="auto"/>
      </w:pPr>
      <w:r>
        <w:rPr>
          <w:rFonts w:hint="eastAsia"/>
        </w:rPr>
        <w:t>化</w:t>
      </w:r>
      <w:r w:rsidRPr="00010C9B">
        <w:rPr>
          <w:rFonts w:hint="eastAsia"/>
        </w:rPr>
        <w:t>石燃料及其加工的产品，在燃烧过程中会产生各种废气、废渣及废液，它们都会污染环境，并导致地球的生态环境受到破坏。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（</w:t>
      </w:r>
      <w:r w:rsidRPr="00010C9B">
        <w:t>1</w:t>
      </w:r>
      <w:r w:rsidRPr="00010C9B">
        <w:rPr>
          <w:rFonts w:hint="eastAsia"/>
        </w:rPr>
        <w:t>）请仔细观察下图，列举出化石燃料造成环境污染的主要方面不正确的是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CE5570" w:rsidRPr="00010C9B" w:rsidRDefault="00CE5570" w:rsidP="00E43EE2">
      <w:pPr>
        <w:spacing w:line="360" w:lineRule="auto"/>
        <w:jc w:val="center"/>
      </w:pPr>
      <w:r w:rsidRPr="00010C9B">
        <w:object w:dxaOrig="7229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85.25pt" o:ole="">
            <v:imagedata r:id="rId6" o:title="" cropright="4080f"/>
          </v:shape>
          <o:OLEObject Type="Embed" ProgID="Paint.Picture" ShapeID="_x0000_i1025" DrawAspect="Content" ObjectID="_1372679954" r:id="rId7"/>
        </w:object>
      </w:r>
    </w:p>
    <w:p w:rsidR="00CE5570" w:rsidRDefault="00CE5570" w:rsidP="00E43EE2">
      <w:pPr>
        <w:spacing w:line="360" w:lineRule="auto"/>
        <w:rPr>
          <w:szCs w:val="21"/>
        </w:rPr>
      </w:pPr>
    </w:p>
    <w:p w:rsidR="00CE5570" w:rsidRPr="00010C9B" w:rsidRDefault="00CE5570" w:rsidP="00E43EE2">
      <w:pPr>
        <w:spacing w:line="360" w:lineRule="auto"/>
        <w:rPr>
          <w:szCs w:val="21"/>
        </w:rPr>
      </w:pPr>
      <w:r w:rsidRPr="00010C9B">
        <w:rPr>
          <w:szCs w:val="21"/>
        </w:rPr>
        <w:t>A</w:t>
      </w:r>
      <w:r w:rsidRPr="00010C9B">
        <w:t xml:space="preserve">. </w:t>
      </w:r>
      <w:r w:rsidRPr="00010C9B">
        <w:rPr>
          <w:rFonts w:hint="eastAsia"/>
        </w:rPr>
        <w:t>燃料燃烧产生的废气和汽车尾气及粉尘污染空气</w:t>
      </w:r>
      <w:r w:rsidRPr="00010C9B">
        <w:t xml:space="preserve">    </w:t>
      </w:r>
      <w:r w:rsidRPr="00010C9B">
        <w:rPr>
          <w:szCs w:val="21"/>
        </w:rPr>
        <w:tab/>
      </w:r>
    </w:p>
    <w:p w:rsidR="00CE5570" w:rsidRDefault="00CE5570" w:rsidP="00E43EE2">
      <w:pPr>
        <w:spacing w:line="360" w:lineRule="auto"/>
      </w:pPr>
      <w:r w:rsidRPr="00010C9B">
        <w:rPr>
          <w:szCs w:val="21"/>
        </w:rPr>
        <w:t>B</w:t>
      </w:r>
      <w:r w:rsidRPr="00010C9B">
        <w:t xml:space="preserve">. </w:t>
      </w:r>
      <w:r w:rsidRPr="00010C9B">
        <w:rPr>
          <w:rFonts w:hint="eastAsia"/>
        </w:rPr>
        <w:t>工业废液直接排放造成水的污染</w:t>
      </w:r>
      <w:r w:rsidRPr="00010C9B">
        <w:t xml:space="preserve">    </w:t>
      </w:r>
    </w:p>
    <w:p w:rsidR="00CE5570" w:rsidRDefault="00CE5570" w:rsidP="00E43EE2">
      <w:pPr>
        <w:spacing w:line="360" w:lineRule="auto"/>
        <w:rPr>
          <w:szCs w:val="21"/>
        </w:rPr>
      </w:pPr>
      <w:r w:rsidRPr="00010C9B">
        <w:rPr>
          <w:szCs w:val="21"/>
        </w:rPr>
        <w:t>C</w:t>
      </w:r>
      <w:r w:rsidRPr="00010C9B">
        <w:t xml:space="preserve">. </w:t>
      </w:r>
      <w:r w:rsidRPr="00010C9B">
        <w:rPr>
          <w:rFonts w:hint="eastAsia"/>
        </w:rPr>
        <w:t>炉渣的任意堆放污染土壤和水</w:t>
      </w:r>
      <w:r w:rsidRPr="00010C9B">
        <w:rPr>
          <w:szCs w:val="21"/>
        </w:rPr>
        <w:tab/>
        <w:t xml:space="preserve">   </w:t>
      </w:r>
    </w:p>
    <w:p w:rsidR="00CE5570" w:rsidRPr="00010C9B" w:rsidRDefault="00CE5570" w:rsidP="00E43EE2">
      <w:pPr>
        <w:spacing w:line="360" w:lineRule="auto"/>
        <w:rPr>
          <w:szCs w:val="21"/>
        </w:rPr>
      </w:pPr>
      <w:r w:rsidRPr="00010C9B">
        <w:rPr>
          <w:szCs w:val="21"/>
        </w:rPr>
        <w:t>D</w:t>
      </w:r>
      <w:r w:rsidRPr="00010C9B">
        <w:t xml:space="preserve">. </w:t>
      </w:r>
      <w:r w:rsidRPr="00010C9B">
        <w:rPr>
          <w:rFonts w:hint="eastAsia"/>
          <w:szCs w:val="21"/>
        </w:rPr>
        <w:t>核污染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（</w:t>
      </w:r>
      <w:r w:rsidRPr="00010C9B">
        <w:t>2</w:t>
      </w:r>
      <w:r w:rsidRPr="00010C9B">
        <w:rPr>
          <w:rFonts w:hint="eastAsia"/>
        </w:rPr>
        <w:t>）为了及时准确地反映空气质量状况，通过新闻媒体向社会发布空气质量日报、预报。下表是某市空气质量日报，表中列出了决定空气质量的一些物质的标准和级别。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86"/>
        <w:gridCol w:w="3534"/>
      </w:tblGrid>
      <w:tr w:rsidR="00CE5570" w:rsidRPr="00010C9B" w:rsidTr="00ED57FE">
        <w:tc>
          <w:tcPr>
            <w:tcW w:w="3486" w:type="dxa"/>
          </w:tcPr>
          <w:p w:rsidR="00CE5570" w:rsidRPr="00010C9B" w:rsidRDefault="00CE5570" w:rsidP="00ED57FE">
            <w:pPr>
              <w:spacing w:line="360" w:lineRule="auto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11"/>
              </w:smartTagPr>
              <w:r w:rsidRPr="00010C9B">
                <w:t>5</w:t>
              </w:r>
              <w:r w:rsidRPr="00010C9B">
                <w:rPr>
                  <w:rFonts w:hint="eastAsia"/>
                </w:rPr>
                <w:t>月</w:t>
              </w:r>
              <w:r w:rsidRPr="00010C9B">
                <w:t>8</w:t>
              </w:r>
              <w:r w:rsidRPr="00010C9B">
                <w:rPr>
                  <w:rFonts w:hint="eastAsia"/>
                </w:rPr>
                <w:t>日</w:t>
              </w:r>
            </w:smartTag>
          </w:p>
        </w:tc>
        <w:tc>
          <w:tcPr>
            <w:tcW w:w="3534" w:type="dxa"/>
          </w:tcPr>
          <w:p w:rsidR="00CE5570" w:rsidRPr="00010C9B" w:rsidRDefault="00CE5570" w:rsidP="00ED57FE">
            <w:pPr>
              <w:spacing w:line="360" w:lineRule="auto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5"/>
                <w:attr w:name="Year" w:val="2011"/>
              </w:smartTagPr>
              <w:r w:rsidRPr="00010C9B">
                <w:t>5</w:t>
              </w:r>
              <w:r w:rsidRPr="00010C9B">
                <w:rPr>
                  <w:rFonts w:hint="eastAsia"/>
                </w:rPr>
                <w:t>月</w:t>
              </w:r>
              <w:r w:rsidRPr="00010C9B">
                <w:t>9</w:t>
              </w:r>
              <w:r w:rsidRPr="00010C9B">
                <w:rPr>
                  <w:rFonts w:hint="eastAsia"/>
                </w:rPr>
                <w:t>日</w:t>
              </w:r>
            </w:smartTag>
          </w:p>
        </w:tc>
      </w:tr>
      <w:tr w:rsidR="00CE5570" w:rsidRPr="00010C9B" w:rsidTr="00ED57FE">
        <w:tc>
          <w:tcPr>
            <w:tcW w:w="3486" w:type="dxa"/>
          </w:tcPr>
          <w:p w:rsidR="00CE5570" w:rsidRPr="00010C9B" w:rsidRDefault="00CE5570" w:rsidP="00ED57FE">
            <w:pPr>
              <w:spacing w:line="360" w:lineRule="auto"/>
            </w:pPr>
            <w:r w:rsidRPr="00010C9B">
              <w:t xml:space="preserve"> </w:t>
            </w:r>
            <w:r w:rsidRPr="00010C9B">
              <w:rPr>
                <w:rFonts w:hint="eastAsia"/>
              </w:rPr>
              <w:t>二氧化硫</w:t>
            </w:r>
            <w:r w:rsidRPr="00010C9B">
              <w:t xml:space="preserve">   63   </w:t>
            </w:r>
            <w:r w:rsidRPr="00010C9B">
              <w:rPr>
                <w:rFonts w:hint="eastAsia"/>
              </w:rPr>
              <w:t>二级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一氧化碳</w:t>
            </w:r>
            <w:r w:rsidRPr="00010C9B">
              <w:t xml:space="preserve">   59   </w:t>
            </w:r>
            <w:r w:rsidRPr="00010C9B">
              <w:rPr>
                <w:rFonts w:hint="eastAsia"/>
              </w:rPr>
              <w:t>二级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二氧化氮</w:t>
            </w:r>
            <w:r w:rsidRPr="00010C9B">
              <w:t xml:space="preserve">   61   </w:t>
            </w:r>
            <w:r w:rsidRPr="00010C9B">
              <w:rPr>
                <w:rFonts w:hint="eastAsia"/>
              </w:rPr>
              <w:t>二级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可吸入颗粒物</w:t>
            </w:r>
            <w:r w:rsidRPr="00010C9B">
              <w:t xml:space="preserve">  68  </w:t>
            </w:r>
            <w:r w:rsidRPr="00010C9B">
              <w:rPr>
                <w:rFonts w:hint="eastAsia"/>
              </w:rPr>
              <w:t>二级</w:t>
            </w:r>
          </w:p>
        </w:tc>
        <w:tc>
          <w:tcPr>
            <w:tcW w:w="3534" w:type="dxa"/>
          </w:tcPr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二氧化硫</w:t>
            </w:r>
            <w:r w:rsidRPr="00010C9B">
              <w:t xml:space="preserve">   33   </w:t>
            </w:r>
            <w:r w:rsidRPr="00010C9B">
              <w:rPr>
                <w:rFonts w:hint="eastAsia"/>
              </w:rPr>
              <w:t>一级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一氧化碳</w:t>
            </w:r>
            <w:r w:rsidRPr="00010C9B">
              <w:t xml:space="preserve">   57   </w:t>
            </w:r>
            <w:r w:rsidRPr="00010C9B">
              <w:rPr>
                <w:rFonts w:hint="eastAsia"/>
              </w:rPr>
              <w:t>二级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二氧化氮</w:t>
            </w:r>
            <w:r w:rsidRPr="00010C9B">
              <w:t xml:space="preserve">   29   </w:t>
            </w:r>
            <w:r w:rsidRPr="00010C9B">
              <w:rPr>
                <w:rFonts w:hint="eastAsia"/>
              </w:rPr>
              <w:t>一级</w:t>
            </w:r>
          </w:p>
          <w:p w:rsidR="00CE5570" w:rsidRPr="00010C9B" w:rsidRDefault="00CE5570" w:rsidP="00ED57FE">
            <w:pPr>
              <w:spacing w:line="360" w:lineRule="auto"/>
            </w:pPr>
            <w:r w:rsidRPr="00010C9B">
              <w:rPr>
                <w:rFonts w:hint="eastAsia"/>
              </w:rPr>
              <w:t>可吸入颗粒物</w:t>
            </w:r>
            <w:r w:rsidRPr="00010C9B">
              <w:t xml:space="preserve">  32  </w:t>
            </w:r>
            <w:r w:rsidRPr="00010C9B">
              <w:rPr>
                <w:rFonts w:hint="eastAsia"/>
              </w:rPr>
              <w:t>一级</w:t>
            </w:r>
          </w:p>
        </w:tc>
      </w:tr>
    </w:tbl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根据表中数据分析，表中没有列出二氧化碳，是因为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CE5570" w:rsidRPr="00010C9B" w:rsidRDefault="00CE5570" w:rsidP="00E43EE2">
      <w:pPr>
        <w:spacing w:line="360" w:lineRule="auto"/>
      </w:pPr>
      <w:r w:rsidRPr="00010C9B">
        <w:t xml:space="preserve">A. </w:t>
      </w:r>
      <w:r w:rsidRPr="00010C9B">
        <w:rPr>
          <w:rFonts w:hint="eastAsia"/>
        </w:rPr>
        <w:t>不是大气污染物</w:t>
      </w:r>
      <w:r w:rsidRPr="00010C9B">
        <w:t xml:space="preserve">      </w:t>
      </w:r>
      <w:r w:rsidRPr="00010C9B">
        <w:tab/>
      </w:r>
    </w:p>
    <w:p w:rsidR="00CE5570" w:rsidRPr="00010C9B" w:rsidRDefault="00CE5570" w:rsidP="00E43EE2">
      <w:pPr>
        <w:spacing w:line="360" w:lineRule="auto"/>
      </w:pPr>
      <w:r w:rsidRPr="00010C9B">
        <w:t xml:space="preserve">B. </w:t>
      </w:r>
      <w:r w:rsidRPr="00010C9B">
        <w:rPr>
          <w:rFonts w:hint="eastAsia"/>
        </w:rPr>
        <w:t>二氧化碳无色无味</w:t>
      </w:r>
      <w:r w:rsidRPr="00010C9B">
        <w:t xml:space="preserve">        </w:t>
      </w:r>
      <w:r w:rsidRPr="00010C9B">
        <w:tab/>
      </w:r>
    </w:p>
    <w:p w:rsidR="00CE5570" w:rsidRPr="00010C9B" w:rsidRDefault="00CE5570" w:rsidP="00E43EE2">
      <w:pPr>
        <w:spacing w:line="360" w:lineRule="auto"/>
      </w:pPr>
      <w:r w:rsidRPr="00010C9B">
        <w:t xml:space="preserve">C. </w:t>
      </w:r>
      <w:r w:rsidRPr="00010C9B">
        <w:rPr>
          <w:rFonts w:hint="eastAsia"/>
        </w:rPr>
        <w:t>二氧化碳密度比空气大</w:t>
      </w:r>
      <w:r w:rsidRPr="00010C9B">
        <w:t xml:space="preserve">        </w:t>
      </w:r>
      <w:r w:rsidRPr="00010C9B">
        <w:tab/>
      </w:r>
    </w:p>
    <w:p w:rsidR="00CE5570" w:rsidRPr="00010C9B" w:rsidRDefault="00CE5570" w:rsidP="00E43EE2">
      <w:pPr>
        <w:spacing w:line="360" w:lineRule="auto"/>
      </w:pPr>
      <w:r w:rsidRPr="00010C9B">
        <w:t xml:space="preserve">D. </w:t>
      </w:r>
      <w:r w:rsidRPr="00010C9B">
        <w:rPr>
          <w:rFonts w:hint="eastAsia"/>
        </w:rPr>
        <w:t>二氧化碳不支持燃烧</w:t>
      </w:r>
    </w:p>
    <w:p w:rsidR="00CE5570" w:rsidRDefault="00CE5570" w:rsidP="00E43EE2">
      <w:pPr>
        <w:spacing w:line="360" w:lineRule="auto"/>
      </w:pPr>
      <w:r w:rsidRPr="00010C9B">
        <w:rPr>
          <w:rFonts w:hint="eastAsia"/>
        </w:rPr>
        <w:t>解析：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随着工业化进程的大幅度提高，环境污染的问题日益严重，人们对空气对人类生活的重要作用给予了极大的关注，因此空气的用途、污染及保护成为了现代考试中的热点，其目的是唤起人类对空气的保护意识，</w:t>
      </w:r>
      <w:r>
        <w:rPr>
          <w:rFonts w:hint="eastAsia"/>
        </w:rPr>
        <w:t>人人都熟知空气的污染源及其危害！从自身做起，自觉维护空气的洁净！</w:t>
      </w:r>
      <w:r w:rsidRPr="00010C9B">
        <w:rPr>
          <w:rFonts w:hint="eastAsia"/>
        </w:rPr>
        <w:t>观察图示后指出环境污染源，环境是指空气、水、土壤等。环境污染就要从这几方面去思考。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污染有</w:t>
      </w:r>
      <w:r>
        <w:rPr>
          <w:rFonts w:hint="eastAsia"/>
        </w:rPr>
        <w:t>：</w:t>
      </w:r>
      <w:r w:rsidRPr="00010C9B">
        <w:rPr>
          <w:rFonts w:hint="eastAsia"/>
        </w:rPr>
        <w:t>燃料燃烧产生的废气和汽车尾气及粉尘污染空气。工业废液直接排放造成水的污染。炉渣的任意堆放污染土壤和水。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空气污染物是二氧化硫、二氧化氮、一氧化氮等，而二氧化碳能加剧温室效应，而不是空气污染物，这点不能混淆。</w:t>
      </w:r>
    </w:p>
    <w:p w:rsidR="00CE5570" w:rsidRPr="00010C9B" w:rsidRDefault="00CE5570" w:rsidP="00E43EE2">
      <w:pPr>
        <w:spacing w:line="360" w:lineRule="auto"/>
        <w:rPr>
          <w:bCs/>
        </w:rPr>
      </w:pPr>
      <w:r w:rsidRPr="00010C9B">
        <w:rPr>
          <w:rFonts w:hint="eastAsia"/>
          <w:bCs/>
        </w:rPr>
        <w:t>答案：</w:t>
      </w:r>
    </w:p>
    <w:p w:rsidR="00CE5570" w:rsidRPr="00010C9B" w:rsidRDefault="00CE5570" w:rsidP="00E43EE2">
      <w:pPr>
        <w:spacing w:line="360" w:lineRule="auto"/>
      </w:pPr>
      <w:r w:rsidRPr="00010C9B">
        <w:rPr>
          <w:rFonts w:hint="eastAsia"/>
        </w:rPr>
        <w:t>（</w:t>
      </w:r>
      <w:r w:rsidRPr="00010C9B">
        <w:t>1</w:t>
      </w:r>
      <w:r w:rsidRPr="00010C9B">
        <w:rPr>
          <w:rFonts w:hint="eastAsia"/>
        </w:rPr>
        <w:t>）</w:t>
      </w:r>
      <w:r w:rsidRPr="00010C9B">
        <w:t>D</w:t>
      </w:r>
      <w:r>
        <w:rPr>
          <w:rFonts w:hint="eastAsia"/>
        </w:rPr>
        <w:t>；</w:t>
      </w:r>
      <w:r w:rsidRPr="00010C9B">
        <w:rPr>
          <w:rFonts w:hint="eastAsia"/>
        </w:rPr>
        <w:t>（</w:t>
      </w:r>
      <w:r w:rsidRPr="00010C9B">
        <w:t>2</w:t>
      </w:r>
      <w:r w:rsidRPr="00010C9B">
        <w:rPr>
          <w:rFonts w:hint="eastAsia"/>
        </w:rPr>
        <w:t>）</w:t>
      </w:r>
      <w:r w:rsidRPr="00010C9B">
        <w:t>A</w:t>
      </w:r>
    </w:p>
    <w:p w:rsidR="00CE5570" w:rsidRPr="00BF31A0" w:rsidRDefault="00CE5570" w:rsidP="00E43EE2">
      <w:pPr>
        <w:spacing w:line="360" w:lineRule="auto"/>
      </w:pPr>
    </w:p>
    <w:p w:rsidR="00CE5570" w:rsidRPr="00B7440E" w:rsidRDefault="00CE5570" w:rsidP="00E43EE2">
      <w:pPr>
        <w:spacing w:line="360" w:lineRule="auto"/>
      </w:pPr>
    </w:p>
    <w:p w:rsidR="00CE5570" w:rsidRPr="00E43EE2" w:rsidRDefault="00CE5570" w:rsidP="00E43EE2"/>
    <w:sectPr w:rsidR="00CE5570" w:rsidRPr="00E43EE2" w:rsidSect="00DA2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570" w:rsidRDefault="00CE5570" w:rsidP="00BF31A0">
      <w:pPr>
        <w:spacing w:line="240" w:lineRule="auto"/>
      </w:pPr>
      <w:r>
        <w:separator/>
      </w:r>
    </w:p>
  </w:endnote>
  <w:endnote w:type="continuationSeparator" w:id="1">
    <w:p w:rsidR="00CE5570" w:rsidRDefault="00CE5570" w:rsidP="00BF3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570" w:rsidRDefault="00CE5570" w:rsidP="00BF31A0">
      <w:pPr>
        <w:spacing w:line="240" w:lineRule="auto"/>
      </w:pPr>
      <w:r>
        <w:separator/>
      </w:r>
    </w:p>
  </w:footnote>
  <w:footnote w:type="continuationSeparator" w:id="1">
    <w:p w:rsidR="00CE5570" w:rsidRDefault="00CE5570" w:rsidP="00BF31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 w:rsidP="00E9169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70" w:rsidRDefault="00CE55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1A0"/>
    <w:rsid w:val="00010C9B"/>
    <w:rsid w:val="001F2CA3"/>
    <w:rsid w:val="00222105"/>
    <w:rsid w:val="007621A6"/>
    <w:rsid w:val="00832E02"/>
    <w:rsid w:val="00AF3ECD"/>
    <w:rsid w:val="00B7440E"/>
    <w:rsid w:val="00BE7A18"/>
    <w:rsid w:val="00BF31A0"/>
    <w:rsid w:val="00C82273"/>
    <w:rsid w:val="00CE5570"/>
    <w:rsid w:val="00DA2B0F"/>
    <w:rsid w:val="00E43EE2"/>
    <w:rsid w:val="00E91696"/>
    <w:rsid w:val="00ED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A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31A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31A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31A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31A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120</Words>
  <Characters>687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2011-05-16T13:27:00Z</dcterms:created>
  <dcterms:modified xsi:type="dcterms:W3CDTF">2011-07-20T07:13:00Z</dcterms:modified>
</cp:coreProperties>
</file>