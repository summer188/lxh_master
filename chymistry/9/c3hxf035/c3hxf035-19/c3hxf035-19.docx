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B77" w:rsidRPr="00101197" w:rsidRDefault="00A31B77" w:rsidP="00D34C6A">
      <w:pPr>
        <w:spacing w:line="360" w:lineRule="auto"/>
      </w:pPr>
      <w:r w:rsidRPr="00101197">
        <w:t>CO</w:t>
      </w:r>
      <w:r w:rsidRPr="00101197">
        <w:rPr>
          <w:rFonts w:hint="eastAsia"/>
        </w:rPr>
        <w:t>中混有少量水蒸气和</w:t>
      </w:r>
      <w:r w:rsidRPr="00101197">
        <w:t>CO</w:t>
      </w:r>
      <w:r w:rsidRPr="00101197">
        <w:rPr>
          <w:vertAlign w:val="subscript"/>
        </w:rPr>
        <w:t>2</w:t>
      </w:r>
      <w:r w:rsidRPr="00101197">
        <w:rPr>
          <w:rFonts w:hint="eastAsia"/>
        </w:rPr>
        <w:t>，要得到纯净、干燥的</w:t>
      </w:r>
      <w:r w:rsidRPr="00101197">
        <w:t>CO</w:t>
      </w:r>
      <w:r w:rsidRPr="00101197">
        <w:rPr>
          <w:rFonts w:hint="eastAsia"/>
        </w:rPr>
        <w:t>，可将该混合气体依次通过（</w:t>
      </w:r>
      <w:r w:rsidRPr="00101197">
        <w:t xml:space="preserve">    </w:t>
      </w:r>
      <w:r w:rsidRPr="00101197">
        <w:rPr>
          <w:rFonts w:hint="eastAsia"/>
        </w:rPr>
        <w:t>）</w:t>
      </w:r>
    </w:p>
    <w:p w:rsidR="00A31B77" w:rsidRPr="00101197" w:rsidRDefault="00A31B77" w:rsidP="00D34C6A">
      <w:pPr>
        <w:spacing w:line="360" w:lineRule="auto"/>
      </w:pPr>
      <w:r w:rsidRPr="00101197">
        <w:t xml:space="preserve">A. </w:t>
      </w:r>
      <w:r w:rsidRPr="00101197">
        <w:rPr>
          <w:rFonts w:hint="eastAsia"/>
        </w:rPr>
        <w:t>灼热的</w:t>
      </w:r>
      <w:r w:rsidRPr="00101197">
        <w:t>CuO</w:t>
      </w:r>
      <w:r w:rsidRPr="00101197">
        <w:rPr>
          <w:rFonts w:hint="eastAsia"/>
        </w:rPr>
        <w:t>、浓</w:t>
      </w:r>
      <w:r w:rsidRPr="00101197">
        <w:t>H</w:t>
      </w:r>
      <w:r w:rsidRPr="00101197">
        <w:rPr>
          <w:vertAlign w:val="subscript"/>
        </w:rPr>
        <w:t>2</w:t>
      </w:r>
      <w:r w:rsidRPr="00101197">
        <w:t>SO</w:t>
      </w:r>
      <w:r w:rsidRPr="00101197">
        <w:rPr>
          <w:vertAlign w:val="subscript"/>
        </w:rPr>
        <w:t>4</w:t>
      </w:r>
      <w:r w:rsidRPr="00101197">
        <w:t xml:space="preserve">    </w:t>
      </w:r>
    </w:p>
    <w:p w:rsidR="00A31B77" w:rsidRPr="00101197" w:rsidRDefault="00A31B77" w:rsidP="00D34C6A">
      <w:pPr>
        <w:spacing w:line="360" w:lineRule="auto"/>
      </w:pPr>
      <w:r w:rsidRPr="00101197">
        <w:t xml:space="preserve">B. </w:t>
      </w:r>
      <w:r w:rsidRPr="00101197">
        <w:rPr>
          <w:rFonts w:hint="eastAsia"/>
        </w:rPr>
        <w:t>浓</w:t>
      </w:r>
      <w:r w:rsidRPr="00101197">
        <w:t>H</w:t>
      </w:r>
      <w:r w:rsidRPr="00101197">
        <w:rPr>
          <w:vertAlign w:val="subscript"/>
        </w:rPr>
        <w:t>2</w:t>
      </w:r>
      <w:r w:rsidRPr="00101197">
        <w:t>SO</w:t>
      </w:r>
      <w:r w:rsidRPr="00101197">
        <w:rPr>
          <w:vertAlign w:val="subscript"/>
        </w:rPr>
        <w:t>4</w:t>
      </w:r>
      <w:r w:rsidRPr="00101197">
        <w:rPr>
          <w:rFonts w:hint="eastAsia"/>
        </w:rPr>
        <w:t>、灼热的</w:t>
      </w:r>
      <w:r w:rsidRPr="00101197">
        <w:t>CuO</w:t>
      </w:r>
    </w:p>
    <w:p w:rsidR="00A31B77" w:rsidRPr="00101197" w:rsidRDefault="00A31B77" w:rsidP="00D34C6A">
      <w:pPr>
        <w:spacing w:line="360" w:lineRule="auto"/>
      </w:pPr>
      <w:r w:rsidRPr="00101197">
        <w:t xml:space="preserve">C. </w:t>
      </w:r>
      <w:r w:rsidRPr="00101197">
        <w:rPr>
          <w:rFonts w:hint="eastAsia"/>
        </w:rPr>
        <w:t>浓</w:t>
      </w:r>
      <w:r w:rsidRPr="00101197">
        <w:t>H</w:t>
      </w:r>
      <w:r w:rsidRPr="00101197">
        <w:rPr>
          <w:vertAlign w:val="subscript"/>
        </w:rPr>
        <w:t>2</w:t>
      </w:r>
      <w:r w:rsidRPr="00101197">
        <w:t>SO</w:t>
      </w:r>
      <w:r w:rsidRPr="00101197">
        <w:rPr>
          <w:vertAlign w:val="subscript"/>
        </w:rPr>
        <w:t>4</w:t>
      </w:r>
      <w:r w:rsidRPr="00101197">
        <w:rPr>
          <w:rFonts w:hint="eastAsia"/>
        </w:rPr>
        <w:t>、</w:t>
      </w:r>
      <w:r w:rsidRPr="00101197">
        <w:t>NaOH</w:t>
      </w:r>
      <w:r w:rsidRPr="00101197">
        <w:rPr>
          <w:rFonts w:hint="eastAsia"/>
        </w:rPr>
        <w:t>溶液</w:t>
      </w:r>
      <w:r w:rsidRPr="00101197">
        <w:tab/>
      </w:r>
      <w:r w:rsidRPr="00101197">
        <w:tab/>
      </w:r>
    </w:p>
    <w:p w:rsidR="00A31B77" w:rsidRPr="00101197" w:rsidRDefault="00A31B77" w:rsidP="00D34C6A">
      <w:pPr>
        <w:spacing w:line="360" w:lineRule="auto"/>
      </w:pPr>
      <w:r w:rsidRPr="00101197">
        <w:t>D. NaOH</w:t>
      </w:r>
      <w:r w:rsidRPr="00101197">
        <w:rPr>
          <w:rFonts w:hint="eastAsia"/>
        </w:rPr>
        <w:t>溶液、浓</w:t>
      </w:r>
      <w:r w:rsidRPr="00101197">
        <w:t>H</w:t>
      </w:r>
      <w:r w:rsidRPr="00101197">
        <w:rPr>
          <w:vertAlign w:val="subscript"/>
        </w:rPr>
        <w:t>2</w:t>
      </w:r>
      <w:r w:rsidRPr="00101197">
        <w:t>SO</w:t>
      </w:r>
      <w:r w:rsidRPr="00101197">
        <w:rPr>
          <w:vertAlign w:val="subscript"/>
        </w:rPr>
        <w:t>4</w:t>
      </w:r>
    </w:p>
    <w:p w:rsidR="00A31B77" w:rsidRPr="00101197" w:rsidRDefault="00A31B77" w:rsidP="00D34C6A">
      <w:pPr>
        <w:spacing w:line="360" w:lineRule="auto"/>
      </w:pPr>
      <w:r w:rsidRPr="00101197">
        <w:rPr>
          <w:rFonts w:hint="eastAsia"/>
        </w:rPr>
        <w:t>解析：</w:t>
      </w:r>
    </w:p>
    <w:p w:rsidR="00A31B77" w:rsidRDefault="00A31B77" w:rsidP="00D34C6A">
      <w:pPr>
        <w:spacing w:line="360" w:lineRule="auto"/>
      </w:pPr>
      <w:r w:rsidRPr="00101197">
        <w:rPr>
          <w:rFonts w:hint="eastAsia"/>
        </w:rPr>
        <w:t>除杂质时一般将水最后除去，此题中可用浓硫酸洗气除水蒸气。除二氧化碳可用氢氧化钠溶液。</w:t>
      </w:r>
    </w:p>
    <w:p w:rsidR="00A31B77" w:rsidRDefault="00A31B77" w:rsidP="00D34C6A">
      <w:pPr>
        <w:spacing w:line="360" w:lineRule="auto"/>
      </w:pPr>
      <w:r w:rsidRPr="00101197">
        <w:rPr>
          <w:rFonts w:hint="eastAsia"/>
        </w:rPr>
        <w:t>答案：</w:t>
      </w:r>
      <w:r w:rsidRPr="00101197">
        <w:t>D</w:t>
      </w:r>
    </w:p>
    <w:p w:rsidR="00A31B77" w:rsidRDefault="00A31B77">
      <w:pPr>
        <w:spacing w:line="360" w:lineRule="auto"/>
      </w:pPr>
    </w:p>
    <w:sectPr w:rsidR="00A31B77" w:rsidSect="004A628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1B77" w:rsidRDefault="00A31B77" w:rsidP="008D7631">
      <w:pPr>
        <w:spacing w:line="240" w:lineRule="auto"/>
      </w:pPr>
      <w:r>
        <w:separator/>
      </w:r>
    </w:p>
  </w:endnote>
  <w:endnote w:type="continuationSeparator" w:id="1">
    <w:p w:rsidR="00A31B77" w:rsidRDefault="00A31B77" w:rsidP="008D763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1B77" w:rsidRDefault="00A31B7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1B77" w:rsidRDefault="00A31B7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1B77" w:rsidRDefault="00A31B7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1B77" w:rsidRDefault="00A31B77" w:rsidP="008D7631">
      <w:pPr>
        <w:spacing w:line="240" w:lineRule="auto"/>
      </w:pPr>
      <w:r>
        <w:separator/>
      </w:r>
    </w:p>
  </w:footnote>
  <w:footnote w:type="continuationSeparator" w:id="1">
    <w:p w:rsidR="00A31B77" w:rsidRDefault="00A31B77" w:rsidP="008D763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1B77" w:rsidRDefault="00A31B7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1B77" w:rsidRDefault="00A31B77" w:rsidP="00D34C6A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1B77" w:rsidRDefault="00A31B7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D7631"/>
    <w:rsid w:val="00101197"/>
    <w:rsid w:val="004A6284"/>
    <w:rsid w:val="00586DF0"/>
    <w:rsid w:val="008D7631"/>
    <w:rsid w:val="00A31B77"/>
    <w:rsid w:val="00B17D6B"/>
    <w:rsid w:val="00D34C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631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8D7631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D7631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8D7631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D7631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8D7631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1</Pages>
  <Words>25</Words>
  <Characters>147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2011-05-26T09:57:00Z</dcterms:created>
  <dcterms:modified xsi:type="dcterms:W3CDTF">2011-06-03T07:13:00Z</dcterms:modified>
</cp:coreProperties>
</file>