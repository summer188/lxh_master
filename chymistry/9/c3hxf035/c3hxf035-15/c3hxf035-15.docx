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26" w:rsidRPr="00101197" w:rsidRDefault="004F7C26" w:rsidP="0003752D">
      <w:pPr>
        <w:spacing w:line="360" w:lineRule="auto"/>
      </w:pPr>
      <w:r>
        <w:rPr>
          <w:rFonts w:hint="eastAsia"/>
        </w:rPr>
        <w:t>下</w:t>
      </w:r>
      <w:r w:rsidRPr="00101197">
        <w:rPr>
          <w:rFonts w:hint="eastAsia"/>
        </w:rPr>
        <w:t>图是实验室抽取二氧化碳的装置，其中的错误共有（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4F7C26" w:rsidRDefault="004F7C26" w:rsidP="0003752D">
      <w:pPr>
        <w:spacing w:line="360" w:lineRule="auto"/>
        <w:ind w:firstLineChars="900" w:firstLine="31680"/>
      </w:pPr>
      <w:r w:rsidRPr="00E128A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8.75pt;height:87.75pt;visibility:visible">
            <v:imagedata r:id="rId6" o:title=""/>
          </v:shape>
        </w:pict>
      </w:r>
    </w:p>
    <w:p w:rsidR="004F7C26" w:rsidRPr="00101197" w:rsidRDefault="004F7C26" w:rsidP="0003752D">
      <w:pPr>
        <w:spacing w:line="360" w:lineRule="auto"/>
      </w:pPr>
      <w:r w:rsidRPr="00101197">
        <w:t>A</w:t>
      </w:r>
      <w:r>
        <w:t xml:space="preserve">. </w:t>
      </w:r>
      <w:r w:rsidRPr="00101197">
        <w:t>1</w:t>
      </w:r>
      <w:r w:rsidRPr="00101197">
        <w:rPr>
          <w:rFonts w:hint="eastAsia"/>
        </w:rPr>
        <w:t>处</w:t>
      </w:r>
      <w:r w:rsidRPr="00101197">
        <w:t xml:space="preserve">    B</w:t>
      </w:r>
      <w:r>
        <w:t xml:space="preserve">. </w:t>
      </w:r>
      <w:r w:rsidRPr="00101197">
        <w:t>2</w:t>
      </w:r>
      <w:r w:rsidRPr="00101197">
        <w:rPr>
          <w:rFonts w:hint="eastAsia"/>
        </w:rPr>
        <w:t>处</w:t>
      </w:r>
      <w:r w:rsidRPr="00101197">
        <w:t xml:space="preserve">    C</w:t>
      </w:r>
      <w:r>
        <w:t xml:space="preserve">. </w:t>
      </w:r>
      <w:r w:rsidRPr="00101197">
        <w:t>3</w:t>
      </w:r>
      <w:r w:rsidRPr="00101197">
        <w:rPr>
          <w:rFonts w:hint="eastAsia"/>
        </w:rPr>
        <w:t>处</w:t>
      </w:r>
      <w:r w:rsidRPr="00101197">
        <w:t xml:space="preserve">    D</w:t>
      </w:r>
      <w:r>
        <w:t xml:space="preserve">. </w:t>
      </w:r>
      <w:r w:rsidRPr="00101197">
        <w:t>4</w:t>
      </w:r>
      <w:r w:rsidRPr="00101197">
        <w:rPr>
          <w:rFonts w:hint="eastAsia"/>
        </w:rPr>
        <w:t>处</w:t>
      </w:r>
    </w:p>
    <w:p w:rsidR="004F7C26" w:rsidRPr="00101197" w:rsidRDefault="004F7C26" w:rsidP="0003752D">
      <w:pPr>
        <w:spacing w:line="360" w:lineRule="auto"/>
      </w:pPr>
      <w:r w:rsidRPr="00101197">
        <w:rPr>
          <w:rFonts w:hint="eastAsia"/>
        </w:rPr>
        <w:t>解析：</w:t>
      </w:r>
    </w:p>
    <w:p w:rsidR="004F7C26" w:rsidRDefault="004F7C26" w:rsidP="0003752D">
      <w:pPr>
        <w:spacing w:line="360" w:lineRule="auto"/>
      </w:pPr>
      <w:r w:rsidRPr="00101197">
        <w:rPr>
          <w:rFonts w:hint="eastAsia"/>
        </w:rPr>
        <w:t>实验室制取二氧化碳的装置要熟练掌握。长颈漏斗要插入液面以下，否则，气体会逸出；导气管不能太长，更不能插入液面以下，会导致气体难以排出；用排空气法收集气体时，要将导管插到集气瓶底部，便于收集到较纯净的气体。</w:t>
      </w:r>
    </w:p>
    <w:p w:rsidR="004F7C26" w:rsidRDefault="004F7C26" w:rsidP="0003752D">
      <w:pPr>
        <w:spacing w:line="360" w:lineRule="auto"/>
      </w:pPr>
      <w:r w:rsidRPr="00101197">
        <w:rPr>
          <w:rFonts w:hint="eastAsia"/>
        </w:rPr>
        <w:t>答案：</w:t>
      </w:r>
      <w:r w:rsidRPr="00101197">
        <w:t>C</w:t>
      </w:r>
    </w:p>
    <w:p w:rsidR="004F7C26" w:rsidRPr="0003752D" w:rsidRDefault="004F7C26" w:rsidP="0003752D"/>
    <w:sectPr w:rsidR="004F7C26" w:rsidRPr="0003752D" w:rsidSect="006F0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C26" w:rsidRDefault="004F7C26" w:rsidP="003415CE">
      <w:pPr>
        <w:spacing w:line="240" w:lineRule="auto"/>
      </w:pPr>
      <w:r>
        <w:separator/>
      </w:r>
    </w:p>
  </w:endnote>
  <w:endnote w:type="continuationSeparator" w:id="1">
    <w:p w:rsidR="004F7C26" w:rsidRDefault="004F7C26" w:rsidP="00341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26" w:rsidRDefault="004F7C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26" w:rsidRDefault="004F7C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26" w:rsidRDefault="004F7C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C26" w:rsidRDefault="004F7C26" w:rsidP="003415CE">
      <w:pPr>
        <w:spacing w:line="240" w:lineRule="auto"/>
      </w:pPr>
      <w:r>
        <w:separator/>
      </w:r>
    </w:p>
  </w:footnote>
  <w:footnote w:type="continuationSeparator" w:id="1">
    <w:p w:rsidR="004F7C26" w:rsidRDefault="004F7C26" w:rsidP="003415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26" w:rsidRDefault="004F7C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26" w:rsidRDefault="004F7C26" w:rsidP="000375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26" w:rsidRDefault="004F7C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5CE"/>
    <w:rsid w:val="0003752D"/>
    <w:rsid w:val="00101197"/>
    <w:rsid w:val="003415CE"/>
    <w:rsid w:val="004F7C26"/>
    <w:rsid w:val="00616E6A"/>
    <w:rsid w:val="006F0714"/>
    <w:rsid w:val="00740EFD"/>
    <w:rsid w:val="00C45EBF"/>
    <w:rsid w:val="00E1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C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415C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15C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415C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15C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415C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415C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15C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26</Words>
  <Characters>152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2011-05-26T09:53:00Z</dcterms:created>
  <dcterms:modified xsi:type="dcterms:W3CDTF">2011-06-03T07:08:00Z</dcterms:modified>
</cp:coreProperties>
</file>