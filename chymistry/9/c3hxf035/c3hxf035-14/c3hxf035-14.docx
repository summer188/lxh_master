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21D" w:rsidRPr="00795FEE" w:rsidRDefault="0094221D" w:rsidP="000D002C">
      <w:pPr>
        <w:spacing w:line="360" w:lineRule="auto"/>
      </w:pPr>
      <w:r w:rsidRPr="00795FEE">
        <w:rPr>
          <w:rFonts w:hAnsi="宋体" w:hint="eastAsia"/>
        </w:rPr>
        <w:t>根据下列装置图，回答有关问题：</w:t>
      </w:r>
    </w:p>
    <w:p w:rsidR="0094221D" w:rsidRPr="00795FEE" w:rsidRDefault="0094221D" w:rsidP="000D002C">
      <w:pPr>
        <w:spacing w:line="360" w:lineRule="auto"/>
      </w:pPr>
      <w:r>
        <w:rPr>
          <w:noProof/>
        </w:rPr>
        <w:pict>
          <v:group id="_x0000_s1026" style="position:absolute;left:0;text-align:left;margin-left:313.3pt;margin-top:19.4pt;width:115.3pt;height:59pt;z-index:251658240" coordsize="2081,1210">
            <v:group id="_x0000_s1027" style="position:absolute;width:1287;height:1210" coordsize="1053,1298">
              <v:rect id="_x0000_s1028" style="position:absolute;left:735;top:40;width:318;height:45"/>
              <v:rect id="_x0000_s1029" style="position:absolute;left:670;top:141;width:46;height:318"/>
              <v:rect id="_x0000_s1030" style="position:absolute;left:656;top:19;width:105;height:136" stroked="f"/>
              <v:shape id="未知" o:spid="_x0000_s1031" style="position:absolute;left:670;top:41;width:111;height:151;mso-wrap-style:square;v-text-anchor:top" coordsize="139,189" path="m139,c115,,91,,73,6,55,12,39,22,28,36,17,50,8,68,4,93,,118,2,169,1,189e" filled="f">
                <v:path arrowok="t"/>
              </v:shape>
              <v:shape id="未知" o:spid="_x0000_s1032" style="position:absolute;left:715;top:84;width:49;height:79;mso-wrap-style:square;v-text-anchor:top" coordsize="61,99" path="m61,c52,4,20,8,10,24,,40,3,83,1,99e" filled="f">
                <v:path arrowok="t"/>
              </v:shape>
              <v:group id="_x0000_s1033" style="position:absolute;width:638;height:1194" coordsize="638,1194">
                <v:group id="_x0000_s1034" style="position:absolute;left:226;top:10;width:412;height:151" coordsize="412,151">
                  <v:rect id="_x0000_s1035" style="position:absolute;width:318;height:45;flip:x"/>
                  <v:rect id="_x0000_s1036" style="position:absolute;left:307;width:105;height:136;flip:x" stroked="f"/>
                  <v:shape id="未知" o:spid="_x0000_s1037" style="position:absolute;left:287;width:111;height:151;flip:x;mso-wrap-style:square;v-text-anchor:top" coordsize="139,189" path="m139,c115,,91,,73,6,55,12,39,22,28,36,17,50,8,68,4,93,,118,2,169,1,189e" filled="f">
                    <v:path arrowok="t"/>
                  </v:shape>
                  <v:shape id="未知" o:spid="_x0000_s1038" style="position:absolute;left:304;top:50;width:49;height:79;flip:x;mso-wrap-style:square;v-text-anchor:top" coordsize="61,99" path="m61,c52,4,20,8,10,24,,40,3,83,1,99e" filled="f">
                    <v:path arrowok="t"/>
                  </v:shape>
                </v:group>
                <v:group id="_x0000_s1039" style="position:absolute;width:314;height:68" coordsize="314,68">
                  <v:rect id="_x0000_s1040" style="position:absolute;left:43;top:11;width:115;height:46" fillcolor="black"/>
                  <v:roundrect id="_x0000_s1041" style="position:absolute;width:91;height:68" arcsize="10923f" fillcolor="black"/>
                  <v:rect id="_x0000_s1042" style="position:absolute;left:156;top:11;width:115;height:46;flip:x" fillcolor="black"/>
                  <v:roundrect id="_x0000_s1043" style="position:absolute;left:223;width:91;height:68;flip:x" arcsize="10923f" fillcolor="black"/>
                </v:group>
                <v:group id="_x0000_s1044" style="position:absolute;left:567;top:138;width:57;height:1056;rotation:1" coordsize="63,1533">
                  <v:line id="_x0000_s1045" style="position:absolute" from="0,0" to="17,1533"/>
                  <v:line id="_x0000_s1046" style="position:absolute" from="46,15" to="63,1533"/>
                </v:group>
              </v:group>
              <v:group id="_x0000_s1047" style="position:absolute;left:467;top:222;width:361;height:154" coordsize="328,212">
                <v:roundrect id="_x0000_s1048" style="position:absolute;left:24;top:115;width:272;height:28" arcsize=".5"/>
                <v:shapetype id="_x0000_t8" coordsize="21600,21600" o:spt="8" adj="5400" path="m,l@0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3,10800;10800,21600;@2,10800;10800,0" textboxrect="1800,1800,19800,19800;4500,4500,17100,17100;7200,7200,14400,14400"/>
                  <v:handles>
                    <v:h position="#0,bottomRight" xrange="0,10800"/>
                  </v:handles>
                </v:shapetype>
                <v:shape id="_x0000_s1049" type="#_x0000_t8" style="position:absolute;width:328;height:212" adj="3622">
                  <v:fill color2="fill darken(118)" rotate="t" angle="-90" method="linear sigma" focus="50%" type="gradient"/>
                </v:shape>
                <v:roundrect id="_x0000_s1050" style="position:absolute;left:20;top:89;width:285;height:23;flip:x" arcsize=".5"/>
              </v:group>
              <v:group id="_x0000_s1051" style="position:absolute;left:383;top:280;width:519;height:1018" coordsize="519,1018">
                <v:shape id="未知" o:spid="_x0000_s1052" style="position:absolute;top:94;width:116;height:219;mso-wrap-style:square;v-text-anchor:top" coordsize="145,273" path="m137,v,11,8,55,3,69c135,83,119,83,107,87,95,91,77,92,65,96v-12,4,-23,10,-33,18c22,122,10,129,5,144,,159,2,186,2,207v,21,3,52,3,66e" filled="f">
                  <v:path arrowok="t"/>
                </v:shape>
                <v:shape id="未知" o:spid="_x0000_s1053" style="position:absolute;left:400;top:94;width:116;height:219;flip:x;mso-wrap-style:square;v-text-anchor:top" coordsize="145,273" path="m137,v,11,8,55,3,69c135,83,119,83,107,87,95,91,77,92,65,96v-12,4,-23,10,-33,18c22,122,10,129,5,144,,159,2,186,2,207v,21,3,52,3,66e" filled="f">
                  <v:path arrowok="t"/>
                </v:shape>
                <v:shape id="未知" o:spid="_x0000_s1054" style="position:absolute;left:3;top:287;width:516;height:731;mso-wrap-style:square;v-text-anchor:top" coordsize="516,696" path="m,27l6,621hhc6,666,18,690,30,684hdc114,690,516,681,471,690v-15,6,30,-21,30,-60hcl507,hae" filled="f" strokeweight="1pt">
                  <v:path arrowok="t"/>
                </v:shape>
                <v:group id="_x0000_s1055" style="position:absolute;left:102;width:316;height:122" coordsize="340,188">
                  <v:roundrect id="_x0000_s1056" style="position:absolute;left:1;width:339;height:22" arcsize=".5"/>
                  <v:line id="_x0000_s1057" style="position:absolute" from="0,11" to="15,188"/>
                  <v:line id="_x0000_s1058" style="position:absolute;flip:x" from="324,11" to="339,188"/>
                </v:group>
              </v:group>
              <v:group id="_x0000_s1059" style="position:absolute;left:395;top:760;width:501;height:452" coordsize="501,452">
                <v:group id="_x0000_s1060" style="position:absolute;width:501;height:19" coordsize="627,24">
                  <v:line id="_x0000_s1061" style="position:absolute" from="24,21" to="597,21"/>
                  <v:shape id="未知" o:spid="_x0000_s1062" style="position:absolute;left:585;width:42;height:24;mso-wrap-style:square;v-text-anchor:top" coordsize="42,24" path="m,24c10,21,20,19,27,15,34,11,38,5,42,e" filled="f">
                    <v:path arrowok="t"/>
                  </v:shape>
                  <v:shape id="未知" o:spid="_x0000_s1063" style="position:absolute;width:42;height:24;flip:x;mso-wrap-style:square;v-text-anchor:top" coordsize="42,24" path="m,24c10,21,20,19,27,15,34,11,38,5,42,e" filled="f">
                    <v:path arrowok="t"/>
                  </v:shape>
                </v:group>
                <v:line id="_x0000_s1064" style="position:absolute" from="19,52" to="62,52" strokeweight=".5pt"/>
                <v:line id="_x0000_s1065" style="position:absolute" from="98,52" to="163,52" strokeweight=".5pt"/>
                <v:line id="_x0000_s1066" style="position:absolute" from="199,52" to="230,52" strokeweight=".5pt"/>
                <v:line id="_x0000_s1067" style="position:absolute" from="283,52" to="436,52" strokeweight=".5pt"/>
                <v:line id="_x0000_s1068" style="position:absolute" from="463,52" to="489,52" strokeweight=".5pt"/>
                <v:line id="_x0000_s1069" style="position:absolute" from="55,93" to="115,93" strokeweight=".5pt"/>
                <v:line id="_x0000_s1070" style="position:absolute;flip:y" from="192,93" to="283,93" strokeweight=".5pt"/>
                <v:line id="_x0000_s1071" style="position:absolute" from="357,93" to="400,93" strokeweight=".5pt"/>
                <v:line id="_x0000_s1072" style="position:absolute" from="436,93" to="470,93" strokeweight=".5pt"/>
                <v:line id="_x0000_s1073" style="position:absolute" from="17,138" to="60,138" strokeweight=".5pt"/>
                <v:line id="_x0000_s1074" style="position:absolute" from="108,138" to="177,138" strokeweight=".5pt"/>
                <v:line id="_x0000_s1075" style="position:absolute" from="233,138" to="381,138" strokeweight=".5pt"/>
                <v:line id="_x0000_s1076" style="position:absolute" from="415,138" to="458,138" strokeweight=".5pt"/>
                <v:line id="_x0000_s1077" style="position:absolute" from="70,188" to="139,188" strokeweight=".5pt"/>
                <v:line id="_x0000_s1078" style="position:absolute" from="223,193" to="266,193" strokeweight=".5pt"/>
                <v:line id="_x0000_s1079" style="position:absolute" from="302,188" to="331,188" strokeweight=".5pt"/>
                <v:line id="_x0000_s1080" style="position:absolute" from="364,186" to="431,186" strokeweight=".5pt"/>
                <v:line id="_x0000_s1081" style="position:absolute" from="86,229" to="129,229" strokeweight=".5pt"/>
                <v:line id="_x0000_s1082" style="position:absolute" from="343,229" to="372,229" strokeweight=".5pt"/>
                <v:line id="_x0000_s1083" style="position:absolute" from="393,229" to="436,229" strokeweight=".5pt"/>
                <v:line id="_x0000_s1084" style="position:absolute" from="14,275" to="58,275" strokeweight=".5pt"/>
                <v:line id="_x0000_s1085" style="position:absolute" from="93,275" to="158,275" strokeweight=".5pt"/>
                <v:line id="_x0000_s1086" style="position:absolute" from="194,275" to="225,275" strokeweight=".5pt"/>
                <v:line id="_x0000_s1087" style="position:absolute" from="278,275" to="431,275" strokeweight=".5pt"/>
                <v:line id="_x0000_s1088" style="position:absolute" from="458,275" to="484,275" strokeweight=".5pt"/>
                <v:line id="_x0000_s1089" style="position:absolute" from="50,315" to="110,315" strokeweight=".5pt"/>
                <v:line id="_x0000_s1090" style="position:absolute;flip:y" from="187,315" to="278,315" strokeweight=".5pt"/>
                <v:line id="_x0000_s1091" style="position:absolute" from="352,315" to="396,315" strokeweight=".5pt"/>
                <v:line id="_x0000_s1092" style="position:absolute" from="431,315" to="465,315" strokeweight=".5pt"/>
                <v:line id="_x0000_s1093" style="position:absolute" from="12,361" to="55,361" strokeweight=".5pt"/>
                <v:line id="_x0000_s1094" style="position:absolute" from="103,361" to="173,361" strokeweight=".5pt"/>
                <v:line id="_x0000_s1095" style="position:absolute" from="228,361" to="376,361" strokeweight=".5pt"/>
                <v:line id="_x0000_s1096" style="position:absolute" from="410,361" to="453,361" strokeweight=".5pt"/>
                <v:line id="_x0000_s1097" style="position:absolute" from="65,411" to="134,411" strokeweight=".5pt"/>
                <v:line id="_x0000_s1098" style="position:absolute" from="218,416" to="261,416" strokeweight=".5pt"/>
                <v:line id="_x0000_s1099" style="position:absolute" from="297,411" to="326,411" strokeweight=".5pt"/>
                <v:line id="_x0000_s1100" style="position:absolute" from="360,409" to="427,409" strokeweight=".5pt"/>
                <v:line id="_x0000_s1101" style="position:absolute" from="82,452" to="125,452" strokeweight=".5pt"/>
                <v:line id="_x0000_s1102" style="position:absolute" from="338,452" to="367,452" strokeweight=".5pt"/>
                <v:line id="_x0000_s1103" style="position:absolute" from="388,452" to="431,452" strokeweight=".5pt"/>
              </v:group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4" type="#_x0000_t202" style="position:absolute;left:1151;top:301;width:930;height:495" filled="f" stroked="f">
              <v:textbox style="mso-next-textbox:#_x0000_s1104">
                <w:txbxContent>
                  <w:p w:rsidR="0094221D" w:rsidRDefault="0094221D" w:rsidP="000D002C">
                    <w:r>
                      <w:rPr>
                        <w:rFonts w:hint="eastAsia"/>
                      </w:rPr>
                      <w:t>浓硫酸</w:t>
                    </w:r>
                  </w:p>
                </w:txbxContent>
              </v:textbox>
            </v:shape>
            <v:line id="_x0000_s1105" style="position:absolute;flip:x" from="1081,660" to="1321,930"/>
          </v:group>
        </w:pict>
      </w:r>
      <w:r>
        <w:rPr>
          <w:noProof/>
        </w:rPr>
        <w:pict>
          <v:group id="_x0000_s1106" style="position:absolute;left:0;text-align:left;margin-left:-4.15pt;margin-top:6.75pt;width:26.5pt;height:26.1pt;z-index:251659264" coordsize="530,522">
            <v:shape id="_x0000_s1107" type="#_x0000_t202" style="position:absolute;width:530;height:419" filled="f" stroked="f">
              <v:textbox>
                <w:txbxContent>
                  <w:p w:rsidR="0094221D" w:rsidRDefault="0094221D" w:rsidP="000D002C">
                    <w:r>
                      <w:rPr>
                        <w:rFonts w:hint="eastAsia"/>
                      </w:rPr>
                      <w:t>①</w:t>
                    </w:r>
                  </w:p>
                </w:txbxContent>
              </v:textbox>
            </v:shape>
            <v:line id="_x0000_s1108" style="position:absolute" from="350,328" to="470,523"/>
          </v:group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alt="c99制氧气" style="width:66.75pt;height:46.5pt;visibility:visible">
            <v:imagedata r:id="rId6" o:title=""/>
          </v:shape>
        </w:pict>
      </w:r>
      <w:r w:rsidRPr="00795FEE">
        <w:t xml:space="preserve">   </w:t>
      </w:r>
      <w:r>
        <w:rPr>
          <w:noProof/>
        </w:rPr>
        <w:pict>
          <v:shape id="图片 3" o:spid="_x0000_i1026" type="#_x0000_t75" style="width:30pt;height:66.75pt;visibility:visible">
            <v:imagedata r:id="rId7" o:title="" croptop="1830f" cropbottom="8354f" cropleft="16795f" cropright="40496f" gain="126031f" blacklevel="-9830f"/>
          </v:shape>
        </w:pict>
      </w:r>
      <w:r w:rsidRPr="00795FEE">
        <w:t xml:space="preserve">    </w:t>
      </w:r>
      <w:r>
        <w:rPr>
          <w:noProof/>
        </w:rPr>
        <w:pict>
          <v:shape id="图片 4" o:spid="_x0000_i1027" type="#_x0000_t75" style="width:96.75pt;height:55.5pt;visibility:visible">
            <v:imagedata r:id="rId8" o:title=""/>
          </v:shape>
        </w:pict>
      </w:r>
      <w:r w:rsidRPr="00795FEE">
        <w:t xml:space="preserve"> </w:t>
      </w:r>
      <w:r>
        <w:t xml:space="preserve"> </w:t>
      </w:r>
      <w:r>
        <w:rPr>
          <w:noProof/>
        </w:rPr>
      </w:r>
      <w:r>
        <w:pict>
          <v:group id="_x0000_s1109" style="width:62.25pt;height:49.4pt;mso-position-horizontal-relative:char;mso-position-vertical-relative:line" coordsize="1881,1660">
            <v:shape id="未知" o:spid="_x0000_s1110" style="position:absolute;top:27;width:434;height:378;mso-wrap-style:square;v-text-anchor:top" coordsize="434,378" path="m434,378l304,112,281,78,270,66,243,57,,e" filled="f">
              <v:path arrowok="t"/>
              <o:lock v:ext="edit" aspectratio="t"/>
            </v:shape>
            <v:shape id="未知" o:spid="_x0000_s1111" style="position:absolute;left:24;width:446;height:387;mso-wrap-style:square;v-text-anchor:top" coordsize="446,387" path="m446,387l323,146,302,108,294,94,280,73,261,57,240,47,210,39,,e" filled="f">
              <v:path arrowok="t"/>
              <o:lock v:ext="edit" aspectratio="t"/>
            </v:shape>
            <v:rect id="_x0000_s1112" style="position:absolute;left:451;top:468;width:119;height:58;rotation:3795146fd" fillcolor="#5c0000" stroked="f"/>
            <v:shapetype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_x0000_s1113" type="#_x0000_t135" style="position:absolute;left:426;top:377;width:86;height:89;rotation:3795146fd" fillcolor="#5c0000" stroked="f"/>
            <v:shape id="_x0000_s1114" type="#_x0000_t135" style="position:absolute;left:517;top:522;width:86;height:89;rotation:19797814fd;flip:x" fillcolor="#5c0000" stroked="f"/>
            <v:line id="_x0000_s1115" style="position:absolute" from="264,817" to="265,1563"/>
            <v:line id="_x0000_s1116" style="position:absolute" from="1877,817" to="1877,1577"/>
            <v:line id="_x0000_s1117" style="position:absolute" from="264,817" to="1881,817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18" type="#_x0000_t19" style="position:absolute;left:265;top:1535;width:137;height:124;rotation:23572518fd;flip:x" coordsize="20163,21075" adj="1377437,5068329,,0" path="wr-21600,-21600,21600,21600,20163,7747,4735,21075nfewr-21600,-21600,21600,21600,20163,7747,4735,21075l,nsxe">
              <v:path o:connectlocs="20163,7747;4735,21075;0,0"/>
            </v:shape>
            <v:line id="_x0000_s1119" style="position:absolute" from="372,1660" to="1754,1660"/>
            <v:shape id="_x0000_s1120" type="#_x0000_t19" style="position:absolute;left:1726;top:1536;width:151;height:124;rotation:23572518fd" coordsize="20163,21075" adj="1377437,5068329,,0" path="wr-21600,-21600,21600,21600,20163,7747,4735,21075nfewr-21600,-21600,21600,21600,20163,7747,4735,21075l,nsxe">
              <v:path o:connectlocs="20163,7747;4735,21075;0,0"/>
            </v:shape>
            <v:rect id="_x0000_s1121" style="position:absolute;left:288;top:1030;width:1569;height:590" fillcolor="black" stroked="f">
              <v:fill r:id="rId9" o:title="" type="pattern"/>
            </v:rect>
            <v:line id="_x0000_s1122" style="position:absolute" from="264,993" to="1879,993" strokeweight=".5pt"/>
            <v:roundrect id="_x0000_s1123" style="position:absolute;left:1094;top:435;width:478;height:659;flip:x y" arcsize="10923f"/>
            <v:shape id="未知" o:spid="_x0000_s1124" style="position:absolute;left:1139;top:1085;width:386;height:191;flip:x y;mso-wrap-style:square;v-text-anchor:top" coordsize="474,235" path="m,235l102,180,105,54,57,,420,,375,51r-3,129l474,235e">
              <v:path arrowok="t"/>
            </v:shape>
            <v:rect id="_x0000_s1125" style="position:absolute;left:1118;top:689;width:417;height:404" fillcolor="black" stroked="f">
              <v:fill r:id="rId9" o:title="" type="pattern"/>
            </v:rect>
            <v:rect id="_x0000_s1126" style="position:absolute;left:1241;top:1094;width:201;height:180" fillcolor="black" stroked="f">
              <v:fill r:id="rId9" o:title="" type="pattern"/>
            </v:rect>
            <v:shape id="未知" o:spid="_x0000_s1127" style="position:absolute;left:579;top:546;width:734;height:950;mso-wrap-style:square;v-text-anchor:top" coordsize="734,950" path="m,l476,844r45,53l570,925r24,25l636,950,734,608e" filled="f">
              <v:path arrowok="t"/>
              <o:lock v:ext="edit" aspectratio="t"/>
            </v:shape>
            <v:shape id="未知" o:spid="_x0000_s1128" style="position:absolute;left:534;top:561;width:816;height:987;mso-wrap-style:square;v-text-anchor:top" coordsize="816,987" path="m,l479,854r33,46l550,939r40,28l631,984r38,3l703,976,816,574e" filled="f">
              <v:path arrowok="t"/>
              <o:lock v:ext="edit" aspectratio="t"/>
            </v:shape>
            <w10:anchorlock/>
          </v:group>
        </w:pict>
      </w:r>
      <w:r w:rsidRPr="00795FEE">
        <w:t xml:space="preserve">      </w:t>
      </w:r>
    </w:p>
    <w:p w:rsidR="0094221D" w:rsidRPr="00795FEE" w:rsidRDefault="0094221D" w:rsidP="000D002C">
      <w:pPr>
        <w:spacing w:line="360" w:lineRule="auto"/>
      </w:pPr>
      <w:r w:rsidRPr="00795FEE">
        <w:t xml:space="preserve">     A </w:t>
      </w:r>
      <w:r>
        <w:t xml:space="preserve">            B          C        D          </w:t>
      </w:r>
      <w:r w:rsidRPr="00795FEE">
        <w:t>E                F</w:t>
      </w:r>
    </w:p>
    <w:p w:rsidR="0094221D" w:rsidRPr="00795FEE" w:rsidRDefault="0094221D" w:rsidP="000D002C">
      <w:pPr>
        <w:spacing w:line="360" w:lineRule="auto"/>
      </w:pPr>
      <w:r w:rsidRPr="00795FEE">
        <w:rPr>
          <w:rFonts w:hAnsi="宋体" w:hint="eastAsia"/>
        </w:rPr>
        <w:t>（</w:t>
      </w:r>
      <w:r w:rsidRPr="00795FEE">
        <w:t>1</w:t>
      </w:r>
      <w:r w:rsidRPr="00795FEE">
        <w:rPr>
          <w:rFonts w:hAnsi="宋体" w:hint="eastAsia"/>
        </w:rPr>
        <w:t>）选择上图中（</w:t>
      </w:r>
      <w:r w:rsidRPr="00795FEE">
        <w:t xml:space="preserve">    </w:t>
      </w:r>
      <w:r w:rsidRPr="00795FEE">
        <w:rPr>
          <w:rFonts w:hAnsi="宋体" w:hint="eastAsia"/>
        </w:rPr>
        <w:t>）能组装一套制取干燥二氧化碳的装置。</w:t>
      </w:r>
    </w:p>
    <w:p w:rsidR="0094221D" w:rsidRPr="00795FEE" w:rsidRDefault="0094221D" w:rsidP="000D002C">
      <w:pPr>
        <w:spacing w:line="360" w:lineRule="auto"/>
      </w:pPr>
      <w:r>
        <w:rPr>
          <w:szCs w:val="21"/>
        </w:rPr>
        <w:t>A. ACF    B. BCF    C. AD</w:t>
      </w:r>
      <w:r w:rsidRPr="00795FEE">
        <w:rPr>
          <w:szCs w:val="21"/>
        </w:rPr>
        <w:t>F    D. BDF</w:t>
      </w:r>
    </w:p>
    <w:p w:rsidR="0094221D" w:rsidRPr="00795FEE" w:rsidRDefault="0094221D" w:rsidP="000D002C">
      <w:pPr>
        <w:spacing w:line="360" w:lineRule="auto"/>
      </w:pPr>
      <w:r w:rsidRPr="00795FEE">
        <w:rPr>
          <w:rFonts w:hAnsi="宋体" w:hint="eastAsia"/>
        </w:rPr>
        <w:t>（</w:t>
      </w:r>
      <w:r w:rsidRPr="00795FEE">
        <w:t>2</w:t>
      </w:r>
      <w:r w:rsidRPr="00795FEE">
        <w:rPr>
          <w:rFonts w:hAnsi="宋体" w:hint="eastAsia"/>
        </w:rPr>
        <w:t>）如选用装置</w:t>
      </w:r>
      <w:r w:rsidRPr="00795FEE">
        <w:t>A</w:t>
      </w:r>
      <w:r w:rsidRPr="00795FEE">
        <w:rPr>
          <w:rFonts w:hAnsi="宋体" w:hint="eastAsia"/>
        </w:rPr>
        <w:t>作为制取氢气的发生装置，你认为（</w:t>
      </w:r>
      <w:r w:rsidRPr="00795FEE">
        <w:t xml:space="preserve">    </w:t>
      </w:r>
      <w:r w:rsidRPr="00795FEE">
        <w:rPr>
          <w:rFonts w:hAnsi="宋体" w:hint="eastAsia"/>
        </w:rPr>
        <w:t>）</w:t>
      </w:r>
    </w:p>
    <w:p w:rsidR="0094221D" w:rsidRPr="00795FEE" w:rsidRDefault="0094221D" w:rsidP="000D002C">
      <w:pPr>
        <w:spacing w:line="360" w:lineRule="auto"/>
        <w:rPr>
          <w:szCs w:val="21"/>
        </w:rPr>
      </w:pPr>
      <w:r w:rsidRPr="00795FEE">
        <w:rPr>
          <w:szCs w:val="21"/>
        </w:rPr>
        <w:t xml:space="preserve">A. </w:t>
      </w:r>
      <w:r w:rsidRPr="00795FEE">
        <w:rPr>
          <w:rFonts w:hint="eastAsia"/>
          <w:szCs w:val="21"/>
        </w:rPr>
        <w:t>可行</w:t>
      </w:r>
      <w:r w:rsidRPr="00795FEE">
        <w:rPr>
          <w:szCs w:val="21"/>
        </w:rPr>
        <w:t xml:space="preserve">    B. </w:t>
      </w:r>
      <w:r w:rsidRPr="00795FEE">
        <w:rPr>
          <w:rFonts w:hint="eastAsia"/>
          <w:szCs w:val="21"/>
        </w:rPr>
        <w:t>不可行</w:t>
      </w:r>
    </w:p>
    <w:p w:rsidR="0094221D" w:rsidRPr="00795FEE" w:rsidRDefault="0094221D" w:rsidP="000D002C">
      <w:pPr>
        <w:spacing w:line="360" w:lineRule="auto"/>
      </w:pPr>
      <w:r w:rsidRPr="00795FEE">
        <w:rPr>
          <w:rFonts w:hint="eastAsia"/>
        </w:rPr>
        <w:t>解析：</w:t>
      </w:r>
    </w:p>
    <w:p w:rsidR="0094221D" w:rsidRPr="00795FEE" w:rsidRDefault="0094221D" w:rsidP="000D002C">
      <w:pPr>
        <w:spacing w:line="360" w:lineRule="auto"/>
      </w:pPr>
      <w:r w:rsidRPr="00795FEE">
        <w:rPr>
          <w:rFonts w:hint="eastAsia"/>
        </w:rPr>
        <w:t>此题考查气体的实验室制法。</w:t>
      </w:r>
    </w:p>
    <w:p w:rsidR="0094221D" w:rsidRPr="00795FEE" w:rsidRDefault="0094221D" w:rsidP="000D002C">
      <w:pPr>
        <w:spacing w:line="360" w:lineRule="auto"/>
      </w:pPr>
      <w:r w:rsidRPr="00795FEE">
        <w:rPr>
          <w:rFonts w:hAnsi="宋体" w:hint="eastAsia"/>
        </w:rPr>
        <w:t>答案：（</w:t>
      </w:r>
      <w:r w:rsidRPr="00795FEE">
        <w:t>1</w:t>
      </w:r>
      <w:r w:rsidRPr="00795FEE">
        <w:rPr>
          <w:rFonts w:hAnsi="宋体" w:hint="eastAsia"/>
        </w:rPr>
        <w:t>）</w:t>
      </w:r>
      <w:r w:rsidRPr="00795FEE">
        <w:rPr>
          <w:szCs w:val="21"/>
        </w:rPr>
        <w:t>B</w:t>
      </w:r>
      <w:r w:rsidRPr="00795FEE">
        <w:rPr>
          <w:rFonts w:hint="eastAsia"/>
          <w:szCs w:val="21"/>
        </w:rPr>
        <w:t>；</w:t>
      </w:r>
      <w:r w:rsidRPr="00795FEE">
        <w:rPr>
          <w:rFonts w:hAnsi="宋体" w:hint="eastAsia"/>
        </w:rPr>
        <w:t>（</w:t>
      </w:r>
      <w:r w:rsidRPr="00795FEE">
        <w:t>2</w:t>
      </w:r>
      <w:r w:rsidRPr="00795FEE">
        <w:rPr>
          <w:rFonts w:hAnsi="宋体" w:hint="eastAsia"/>
        </w:rPr>
        <w:t>）</w:t>
      </w:r>
      <w:r w:rsidRPr="00795FEE">
        <w:rPr>
          <w:szCs w:val="21"/>
        </w:rPr>
        <w:t>B</w:t>
      </w:r>
    </w:p>
    <w:p w:rsidR="0094221D" w:rsidRPr="00795FEE" w:rsidRDefault="0094221D" w:rsidP="000D002C">
      <w:pPr>
        <w:spacing w:line="360" w:lineRule="auto"/>
      </w:pPr>
    </w:p>
    <w:p w:rsidR="0094221D" w:rsidRPr="00795FEE" w:rsidRDefault="0094221D" w:rsidP="000D002C"/>
    <w:p w:rsidR="0094221D" w:rsidRPr="00795FEE" w:rsidRDefault="0094221D" w:rsidP="000D002C"/>
    <w:sectPr w:rsidR="0094221D" w:rsidRPr="00795FEE" w:rsidSect="007B2B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21D" w:rsidRDefault="0094221D" w:rsidP="00FD7110">
      <w:pPr>
        <w:spacing w:line="240" w:lineRule="auto"/>
      </w:pPr>
      <w:r>
        <w:separator/>
      </w:r>
    </w:p>
  </w:endnote>
  <w:endnote w:type="continuationSeparator" w:id="1">
    <w:p w:rsidR="0094221D" w:rsidRDefault="0094221D" w:rsidP="00FD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21D" w:rsidRDefault="0094221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21D" w:rsidRDefault="0094221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21D" w:rsidRDefault="009422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21D" w:rsidRDefault="0094221D" w:rsidP="00FD7110">
      <w:pPr>
        <w:spacing w:line="240" w:lineRule="auto"/>
      </w:pPr>
      <w:r>
        <w:separator/>
      </w:r>
    </w:p>
  </w:footnote>
  <w:footnote w:type="continuationSeparator" w:id="1">
    <w:p w:rsidR="0094221D" w:rsidRDefault="0094221D" w:rsidP="00FD711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21D" w:rsidRDefault="0094221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21D" w:rsidRDefault="0094221D" w:rsidP="00D00B9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21D" w:rsidRDefault="0094221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D7110"/>
    <w:rsid w:val="00024765"/>
    <w:rsid w:val="000D002C"/>
    <w:rsid w:val="00101197"/>
    <w:rsid w:val="001E015F"/>
    <w:rsid w:val="0024050D"/>
    <w:rsid w:val="00267C6E"/>
    <w:rsid w:val="00270D47"/>
    <w:rsid w:val="002F3D2C"/>
    <w:rsid w:val="00440562"/>
    <w:rsid w:val="00442326"/>
    <w:rsid w:val="004642D3"/>
    <w:rsid w:val="00526825"/>
    <w:rsid w:val="00563EA6"/>
    <w:rsid w:val="00594DBB"/>
    <w:rsid w:val="005F1348"/>
    <w:rsid w:val="006C1C96"/>
    <w:rsid w:val="006E0A72"/>
    <w:rsid w:val="006E5A4C"/>
    <w:rsid w:val="00795FEE"/>
    <w:rsid w:val="007B2BC1"/>
    <w:rsid w:val="00810011"/>
    <w:rsid w:val="0094221D"/>
    <w:rsid w:val="00A559D3"/>
    <w:rsid w:val="00A85A97"/>
    <w:rsid w:val="00AD2725"/>
    <w:rsid w:val="00AF5AFD"/>
    <w:rsid w:val="00CB23D1"/>
    <w:rsid w:val="00D00B94"/>
    <w:rsid w:val="00F14E91"/>
    <w:rsid w:val="00F47AA7"/>
    <w:rsid w:val="00FA36CC"/>
    <w:rsid w:val="00FD7110"/>
    <w:rsid w:val="00FF3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11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D7110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711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D7110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7110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FD7110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FD7110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D7110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1</Pages>
  <Words>42</Words>
  <Characters>242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8</cp:revision>
  <dcterms:created xsi:type="dcterms:W3CDTF">2011-05-26T09:50:00Z</dcterms:created>
  <dcterms:modified xsi:type="dcterms:W3CDTF">2011-07-25T05:53:00Z</dcterms:modified>
</cp:coreProperties>
</file>