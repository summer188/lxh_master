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91B" w:rsidRDefault="0099191B" w:rsidP="00A3181C">
      <w:pPr>
        <w:spacing w:line="360" w:lineRule="auto"/>
      </w:pPr>
      <w:r>
        <w:rPr>
          <w:rFonts w:hint="eastAsia"/>
        </w:rPr>
        <w:t>读下列短文，运用你学过的知识，将符合题意的编号选出来。在通常状况下：</w:t>
      </w:r>
    </w:p>
    <w:p w:rsidR="0099191B" w:rsidRDefault="0099191B" w:rsidP="00A3181C">
      <w:pPr>
        <w:spacing w:line="360" w:lineRule="auto"/>
      </w:pPr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氮气是没有颜色；</w:t>
      </w:r>
    </w:p>
    <w:p w:rsidR="0099191B" w:rsidRDefault="0099191B" w:rsidP="00A3181C">
      <w:pPr>
        <w:spacing w:line="360" w:lineRule="auto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没有气味的气体；</w:t>
      </w:r>
    </w:p>
    <w:p w:rsidR="0099191B" w:rsidRDefault="0099191B" w:rsidP="00A3181C">
      <w:pPr>
        <w:spacing w:line="360" w:lineRule="auto"/>
      </w:pP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比空气稍轻；</w:t>
      </w:r>
    </w:p>
    <w:p w:rsidR="0099191B" w:rsidRDefault="0099191B" w:rsidP="00A3181C">
      <w:pPr>
        <w:spacing w:line="360" w:lineRule="auto"/>
      </w:pP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氮气在</w:t>
      </w:r>
      <w:r>
        <w:t>1.01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5</w:t>
      </w:r>
      <w:r>
        <w:rPr>
          <w:rFonts w:hint="eastAsia"/>
        </w:rPr>
        <w:t>帕，－</w:t>
      </w:r>
      <w:smartTag w:uri="urn:schemas-microsoft-com:office:smarttags" w:element="chmetcnv">
        <w:smartTagPr>
          <w:attr w:name="UnitName" w:val="℃"/>
          <w:attr w:name="SourceValue" w:val="195.8"/>
          <w:attr w:name="HasSpace" w:val="False"/>
          <w:attr w:name="Negative" w:val="False"/>
          <w:attr w:name="NumberType" w:val="1"/>
          <w:attr w:name="TCSC" w:val="0"/>
        </w:smartTagPr>
        <w:r>
          <w:t>195.8</w:t>
        </w:r>
        <w:r>
          <w:rPr>
            <w:rFonts w:hint="eastAsia"/>
          </w:rPr>
          <w:t>℃</w:t>
        </w:r>
      </w:smartTag>
      <w:r>
        <w:rPr>
          <w:rFonts w:hint="eastAsia"/>
        </w:rPr>
        <w:t>时，会变成雪状固体；</w:t>
      </w:r>
    </w:p>
    <w:p w:rsidR="0099191B" w:rsidRDefault="0099191B" w:rsidP="00A3181C">
      <w:pPr>
        <w:spacing w:line="360" w:lineRule="auto"/>
      </w:pPr>
      <w:r>
        <w:rPr>
          <w:rFonts w:hint="eastAsia"/>
        </w:rPr>
        <w:t>⑤</w:t>
      </w:r>
      <w:r>
        <w:t xml:space="preserve"> </w:t>
      </w:r>
      <w:r>
        <w:rPr>
          <w:rFonts w:hint="eastAsia"/>
        </w:rPr>
        <w:t>常温下，氮气难溶于水；</w:t>
      </w:r>
    </w:p>
    <w:p w:rsidR="0099191B" w:rsidRDefault="0099191B" w:rsidP="00A3181C">
      <w:pPr>
        <w:spacing w:line="360" w:lineRule="auto"/>
      </w:pPr>
      <w:r>
        <w:rPr>
          <w:rFonts w:hint="eastAsia"/>
        </w:rPr>
        <w:t>⑥</w:t>
      </w:r>
      <w:r>
        <w:t xml:space="preserve"> </w:t>
      </w:r>
      <w:r>
        <w:rPr>
          <w:rFonts w:hint="eastAsia"/>
        </w:rPr>
        <w:t>在雷电的作用下，氮气可与氧气反应，产生一种有毒物质；</w:t>
      </w:r>
    </w:p>
    <w:p w:rsidR="0099191B" w:rsidRDefault="0099191B" w:rsidP="00A3181C">
      <w:pPr>
        <w:spacing w:line="360" w:lineRule="auto"/>
      </w:pPr>
      <w:r>
        <w:rPr>
          <w:rFonts w:hint="eastAsia"/>
        </w:rPr>
        <w:t>⑦</w:t>
      </w:r>
      <w:r>
        <w:t xml:space="preserve"> </w:t>
      </w:r>
      <w:r>
        <w:rPr>
          <w:rFonts w:hint="eastAsia"/>
        </w:rPr>
        <w:t>氮气可用于合成氨；</w:t>
      </w:r>
    </w:p>
    <w:p w:rsidR="0099191B" w:rsidRDefault="0099191B" w:rsidP="00A3181C">
      <w:pPr>
        <w:spacing w:line="360" w:lineRule="auto"/>
      </w:pPr>
      <w:r>
        <w:rPr>
          <w:rFonts w:hint="eastAsia"/>
        </w:rPr>
        <w:t>⑧</w:t>
      </w:r>
      <w:r>
        <w:t xml:space="preserve"> </w:t>
      </w:r>
      <w:r>
        <w:rPr>
          <w:rFonts w:hint="eastAsia"/>
        </w:rPr>
        <w:t>在高温、高压、催化剂的作用下，氮气能与氢气合成氨气。</w:t>
      </w:r>
    </w:p>
    <w:p w:rsidR="0099191B" w:rsidRPr="000C62FD" w:rsidRDefault="0099191B" w:rsidP="00A3181C">
      <w:pPr>
        <w:spacing w:line="360" w:lineRule="auto"/>
      </w:pPr>
      <w:r>
        <w:rPr>
          <w:rFonts w:hint="eastAsia"/>
        </w:rPr>
        <w:t>其中属于物理性质的是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rFonts w:hint="eastAsia"/>
        </w:rPr>
        <w:t>，属于化学性质的是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9191B" w:rsidRDefault="0099191B" w:rsidP="00A3181C">
      <w:pPr>
        <w:spacing w:line="360" w:lineRule="auto"/>
      </w:pPr>
      <w:r>
        <w:t xml:space="preserve">A. </w:t>
      </w:r>
      <w:r>
        <w:rPr>
          <w:rFonts w:hint="eastAsia"/>
        </w:rPr>
        <w:t>①②③④⑤；⑥⑦⑧</w:t>
      </w:r>
      <w:r>
        <w:t xml:space="preserve">   </w:t>
      </w:r>
    </w:p>
    <w:p w:rsidR="0099191B" w:rsidRDefault="0099191B" w:rsidP="00A3181C">
      <w:pPr>
        <w:spacing w:line="360" w:lineRule="auto"/>
      </w:pPr>
      <w:r>
        <w:t xml:space="preserve">B. </w:t>
      </w:r>
      <w:r>
        <w:rPr>
          <w:rFonts w:hint="eastAsia"/>
        </w:rPr>
        <w:t>①②③⑤；⑥⑦⑧</w:t>
      </w:r>
      <w:r>
        <w:t xml:space="preserve">    </w:t>
      </w:r>
    </w:p>
    <w:p w:rsidR="0099191B" w:rsidRDefault="0099191B" w:rsidP="00A3181C">
      <w:pPr>
        <w:spacing w:line="360" w:lineRule="auto"/>
      </w:pPr>
      <w:r>
        <w:t xml:space="preserve">C. </w:t>
      </w:r>
      <w:r>
        <w:rPr>
          <w:rFonts w:hint="eastAsia"/>
        </w:rPr>
        <w:t>①②③④⑤；⑥⑦</w:t>
      </w:r>
      <w:r>
        <w:t xml:space="preserve">    </w:t>
      </w:r>
    </w:p>
    <w:p w:rsidR="0099191B" w:rsidRDefault="0099191B" w:rsidP="00A3181C">
      <w:pPr>
        <w:spacing w:line="360" w:lineRule="auto"/>
      </w:pPr>
      <w:r>
        <w:t xml:space="preserve">D. </w:t>
      </w:r>
      <w:r>
        <w:rPr>
          <w:rFonts w:hint="eastAsia"/>
        </w:rPr>
        <w:t>③④⑤；⑥⑦⑧</w:t>
      </w:r>
    </w:p>
    <w:p w:rsidR="0099191B" w:rsidRDefault="0099191B" w:rsidP="00A3181C">
      <w:pPr>
        <w:spacing w:line="360" w:lineRule="auto"/>
      </w:pPr>
      <w:r w:rsidRPr="009F18E2">
        <w:rPr>
          <w:rFonts w:hint="eastAsia"/>
        </w:rPr>
        <w:t>解析：</w:t>
      </w:r>
    </w:p>
    <w:p w:rsidR="0099191B" w:rsidRDefault="0099191B" w:rsidP="00A3181C">
      <w:pPr>
        <w:spacing w:line="360" w:lineRule="auto"/>
      </w:pPr>
      <w:r>
        <w:rPr>
          <w:rFonts w:hint="eastAsia"/>
        </w:rPr>
        <w:t>物理性质是不通过化学变化就表现出来的性质，如颜色、气味、状态、熔点、沸点、硬度、密度、溶解性、挥发性、导电性、导热性、延展性等。化学性质是通过化学变化表现出来的，如可燃性、氧化性、还原性、酸性、碱性、稳定性、毒性等。</w:t>
      </w:r>
    </w:p>
    <w:p w:rsidR="0099191B" w:rsidRDefault="0099191B" w:rsidP="00A3181C">
      <w:pPr>
        <w:spacing w:line="360" w:lineRule="auto"/>
      </w:pPr>
      <w:r w:rsidRPr="00803FD9">
        <w:rPr>
          <w:rFonts w:hint="eastAsia"/>
        </w:rPr>
        <w:t>答案：</w:t>
      </w:r>
      <w:r>
        <w:t>A</w:t>
      </w:r>
    </w:p>
    <w:sectPr w:rsidR="0099191B" w:rsidSect="001172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91B" w:rsidRDefault="0099191B" w:rsidP="002E794B">
      <w:pPr>
        <w:spacing w:line="240" w:lineRule="auto"/>
      </w:pPr>
      <w:r>
        <w:separator/>
      </w:r>
    </w:p>
  </w:endnote>
  <w:endnote w:type="continuationSeparator" w:id="1">
    <w:p w:rsidR="0099191B" w:rsidRDefault="0099191B" w:rsidP="002E7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91B" w:rsidRDefault="009919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91B" w:rsidRDefault="009919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91B" w:rsidRDefault="009919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91B" w:rsidRDefault="0099191B" w:rsidP="002E794B">
      <w:pPr>
        <w:spacing w:line="240" w:lineRule="auto"/>
      </w:pPr>
      <w:r>
        <w:separator/>
      </w:r>
    </w:p>
  </w:footnote>
  <w:footnote w:type="continuationSeparator" w:id="1">
    <w:p w:rsidR="0099191B" w:rsidRDefault="0099191B" w:rsidP="002E79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91B" w:rsidRDefault="009919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91B" w:rsidRDefault="0099191B" w:rsidP="00A3181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91B" w:rsidRDefault="009919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794B"/>
    <w:rsid w:val="000A2D56"/>
    <w:rsid w:val="000C62FD"/>
    <w:rsid w:val="00117242"/>
    <w:rsid w:val="002E794B"/>
    <w:rsid w:val="006C356E"/>
    <w:rsid w:val="00803FD9"/>
    <w:rsid w:val="0099191B"/>
    <w:rsid w:val="009F18E2"/>
    <w:rsid w:val="00A3181C"/>
    <w:rsid w:val="00FE7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94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E794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794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E794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794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58</Words>
  <Characters>334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2011-05-16T10:45:00Z</dcterms:created>
  <dcterms:modified xsi:type="dcterms:W3CDTF">2011-05-17T07:15:00Z</dcterms:modified>
</cp:coreProperties>
</file>