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48A" w:rsidRPr="00256D6A" w:rsidRDefault="00FA648A" w:rsidP="009F79F2">
      <w:pPr>
        <w:snapToGrid w:val="0"/>
        <w:spacing w:line="360" w:lineRule="auto"/>
      </w:pPr>
      <w:r w:rsidRPr="00256D6A">
        <w:rPr>
          <w:rFonts w:hint="eastAsia"/>
          <w:szCs w:val="21"/>
        </w:rPr>
        <w:t>通过观察和使用食盐，得出以下属于食盐性质的是（</w:t>
      </w:r>
      <w:r w:rsidRPr="00256D6A">
        <w:rPr>
          <w:szCs w:val="21"/>
        </w:rPr>
        <w:t xml:space="preserve">    </w:t>
      </w:r>
      <w:r w:rsidRPr="00256D6A">
        <w:rPr>
          <w:rFonts w:hint="eastAsia"/>
          <w:szCs w:val="21"/>
        </w:rPr>
        <w:t>）</w:t>
      </w:r>
    </w:p>
    <w:p w:rsidR="00FA648A" w:rsidRPr="00256D6A" w:rsidRDefault="00FA648A" w:rsidP="009F79F2">
      <w:pPr>
        <w:snapToGrid w:val="0"/>
        <w:spacing w:line="360" w:lineRule="auto"/>
        <w:rPr>
          <w:szCs w:val="21"/>
        </w:rPr>
      </w:pPr>
      <w:r w:rsidRPr="00256D6A">
        <w:rPr>
          <w:szCs w:val="21"/>
        </w:rPr>
        <w:t xml:space="preserve">A. </w:t>
      </w:r>
      <w:r w:rsidRPr="00256D6A">
        <w:rPr>
          <w:rFonts w:hint="eastAsia"/>
          <w:szCs w:val="21"/>
        </w:rPr>
        <w:t>无色固体</w:t>
      </w:r>
      <w:r w:rsidRPr="00256D6A">
        <w:rPr>
          <w:szCs w:val="21"/>
        </w:rPr>
        <w:tab/>
      </w:r>
      <w:r w:rsidRPr="00256D6A">
        <w:rPr>
          <w:szCs w:val="21"/>
        </w:rPr>
        <w:tab/>
      </w:r>
    </w:p>
    <w:p w:rsidR="00FA648A" w:rsidRPr="00256D6A" w:rsidRDefault="00FA648A" w:rsidP="009F79F2">
      <w:pPr>
        <w:snapToGrid w:val="0"/>
        <w:spacing w:line="360" w:lineRule="auto"/>
        <w:rPr>
          <w:szCs w:val="21"/>
        </w:rPr>
      </w:pPr>
      <w:r w:rsidRPr="00256D6A">
        <w:rPr>
          <w:szCs w:val="21"/>
        </w:rPr>
        <w:t xml:space="preserve">B. </w:t>
      </w:r>
      <w:r w:rsidRPr="00256D6A">
        <w:rPr>
          <w:rFonts w:hint="eastAsia"/>
          <w:szCs w:val="21"/>
        </w:rPr>
        <w:t>调味品</w:t>
      </w:r>
      <w:r w:rsidRPr="00256D6A">
        <w:rPr>
          <w:szCs w:val="21"/>
        </w:rPr>
        <w:t xml:space="preserve">    </w:t>
      </w:r>
    </w:p>
    <w:p w:rsidR="00FA648A" w:rsidRPr="00256D6A" w:rsidRDefault="00FA648A" w:rsidP="009F79F2">
      <w:pPr>
        <w:snapToGrid w:val="0"/>
        <w:spacing w:line="360" w:lineRule="auto"/>
        <w:rPr>
          <w:szCs w:val="21"/>
        </w:rPr>
      </w:pPr>
      <w:r w:rsidRPr="00256D6A">
        <w:rPr>
          <w:szCs w:val="21"/>
        </w:rPr>
        <w:t xml:space="preserve">C. </w:t>
      </w:r>
      <w:r w:rsidRPr="00256D6A">
        <w:rPr>
          <w:rFonts w:hint="eastAsia"/>
          <w:szCs w:val="21"/>
        </w:rPr>
        <w:t>易溶于水</w:t>
      </w:r>
      <w:r w:rsidRPr="00256D6A">
        <w:rPr>
          <w:szCs w:val="21"/>
        </w:rPr>
        <w:tab/>
      </w:r>
      <w:r w:rsidRPr="00256D6A">
        <w:rPr>
          <w:szCs w:val="21"/>
        </w:rPr>
        <w:tab/>
      </w:r>
    </w:p>
    <w:p w:rsidR="00FA648A" w:rsidRDefault="00FA648A" w:rsidP="009F79F2">
      <w:pPr>
        <w:snapToGrid w:val="0"/>
        <w:spacing w:line="360" w:lineRule="auto"/>
        <w:rPr>
          <w:szCs w:val="21"/>
        </w:rPr>
      </w:pPr>
      <w:r w:rsidRPr="00256D6A">
        <w:rPr>
          <w:szCs w:val="21"/>
        </w:rPr>
        <w:t xml:space="preserve">D. </w:t>
      </w:r>
      <w:r w:rsidRPr="00256D6A">
        <w:rPr>
          <w:rFonts w:hint="eastAsia"/>
          <w:szCs w:val="21"/>
        </w:rPr>
        <w:t>在空气中很容易变质</w:t>
      </w:r>
    </w:p>
    <w:p w:rsidR="00FA648A" w:rsidRPr="00256D6A" w:rsidRDefault="00FA648A" w:rsidP="00E84262">
      <w:pPr>
        <w:snapToGrid w:val="0"/>
        <w:spacing w:line="360" w:lineRule="auto"/>
        <w:ind w:left="31680" w:hangingChars="1" w:firstLine="31680"/>
      </w:pPr>
      <w:r w:rsidRPr="00256D6A">
        <w:rPr>
          <w:rFonts w:hint="eastAsia"/>
        </w:rPr>
        <w:t>解析：</w:t>
      </w:r>
    </w:p>
    <w:p w:rsidR="00FA648A" w:rsidRDefault="00FA648A" w:rsidP="009F79F2">
      <w:pPr>
        <w:snapToGrid w:val="0"/>
        <w:spacing w:line="360" w:lineRule="auto"/>
      </w:pPr>
      <w:r w:rsidRPr="00256D6A">
        <w:rPr>
          <w:rFonts w:hint="eastAsia"/>
        </w:rPr>
        <w:t>物质的性质包括物理性质和化学性质。颜色和溶解性均是物理性质，调味品是用途；易变质是指化学性质活泼，而食盐在空气中不易变质，故</w:t>
      </w:r>
      <w:r w:rsidRPr="00256D6A">
        <w:t>B</w:t>
      </w:r>
      <w:r w:rsidRPr="00256D6A">
        <w:rPr>
          <w:rFonts w:hint="eastAsia"/>
        </w:rPr>
        <w:t>选项错。</w:t>
      </w:r>
    </w:p>
    <w:p w:rsidR="00FA648A" w:rsidRPr="00256D6A" w:rsidRDefault="00FA648A" w:rsidP="009F79F2">
      <w:pPr>
        <w:spacing w:line="360" w:lineRule="auto"/>
        <w:rPr>
          <w:szCs w:val="21"/>
        </w:rPr>
      </w:pPr>
      <w:r w:rsidRPr="00256D6A">
        <w:rPr>
          <w:rFonts w:hint="eastAsia"/>
          <w:szCs w:val="21"/>
        </w:rPr>
        <w:t>答案：</w:t>
      </w:r>
      <w:r w:rsidRPr="00256D6A">
        <w:rPr>
          <w:szCs w:val="21"/>
        </w:rPr>
        <w:t>C</w:t>
      </w:r>
    </w:p>
    <w:p w:rsidR="00FA648A" w:rsidRPr="00256D6A" w:rsidRDefault="00FA648A" w:rsidP="009F79F2">
      <w:pPr>
        <w:snapToGrid w:val="0"/>
        <w:spacing w:line="360" w:lineRule="auto"/>
      </w:pPr>
    </w:p>
    <w:p w:rsidR="00FA648A" w:rsidRDefault="00FA648A" w:rsidP="009F79F2">
      <w:pPr>
        <w:spacing w:line="360" w:lineRule="auto"/>
      </w:pPr>
    </w:p>
    <w:sectPr w:rsidR="00FA648A" w:rsidSect="00E417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48A" w:rsidRDefault="00FA648A" w:rsidP="009F79F2">
      <w:pPr>
        <w:spacing w:line="240" w:lineRule="auto"/>
      </w:pPr>
      <w:r>
        <w:separator/>
      </w:r>
    </w:p>
  </w:endnote>
  <w:endnote w:type="continuationSeparator" w:id="1">
    <w:p w:rsidR="00FA648A" w:rsidRDefault="00FA648A" w:rsidP="009F7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48A" w:rsidRDefault="00FA64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48A" w:rsidRDefault="00FA64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48A" w:rsidRDefault="00FA6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48A" w:rsidRDefault="00FA648A" w:rsidP="009F79F2">
      <w:pPr>
        <w:spacing w:line="240" w:lineRule="auto"/>
      </w:pPr>
      <w:r>
        <w:separator/>
      </w:r>
    </w:p>
  </w:footnote>
  <w:footnote w:type="continuationSeparator" w:id="1">
    <w:p w:rsidR="00FA648A" w:rsidRDefault="00FA648A" w:rsidP="009F79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48A" w:rsidRDefault="00FA64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48A" w:rsidRDefault="00FA648A" w:rsidP="00E8426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48A" w:rsidRDefault="00FA64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79F2"/>
    <w:rsid w:val="00256D6A"/>
    <w:rsid w:val="003647B2"/>
    <w:rsid w:val="009F79F2"/>
    <w:rsid w:val="00A914CA"/>
    <w:rsid w:val="00C84E17"/>
    <w:rsid w:val="00E41768"/>
    <w:rsid w:val="00E84262"/>
    <w:rsid w:val="00FA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F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F79F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F79F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F79F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79F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22</Words>
  <Characters>130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2011-05-16T10:29:00Z</dcterms:created>
  <dcterms:modified xsi:type="dcterms:W3CDTF">2011-05-17T06:55:00Z</dcterms:modified>
</cp:coreProperties>
</file>