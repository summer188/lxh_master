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2D5" w:rsidRDefault="000922D5" w:rsidP="00F561E8">
      <w:pPr>
        <w:spacing w:line="360" w:lineRule="auto"/>
        <w:rPr>
          <w:szCs w:val="21"/>
        </w:rPr>
      </w:pPr>
      <w:r>
        <w:rPr>
          <w:rFonts w:hint="eastAsia"/>
          <w:szCs w:val="21"/>
        </w:rPr>
        <w:t>下列变化中，与其他的变化不同的一项是（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:rsidR="000922D5" w:rsidRDefault="000922D5" w:rsidP="00F561E8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rFonts w:hint="eastAsia"/>
          <w:szCs w:val="21"/>
        </w:rPr>
        <w:t>葡萄酿成酒</w:t>
      </w:r>
      <w:r>
        <w:rPr>
          <w:szCs w:val="21"/>
        </w:rPr>
        <w:t xml:space="preserve">    </w:t>
      </w:r>
    </w:p>
    <w:p w:rsidR="000922D5" w:rsidRDefault="000922D5" w:rsidP="00F561E8">
      <w:pPr>
        <w:spacing w:line="360" w:lineRule="auto"/>
        <w:rPr>
          <w:szCs w:val="21"/>
        </w:rPr>
      </w:pPr>
      <w:r>
        <w:rPr>
          <w:szCs w:val="21"/>
        </w:rPr>
        <w:t xml:space="preserve">B. </w:t>
      </w:r>
      <w:r>
        <w:rPr>
          <w:rFonts w:hint="eastAsia"/>
          <w:szCs w:val="21"/>
        </w:rPr>
        <w:t>冰雪融化</w:t>
      </w:r>
      <w:r>
        <w:rPr>
          <w:szCs w:val="21"/>
        </w:rPr>
        <w:t xml:space="preserve">   </w:t>
      </w:r>
    </w:p>
    <w:p w:rsidR="000922D5" w:rsidRDefault="000922D5" w:rsidP="00F561E8">
      <w:pPr>
        <w:spacing w:line="360" w:lineRule="auto"/>
        <w:rPr>
          <w:szCs w:val="21"/>
        </w:rPr>
      </w:pPr>
      <w:r>
        <w:rPr>
          <w:szCs w:val="21"/>
        </w:rPr>
        <w:t xml:space="preserve">C. </w:t>
      </w:r>
      <w:r>
        <w:rPr>
          <w:rFonts w:hint="eastAsia"/>
          <w:szCs w:val="21"/>
        </w:rPr>
        <w:t>湿衣服晾干</w:t>
      </w:r>
      <w:r>
        <w:rPr>
          <w:szCs w:val="21"/>
        </w:rPr>
        <w:t xml:space="preserve">    </w:t>
      </w:r>
    </w:p>
    <w:p w:rsidR="000922D5" w:rsidRDefault="000922D5" w:rsidP="00F561E8">
      <w:pPr>
        <w:spacing w:line="360" w:lineRule="auto"/>
        <w:rPr>
          <w:szCs w:val="21"/>
        </w:rPr>
      </w:pPr>
      <w:r>
        <w:rPr>
          <w:szCs w:val="21"/>
        </w:rPr>
        <w:t xml:space="preserve">D. </w:t>
      </w:r>
      <w:r>
        <w:rPr>
          <w:rFonts w:hint="eastAsia"/>
          <w:szCs w:val="21"/>
        </w:rPr>
        <w:t>瓷碗破碎</w:t>
      </w:r>
    </w:p>
    <w:p w:rsidR="000922D5" w:rsidRPr="009F18E2" w:rsidRDefault="000922D5" w:rsidP="00F561E8">
      <w:pPr>
        <w:spacing w:line="360" w:lineRule="auto"/>
      </w:pPr>
      <w:r w:rsidRPr="009F18E2">
        <w:rPr>
          <w:rFonts w:hint="eastAsia"/>
        </w:rPr>
        <w:t>解析：</w:t>
      </w:r>
    </w:p>
    <w:p w:rsidR="000922D5" w:rsidRPr="009F18E2" w:rsidRDefault="000922D5" w:rsidP="00F561E8">
      <w:pPr>
        <w:spacing w:line="360" w:lineRule="auto"/>
      </w:pPr>
      <w:r w:rsidRPr="009F18E2">
        <w:rPr>
          <w:rFonts w:hint="eastAsia"/>
        </w:rPr>
        <w:t>区分物理变化和化学变化的关键是看有没有新物质生成。</w:t>
      </w:r>
      <w:r w:rsidRPr="009F18E2">
        <w:t>A</w:t>
      </w:r>
      <w:r>
        <w:rPr>
          <w:rFonts w:hint="eastAsia"/>
        </w:rPr>
        <w:t>选</w:t>
      </w:r>
      <w:r w:rsidRPr="009F18E2">
        <w:rPr>
          <w:rFonts w:hint="eastAsia"/>
        </w:rPr>
        <w:t>项变化前是葡萄（水果），变化后是酒，很明显该选项是化学变化。</w:t>
      </w:r>
      <w:r w:rsidRPr="009F18E2">
        <w:t>B</w:t>
      </w:r>
      <w:r>
        <w:rPr>
          <w:rFonts w:hint="eastAsia"/>
        </w:rPr>
        <w:t>选项</w:t>
      </w:r>
      <w:r w:rsidRPr="009F18E2">
        <w:rPr>
          <w:rFonts w:hint="eastAsia"/>
        </w:rPr>
        <w:t>由冰变成水，</w:t>
      </w:r>
      <w:r w:rsidRPr="009F18E2">
        <w:t>C</w:t>
      </w:r>
      <w:r>
        <w:rPr>
          <w:rFonts w:hint="eastAsia"/>
        </w:rPr>
        <w:t>选项</w:t>
      </w:r>
      <w:r w:rsidRPr="009F18E2">
        <w:rPr>
          <w:rFonts w:hint="eastAsia"/>
        </w:rPr>
        <w:t>由水变为水蒸气，变化前后的冰、水、水蒸气都是一种物质，没有新物质生成，只是发生了状态的改变。</w:t>
      </w:r>
      <w:r w:rsidRPr="009F18E2">
        <w:t>D</w:t>
      </w:r>
      <w:r>
        <w:rPr>
          <w:rFonts w:hint="eastAsia"/>
        </w:rPr>
        <w:t>选项</w:t>
      </w:r>
      <w:r w:rsidRPr="009F18E2">
        <w:rPr>
          <w:rFonts w:hint="eastAsia"/>
        </w:rPr>
        <w:t>变化前后是由大块变小块－－－形状发生了改变，也没有新物质生成，是物理变化。</w:t>
      </w:r>
    </w:p>
    <w:p w:rsidR="000922D5" w:rsidRDefault="000922D5" w:rsidP="00F561E8">
      <w:pPr>
        <w:spacing w:line="360" w:lineRule="auto"/>
      </w:pPr>
      <w:r>
        <w:rPr>
          <w:rFonts w:hint="eastAsia"/>
        </w:rPr>
        <w:t>答案：</w:t>
      </w:r>
      <w:r>
        <w:t>A</w:t>
      </w:r>
    </w:p>
    <w:p w:rsidR="000922D5" w:rsidRPr="00AE3611" w:rsidRDefault="000922D5"/>
    <w:sectPr w:rsidR="000922D5" w:rsidRPr="00AE3611" w:rsidSect="009478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22D5" w:rsidRDefault="000922D5">
      <w:r>
        <w:separator/>
      </w:r>
    </w:p>
  </w:endnote>
  <w:endnote w:type="continuationSeparator" w:id="1">
    <w:p w:rsidR="000922D5" w:rsidRDefault="000922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2D5" w:rsidRDefault="000922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2D5" w:rsidRDefault="000922D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2D5" w:rsidRDefault="000922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22D5" w:rsidRDefault="000922D5">
      <w:r>
        <w:separator/>
      </w:r>
    </w:p>
  </w:footnote>
  <w:footnote w:type="continuationSeparator" w:id="1">
    <w:p w:rsidR="000922D5" w:rsidRDefault="000922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2D5" w:rsidRDefault="000922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2D5" w:rsidRDefault="000922D5" w:rsidP="00F561E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2D5" w:rsidRDefault="000922D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3611"/>
    <w:rsid w:val="000922D5"/>
    <w:rsid w:val="000B732B"/>
    <w:rsid w:val="000F303E"/>
    <w:rsid w:val="002C2021"/>
    <w:rsid w:val="00947890"/>
    <w:rsid w:val="009F18E2"/>
    <w:rsid w:val="00A575FA"/>
    <w:rsid w:val="00AE3611"/>
    <w:rsid w:val="00F56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61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rsid w:val="000B732B"/>
    <w:rPr>
      <w:rFonts w:cs="Times New Roman"/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rsid w:val="000B732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B732B"/>
    <w:rPr>
      <w:rFonts w:ascii="Times New Roman" w:eastAsia="宋体" w:hAnsi="Times New Roman" w:cs="Times New Roman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B73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B732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0B732B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B732B"/>
    <w:rPr>
      <w:rFonts w:ascii="Times New Roman" w:eastAsia="宋体" w:hAnsi="Times New Roman" w:cs="Times New Roman"/>
      <w:kern w:val="0"/>
      <w:sz w:val="18"/>
      <w:szCs w:val="18"/>
    </w:rPr>
  </w:style>
  <w:style w:type="paragraph" w:styleId="Header">
    <w:name w:val="header"/>
    <w:basedOn w:val="Normal"/>
    <w:link w:val="HeaderChar"/>
    <w:uiPriority w:val="99"/>
    <w:rsid w:val="00F56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604DF"/>
    <w:rPr>
      <w:rFonts w:ascii="Times New Roman" w:hAnsi="Times New Roma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rsid w:val="00F561E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604DF"/>
    <w:rPr>
      <w:rFonts w:ascii="Times New Roman" w:hAnsi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</Pages>
  <Words>35</Words>
  <Characters>201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2011-05-16T07:49:00Z</dcterms:created>
  <dcterms:modified xsi:type="dcterms:W3CDTF">2011-05-17T07:16:00Z</dcterms:modified>
</cp:coreProperties>
</file>