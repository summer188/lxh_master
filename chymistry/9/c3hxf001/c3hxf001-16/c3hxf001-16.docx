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B11" w:rsidRDefault="002C6B11" w:rsidP="00D95CF8">
      <w:pPr>
        <w:snapToGrid w:val="0"/>
        <w:spacing w:line="360" w:lineRule="auto"/>
      </w:pPr>
      <w:r>
        <w:rPr>
          <w:rFonts w:hint="eastAsia"/>
        </w:rPr>
        <w:t>下列物质的性质中，前者属于物理性质，后者属于化学性质</w:t>
      </w:r>
      <w:r>
        <w:rPr>
          <w:rFonts w:hint="eastAsia"/>
          <w:szCs w:val="21"/>
        </w:rPr>
        <w:t>（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2C6B11" w:rsidRDefault="002C6B11" w:rsidP="00CF1B53">
      <w:pPr>
        <w:snapToGrid w:val="0"/>
        <w:spacing w:line="360" w:lineRule="auto"/>
        <w:ind w:left="31680" w:hangingChars="50" w:firstLine="31680"/>
      </w:pPr>
      <w:r>
        <w:t xml:space="preserve">A. </w:t>
      </w:r>
      <w:r>
        <w:rPr>
          <w:rFonts w:hint="eastAsia"/>
        </w:rPr>
        <w:t>状态、熔点</w:t>
      </w:r>
      <w:r>
        <w:t xml:space="preserve">    </w:t>
      </w:r>
    </w:p>
    <w:p w:rsidR="002C6B11" w:rsidRDefault="002C6B11" w:rsidP="00CF1B53">
      <w:pPr>
        <w:snapToGrid w:val="0"/>
        <w:spacing w:line="360" w:lineRule="auto"/>
        <w:ind w:left="31680" w:hangingChars="50" w:firstLine="31680"/>
      </w:pPr>
      <w:r>
        <w:t xml:space="preserve">B. </w:t>
      </w:r>
      <w:r>
        <w:rPr>
          <w:rFonts w:hint="eastAsia"/>
        </w:rPr>
        <w:t>硬度、密度</w:t>
      </w:r>
      <w:r>
        <w:t xml:space="preserve">   </w:t>
      </w:r>
    </w:p>
    <w:p w:rsidR="002C6B11" w:rsidRDefault="002C6B11" w:rsidP="00CF1B53">
      <w:pPr>
        <w:snapToGrid w:val="0"/>
        <w:spacing w:line="360" w:lineRule="auto"/>
        <w:ind w:left="31680" w:hangingChars="50" w:firstLine="31680"/>
      </w:pPr>
      <w:r>
        <w:t xml:space="preserve">C. </w:t>
      </w:r>
      <w:r>
        <w:rPr>
          <w:rFonts w:hint="eastAsia"/>
        </w:rPr>
        <w:t>溶解性、可燃性</w:t>
      </w:r>
      <w:r>
        <w:t xml:space="preserve">    </w:t>
      </w:r>
    </w:p>
    <w:p w:rsidR="002C6B11" w:rsidRDefault="002C6B11" w:rsidP="00CF1B53">
      <w:pPr>
        <w:snapToGrid w:val="0"/>
        <w:spacing w:line="360" w:lineRule="auto"/>
        <w:ind w:left="31680" w:hangingChars="50" w:firstLine="31680"/>
      </w:pPr>
      <w:r>
        <w:t xml:space="preserve">D. </w:t>
      </w:r>
      <w:r>
        <w:rPr>
          <w:rFonts w:hint="eastAsia"/>
        </w:rPr>
        <w:t>导电性、挥发性</w:t>
      </w:r>
    </w:p>
    <w:p w:rsidR="002C6B11" w:rsidRDefault="002C6B11" w:rsidP="00CF1B53">
      <w:pPr>
        <w:snapToGrid w:val="0"/>
        <w:spacing w:line="360" w:lineRule="auto"/>
        <w:ind w:left="31680" w:hangingChars="50" w:firstLine="31680"/>
      </w:pPr>
      <w:r w:rsidRPr="009F18E2">
        <w:rPr>
          <w:rFonts w:hint="eastAsia"/>
        </w:rPr>
        <w:t>解析：</w:t>
      </w:r>
    </w:p>
    <w:p w:rsidR="002C6B11" w:rsidRDefault="002C6B11" w:rsidP="00CF1B53">
      <w:pPr>
        <w:snapToGrid w:val="0"/>
        <w:spacing w:line="360" w:lineRule="auto"/>
        <w:ind w:left="31680" w:hangingChars="50" w:firstLine="31680"/>
      </w:pPr>
      <w:r>
        <w:rPr>
          <w:rFonts w:hint="eastAsia"/>
        </w:rPr>
        <w:t>四个选项当中，只有可燃性是化学性质，而其他均是物理性质。</w:t>
      </w:r>
    </w:p>
    <w:p w:rsidR="002C6B11" w:rsidRDefault="002C6B11" w:rsidP="00CF1B53">
      <w:pPr>
        <w:snapToGrid w:val="0"/>
        <w:spacing w:line="360" w:lineRule="auto"/>
        <w:ind w:left="31680" w:hangingChars="50" w:firstLine="31680"/>
      </w:pPr>
      <w:r w:rsidRPr="00803FD9">
        <w:rPr>
          <w:rFonts w:hint="eastAsia"/>
        </w:rPr>
        <w:t>答案：</w:t>
      </w:r>
      <w:r>
        <w:t>C</w:t>
      </w:r>
    </w:p>
    <w:p w:rsidR="002C6B11" w:rsidRPr="00D95CF8" w:rsidRDefault="002C6B11" w:rsidP="00D95CF8">
      <w:pPr>
        <w:spacing w:line="360" w:lineRule="auto"/>
      </w:pPr>
    </w:p>
    <w:sectPr w:rsidR="002C6B11" w:rsidRPr="00D95CF8" w:rsidSect="006B613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B11" w:rsidRDefault="002C6B11" w:rsidP="00D95CF8">
      <w:pPr>
        <w:spacing w:line="240" w:lineRule="auto"/>
      </w:pPr>
      <w:r>
        <w:separator/>
      </w:r>
    </w:p>
  </w:endnote>
  <w:endnote w:type="continuationSeparator" w:id="1">
    <w:p w:rsidR="002C6B11" w:rsidRDefault="002C6B11" w:rsidP="00D95CF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B11" w:rsidRDefault="002C6B1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B11" w:rsidRDefault="002C6B1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B11" w:rsidRDefault="002C6B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B11" w:rsidRDefault="002C6B11" w:rsidP="00D95CF8">
      <w:pPr>
        <w:spacing w:line="240" w:lineRule="auto"/>
      </w:pPr>
      <w:r>
        <w:separator/>
      </w:r>
    </w:p>
  </w:footnote>
  <w:footnote w:type="continuationSeparator" w:id="1">
    <w:p w:rsidR="002C6B11" w:rsidRDefault="002C6B11" w:rsidP="00D95CF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B11" w:rsidRDefault="002C6B1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B11" w:rsidRDefault="002C6B11" w:rsidP="00CF1B5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B11" w:rsidRDefault="002C6B1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5CF8"/>
    <w:rsid w:val="002C6B11"/>
    <w:rsid w:val="004A5AC6"/>
    <w:rsid w:val="006B6139"/>
    <w:rsid w:val="00803FD9"/>
    <w:rsid w:val="009F18E2"/>
    <w:rsid w:val="00A02E68"/>
    <w:rsid w:val="00CF1B53"/>
    <w:rsid w:val="00D95CF8"/>
    <w:rsid w:val="00F76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CF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95CF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95CF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95CF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95CF8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18</Words>
  <Characters>105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2011-05-16T10:40:00Z</dcterms:created>
  <dcterms:modified xsi:type="dcterms:W3CDTF">2011-05-17T07:10:00Z</dcterms:modified>
</cp:coreProperties>
</file>