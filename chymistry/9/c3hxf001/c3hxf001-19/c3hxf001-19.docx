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1A5" w:rsidRDefault="006811A5" w:rsidP="00B10472">
      <w:pPr>
        <w:spacing w:line="360" w:lineRule="auto"/>
      </w:pPr>
      <w:r>
        <w:rPr>
          <w:rFonts w:hint="eastAsia"/>
        </w:rPr>
        <w:t>下列叙述表明化学性质的是</w:t>
      </w:r>
      <w:r w:rsidRPr="00B10472">
        <w:rPr>
          <w:rFonts w:hint="eastAsia"/>
        </w:rPr>
        <w:t>（</w:t>
      </w:r>
      <w:r w:rsidRPr="00B10472">
        <w:t xml:space="preserve">    </w:t>
      </w:r>
      <w:r w:rsidRPr="00B10472">
        <w:rPr>
          <w:rFonts w:hint="eastAsia"/>
        </w:rPr>
        <w:t>）</w:t>
      </w:r>
    </w:p>
    <w:p w:rsidR="006811A5" w:rsidRDefault="006811A5" w:rsidP="00B10472">
      <w:pPr>
        <w:spacing w:line="360" w:lineRule="auto"/>
      </w:pPr>
      <w:r>
        <w:t xml:space="preserve">A. </w:t>
      </w:r>
      <w:r>
        <w:rPr>
          <w:rFonts w:hint="eastAsia"/>
        </w:rPr>
        <w:t>用粮食酿酒</w:t>
      </w:r>
      <w:r>
        <w:t xml:space="preserve">    </w:t>
      </w:r>
    </w:p>
    <w:p w:rsidR="006811A5" w:rsidRDefault="006811A5" w:rsidP="00B10472">
      <w:pPr>
        <w:spacing w:line="360" w:lineRule="auto"/>
      </w:pPr>
      <w:r>
        <w:t xml:space="preserve">B. </w:t>
      </w:r>
      <w:r>
        <w:rPr>
          <w:rFonts w:hint="eastAsia"/>
        </w:rPr>
        <w:t>镁条能燃烧</w:t>
      </w:r>
      <w:r>
        <w:t xml:space="preserve"> </w:t>
      </w:r>
    </w:p>
    <w:p w:rsidR="006811A5" w:rsidRDefault="006811A5" w:rsidP="00B10472">
      <w:pPr>
        <w:spacing w:line="360" w:lineRule="auto"/>
      </w:pPr>
      <w:r>
        <w:t xml:space="preserve">C. </w:t>
      </w:r>
      <w:r>
        <w:rPr>
          <w:rFonts w:hint="eastAsia"/>
        </w:rPr>
        <w:t>碱式碳酸铜受热分解</w:t>
      </w:r>
      <w:r>
        <w:tab/>
        <w:t xml:space="preserve">    </w:t>
      </w:r>
    </w:p>
    <w:p w:rsidR="006811A5" w:rsidRDefault="006811A5" w:rsidP="00B10472">
      <w:pPr>
        <w:spacing w:line="360" w:lineRule="auto"/>
      </w:pPr>
      <w:r>
        <w:t xml:space="preserve">D. </w:t>
      </w:r>
      <w:r>
        <w:rPr>
          <w:rFonts w:hint="eastAsia"/>
        </w:rPr>
        <w:t>矿石粉碎</w:t>
      </w:r>
    </w:p>
    <w:p w:rsidR="006811A5" w:rsidRPr="00080150" w:rsidRDefault="006811A5" w:rsidP="00B10472">
      <w:pPr>
        <w:spacing w:line="360" w:lineRule="auto"/>
      </w:pPr>
      <w:r w:rsidRPr="00080150">
        <w:rPr>
          <w:rFonts w:hint="eastAsia"/>
        </w:rPr>
        <w:t>解析：</w:t>
      </w:r>
    </w:p>
    <w:p w:rsidR="006811A5" w:rsidRDefault="006811A5" w:rsidP="00B10472">
      <w:pPr>
        <w:spacing w:line="360" w:lineRule="auto"/>
      </w:pPr>
      <w:r w:rsidRPr="00080150">
        <w:rPr>
          <w:rFonts w:hint="eastAsia"/>
        </w:rPr>
        <w:t>化学性质是通过化学变化表现出来的，常用“能、会、易、难”等词表示，化学变化是化学</w:t>
      </w:r>
    </w:p>
    <w:p w:rsidR="006811A5" w:rsidRDefault="006811A5" w:rsidP="00B10472">
      <w:pPr>
        <w:spacing w:line="360" w:lineRule="auto"/>
      </w:pPr>
      <w:r w:rsidRPr="00080150">
        <w:rPr>
          <w:rFonts w:hint="eastAsia"/>
        </w:rPr>
        <w:t>性质的表现</w:t>
      </w:r>
      <w:r>
        <w:rPr>
          <w:rFonts w:hint="eastAsia"/>
        </w:rPr>
        <w:t>。</w:t>
      </w:r>
    </w:p>
    <w:p w:rsidR="006811A5" w:rsidRPr="00891C03" w:rsidRDefault="006811A5" w:rsidP="00B10472">
      <w:pPr>
        <w:spacing w:line="360" w:lineRule="auto"/>
      </w:pPr>
      <w:r w:rsidRPr="00803FD9">
        <w:rPr>
          <w:rFonts w:hint="eastAsia"/>
        </w:rPr>
        <w:t>答案：</w:t>
      </w:r>
      <w:r>
        <w:t>B</w:t>
      </w:r>
    </w:p>
    <w:p w:rsidR="006811A5" w:rsidRDefault="006811A5" w:rsidP="00891C03">
      <w:pPr>
        <w:spacing w:line="360" w:lineRule="auto"/>
      </w:pPr>
    </w:p>
    <w:sectPr w:rsidR="006811A5" w:rsidSect="00C321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11A5" w:rsidRDefault="006811A5" w:rsidP="00891C03">
      <w:pPr>
        <w:spacing w:line="240" w:lineRule="auto"/>
      </w:pPr>
      <w:r>
        <w:separator/>
      </w:r>
    </w:p>
  </w:endnote>
  <w:endnote w:type="continuationSeparator" w:id="1">
    <w:p w:rsidR="006811A5" w:rsidRDefault="006811A5" w:rsidP="00891C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A5" w:rsidRDefault="006811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A5" w:rsidRDefault="006811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A5" w:rsidRDefault="006811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11A5" w:rsidRDefault="006811A5" w:rsidP="00891C03">
      <w:pPr>
        <w:spacing w:line="240" w:lineRule="auto"/>
      </w:pPr>
      <w:r>
        <w:separator/>
      </w:r>
    </w:p>
  </w:footnote>
  <w:footnote w:type="continuationSeparator" w:id="1">
    <w:p w:rsidR="006811A5" w:rsidRDefault="006811A5" w:rsidP="00891C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A5" w:rsidRDefault="006811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A5" w:rsidRDefault="006811A5" w:rsidP="00B1047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11A5" w:rsidRDefault="006811A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F8F73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D604EDB6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1690EBB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4BA8C90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7F2784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001FA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280005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C16ECE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1B23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F9E87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1C03"/>
    <w:rsid w:val="00080150"/>
    <w:rsid w:val="00570F6D"/>
    <w:rsid w:val="006811A5"/>
    <w:rsid w:val="00803FD9"/>
    <w:rsid w:val="00891C03"/>
    <w:rsid w:val="00B10472"/>
    <w:rsid w:val="00C32166"/>
    <w:rsid w:val="00C63832"/>
    <w:rsid w:val="00C9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C0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91C0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91C0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91C0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91C03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18</Words>
  <Characters>108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2011-05-16T10:43:00Z</dcterms:created>
  <dcterms:modified xsi:type="dcterms:W3CDTF">2011-05-17T07:13:00Z</dcterms:modified>
</cp:coreProperties>
</file>