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0A7" w:rsidRDefault="004440A7" w:rsidP="001D0B35">
      <w:pPr>
        <w:snapToGrid w:val="0"/>
        <w:spacing w:line="360" w:lineRule="auto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下列四种性质中，有一种与其他三种有本质区别，这种性质是</w:t>
      </w:r>
      <w:r>
        <w:rPr>
          <w:rFonts w:hint="eastAsia"/>
          <w:szCs w:val="21"/>
        </w:rPr>
        <w:t>（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4440A7" w:rsidRDefault="004440A7" w:rsidP="00A4543C">
      <w:pPr>
        <w:snapToGrid w:val="0"/>
        <w:spacing w:line="360" w:lineRule="auto"/>
        <w:ind w:left="31680" w:hangingChars="300" w:firstLine="31680"/>
        <w:rPr>
          <w:szCs w:val="21"/>
          <w:lang w:val="en-GB"/>
        </w:rPr>
      </w:pPr>
      <w:r>
        <w:rPr>
          <w:szCs w:val="21"/>
          <w:lang w:val="en-GB"/>
        </w:rPr>
        <w:t xml:space="preserve">A. </w:t>
      </w:r>
      <w:r>
        <w:rPr>
          <w:rFonts w:hint="eastAsia"/>
          <w:szCs w:val="21"/>
          <w:lang w:val="en-GB"/>
        </w:rPr>
        <w:t>颜色</w:t>
      </w:r>
      <w:r>
        <w:rPr>
          <w:szCs w:val="21"/>
          <w:lang w:val="en-GB"/>
        </w:rPr>
        <w:t xml:space="preserve">    B. </w:t>
      </w:r>
      <w:r>
        <w:rPr>
          <w:rFonts w:hint="eastAsia"/>
          <w:szCs w:val="21"/>
          <w:lang w:val="en-GB"/>
        </w:rPr>
        <w:t>状态</w:t>
      </w:r>
      <w:r>
        <w:rPr>
          <w:szCs w:val="21"/>
          <w:lang w:val="en-GB"/>
        </w:rPr>
        <w:t xml:space="preserve">    C. </w:t>
      </w:r>
      <w:r>
        <w:rPr>
          <w:rFonts w:hint="eastAsia"/>
          <w:szCs w:val="21"/>
          <w:lang w:val="en-GB"/>
        </w:rPr>
        <w:t>硬度</w:t>
      </w:r>
      <w:r>
        <w:rPr>
          <w:szCs w:val="21"/>
          <w:lang w:val="en-GB"/>
        </w:rPr>
        <w:t xml:space="preserve">    D. </w:t>
      </w:r>
      <w:r>
        <w:rPr>
          <w:rFonts w:hint="eastAsia"/>
          <w:szCs w:val="21"/>
          <w:lang w:val="en-GB"/>
        </w:rPr>
        <w:t>可燃性</w:t>
      </w:r>
    </w:p>
    <w:p w:rsidR="004440A7" w:rsidRDefault="004440A7" w:rsidP="001D0B35">
      <w:pPr>
        <w:spacing w:line="360" w:lineRule="auto"/>
      </w:pPr>
      <w:r w:rsidRPr="009F18E2">
        <w:rPr>
          <w:rFonts w:hint="eastAsia"/>
        </w:rPr>
        <w:t>解析：</w:t>
      </w:r>
    </w:p>
    <w:p w:rsidR="004440A7" w:rsidRDefault="004440A7" w:rsidP="001D0B35">
      <w:pPr>
        <w:spacing w:line="360" w:lineRule="auto"/>
      </w:pPr>
      <w:r>
        <w:rPr>
          <w:rFonts w:hint="eastAsia"/>
        </w:rPr>
        <w:t>可燃性是化学性质，而其他三项是物理性质。</w:t>
      </w:r>
    </w:p>
    <w:p w:rsidR="004440A7" w:rsidRPr="001D0B35" w:rsidRDefault="004440A7" w:rsidP="001D0B35">
      <w:pPr>
        <w:spacing w:line="360" w:lineRule="auto"/>
      </w:pPr>
      <w:r w:rsidRPr="00803FD9">
        <w:rPr>
          <w:rFonts w:hint="eastAsia"/>
        </w:rPr>
        <w:t>答案：</w:t>
      </w:r>
      <w:r>
        <w:t>D</w:t>
      </w:r>
    </w:p>
    <w:sectPr w:rsidR="004440A7" w:rsidRPr="001D0B35" w:rsidSect="00E67F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0A7" w:rsidRDefault="004440A7" w:rsidP="001D0B35">
      <w:pPr>
        <w:spacing w:line="240" w:lineRule="auto"/>
      </w:pPr>
      <w:r>
        <w:separator/>
      </w:r>
    </w:p>
  </w:endnote>
  <w:endnote w:type="continuationSeparator" w:id="1">
    <w:p w:rsidR="004440A7" w:rsidRDefault="004440A7" w:rsidP="001D0B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0A7" w:rsidRDefault="004440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0A7" w:rsidRDefault="004440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0A7" w:rsidRDefault="004440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0A7" w:rsidRDefault="004440A7" w:rsidP="001D0B35">
      <w:pPr>
        <w:spacing w:line="240" w:lineRule="auto"/>
      </w:pPr>
      <w:r>
        <w:separator/>
      </w:r>
    </w:p>
  </w:footnote>
  <w:footnote w:type="continuationSeparator" w:id="1">
    <w:p w:rsidR="004440A7" w:rsidRDefault="004440A7" w:rsidP="001D0B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0A7" w:rsidRDefault="004440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0A7" w:rsidRDefault="004440A7" w:rsidP="00A4543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0A7" w:rsidRDefault="004440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0B35"/>
    <w:rsid w:val="001D0B35"/>
    <w:rsid w:val="00210FF9"/>
    <w:rsid w:val="004440A7"/>
    <w:rsid w:val="007F6383"/>
    <w:rsid w:val="00803FD9"/>
    <w:rsid w:val="009F18E2"/>
    <w:rsid w:val="00A4543C"/>
    <w:rsid w:val="00B20EBD"/>
    <w:rsid w:val="00E6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B3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D0B3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D0B3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D0B3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D0B35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14</Words>
  <Characters>84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2011-05-16T10:38:00Z</dcterms:created>
  <dcterms:modified xsi:type="dcterms:W3CDTF">2011-05-17T07:09:00Z</dcterms:modified>
</cp:coreProperties>
</file>