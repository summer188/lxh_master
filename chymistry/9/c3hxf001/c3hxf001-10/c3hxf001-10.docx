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2" w:rsidRDefault="001F3622" w:rsidP="00F6375A">
      <w:pPr>
        <w:snapToGrid w:val="0"/>
        <w:spacing w:line="360" w:lineRule="auto"/>
      </w:pPr>
      <w:r>
        <w:rPr>
          <w:rFonts w:hint="eastAsia"/>
        </w:rPr>
        <w:t>课本彩图中，一只小猫稳坐在一块透明的塑料板上，下面燃烧着温度很高的煤气灯，小猫却很安详，原因是用高分子化合物制成的塑料具有</w:t>
      </w:r>
      <w:r>
        <w:rPr>
          <w:rFonts w:hint="eastAsia"/>
          <w:szCs w:val="21"/>
        </w:rPr>
        <w:t>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  <w:r>
        <w:t xml:space="preserve">                </w:t>
      </w:r>
    </w:p>
    <w:p w:rsidR="001F3622" w:rsidRDefault="001F3622" w:rsidP="00F6375A">
      <w:pPr>
        <w:snapToGrid w:val="0"/>
        <w:spacing w:line="360" w:lineRule="auto"/>
      </w:pPr>
      <w:r>
        <w:t xml:space="preserve">A. </w:t>
      </w:r>
      <w:r>
        <w:rPr>
          <w:rFonts w:hint="eastAsia"/>
        </w:rPr>
        <w:t>耐高温并隔热的功能</w:t>
      </w:r>
      <w:r>
        <w:t xml:space="preserve">     </w:t>
      </w:r>
    </w:p>
    <w:p w:rsidR="001F3622" w:rsidRDefault="001F3622" w:rsidP="00F6375A">
      <w:pPr>
        <w:snapToGrid w:val="0"/>
        <w:spacing w:line="360" w:lineRule="auto"/>
      </w:pPr>
      <w:r>
        <w:t xml:space="preserve">B. </w:t>
      </w:r>
      <w:r>
        <w:rPr>
          <w:rFonts w:hint="eastAsia"/>
        </w:rPr>
        <w:t>隔绝氧气的功能</w:t>
      </w:r>
      <w:r>
        <w:t xml:space="preserve">    </w:t>
      </w:r>
    </w:p>
    <w:p w:rsidR="001F3622" w:rsidRDefault="001F3622" w:rsidP="00F6375A">
      <w:pPr>
        <w:snapToGrid w:val="0"/>
        <w:spacing w:line="360" w:lineRule="auto"/>
      </w:pPr>
      <w:r>
        <w:t xml:space="preserve">C. </w:t>
      </w:r>
      <w:r>
        <w:rPr>
          <w:rFonts w:hint="eastAsia"/>
        </w:rPr>
        <w:t>导电透明的功能</w:t>
      </w:r>
      <w:r>
        <w:t xml:space="preserve">    </w:t>
      </w:r>
    </w:p>
    <w:p w:rsidR="001F3622" w:rsidRDefault="001F3622" w:rsidP="00F6375A">
      <w:pPr>
        <w:snapToGrid w:val="0"/>
        <w:spacing w:line="360" w:lineRule="auto"/>
      </w:pPr>
      <w:r>
        <w:t xml:space="preserve">D. </w:t>
      </w:r>
      <w:r>
        <w:rPr>
          <w:rFonts w:hint="eastAsia"/>
        </w:rPr>
        <w:t>传热功能</w:t>
      </w:r>
    </w:p>
    <w:p w:rsidR="001F3622" w:rsidRPr="009F18E2" w:rsidRDefault="001F3622" w:rsidP="00BB3FB8">
      <w:pPr>
        <w:snapToGrid w:val="0"/>
        <w:spacing w:line="360" w:lineRule="auto"/>
        <w:ind w:left="31680" w:hangingChars="1" w:firstLine="31680"/>
      </w:pPr>
      <w:r w:rsidRPr="009F18E2">
        <w:rPr>
          <w:rFonts w:hint="eastAsia"/>
        </w:rPr>
        <w:t>解析：</w:t>
      </w:r>
    </w:p>
    <w:p w:rsidR="001F3622" w:rsidRDefault="001F3622" w:rsidP="00F6375A">
      <w:pPr>
        <w:spacing w:line="360" w:lineRule="auto"/>
      </w:pPr>
      <w:r w:rsidRPr="0062128D">
        <w:rPr>
          <w:rFonts w:hint="eastAsia"/>
        </w:rPr>
        <w:t>此题</w:t>
      </w:r>
      <w:r>
        <w:rPr>
          <w:rFonts w:hint="eastAsia"/>
        </w:rPr>
        <w:t>考查学生分析能力，根据“燃烧着温度很高的煤气灯，小猫却很安详”就可推知，此高分子化合物制成的塑料具有耐高温并隔热的功能。</w:t>
      </w:r>
    </w:p>
    <w:p w:rsidR="001F3622" w:rsidRDefault="001F3622" w:rsidP="00F6375A">
      <w:pPr>
        <w:spacing w:line="360" w:lineRule="auto"/>
      </w:pPr>
      <w:r>
        <w:rPr>
          <w:rFonts w:hint="eastAsia"/>
          <w:szCs w:val="21"/>
        </w:rPr>
        <w:t>答案：</w:t>
      </w:r>
      <w:r>
        <w:t>A</w:t>
      </w:r>
    </w:p>
    <w:sectPr w:rsidR="001F3622" w:rsidSect="009B1C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622" w:rsidRDefault="001F3622" w:rsidP="00F6375A">
      <w:pPr>
        <w:spacing w:line="240" w:lineRule="auto"/>
      </w:pPr>
      <w:r>
        <w:separator/>
      </w:r>
    </w:p>
  </w:endnote>
  <w:endnote w:type="continuationSeparator" w:id="1">
    <w:p w:rsidR="001F3622" w:rsidRDefault="001F3622" w:rsidP="00F6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622" w:rsidRDefault="001F36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622" w:rsidRDefault="001F36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622" w:rsidRDefault="001F36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622" w:rsidRDefault="001F3622" w:rsidP="00F6375A">
      <w:pPr>
        <w:spacing w:line="240" w:lineRule="auto"/>
      </w:pPr>
      <w:r>
        <w:separator/>
      </w:r>
    </w:p>
  </w:footnote>
  <w:footnote w:type="continuationSeparator" w:id="1">
    <w:p w:rsidR="001F3622" w:rsidRDefault="001F3622" w:rsidP="00F6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622" w:rsidRDefault="001F36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622" w:rsidRDefault="001F3622" w:rsidP="00BB3FB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622" w:rsidRDefault="001F36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375A"/>
    <w:rsid w:val="001F3622"/>
    <w:rsid w:val="002038E3"/>
    <w:rsid w:val="0062128D"/>
    <w:rsid w:val="009B1CAD"/>
    <w:rsid w:val="009F18E2"/>
    <w:rsid w:val="00BB3FB8"/>
    <w:rsid w:val="00CB0245"/>
    <w:rsid w:val="00EB3B92"/>
    <w:rsid w:val="00F63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75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6375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6375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6375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6375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31</Words>
  <Characters>181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2011-05-16T10:30:00Z</dcterms:created>
  <dcterms:modified xsi:type="dcterms:W3CDTF">2011-05-17T06:59:00Z</dcterms:modified>
</cp:coreProperties>
</file>