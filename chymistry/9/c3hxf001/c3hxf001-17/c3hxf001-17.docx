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7B" w:rsidRDefault="00526B7B" w:rsidP="00061969">
      <w:pPr>
        <w:spacing w:line="360" w:lineRule="auto"/>
      </w:pPr>
      <w:r>
        <w:rPr>
          <w:rFonts w:hint="eastAsia"/>
        </w:rPr>
        <w:t>下列物质的性质中，既包含物理性质，又包含化学性质的</w:t>
      </w:r>
      <w:r w:rsidRPr="00061969">
        <w:rPr>
          <w:rFonts w:hint="eastAsia"/>
        </w:rPr>
        <w:t>（</w:t>
      </w:r>
      <w:r w:rsidRPr="00061969">
        <w:t xml:space="preserve">    </w:t>
      </w:r>
      <w:r w:rsidRPr="00061969">
        <w:rPr>
          <w:rFonts w:hint="eastAsia"/>
        </w:rPr>
        <w:t>）</w:t>
      </w:r>
    </w:p>
    <w:p w:rsidR="00526B7B" w:rsidRDefault="00526B7B" w:rsidP="00061969">
      <w:pPr>
        <w:spacing w:line="360" w:lineRule="auto"/>
      </w:pPr>
      <w:r>
        <w:t xml:space="preserve">A. </w:t>
      </w:r>
      <w:r>
        <w:rPr>
          <w:rFonts w:hint="eastAsia"/>
        </w:rPr>
        <w:t>一氧化碳是无色无味的气体</w:t>
      </w:r>
      <w:r>
        <w:t xml:space="preserve">             </w:t>
      </w:r>
    </w:p>
    <w:p w:rsidR="00526B7B" w:rsidRDefault="00526B7B" w:rsidP="00061969">
      <w:pPr>
        <w:spacing w:line="360" w:lineRule="auto"/>
      </w:pPr>
      <w:r>
        <w:t xml:space="preserve">B. </w:t>
      </w:r>
      <w:r>
        <w:rPr>
          <w:rFonts w:hint="eastAsia"/>
        </w:rPr>
        <w:t>碱式碳酸铜呈绿色，受热易分解</w:t>
      </w:r>
    </w:p>
    <w:p w:rsidR="00526B7B" w:rsidRDefault="00526B7B" w:rsidP="00061969">
      <w:pPr>
        <w:spacing w:line="360" w:lineRule="auto"/>
      </w:pPr>
      <w:r>
        <w:t xml:space="preserve">C. </w:t>
      </w:r>
      <w:r>
        <w:rPr>
          <w:rFonts w:hint="eastAsia"/>
        </w:rPr>
        <w:t>铝是银白色固体、易导电、传热</w:t>
      </w:r>
      <w:r>
        <w:t xml:space="preserve">         </w:t>
      </w:r>
    </w:p>
    <w:p w:rsidR="00526B7B" w:rsidRDefault="00526B7B" w:rsidP="00061969">
      <w:pPr>
        <w:spacing w:line="360" w:lineRule="auto"/>
      </w:pPr>
      <w:r>
        <w:t xml:space="preserve">D. </w:t>
      </w:r>
      <w:r>
        <w:rPr>
          <w:rFonts w:hint="eastAsia"/>
        </w:rPr>
        <w:t>石墨是灰黑色固体，熔点较高</w:t>
      </w:r>
    </w:p>
    <w:p w:rsidR="00526B7B" w:rsidRDefault="00526B7B" w:rsidP="00061969">
      <w:pPr>
        <w:spacing w:line="360" w:lineRule="auto"/>
      </w:pPr>
      <w:r w:rsidRPr="009F18E2">
        <w:rPr>
          <w:rFonts w:hint="eastAsia"/>
        </w:rPr>
        <w:t>解析：</w:t>
      </w:r>
    </w:p>
    <w:p w:rsidR="00526B7B" w:rsidRDefault="00526B7B" w:rsidP="00061969">
      <w:pPr>
        <w:spacing w:line="360" w:lineRule="auto"/>
      </w:pPr>
      <w:r>
        <w:rPr>
          <w:rFonts w:hint="eastAsia"/>
        </w:rPr>
        <w:t>化学性质是化学变化中表现出来的性质，受热分解是通过化学变化表现出来的，而其他几项是物质不需要化学变化就表现出来的性质属于物理性质。</w:t>
      </w:r>
    </w:p>
    <w:p w:rsidR="00526B7B" w:rsidRPr="000B1E9C" w:rsidRDefault="00526B7B" w:rsidP="000B1E9C">
      <w:pPr>
        <w:spacing w:line="360" w:lineRule="auto"/>
      </w:pPr>
      <w:r w:rsidRPr="00803FD9">
        <w:rPr>
          <w:rFonts w:hint="eastAsia"/>
        </w:rPr>
        <w:t>答案：</w:t>
      </w:r>
      <w:r>
        <w:t>B</w:t>
      </w:r>
    </w:p>
    <w:sectPr w:rsidR="00526B7B" w:rsidRPr="000B1E9C" w:rsidSect="009151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B7B" w:rsidRDefault="00526B7B" w:rsidP="000B1E9C">
      <w:pPr>
        <w:spacing w:line="240" w:lineRule="auto"/>
      </w:pPr>
      <w:r>
        <w:separator/>
      </w:r>
    </w:p>
  </w:endnote>
  <w:endnote w:type="continuationSeparator" w:id="1">
    <w:p w:rsidR="00526B7B" w:rsidRDefault="00526B7B" w:rsidP="000B1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B7B" w:rsidRDefault="00526B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B7B" w:rsidRDefault="00526B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B7B" w:rsidRDefault="00526B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B7B" w:rsidRDefault="00526B7B" w:rsidP="000B1E9C">
      <w:pPr>
        <w:spacing w:line="240" w:lineRule="auto"/>
      </w:pPr>
      <w:r>
        <w:separator/>
      </w:r>
    </w:p>
  </w:footnote>
  <w:footnote w:type="continuationSeparator" w:id="1">
    <w:p w:rsidR="00526B7B" w:rsidRDefault="00526B7B" w:rsidP="000B1E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B7B" w:rsidRDefault="00526B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B7B" w:rsidRDefault="00526B7B" w:rsidP="0006196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B7B" w:rsidRDefault="00526B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1E9C"/>
    <w:rsid w:val="00061969"/>
    <w:rsid w:val="000B1E9C"/>
    <w:rsid w:val="001D50FD"/>
    <w:rsid w:val="00526B7B"/>
    <w:rsid w:val="00803FD9"/>
    <w:rsid w:val="00915135"/>
    <w:rsid w:val="009F18E2"/>
    <w:rsid w:val="00EF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9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B1E9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1E9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B1E9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1E9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29</Words>
  <Characters>169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2011-05-16T10:41:00Z</dcterms:created>
  <dcterms:modified xsi:type="dcterms:W3CDTF">2011-05-17T07:11:00Z</dcterms:modified>
</cp:coreProperties>
</file>