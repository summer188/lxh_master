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0E" w:rsidRDefault="0017450E" w:rsidP="004432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某固体物质受热后变为气态物质，这种变化属于（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17450E" w:rsidRDefault="0017450E" w:rsidP="004432BC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化学变化</w:t>
      </w:r>
      <w:r>
        <w:rPr>
          <w:szCs w:val="21"/>
        </w:rPr>
        <w:t xml:space="preserve">    </w:t>
      </w:r>
    </w:p>
    <w:p w:rsidR="0017450E" w:rsidRDefault="0017450E" w:rsidP="004432BC">
      <w:pPr>
        <w:spacing w:line="360" w:lineRule="auto"/>
        <w:rPr>
          <w:szCs w:val="21"/>
        </w:rPr>
      </w:pPr>
      <w:r>
        <w:rPr>
          <w:szCs w:val="21"/>
        </w:rPr>
        <w:t xml:space="preserve">B. </w:t>
      </w:r>
      <w:r>
        <w:rPr>
          <w:rFonts w:hint="eastAsia"/>
          <w:szCs w:val="21"/>
        </w:rPr>
        <w:t>可能是物理变化，也可能是化学变化</w:t>
      </w:r>
      <w:r>
        <w:rPr>
          <w:szCs w:val="21"/>
        </w:rPr>
        <w:t xml:space="preserve">    </w:t>
      </w:r>
    </w:p>
    <w:p w:rsidR="0017450E" w:rsidRDefault="0017450E" w:rsidP="004432BC">
      <w:pPr>
        <w:spacing w:line="360" w:lineRule="auto"/>
        <w:rPr>
          <w:szCs w:val="21"/>
        </w:rPr>
      </w:pPr>
      <w:r>
        <w:rPr>
          <w:szCs w:val="21"/>
        </w:rPr>
        <w:t xml:space="preserve">C. </w:t>
      </w:r>
      <w:r>
        <w:rPr>
          <w:rFonts w:hint="eastAsia"/>
          <w:szCs w:val="21"/>
        </w:rPr>
        <w:t>物理变化</w:t>
      </w:r>
      <w:r>
        <w:rPr>
          <w:szCs w:val="21"/>
        </w:rPr>
        <w:t xml:space="preserve">    </w:t>
      </w:r>
    </w:p>
    <w:p w:rsidR="0017450E" w:rsidRDefault="0017450E" w:rsidP="004432BC">
      <w:pPr>
        <w:spacing w:line="360" w:lineRule="auto"/>
        <w:rPr>
          <w:szCs w:val="21"/>
        </w:rPr>
      </w:pPr>
      <w:r>
        <w:rPr>
          <w:szCs w:val="21"/>
        </w:rPr>
        <w:t xml:space="preserve">D. </w:t>
      </w:r>
      <w:r>
        <w:rPr>
          <w:rFonts w:hint="eastAsia"/>
          <w:szCs w:val="21"/>
        </w:rPr>
        <w:t>既不是物理变化，也不是化学变化</w:t>
      </w:r>
    </w:p>
    <w:p w:rsidR="0017450E" w:rsidRPr="009F18E2" w:rsidRDefault="0017450E" w:rsidP="004432BC">
      <w:pPr>
        <w:spacing w:line="360" w:lineRule="auto"/>
      </w:pPr>
      <w:r w:rsidRPr="009F18E2">
        <w:rPr>
          <w:rFonts w:hint="eastAsia"/>
        </w:rPr>
        <w:t>解析：</w:t>
      </w:r>
    </w:p>
    <w:p w:rsidR="0017450E" w:rsidRPr="009F18E2" w:rsidRDefault="0017450E" w:rsidP="004432BC">
      <w:pPr>
        <w:spacing w:line="360" w:lineRule="auto"/>
      </w:pPr>
      <w:r w:rsidRPr="009F18E2">
        <w:rPr>
          <w:rFonts w:hint="eastAsia"/>
        </w:rPr>
        <w:t>物理变化包括有状态的改变，而化学变化中也常伴随有气体生成。</w:t>
      </w:r>
    </w:p>
    <w:p w:rsidR="0017450E" w:rsidRPr="00D474F2" w:rsidRDefault="0017450E" w:rsidP="004432BC">
      <w:pPr>
        <w:spacing w:line="360" w:lineRule="auto"/>
      </w:pPr>
      <w:r>
        <w:rPr>
          <w:rFonts w:hint="eastAsia"/>
        </w:rPr>
        <w:t>答案：</w:t>
      </w:r>
      <w:r>
        <w:t>B</w:t>
      </w:r>
    </w:p>
    <w:sectPr w:rsidR="0017450E" w:rsidRPr="00D474F2" w:rsidSect="00927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50E" w:rsidRDefault="0017450E" w:rsidP="00D474F2">
      <w:pPr>
        <w:spacing w:line="240" w:lineRule="auto"/>
      </w:pPr>
      <w:r>
        <w:separator/>
      </w:r>
    </w:p>
  </w:endnote>
  <w:endnote w:type="continuationSeparator" w:id="1">
    <w:p w:rsidR="0017450E" w:rsidRDefault="0017450E" w:rsidP="00D47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50E" w:rsidRDefault="0017450E" w:rsidP="00D474F2">
      <w:pPr>
        <w:spacing w:line="240" w:lineRule="auto"/>
      </w:pPr>
      <w:r>
        <w:separator/>
      </w:r>
    </w:p>
  </w:footnote>
  <w:footnote w:type="continuationSeparator" w:id="1">
    <w:p w:rsidR="0017450E" w:rsidRDefault="0017450E" w:rsidP="00D474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 w:rsidP="004432B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50E" w:rsidRDefault="001745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4F2"/>
    <w:rsid w:val="0017450E"/>
    <w:rsid w:val="003F7638"/>
    <w:rsid w:val="004432BC"/>
    <w:rsid w:val="00692366"/>
    <w:rsid w:val="007D49D2"/>
    <w:rsid w:val="0092790E"/>
    <w:rsid w:val="009F18E2"/>
    <w:rsid w:val="00C9377F"/>
    <w:rsid w:val="00D474F2"/>
    <w:rsid w:val="00EE4E4D"/>
    <w:rsid w:val="00F31DE3"/>
    <w:rsid w:val="00F3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F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74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74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74F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74F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2011-05-16T08:06:00Z</dcterms:created>
  <dcterms:modified xsi:type="dcterms:W3CDTF">2011-05-17T07:16:00Z</dcterms:modified>
</cp:coreProperties>
</file>