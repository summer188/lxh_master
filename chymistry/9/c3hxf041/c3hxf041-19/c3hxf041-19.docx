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B9" w:rsidRPr="005C01B8" w:rsidRDefault="00F50FB9" w:rsidP="008D264F">
      <w:pPr>
        <w:spacing w:line="360" w:lineRule="auto"/>
      </w:pPr>
      <w:r w:rsidRPr="005C01B8">
        <w:rPr>
          <w:rFonts w:hint="eastAsia"/>
        </w:rPr>
        <w:t>老师用下图所示装置为同学们做了一个兴趣实验。</w:t>
      </w:r>
      <w:r w:rsidRPr="005C01B8">
        <w:t>A</w:t>
      </w:r>
      <w:r w:rsidRPr="005C01B8">
        <w:rPr>
          <w:rFonts w:hint="eastAsia"/>
        </w:rPr>
        <w:t>装置中盛有二氧化锰黑色粉末，</w:t>
      </w:r>
      <w:r w:rsidRPr="005C01B8">
        <w:t>B</w:t>
      </w:r>
      <w:r w:rsidRPr="005C01B8">
        <w:rPr>
          <w:rFonts w:hint="eastAsia"/>
        </w:rPr>
        <w:t>装置中盛有足量的澄清石灰水，</w:t>
      </w:r>
      <w:r w:rsidRPr="005C01B8">
        <w:t>C</w:t>
      </w:r>
      <w:r w:rsidRPr="005C01B8">
        <w:rPr>
          <w:rFonts w:hint="eastAsia"/>
        </w:rPr>
        <w:t>装置中盛有足量的稀盐酸，气球中装有少量的碳酸钠粉末。</w:t>
      </w:r>
    </w:p>
    <w:p w:rsidR="00F50FB9" w:rsidRPr="005C01B8" w:rsidRDefault="00F50FB9" w:rsidP="008D264F">
      <w:pPr>
        <w:spacing w:line="360" w:lineRule="auto"/>
        <w:jc w:val="center"/>
      </w:pPr>
      <w:r w:rsidRPr="005C01B8">
        <w:object w:dxaOrig="4021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90pt" o:ole="">
            <v:imagedata r:id="rId6" o:title=""/>
          </v:shape>
          <o:OLEObject Type="Embed" ProgID="Paint.Picture" ShapeID="_x0000_i1025" DrawAspect="Content" ObjectID="_1372838407" r:id="rId7"/>
        </w:object>
      </w:r>
    </w:p>
    <w:p w:rsidR="00F50FB9" w:rsidRPr="005C01B8" w:rsidRDefault="00F50FB9" w:rsidP="008D264F">
      <w:pPr>
        <w:spacing w:line="360" w:lineRule="auto"/>
        <w:rPr>
          <w:szCs w:val="21"/>
        </w:rPr>
      </w:pPr>
      <w:r w:rsidRPr="005C01B8">
        <w:rPr>
          <w:rFonts w:hint="eastAsia"/>
        </w:rPr>
        <w:t>（</w:t>
      </w:r>
      <w:r w:rsidRPr="005C01B8">
        <w:t>1</w:t>
      </w:r>
      <w:r w:rsidRPr="005C01B8">
        <w:rPr>
          <w:rFonts w:hint="eastAsia"/>
        </w:rPr>
        <w:t>）打开分液漏斗的活塞和玻璃塞，使</w:t>
      </w:r>
      <w:r w:rsidRPr="005C01B8">
        <w:t>A</w:t>
      </w:r>
      <w:r w:rsidRPr="005C01B8">
        <w:rPr>
          <w:rFonts w:hint="eastAsia"/>
        </w:rPr>
        <w:t>装置与大气相通，将气球中的碳酸钠粉末全部倒入稀盐酸中，可以观察到</w:t>
      </w:r>
      <w:r w:rsidRPr="005C01B8">
        <w:t>C</w:t>
      </w:r>
      <w:r w:rsidRPr="005C01B8">
        <w:rPr>
          <w:rFonts w:hint="eastAsia"/>
        </w:rPr>
        <w:t>装置中的现象是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50FB9" w:rsidRPr="005C01B8" w:rsidRDefault="00F50FB9" w:rsidP="008D264F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有无色气泡逸出</w:t>
      </w:r>
      <w:r w:rsidRPr="005C01B8">
        <w:rPr>
          <w:szCs w:val="21"/>
          <w:vertAlign w:val="subscript"/>
        </w:rPr>
        <w:t xml:space="preserve">    </w:t>
      </w:r>
    </w:p>
    <w:p w:rsidR="00F50FB9" w:rsidRPr="005C01B8" w:rsidRDefault="00F50FB9" w:rsidP="008D264F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白色固体消失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F50FB9" w:rsidRDefault="00F50FB9" w:rsidP="008D264F">
      <w:pPr>
        <w:spacing w:line="360" w:lineRule="auto"/>
        <w:rPr>
          <w:szCs w:val="21"/>
          <w:vertAlign w:val="subscript"/>
          <w:lang w:val="pl-PL"/>
        </w:rPr>
      </w:pPr>
      <w:r w:rsidRPr="005C01B8">
        <w:rPr>
          <w:szCs w:val="21"/>
          <w:lang w:val="pl-PL"/>
        </w:rPr>
        <w:t>C</w:t>
      </w:r>
      <w:r w:rsidRPr="005C01B8">
        <w:rPr>
          <w:rFonts w:hAnsi="宋体"/>
          <w:szCs w:val="21"/>
          <w:lang w:val="pl-PL"/>
        </w:rPr>
        <w:t>.</w:t>
      </w:r>
      <w:r w:rsidRPr="005C01B8">
        <w:rPr>
          <w:szCs w:val="21"/>
          <w:vertAlign w:val="subscript"/>
          <w:lang w:val="pl-PL"/>
        </w:rPr>
        <w:t xml:space="preserve">  </w:t>
      </w:r>
      <w:r w:rsidRPr="005C01B8">
        <w:rPr>
          <w:rFonts w:hint="eastAsia"/>
        </w:rPr>
        <w:t>气球微微鼓起</w:t>
      </w:r>
      <w:r w:rsidRPr="005C01B8">
        <w:rPr>
          <w:szCs w:val="21"/>
          <w:vertAlign w:val="subscript"/>
          <w:lang w:val="pl-PL"/>
        </w:rPr>
        <w:t xml:space="preserve">   </w:t>
      </w:r>
    </w:p>
    <w:p w:rsidR="00F50FB9" w:rsidRPr="00625F99" w:rsidRDefault="00F50FB9" w:rsidP="008D264F">
      <w:pPr>
        <w:spacing w:line="360" w:lineRule="auto"/>
        <w:rPr>
          <w:szCs w:val="21"/>
          <w:vertAlign w:val="subscript"/>
          <w:lang w:val="pl-PL"/>
        </w:rPr>
      </w:pPr>
      <w:r w:rsidRPr="005C01B8">
        <w:rPr>
          <w:szCs w:val="21"/>
          <w:lang w:val="pl-PL"/>
        </w:rPr>
        <w:t>D</w:t>
      </w:r>
      <w:r w:rsidRPr="005C01B8">
        <w:rPr>
          <w:rFonts w:hAnsi="宋体"/>
          <w:szCs w:val="21"/>
          <w:lang w:val="pl-PL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以上都是</w:t>
      </w:r>
    </w:p>
    <w:p w:rsidR="00F50FB9" w:rsidRPr="005C01B8" w:rsidRDefault="00F50FB9" w:rsidP="008D264F">
      <w:pPr>
        <w:spacing w:line="360" w:lineRule="auto"/>
      </w:pPr>
      <w:r w:rsidRPr="005C01B8">
        <w:rPr>
          <w:rFonts w:hint="eastAsia"/>
        </w:rPr>
        <w:t>待上述反应结束后，从分液漏斗注入足量的过氧化氢溶液，关闭活塞和玻璃塞，</w:t>
      </w:r>
      <w:r w:rsidRPr="005C01B8">
        <w:t xml:space="preserve"> </w:t>
      </w:r>
    </w:p>
    <w:p w:rsidR="00F50FB9" w:rsidRPr="005C01B8" w:rsidRDefault="00F50FB9" w:rsidP="008D264F">
      <w:pPr>
        <w:spacing w:line="360" w:lineRule="auto"/>
        <w:rPr>
          <w:szCs w:val="21"/>
        </w:rPr>
      </w:pPr>
      <w:r w:rsidRPr="005C01B8">
        <w:rPr>
          <w:rFonts w:hint="eastAsia"/>
        </w:rPr>
        <w:t>（</w:t>
      </w:r>
      <w:r w:rsidRPr="005C01B8">
        <w:t>2</w:t>
      </w:r>
      <w:r w:rsidRPr="005C01B8">
        <w:rPr>
          <w:rFonts w:hint="eastAsia"/>
        </w:rPr>
        <w:t>）在整个实验过程中，</w:t>
      </w:r>
      <w:r w:rsidRPr="005C01B8">
        <w:t>B</w:t>
      </w:r>
      <w:r w:rsidRPr="005C01B8">
        <w:rPr>
          <w:rFonts w:hint="eastAsia"/>
        </w:rPr>
        <w:t>装置中的现象是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50FB9" w:rsidRPr="005C01B8" w:rsidRDefault="00F50FB9" w:rsidP="008D264F">
      <w:pPr>
        <w:spacing w:line="360" w:lineRule="auto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溶液变浑浊</w:t>
      </w:r>
      <w:r w:rsidRPr="005C01B8">
        <w:rPr>
          <w:szCs w:val="21"/>
          <w:vertAlign w:val="subscript"/>
        </w:rPr>
        <w:t xml:space="preserve">     </w:t>
      </w:r>
    </w:p>
    <w:p w:rsidR="00F50FB9" w:rsidRDefault="00F50FB9" w:rsidP="008D264F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 B</w:t>
      </w:r>
      <w:r w:rsidRPr="005C01B8">
        <w:rPr>
          <w:rFonts w:hAnsi="宋体" w:hint="eastAsia"/>
          <w:szCs w:val="21"/>
        </w:rPr>
        <w:t>中的液体进入</w:t>
      </w:r>
      <w:r w:rsidRPr="005C01B8">
        <w:rPr>
          <w:rFonts w:hAnsi="宋体"/>
          <w:szCs w:val="21"/>
        </w:rPr>
        <w:t>C</w:t>
      </w:r>
      <w:r w:rsidRPr="005C01B8">
        <w:rPr>
          <w:rFonts w:hAnsi="宋体" w:hint="eastAsia"/>
          <w:szCs w:val="21"/>
        </w:rPr>
        <w:t>中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F50FB9" w:rsidRDefault="00F50FB9" w:rsidP="008D264F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溶液先变浑浊，后有部分变浑浊的液体被压入</w:t>
      </w:r>
      <w:r w:rsidRPr="005C01B8">
        <w:t>C</w:t>
      </w:r>
      <w:r w:rsidRPr="005C01B8">
        <w:rPr>
          <w:rFonts w:hint="eastAsia"/>
        </w:rPr>
        <w:t>装置中</w:t>
      </w:r>
      <w:r w:rsidRPr="005C01B8">
        <w:rPr>
          <w:szCs w:val="21"/>
          <w:vertAlign w:val="subscript"/>
        </w:rPr>
        <w:t xml:space="preserve">    </w:t>
      </w:r>
    </w:p>
    <w:p w:rsidR="00F50FB9" w:rsidRPr="009B34A3" w:rsidRDefault="00F50FB9" w:rsidP="008D264F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以上都不正确</w:t>
      </w:r>
    </w:p>
    <w:p w:rsidR="00F50FB9" w:rsidRPr="005C01B8" w:rsidRDefault="00F50FB9" w:rsidP="008D264F">
      <w:pPr>
        <w:spacing w:line="360" w:lineRule="auto"/>
        <w:rPr>
          <w:szCs w:val="21"/>
        </w:rPr>
      </w:pPr>
      <w:r w:rsidRPr="005C01B8">
        <w:rPr>
          <w:rFonts w:hint="eastAsia"/>
        </w:rPr>
        <w:t>（</w:t>
      </w:r>
      <w:r w:rsidRPr="005C01B8">
        <w:t>3</w:t>
      </w:r>
      <w:r w:rsidRPr="005C01B8">
        <w:rPr>
          <w:rFonts w:hint="eastAsia"/>
        </w:rPr>
        <w:t>）</w:t>
      </w:r>
      <w:r w:rsidRPr="005C01B8">
        <w:t>C</w:t>
      </w:r>
      <w:r w:rsidRPr="005C01B8">
        <w:rPr>
          <w:rFonts w:hint="eastAsia"/>
        </w:rPr>
        <w:t>装置中气球的作用是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F50FB9" w:rsidRPr="005C01B8" w:rsidRDefault="00F50FB9" w:rsidP="008D264F">
      <w:pPr>
        <w:spacing w:line="360" w:lineRule="auto"/>
      </w:pPr>
      <w:r w:rsidRPr="005C01B8">
        <w:rPr>
          <w:rFonts w:hint="eastAsia"/>
        </w:rPr>
        <w:t>①</w:t>
      </w:r>
      <w:r>
        <w:t xml:space="preserve"> </w:t>
      </w:r>
      <w:r w:rsidRPr="005C01B8">
        <w:rPr>
          <w:rFonts w:hint="eastAsia"/>
        </w:rPr>
        <w:t>收集纯净气体</w:t>
      </w:r>
      <w:r>
        <w:rPr>
          <w:rFonts w:hint="eastAsia"/>
        </w:rPr>
        <w:t>；</w:t>
      </w:r>
      <w:r w:rsidRPr="005C01B8">
        <w:rPr>
          <w:rFonts w:hint="eastAsia"/>
        </w:rPr>
        <w:t>②</w:t>
      </w:r>
      <w:r>
        <w:t xml:space="preserve"> </w:t>
      </w:r>
      <w:r w:rsidRPr="005C01B8">
        <w:rPr>
          <w:rFonts w:hint="eastAsia"/>
        </w:rPr>
        <w:t>添加固体药品</w:t>
      </w:r>
      <w:r>
        <w:rPr>
          <w:rFonts w:hint="eastAsia"/>
        </w:rPr>
        <w:t>；</w:t>
      </w:r>
      <w:r w:rsidRPr="005C01B8">
        <w:rPr>
          <w:rFonts w:hint="eastAsia"/>
        </w:rPr>
        <w:t>③</w:t>
      </w:r>
      <w:r>
        <w:t xml:space="preserve"> </w:t>
      </w:r>
      <w:r w:rsidRPr="005C01B8">
        <w:rPr>
          <w:rFonts w:hint="eastAsia"/>
        </w:rPr>
        <w:t>调节</w:t>
      </w:r>
      <w:r w:rsidRPr="005C01B8">
        <w:t>C</w:t>
      </w:r>
      <w:r w:rsidRPr="005C01B8">
        <w:rPr>
          <w:rFonts w:hint="eastAsia"/>
        </w:rPr>
        <w:t>装置容积</w:t>
      </w:r>
      <w:r>
        <w:rPr>
          <w:rFonts w:hint="eastAsia"/>
        </w:rPr>
        <w:t>；</w:t>
      </w:r>
      <w:r w:rsidRPr="005C01B8">
        <w:rPr>
          <w:rFonts w:hint="eastAsia"/>
        </w:rPr>
        <w:t>④</w:t>
      </w:r>
      <w:r>
        <w:t xml:space="preserve"> </w:t>
      </w:r>
      <w:r w:rsidRPr="005C01B8">
        <w:rPr>
          <w:rFonts w:hint="eastAsia"/>
        </w:rPr>
        <w:t>控制气体总量</w:t>
      </w:r>
    </w:p>
    <w:p w:rsidR="00F50FB9" w:rsidRDefault="00F50FB9" w:rsidP="008D264F">
      <w:pPr>
        <w:spacing w:line="360" w:lineRule="auto"/>
        <w:rPr>
          <w:szCs w:val="21"/>
          <w:lang w:val="pl-PL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①②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>.</w:t>
      </w:r>
      <w:r w:rsidRPr="005C01B8">
        <w:t xml:space="preserve"> </w:t>
      </w:r>
      <w:r w:rsidRPr="005C01B8">
        <w:rPr>
          <w:rFonts w:hAnsi="宋体" w:hint="eastAsia"/>
          <w:szCs w:val="21"/>
        </w:rPr>
        <w:t>②③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②④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③④</w:t>
      </w:r>
    </w:p>
    <w:p w:rsidR="00F50FB9" w:rsidRPr="005C01B8" w:rsidRDefault="00F50FB9" w:rsidP="00050AD4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  <w:lang w:val="pl-PL"/>
        </w:rPr>
      </w:pPr>
      <w:r w:rsidRPr="005C01B8">
        <w:rPr>
          <w:rFonts w:hint="eastAsia"/>
          <w:szCs w:val="21"/>
          <w:lang w:val="pl-PL"/>
        </w:rPr>
        <w:t>解析：</w:t>
      </w:r>
    </w:p>
    <w:p w:rsidR="00F50FB9" w:rsidRPr="005C01B8" w:rsidRDefault="00F50FB9" w:rsidP="00050AD4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  <w:lang w:val="pl-PL"/>
        </w:rPr>
      </w:pPr>
      <w:r w:rsidRPr="005C01B8">
        <w:rPr>
          <w:rFonts w:hint="eastAsia"/>
          <w:szCs w:val="21"/>
          <w:lang w:val="pl-PL"/>
        </w:rPr>
        <w:t>此题考查了学生实验的综合思维能力，和学科综合能力。当将碳酸钠倒入稀盐酸中时，会有</w:t>
      </w:r>
    </w:p>
    <w:p w:rsidR="00F50FB9" w:rsidRPr="005C01B8" w:rsidRDefault="00F50FB9" w:rsidP="00050AD4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  <w:lang w:val="pl-PL"/>
        </w:rPr>
      </w:pPr>
      <w:r w:rsidRPr="005C01B8">
        <w:rPr>
          <w:rFonts w:hint="eastAsia"/>
          <w:szCs w:val="21"/>
          <w:lang w:val="pl-PL"/>
        </w:rPr>
        <w:t>气泡逸出，白色固体消失，气球微微鼓起。</w:t>
      </w:r>
      <w:r w:rsidRPr="005C01B8">
        <w:rPr>
          <w:szCs w:val="21"/>
          <w:lang w:val="pl-PL"/>
        </w:rPr>
        <w:t>C</w:t>
      </w:r>
      <w:r w:rsidRPr="005C01B8">
        <w:rPr>
          <w:rFonts w:hint="eastAsia"/>
          <w:szCs w:val="21"/>
          <w:lang w:val="pl-PL"/>
        </w:rPr>
        <w:t>中产生的二氧化碳进入</w:t>
      </w:r>
      <w:r w:rsidRPr="005C01B8">
        <w:rPr>
          <w:szCs w:val="21"/>
          <w:lang w:val="pl-PL"/>
        </w:rPr>
        <w:t>B</w:t>
      </w:r>
      <w:r w:rsidRPr="005C01B8">
        <w:rPr>
          <w:rFonts w:hint="eastAsia"/>
          <w:szCs w:val="21"/>
          <w:lang w:val="pl-PL"/>
        </w:rPr>
        <w:t>中后会才产生碳酸</w:t>
      </w:r>
    </w:p>
    <w:p w:rsidR="00F50FB9" w:rsidRPr="005C01B8" w:rsidRDefault="00F50FB9" w:rsidP="00050AD4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  <w:lang w:val="pl-PL"/>
        </w:rPr>
      </w:pPr>
      <w:r w:rsidRPr="005C01B8">
        <w:rPr>
          <w:rFonts w:hint="eastAsia"/>
          <w:szCs w:val="21"/>
          <w:lang w:val="pl-PL"/>
        </w:rPr>
        <w:t>钙白色沉淀而变浑浊。</w:t>
      </w:r>
      <w:r w:rsidRPr="005C01B8">
        <w:rPr>
          <w:szCs w:val="21"/>
          <w:lang w:val="pl-PL"/>
        </w:rPr>
        <w:t>A</w:t>
      </w:r>
      <w:r w:rsidRPr="005C01B8">
        <w:rPr>
          <w:rFonts w:hint="eastAsia"/>
          <w:szCs w:val="21"/>
          <w:lang w:val="pl-PL"/>
        </w:rPr>
        <w:t>中发生反应后，使得</w:t>
      </w:r>
      <w:r w:rsidRPr="005C01B8">
        <w:rPr>
          <w:szCs w:val="21"/>
          <w:lang w:val="pl-PL"/>
        </w:rPr>
        <w:t>A</w:t>
      </w:r>
      <w:r w:rsidRPr="005C01B8">
        <w:rPr>
          <w:rFonts w:hint="eastAsia"/>
          <w:szCs w:val="21"/>
          <w:lang w:val="pl-PL"/>
        </w:rPr>
        <w:t>和</w:t>
      </w:r>
      <w:r w:rsidRPr="005C01B8">
        <w:rPr>
          <w:szCs w:val="21"/>
          <w:lang w:val="pl-PL"/>
        </w:rPr>
        <w:t>B</w:t>
      </w:r>
      <w:r w:rsidRPr="005C01B8">
        <w:rPr>
          <w:rFonts w:hint="eastAsia"/>
          <w:szCs w:val="21"/>
          <w:lang w:val="pl-PL"/>
        </w:rPr>
        <w:t>中的压强增大，变浑浊的气体会进入</w:t>
      </w:r>
    </w:p>
    <w:p w:rsidR="00F50FB9" w:rsidRPr="005C01B8" w:rsidRDefault="00F50FB9" w:rsidP="00050AD4">
      <w:pPr>
        <w:tabs>
          <w:tab w:val="right" w:leader="dot" w:pos="7120"/>
        </w:tabs>
        <w:spacing w:line="360" w:lineRule="auto"/>
        <w:ind w:leftChars="1" w:left="31680" w:hangingChars="183" w:firstLine="31680"/>
        <w:jc w:val="left"/>
        <w:rPr>
          <w:szCs w:val="21"/>
          <w:lang w:val="pl-PL"/>
        </w:rPr>
      </w:pPr>
      <w:r w:rsidRPr="005C01B8">
        <w:rPr>
          <w:szCs w:val="21"/>
          <w:lang w:val="pl-PL"/>
        </w:rPr>
        <w:t>C</w:t>
      </w:r>
      <w:r w:rsidRPr="005C01B8">
        <w:rPr>
          <w:rFonts w:hint="eastAsia"/>
          <w:szCs w:val="21"/>
          <w:lang w:val="pl-PL"/>
        </w:rPr>
        <w:t>瓶中。此实验中，气球的作用是添加固体药品，还能起到调节</w:t>
      </w:r>
      <w:r w:rsidRPr="005C01B8">
        <w:rPr>
          <w:szCs w:val="21"/>
          <w:lang w:val="pl-PL"/>
        </w:rPr>
        <w:t>C</w:t>
      </w:r>
      <w:r w:rsidRPr="005C01B8">
        <w:rPr>
          <w:rFonts w:hint="eastAsia"/>
          <w:szCs w:val="21"/>
          <w:lang w:val="pl-PL"/>
        </w:rPr>
        <w:t>装置容积的作用。</w:t>
      </w:r>
    </w:p>
    <w:p w:rsidR="00F50FB9" w:rsidRPr="008D264F" w:rsidRDefault="00F50FB9" w:rsidP="008D264F">
      <w:pPr>
        <w:spacing w:line="360" w:lineRule="auto"/>
        <w:rPr>
          <w:lang w:val="pl-PL"/>
        </w:rPr>
      </w:pPr>
      <w:r w:rsidRPr="005C01B8">
        <w:rPr>
          <w:rFonts w:hint="eastAsia"/>
          <w:szCs w:val="21"/>
        </w:rPr>
        <w:t>答案</w:t>
      </w:r>
      <w:r w:rsidRPr="005C01B8">
        <w:rPr>
          <w:rFonts w:hint="eastAsia"/>
          <w:szCs w:val="21"/>
          <w:lang w:val="pl-PL"/>
        </w:rPr>
        <w:t>：（</w:t>
      </w:r>
      <w:r w:rsidRPr="005C01B8">
        <w:rPr>
          <w:szCs w:val="21"/>
          <w:lang w:val="pl-PL"/>
        </w:rPr>
        <w:t>1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D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2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C</w:t>
      </w:r>
      <w:r>
        <w:rPr>
          <w:rFonts w:hint="eastAsia"/>
          <w:szCs w:val="21"/>
          <w:lang w:val="pl-PL"/>
        </w:rPr>
        <w:t>；</w:t>
      </w:r>
      <w:r w:rsidRPr="005C01B8">
        <w:rPr>
          <w:rFonts w:hint="eastAsia"/>
          <w:szCs w:val="21"/>
          <w:lang w:val="pl-PL"/>
        </w:rPr>
        <w:t>（</w:t>
      </w:r>
      <w:r w:rsidRPr="005C01B8">
        <w:rPr>
          <w:szCs w:val="21"/>
          <w:lang w:val="pl-PL"/>
        </w:rPr>
        <w:t>3</w:t>
      </w:r>
      <w:r w:rsidRPr="005C01B8">
        <w:rPr>
          <w:rFonts w:hint="eastAsia"/>
          <w:szCs w:val="21"/>
          <w:lang w:val="pl-PL"/>
        </w:rPr>
        <w:t>）</w:t>
      </w:r>
      <w:r w:rsidRPr="005C01B8">
        <w:rPr>
          <w:szCs w:val="21"/>
          <w:lang w:val="pl-PL"/>
        </w:rPr>
        <w:t>B</w:t>
      </w:r>
    </w:p>
    <w:sectPr w:rsidR="00F50FB9" w:rsidRPr="008D264F" w:rsidSect="00C32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FB9" w:rsidRDefault="00F50FB9" w:rsidP="008D264F">
      <w:pPr>
        <w:spacing w:line="240" w:lineRule="auto"/>
      </w:pPr>
      <w:r>
        <w:separator/>
      </w:r>
    </w:p>
  </w:endnote>
  <w:endnote w:type="continuationSeparator" w:id="1">
    <w:p w:rsidR="00F50FB9" w:rsidRDefault="00F50FB9" w:rsidP="008D2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B9" w:rsidRDefault="00F50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B9" w:rsidRDefault="00F50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B9" w:rsidRDefault="00F50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FB9" w:rsidRDefault="00F50FB9" w:rsidP="008D264F">
      <w:pPr>
        <w:spacing w:line="240" w:lineRule="auto"/>
      </w:pPr>
      <w:r>
        <w:separator/>
      </w:r>
    </w:p>
  </w:footnote>
  <w:footnote w:type="continuationSeparator" w:id="1">
    <w:p w:rsidR="00F50FB9" w:rsidRDefault="00F50FB9" w:rsidP="008D26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B9" w:rsidRDefault="00F50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B9" w:rsidRDefault="00F50FB9" w:rsidP="00050AD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FB9" w:rsidRDefault="00F50F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64F"/>
    <w:rsid w:val="00050AD4"/>
    <w:rsid w:val="00233026"/>
    <w:rsid w:val="00253797"/>
    <w:rsid w:val="004F77ED"/>
    <w:rsid w:val="00507C2D"/>
    <w:rsid w:val="005C01B8"/>
    <w:rsid w:val="00625F99"/>
    <w:rsid w:val="007A033A"/>
    <w:rsid w:val="008606FA"/>
    <w:rsid w:val="008D264F"/>
    <w:rsid w:val="009B34A3"/>
    <w:rsid w:val="00B67BDF"/>
    <w:rsid w:val="00C3230E"/>
    <w:rsid w:val="00D73309"/>
    <w:rsid w:val="00F5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4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264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264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D264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264F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8D264F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92</Words>
  <Characters>526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2011-05-28T08:10:00Z</dcterms:created>
  <dcterms:modified xsi:type="dcterms:W3CDTF">2011-07-22T03:14:00Z</dcterms:modified>
</cp:coreProperties>
</file>