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D0" w:rsidRPr="00E925DD" w:rsidRDefault="003D3BD0" w:rsidP="005C3434">
      <w:pPr>
        <w:spacing w:line="360" w:lineRule="auto"/>
        <w:rPr>
          <w:rFonts w:ascii="宋体"/>
          <w:szCs w:val="21"/>
        </w:rPr>
      </w:pPr>
      <w:r w:rsidRPr="005C01B8">
        <w:rPr>
          <w:rFonts w:hint="eastAsia"/>
          <w:szCs w:val="21"/>
        </w:rPr>
        <w:t>处理胶片的废液中含有大量</w:t>
      </w:r>
      <w:r w:rsidRPr="005C01B8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Zn</w:t>
      </w:r>
      <w:r w:rsidRPr="005C01B8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Fe</w:t>
      </w:r>
      <w:r w:rsidRPr="005C01B8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，某下岗职工想从上述废液中回收银，请你帮他设计一个实验方案，用最简单的方法和尽可能少的步骤从该废液中回收银。</w:t>
      </w:r>
    </w:p>
    <w:p w:rsidR="003D3BD0" w:rsidRPr="00E925DD" w:rsidRDefault="003D3BD0" w:rsidP="005C3434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5C01B8">
        <w:rPr>
          <w:rFonts w:hint="eastAsia"/>
          <w:szCs w:val="21"/>
        </w:rPr>
        <w:t>过滤；</w:t>
      </w:r>
      <w:r w:rsidRPr="005C01B8">
        <w:rPr>
          <w:szCs w:val="21"/>
        </w:rPr>
        <w:t xml:space="preserve"> </w:t>
      </w:r>
    </w:p>
    <w:p w:rsidR="003D3BD0" w:rsidRPr="00E925DD" w:rsidRDefault="003D3BD0" w:rsidP="005C3434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5C01B8">
        <w:rPr>
          <w:rFonts w:hint="eastAsia"/>
          <w:szCs w:val="21"/>
        </w:rPr>
        <w:t>在废液中加入过量铁粉，搅拌使其充分反应；</w:t>
      </w:r>
    </w:p>
    <w:p w:rsidR="003D3BD0" w:rsidRPr="00E925DD" w:rsidRDefault="003D3BD0" w:rsidP="005C3434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5C01B8">
        <w:rPr>
          <w:rFonts w:hint="eastAsia"/>
          <w:szCs w:val="21"/>
        </w:rPr>
        <w:t>充分反应后过滤，用蒸馏水冲洗滤渣，将滤渣烘干；</w:t>
      </w:r>
    </w:p>
    <w:p w:rsidR="003D3BD0" w:rsidRPr="005C01B8" w:rsidRDefault="003D3BD0" w:rsidP="005C3434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向滤渣中加入稀硫酸，搅拌</w:t>
      </w:r>
      <w:r w:rsidRPr="005C01B8">
        <w:rPr>
          <w:szCs w:val="21"/>
        </w:rPr>
        <w:t xml:space="preserve"> </w:t>
      </w:r>
    </w:p>
    <w:p w:rsidR="003D3BD0" w:rsidRPr="005C01B8" w:rsidRDefault="003D3BD0" w:rsidP="005C3434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实验步骤正确的是（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3D3BD0" w:rsidRDefault="003D3BD0" w:rsidP="005C3434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①②③④</w:t>
      </w:r>
      <w:r w:rsidRPr="005C01B8">
        <w:rPr>
          <w:szCs w:val="21"/>
        </w:rPr>
        <w:t xml:space="preserve">    B</w:t>
      </w:r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②①③④</w:t>
      </w:r>
      <w:r w:rsidRPr="005C01B8">
        <w:rPr>
          <w:szCs w:val="21"/>
        </w:rPr>
        <w:t xml:space="preserve">    C</w:t>
      </w:r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②①④③</w:t>
      </w:r>
      <w:r w:rsidRPr="005C01B8">
        <w:rPr>
          <w:szCs w:val="21"/>
        </w:rPr>
        <w:t xml:space="preserve">    D</w:t>
      </w:r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①②④③</w:t>
      </w:r>
      <w:r w:rsidRPr="005C01B8">
        <w:rPr>
          <w:szCs w:val="21"/>
          <w:vertAlign w:val="subscript"/>
        </w:rPr>
        <w:t xml:space="preserve">   </w:t>
      </w:r>
    </w:p>
    <w:p w:rsidR="003D3BD0" w:rsidRPr="005C01B8" w:rsidRDefault="003D3BD0" w:rsidP="005C3434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解析：</w:t>
      </w:r>
    </w:p>
    <w:p w:rsidR="003D3BD0" w:rsidRDefault="003D3BD0" w:rsidP="005C3434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本题渗透了“废物利用”观点，考查学生运用所学知识，设计实验来解决实际问题的能力。解题的关键是选择置换</w:t>
      </w:r>
      <w:r w:rsidRPr="005C01B8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的金属。从反应原理看，要把</w:t>
      </w:r>
      <w:r w:rsidRPr="005C01B8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变成金属银回收，可用活泼金属来置换，选择何种活泼金属去置换</w:t>
      </w:r>
      <w:r w:rsidRPr="005C01B8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，供选择的金属较多，但要考虑到价廉和易分离，就不能选择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，因为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和</w:t>
      </w:r>
      <w:r w:rsidRPr="005C01B8">
        <w:rPr>
          <w:szCs w:val="21"/>
        </w:rPr>
        <w:t>Ag</w:t>
      </w:r>
      <w:r w:rsidRPr="005C01B8">
        <w:rPr>
          <w:rFonts w:hint="eastAsia"/>
          <w:szCs w:val="21"/>
        </w:rPr>
        <w:t>难以分离；选择锌理论上可以，但锌可以置换</w:t>
      </w:r>
      <w:r w:rsidRPr="005C01B8">
        <w:rPr>
          <w:szCs w:val="21"/>
        </w:rPr>
        <w:t>Fe</w:t>
      </w:r>
      <w:r w:rsidRPr="005C01B8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，使置换出来的银中混有铁，选择铁最合适，加入铁粉，不能置换</w:t>
      </w:r>
      <w:r w:rsidRPr="005C01B8">
        <w:rPr>
          <w:szCs w:val="21"/>
        </w:rPr>
        <w:t>Zn</w:t>
      </w:r>
      <w:r w:rsidRPr="005C01B8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，只置换</w:t>
      </w:r>
      <w:r w:rsidRPr="005C01B8">
        <w:rPr>
          <w:szCs w:val="21"/>
        </w:rPr>
        <w:t>Ag</w:t>
      </w:r>
      <w:r w:rsidRPr="00B2506C">
        <w:rPr>
          <w:rFonts w:hAnsi="宋体"/>
          <w:szCs w:val="21"/>
          <w:vertAlign w:val="superscript"/>
        </w:rPr>
        <w:t>+</w:t>
      </w:r>
      <w:r w:rsidRPr="005C01B8">
        <w:rPr>
          <w:rFonts w:hint="eastAsia"/>
          <w:szCs w:val="21"/>
        </w:rPr>
        <w:t>，过量的铁粉和生成的银粉滤渣，可用酸处理，得到银粉。</w:t>
      </w:r>
    </w:p>
    <w:p w:rsidR="003D3BD0" w:rsidRPr="005C01B8" w:rsidRDefault="003D3BD0" w:rsidP="005C3434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答案：</w:t>
      </w:r>
      <w:r w:rsidRPr="005C01B8">
        <w:rPr>
          <w:szCs w:val="21"/>
        </w:rPr>
        <w:t>C</w:t>
      </w:r>
    </w:p>
    <w:p w:rsidR="003D3BD0" w:rsidRPr="005C01B8" w:rsidRDefault="003D3BD0" w:rsidP="005C3434">
      <w:pPr>
        <w:spacing w:line="360" w:lineRule="auto"/>
        <w:rPr>
          <w:szCs w:val="21"/>
        </w:rPr>
      </w:pPr>
    </w:p>
    <w:p w:rsidR="003D3BD0" w:rsidRPr="00114F55" w:rsidRDefault="003D3BD0" w:rsidP="00114F55">
      <w:pPr>
        <w:spacing w:line="360" w:lineRule="auto"/>
      </w:pPr>
    </w:p>
    <w:sectPr w:rsidR="003D3BD0" w:rsidRPr="00114F55" w:rsidSect="009D1B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BD0" w:rsidRDefault="003D3BD0" w:rsidP="00114F55">
      <w:pPr>
        <w:spacing w:line="240" w:lineRule="auto"/>
      </w:pPr>
      <w:r>
        <w:separator/>
      </w:r>
    </w:p>
  </w:endnote>
  <w:endnote w:type="continuationSeparator" w:id="1">
    <w:p w:rsidR="003D3BD0" w:rsidRDefault="003D3BD0" w:rsidP="00114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BD0" w:rsidRDefault="003D3BD0" w:rsidP="00114F55">
      <w:pPr>
        <w:spacing w:line="240" w:lineRule="auto"/>
      </w:pPr>
      <w:r>
        <w:separator/>
      </w:r>
    </w:p>
  </w:footnote>
  <w:footnote w:type="continuationSeparator" w:id="1">
    <w:p w:rsidR="003D3BD0" w:rsidRDefault="003D3BD0" w:rsidP="00114F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 w:rsidP="005C343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BD0" w:rsidRDefault="003D3B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F55"/>
    <w:rsid w:val="00114F55"/>
    <w:rsid w:val="003D3BD0"/>
    <w:rsid w:val="005C01B8"/>
    <w:rsid w:val="005C3434"/>
    <w:rsid w:val="00656185"/>
    <w:rsid w:val="009D1BCB"/>
    <w:rsid w:val="00B2506C"/>
    <w:rsid w:val="00E0710F"/>
    <w:rsid w:val="00E925DD"/>
    <w:rsid w:val="00FA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5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14F5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4F5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4F5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4F55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114F55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67</Words>
  <Characters>384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2011-05-28T02:39:00Z</dcterms:created>
  <dcterms:modified xsi:type="dcterms:W3CDTF">2011-06-03T02:59:00Z</dcterms:modified>
</cp:coreProperties>
</file>