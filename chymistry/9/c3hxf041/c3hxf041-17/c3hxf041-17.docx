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07" w:rsidRPr="005C01B8" w:rsidRDefault="00F23907" w:rsidP="00646420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化学小组同学用下图所示装置</w:t>
      </w:r>
      <w:r w:rsidRPr="005C01B8">
        <w:rPr>
          <w:szCs w:val="21"/>
        </w:rPr>
        <w:t>(</w:t>
      </w:r>
      <w:r w:rsidRPr="005C01B8">
        <w:rPr>
          <w:rFonts w:hint="eastAsia"/>
          <w:szCs w:val="21"/>
        </w:rPr>
        <w:t>夹持仪器已略去</w:t>
      </w:r>
      <w:r w:rsidRPr="005C01B8">
        <w:rPr>
          <w:szCs w:val="21"/>
        </w:rPr>
        <w:t>)</w:t>
      </w:r>
      <w:r w:rsidRPr="005C01B8">
        <w:rPr>
          <w:rFonts w:hint="eastAsia"/>
          <w:szCs w:val="21"/>
        </w:rPr>
        <w:t>做了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个兴趣实验。每次实验时，打开止水夹，均可见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瓶内的水流入</w:t>
      </w:r>
      <w:r w:rsidRPr="005C01B8">
        <w:rPr>
          <w:szCs w:val="21"/>
        </w:rPr>
        <w:t>D</w:t>
      </w:r>
      <w:r w:rsidRPr="005C01B8">
        <w:rPr>
          <w:rFonts w:hint="eastAsia"/>
          <w:szCs w:val="21"/>
        </w:rPr>
        <w:t>中，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中有气泡逸出。</w:t>
      </w:r>
    </w:p>
    <w:p w:rsidR="00F23907" w:rsidRPr="005C01B8" w:rsidRDefault="00F23907" w:rsidP="00646420">
      <w:pPr>
        <w:spacing w:line="360" w:lineRule="auto"/>
        <w:rPr>
          <w:szCs w:val="21"/>
        </w:rPr>
      </w:pPr>
      <w:r w:rsidRPr="005C01B8">
        <w:rPr>
          <w:szCs w:val="21"/>
        </w:rPr>
        <w:t xml:space="preserve">                          </w:t>
      </w:r>
      <w:r w:rsidRPr="00EF0C8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6.25pt;height:145.5pt;visibility:visible">
            <v:imagedata r:id="rId6" o:title="" croptop="-375f" cropbottom="1633f" cropleft="9415f" cropright="8964f"/>
          </v:shape>
        </w:pict>
      </w:r>
    </w:p>
    <w:p w:rsidR="00F23907" w:rsidRPr="005C01B8" w:rsidRDefault="00F23907" w:rsidP="00646420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Pr="005C01B8">
        <w:rPr>
          <w:rFonts w:hint="eastAsia"/>
          <w:szCs w:val="21"/>
        </w:rPr>
        <w:t>在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处放置燃烧的蜡烛，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中无色溶液变浑浊，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中的试剂是（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F23907" w:rsidRPr="005C01B8" w:rsidRDefault="00F23907" w:rsidP="00646420">
      <w:pPr>
        <w:spacing w:line="360" w:lineRule="auto"/>
        <w:rPr>
          <w:szCs w:val="21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澄清石灰水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碳酸钠溶液</w:t>
      </w:r>
      <w:r w:rsidRPr="005C01B8">
        <w:rPr>
          <w:szCs w:val="21"/>
        </w:rPr>
        <w:t xml:space="preserve">    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int="eastAsia"/>
          <w:szCs w:val="21"/>
        </w:rPr>
        <w:t>浓硫酸</w:t>
      </w:r>
      <w:r w:rsidRPr="005C01B8">
        <w:rPr>
          <w:szCs w:val="21"/>
        </w:rPr>
        <w:t xml:space="preserve">    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  <w:lang w:val="pl-PL"/>
        </w:rPr>
        <w:t>氢氧化钠溶液</w:t>
      </w:r>
    </w:p>
    <w:p w:rsidR="00F23907" w:rsidRPr="005C01B8" w:rsidRDefault="00F23907" w:rsidP="00646420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5C01B8">
        <w:rPr>
          <w:rFonts w:hint="eastAsia"/>
          <w:szCs w:val="21"/>
        </w:rPr>
        <w:t>蜡烛燃烧生成的气体被吸入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中的原因是（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F23907" w:rsidRPr="005C01B8" w:rsidRDefault="00F23907" w:rsidP="00646420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漏斗口较大，便于气体进入</w:t>
      </w:r>
      <w:r w:rsidRPr="005C01B8">
        <w:rPr>
          <w:szCs w:val="21"/>
          <w:vertAlign w:val="subscript"/>
        </w:rPr>
        <w:t xml:space="preserve">    </w:t>
      </w:r>
    </w:p>
    <w:p w:rsidR="00F23907" w:rsidRPr="005C01B8" w:rsidRDefault="00F23907" w:rsidP="00646420">
      <w:pPr>
        <w:spacing w:line="360" w:lineRule="auto"/>
        <w:rPr>
          <w:szCs w:val="21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 xml:space="preserve">. 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瓶内的水流入</w:t>
      </w:r>
      <w:r w:rsidRPr="005C01B8">
        <w:rPr>
          <w:szCs w:val="21"/>
        </w:rPr>
        <w:t>D</w:t>
      </w:r>
      <w:r w:rsidRPr="005C01B8">
        <w:rPr>
          <w:rFonts w:hint="eastAsia"/>
          <w:szCs w:val="21"/>
        </w:rPr>
        <w:t>中，使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瓶内压强小于大气压，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处气体被吸入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</w:t>
      </w:r>
    </w:p>
    <w:p w:rsidR="00F23907" w:rsidRPr="005C01B8" w:rsidRDefault="00F23907" w:rsidP="00646420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int="eastAsia"/>
          <w:szCs w:val="21"/>
        </w:rPr>
        <w:t>蜡烛燃烧生成的气体易被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中的液体吸收</w:t>
      </w:r>
      <w:r w:rsidRPr="005C01B8">
        <w:rPr>
          <w:szCs w:val="21"/>
          <w:vertAlign w:val="subscript"/>
        </w:rPr>
        <w:t xml:space="preserve">   </w:t>
      </w:r>
    </w:p>
    <w:p w:rsidR="00F23907" w:rsidRPr="005C01B8" w:rsidRDefault="00F23907" w:rsidP="00646420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  <w:lang w:val="pl-PL"/>
        </w:rPr>
        <w:t>以上都不正确</w:t>
      </w:r>
    </w:p>
    <w:p w:rsidR="00F23907" w:rsidRPr="005C01B8" w:rsidRDefault="00F23907" w:rsidP="00646420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5C01B8">
        <w:rPr>
          <w:rFonts w:hint="eastAsia"/>
          <w:szCs w:val="21"/>
        </w:rPr>
        <w:t>在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处放置某溶液，若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中盛有紫色溶液甲，则变红色；若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中盛有红色溶液乙，则变无色。乙可能是（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F23907" w:rsidRPr="005C01B8" w:rsidRDefault="00F23907" w:rsidP="00646420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含有酚酞的酸性溶液</w:t>
      </w:r>
      <w:r w:rsidRPr="005C01B8">
        <w:rPr>
          <w:szCs w:val="21"/>
          <w:vertAlign w:val="subscript"/>
        </w:rPr>
        <w:t xml:space="preserve">    </w:t>
      </w:r>
    </w:p>
    <w:p w:rsidR="00F23907" w:rsidRPr="005C01B8" w:rsidRDefault="00F23907" w:rsidP="00646420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含有石蕊的碱性溶液</w:t>
      </w:r>
      <w:r w:rsidRPr="005C01B8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F23907" w:rsidRPr="005C01B8" w:rsidRDefault="00F23907" w:rsidP="00646420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int="eastAsia"/>
          <w:szCs w:val="21"/>
        </w:rPr>
        <w:t>氢氧化钠溶液</w:t>
      </w:r>
      <w:r w:rsidRPr="005C01B8">
        <w:rPr>
          <w:szCs w:val="21"/>
          <w:vertAlign w:val="subscript"/>
        </w:rPr>
        <w:t xml:space="preserve">   </w:t>
      </w:r>
    </w:p>
    <w:p w:rsidR="00F23907" w:rsidRPr="005C01B8" w:rsidRDefault="00F23907" w:rsidP="00646420">
      <w:pPr>
        <w:spacing w:line="360" w:lineRule="auto"/>
        <w:rPr>
          <w:szCs w:val="21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</w:rPr>
        <w:t>含有酚酞的碱性溶液</w:t>
      </w:r>
    </w:p>
    <w:p w:rsidR="00F23907" w:rsidRPr="005C01B8" w:rsidRDefault="00F23907" w:rsidP="00646420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5C01B8">
        <w:rPr>
          <w:rFonts w:hint="eastAsia"/>
          <w:szCs w:val="21"/>
        </w:rPr>
        <w:t>结合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、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两处物质的性质解释乙变色的原因是（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F23907" w:rsidRPr="005C01B8" w:rsidRDefault="00F23907" w:rsidP="00646420">
      <w:pPr>
        <w:spacing w:line="360" w:lineRule="auto"/>
        <w:rPr>
          <w:szCs w:val="21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 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中挥发出来的碱性物质进入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中，与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中酸性物质发生反应，使溶液红色褪去</w:t>
      </w:r>
    </w:p>
    <w:p w:rsidR="00F23907" w:rsidRDefault="00F23907" w:rsidP="00646420">
      <w:pPr>
        <w:spacing w:line="360" w:lineRule="auto"/>
        <w:rPr>
          <w:szCs w:val="21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 xml:space="preserve">.  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中挥发出来的酸性物质进入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中，与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中碱性物质发生反应，使溶液红色褪去</w:t>
      </w:r>
    </w:p>
    <w:p w:rsidR="00F23907" w:rsidRPr="005C01B8" w:rsidRDefault="00F23907" w:rsidP="00646420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解析：</w:t>
      </w:r>
    </w:p>
    <w:p w:rsidR="00F23907" w:rsidRPr="005C01B8" w:rsidRDefault="00F23907" w:rsidP="00646420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打开止水夹，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瓶内的水流入</w:t>
      </w:r>
      <w:r w:rsidRPr="005C01B8">
        <w:rPr>
          <w:szCs w:val="21"/>
        </w:rPr>
        <w:t>D</w:t>
      </w:r>
      <w:r w:rsidRPr="005C01B8">
        <w:rPr>
          <w:rFonts w:hint="eastAsia"/>
          <w:szCs w:val="21"/>
        </w:rPr>
        <w:t>中，使得</w:t>
      </w:r>
      <w:r w:rsidRPr="005C01B8">
        <w:rPr>
          <w:szCs w:val="21"/>
        </w:rPr>
        <w:t>C</w:t>
      </w:r>
      <w:r w:rsidRPr="005C01B8">
        <w:rPr>
          <w:rFonts w:hint="eastAsia"/>
          <w:szCs w:val="21"/>
        </w:rPr>
        <w:t>中的压强减小，小于大气压，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处的气体就会被吸入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中。蜡烛燃烧会产生二氧化碳，能使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中的液体变浑浊，则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中应是氢氧化钙溶液。我们学过的紫色溶液是石蕊试液，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中的物质能使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中物质变红色，则说明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中应该是具有挥发性的酸性物质。当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中是红色溶液乙时，会变无色，则是</w:t>
      </w:r>
      <w:r w:rsidRPr="005C01B8">
        <w:rPr>
          <w:szCs w:val="21"/>
        </w:rPr>
        <w:t>A</w:t>
      </w:r>
      <w:r w:rsidRPr="005C01B8">
        <w:rPr>
          <w:rFonts w:hint="eastAsia"/>
          <w:szCs w:val="21"/>
        </w:rPr>
        <w:t>中的酸性物质被吸到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中能和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中物质反应而褪色，根据已有知识经验，</w:t>
      </w:r>
      <w:r w:rsidRPr="005C01B8">
        <w:rPr>
          <w:szCs w:val="21"/>
        </w:rPr>
        <w:t>B</w:t>
      </w:r>
      <w:r w:rsidRPr="005C01B8">
        <w:rPr>
          <w:rFonts w:hint="eastAsia"/>
          <w:szCs w:val="21"/>
        </w:rPr>
        <w:t>中是含有酚酞的碱性溶液均能发生以上现象。</w:t>
      </w:r>
    </w:p>
    <w:p w:rsidR="00F23907" w:rsidRPr="005C01B8" w:rsidRDefault="00F23907" w:rsidP="00646420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答案：（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A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3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D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</w:p>
    <w:p w:rsidR="00F23907" w:rsidRPr="00646420" w:rsidRDefault="00F23907" w:rsidP="00646420">
      <w:pPr>
        <w:spacing w:line="360" w:lineRule="auto"/>
        <w:rPr>
          <w:szCs w:val="21"/>
        </w:rPr>
      </w:pPr>
    </w:p>
    <w:sectPr w:rsidR="00F23907" w:rsidRPr="00646420" w:rsidSect="00987C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907" w:rsidRDefault="00F23907" w:rsidP="00646420">
      <w:pPr>
        <w:spacing w:line="240" w:lineRule="auto"/>
      </w:pPr>
      <w:r>
        <w:separator/>
      </w:r>
    </w:p>
  </w:endnote>
  <w:endnote w:type="continuationSeparator" w:id="1">
    <w:p w:rsidR="00F23907" w:rsidRDefault="00F23907" w:rsidP="00646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07" w:rsidRDefault="00F239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07" w:rsidRDefault="00F239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07" w:rsidRDefault="00F239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907" w:rsidRDefault="00F23907" w:rsidP="00646420">
      <w:pPr>
        <w:spacing w:line="240" w:lineRule="auto"/>
      </w:pPr>
      <w:r>
        <w:separator/>
      </w:r>
    </w:p>
  </w:footnote>
  <w:footnote w:type="continuationSeparator" w:id="1">
    <w:p w:rsidR="00F23907" w:rsidRDefault="00F23907" w:rsidP="006464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07" w:rsidRDefault="00F239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07" w:rsidRDefault="00F23907" w:rsidP="005067A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907" w:rsidRDefault="00F239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6420"/>
    <w:rsid w:val="004372B7"/>
    <w:rsid w:val="00481CD6"/>
    <w:rsid w:val="005067A7"/>
    <w:rsid w:val="005C01B8"/>
    <w:rsid w:val="00646420"/>
    <w:rsid w:val="00856A50"/>
    <w:rsid w:val="00987CCE"/>
    <w:rsid w:val="00EF0C80"/>
    <w:rsid w:val="00F2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2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4642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4642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4642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46420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646420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642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642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111</Words>
  <Characters>638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2011-05-28T08:04:00Z</dcterms:created>
  <dcterms:modified xsi:type="dcterms:W3CDTF">2011-06-03T03:09:00Z</dcterms:modified>
</cp:coreProperties>
</file>