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277" w:rsidRPr="0054457D" w:rsidRDefault="006C6277" w:rsidP="00A44954">
      <w:pPr>
        <w:spacing w:line="360" w:lineRule="auto"/>
        <w:rPr>
          <w:bCs/>
        </w:rPr>
      </w:pPr>
      <w:r w:rsidRPr="0054457D">
        <w:rPr>
          <w:rFonts w:hint="eastAsia"/>
          <w:bCs/>
        </w:rPr>
        <w:t>据统计，我国仅</w:t>
      </w:r>
      <w:r w:rsidRPr="0054457D">
        <w:rPr>
          <w:bCs/>
        </w:rPr>
        <w:t>20</w:t>
      </w:r>
      <w:r w:rsidRPr="0054457D">
        <w:rPr>
          <w:rFonts w:hint="eastAsia"/>
          <w:bCs/>
        </w:rPr>
        <w:t>世纪</w:t>
      </w:r>
      <w:r w:rsidRPr="0054457D">
        <w:rPr>
          <w:bCs/>
        </w:rPr>
        <w:t>90</w:t>
      </w:r>
      <w:r w:rsidRPr="0054457D">
        <w:rPr>
          <w:rFonts w:hint="eastAsia"/>
          <w:bCs/>
        </w:rPr>
        <w:t>年代就发生火灾约</w:t>
      </w:r>
      <w:r w:rsidRPr="0054457D">
        <w:rPr>
          <w:bCs/>
        </w:rPr>
        <w:t>89</w:t>
      </w:r>
      <w:r w:rsidRPr="0054457D">
        <w:rPr>
          <w:rFonts w:hint="eastAsia"/>
          <w:bCs/>
        </w:rPr>
        <w:t>万起，给人民造成重大损失。应用化学知识能有效预防和控制火灾。下面对图中灭火实例的灭火原理解释不正确的（</w:t>
      </w:r>
      <w:r w:rsidRPr="0054457D">
        <w:rPr>
          <w:bCs/>
        </w:rPr>
        <w:t xml:space="preserve">    </w:t>
      </w:r>
      <w:r w:rsidRPr="0054457D">
        <w:rPr>
          <w:rFonts w:hint="eastAsia"/>
          <w:bCs/>
        </w:rPr>
        <w:t>）</w:t>
      </w:r>
    </w:p>
    <w:p w:rsidR="006C6277" w:rsidRPr="0054457D" w:rsidRDefault="006C6277" w:rsidP="00A44954">
      <w:pPr>
        <w:spacing w:line="360" w:lineRule="auto"/>
        <w:jc w:val="center"/>
        <w:rPr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1.75pt;height:2in;visibility:visible">
            <v:imagedata r:id="rId6" o:title="" gain="74473f"/>
          </v:shape>
        </w:pict>
      </w:r>
    </w:p>
    <w:tbl>
      <w:tblPr>
        <w:tblW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3546"/>
        <w:gridCol w:w="2286"/>
      </w:tblGrid>
      <w:tr w:rsidR="006C6277" w:rsidRPr="0054457D" w:rsidTr="00992E05">
        <w:tc>
          <w:tcPr>
            <w:tcW w:w="828" w:type="dxa"/>
          </w:tcPr>
          <w:p w:rsidR="006C6277" w:rsidRPr="006335C1" w:rsidRDefault="006C6277" w:rsidP="006335C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3546" w:type="dxa"/>
          </w:tcPr>
          <w:p w:rsidR="006C6277" w:rsidRPr="006335C1" w:rsidRDefault="006C6277" w:rsidP="006335C1">
            <w:pPr>
              <w:spacing w:line="360" w:lineRule="auto"/>
              <w:jc w:val="center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灭火实例</w:t>
            </w:r>
          </w:p>
        </w:tc>
        <w:tc>
          <w:tcPr>
            <w:tcW w:w="2286" w:type="dxa"/>
          </w:tcPr>
          <w:p w:rsidR="006C6277" w:rsidRPr="006335C1" w:rsidRDefault="006C6277" w:rsidP="006335C1">
            <w:pPr>
              <w:spacing w:line="360" w:lineRule="auto"/>
              <w:jc w:val="center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灭火原理</w:t>
            </w:r>
          </w:p>
        </w:tc>
      </w:tr>
      <w:tr w:rsidR="006C6277" w:rsidRPr="0054457D" w:rsidTr="00992E05">
        <w:tc>
          <w:tcPr>
            <w:tcW w:w="828" w:type="dxa"/>
          </w:tcPr>
          <w:p w:rsidR="006C6277" w:rsidRPr="006335C1" w:rsidRDefault="006C6277" w:rsidP="006335C1">
            <w:pPr>
              <w:spacing w:line="360" w:lineRule="auto"/>
              <w:jc w:val="center"/>
              <w:rPr>
                <w:bCs/>
                <w:szCs w:val="21"/>
              </w:rPr>
            </w:pPr>
            <w:r w:rsidRPr="006335C1">
              <w:rPr>
                <w:bCs/>
                <w:szCs w:val="21"/>
              </w:rPr>
              <w:t>A</w:t>
            </w:r>
          </w:p>
        </w:tc>
        <w:tc>
          <w:tcPr>
            <w:tcW w:w="354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住宅失火时，消防队员用水灭火</w:t>
            </w:r>
          </w:p>
        </w:tc>
        <w:tc>
          <w:tcPr>
            <w:tcW w:w="228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降低可燃物的着火点</w:t>
            </w:r>
          </w:p>
        </w:tc>
      </w:tr>
      <w:tr w:rsidR="006C6277" w:rsidRPr="0054457D" w:rsidTr="00992E05">
        <w:tc>
          <w:tcPr>
            <w:tcW w:w="828" w:type="dxa"/>
          </w:tcPr>
          <w:p w:rsidR="006C6277" w:rsidRPr="006335C1" w:rsidRDefault="006C6277" w:rsidP="006335C1">
            <w:pPr>
              <w:spacing w:line="360" w:lineRule="auto"/>
              <w:jc w:val="center"/>
              <w:rPr>
                <w:bCs/>
                <w:szCs w:val="21"/>
              </w:rPr>
            </w:pPr>
            <w:r w:rsidRPr="006335C1">
              <w:rPr>
                <w:bCs/>
                <w:szCs w:val="21"/>
              </w:rPr>
              <w:t>B</w:t>
            </w:r>
          </w:p>
        </w:tc>
        <w:tc>
          <w:tcPr>
            <w:tcW w:w="354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酒精在桌上着火时，用湿抹布盖灭</w:t>
            </w:r>
          </w:p>
        </w:tc>
        <w:tc>
          <w:tcPr>
            <w:tcW w:w="228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隔绝空气或氧气</w:t>
            </w:r>
          </w:p>
        </w:tc>
      </w:tr>
      <w:tr w:rsidR="006C6277" w:rsidRPr="0054457D" w:rsidTr="00992E05">
        <w:tc>
          <w:tcPr>
            <w:tcW w:w="828" w:type="dxa"/>
          </w:tcPr>
          <w:p w:rsidR="006C6277" w:rsidRPr="006335C1" w:rsidRDefault="006C6277" w:rsidP="006335C1">
            <w:pPr>
              <w:spacing w:line="360" w:lineRule="auto"/>
              <w:jc w:val="center"/>
              <w:rPr>
                <w:bCs/>
                <w:szCs w:val="21"/>
              </w:rPr>
            </w:pPr>
            <w:r w:rsidRPr="006335C1">
              <w:rPr>
                <w:bCs/>
                <w:szCs w:val="21"/>
              </w:rPr>
              <w:t>C</w:t>
            </w:r>
          </w:p>
        </w:tc>
        <w:tc>
          <w:tcPr>
            <w:tcW w:w="354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炒菜油锅着火时，用锅盖盖熄</w:t>
            </w:r>
          </w:p>
        </w:tc>
        <w:tc>
          <w:tcPr>
            <w:tcW w:w="228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隔绝空气或氧气</w:t>
            </w:r>
          </w:p>
        </w:tc>
      </w:tr>
      <w:tr w:rsidR="006C6277" w:rsidRPr="0054457D" w:rsidTr="00992E05">
        <w:tc>
          <w:tcPr>
            <w:tcW w:w="828" w:type="dxa"/>
          </w:tcPr>
          <w:p w:rsidR="006C6277" w:rsidRPr="006335C1" w:rsidRDefault="006C6277" w:rsidP="006335C1">
            <w:pPr>
              <w:spacing w:line="360" w:lineRule="auto"/>
              <w:jc w:val="center"/>
              <w:rPr>
                <w:bCs/>
                <w:szCs w:val="21"/>
              </w:rPr>
            </w:pPr>
            <w:r w:rsidRPr="006335C1">
              <w:rPr>
                <w:bCs/>
                <w:szCs w:val="21"/>
              </w:rPr>
              <w:t>D</w:t>
            </w:r>
          </w:p>
        </w:tc>
        <w:tc>
          <w:tcPr>
            <w:tcW w:w="354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扑灭森林火灾时，设置隔离带</w:t>
            </w:r>
          </w:p>
        </w:tc>
        <w:tc>
          <w:tcPr>
            <w:tcW w:w="2286" w:type="dxa"/>
          </w:tcPr>
          <w:p w:rsidR="006C6277" w:rsidRPr="006335C1" w:rsidRDefault="006C6277" w:rsidP="00BA3E9E">
            <w:pPr>
              <w:spacing w:line="360" w:lineRule="auto"/>
              <w:rPr>
                <w:bCs/>
                <w:szCs w:val="21"/>
              </w:rPr>
            </w:pPr>
            <w:r w:rsidRPr="006335C1">
              <w:rPr>
                <w:rFonts w:hint="eastAsia"/>
                <w:bCs/>
                <w:szCs w:val="21"/>
              </w:rPr>
              <w:t>可燃物与燃烧物隔离</w:t>
            </w:r>
          </w:p>
        </w:tc>
      </w:tr>
    </w:tbl>
    <w:p w:rsidR="006C6277" w:rsidRPr="00D96532" w:rsidRDefault="006C6277" w:rsidP="00A44954">
      <w:pPr>
        <w:spacing w:line="360" w:lineRule="auto"/>
      </w:pPr>
      <w:r w:rsidRPr="00D96532">
        <w:rPr>
          <w:rFonts w:hint="eastAsia"/>
        </w:rPr>
        <w:t>解析：</w:t>
      </w:r>
    </w:p>
    <w:p w:rsidR="006C6277" w:rsidRDefault="006C6277" w:rsidP="00A44954">
      <w:pPr>
        <w:spacing w:line="360" w:lineRule="auto"/>
      </w:pPr>
      <w:r w:rsidRPr="00D96532">
        <w:rPr>
          <w:rFonts w:hint="eastAsia"/>
        </w:rPr>
        <w:t>消防员用水灭火，可以降低可燃物周围的温度，但是不能降低着火点，着火点是物质本省固有的属性，不随外界环境的改变而改变。</w:t>
      </w:r>
    </w:p>
    <w:p w:rsidR="006C6277" w:rsidRDefault="006C6277" w:rsidP="00A44954">
      <w:pPr>
        <w:spacing w:line="360" w:lineRule="auto"/>
      </w:pPr>
      <w:r w:rsidRPr="00D96532">
        <w:rPr>
          <w:rFonts w:hint="eastAsia"/>
        </w:rPr>
        <w:t>答案：</w:t>
      </w:r>
      <w:r w:rsidRPr="00D96532">
        <w:t>A</w:t>
      </w:r>
    </w:p>
    <w:sectPr w:rsidR="006C6277" w:rsidSect="00405F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277" w:rsidRDefault="006C6277" w:rsidP="00A44954">
      <w:pPr>
        <w:spacing w:line="240" w:lineRule="auto"/>
      </w:pPr>
      <w:r>
        <w:separator/>
      </w:r>
    </w:p>
  </w:endnote>
  <w:endnote w:type="continuationSeparator" w:id="1">
    <w:p w:rsidR="006C6277" w:rsidRDefault="006C6277" w:rsidP="00A44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77" w:rsidRDefault="006C62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77" w:rsidRDefault="006C62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77" w:rsidRDefault="006C62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277" w:rsidRDefault="006C6277" w:rsidP="00A44954">
      <w:pPr>
        <w:spacing w:line="240" w:lineRule="auto"/>
      </w:pPr>
      <w:r>
        <w:separator/>
      </w:r>
    </w:p>
  </w:footnote>
  <w:footnote w:type="continuationSeparator" w:id="1">
    <w:p w:rsidR="006C6277" w:rsidRDefault="006C6277" w:rsidP="00A449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77" w:rsidRDefault="006C62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77" w:rsidRDefault="006C6277" w:rsidP="006335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77" w:rsidRDefault="006C62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4954"/>
    <w:rsid w:val="000A4074"/>
    <w:rsid w:val="00166B90"/>
    <w:rsid w:val="0020396C"/>
    <w:rsid w:val="00405F3E"/>
    <w:rsid w:val="0054457D"/>
    <w:rsid w:val="006335C1"/>
    <w:rsid w:val="006C6277"/>
    <w:rsid w:val="00795A6B"/>
    <w:rsid w:val="008B2171"/>
    <w:rsid w:val="00992E05"/>
    <w:rsid w:val="00A44954"/>
    <w:rsid w:val="00BA3E9E"/>
    <w:rsid w:val="00BB1978"/>
    <w:rsid w:val="00CC214C"/>
    <w:rsid w:val="00D96532"/>
    <w:rsid w:val="00E6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95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4495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495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4495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4954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A4495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4495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4495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495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</Words>
  <Characters>229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2011-05-23T05:35:00Z</dcterms:created>
  <dcterms:modified xsi:type="dcterms:W3CDTF">2011-07-21T01:30:00Z</dcterms:modified>
</cp:coreProperties>
</file>