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臭氧层衰竭、酸雨和温室效应是当今世界三大环境问题。</w:t>
      </w:r>
    </w:p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（</w:t>
      </w:r>
      <w:r w:rsidRPr="00D96532">
        <w:t>1</w:t>
      </w:r>
      <w:r w:rsidRPr="00D96532">
        <w:rPr>
          <w:rFonts w:hint="eastAsia"/>
        </w:rPr>
        <w:t>）人为的大气污染物，使地球外层空间的臭氧层受到不同程度破坏，减弱了臭氧层吸收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 xml:space="preserve">A. </w:t>
      </w:r>
      <w:r w:rsidRPr="00D96532">
        <w:rPr>
          <w:rFonts w:hint="eastAsia"/>
        </w:rPr>
        <w:t>阳光中的紫外线</w:t>
      </w:r>
    </w:p>
    <w:p w:rsidR="008E5C70" w:rsidRPr="00D96532" w:rsidRDefault="008E5C70" w:rsidP="009152F1">
      <w:pPr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阳光中的二氧化碳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>C.</w:t>
      </w:r>
      <w:r w:rsidRPr="00D96532">
        <w:t xml:space="preserve"> </w:t>
      </w:r>
      <w:r w:rsidRPr="00D96532">
        <w:rPr>
          <w:rFonts w:hint="eastAsia"/>
        </w:rPr>
        <w:t>空气中汽车尾气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空气中的二氧化硫</w:t>
      </w:r>
    </w:p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（</w:t>
      </w:r>
      <w:r w:rsidRPr="00D96532">
        <w:t>2</w:t>
      </w:r>
      <w:r w:rsidRPr="00D96532">
        <w:rPr>
          <w:rFonts w:hint="eastAsia"/>
        </w:rPr>
        <w:t>）形成温室效应的主要原因是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E5C70" w:rsidRPr="00D96532" w:rsidRDefault="008E5C70" w:rsidP="009152F1">
      <w:pPr>
        <w:spacing w:line="360" w:lineRule="auto"/>
        <w:rPr>
          <w:spacing w:val="5"/>
        </w:rPr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</w:rPr>
        <w:t>植物光合作用释放出二氧化碳</w:t>
      </w:r>
    </w:p>
    <w:p w:rsidR="008E5C70" w:rsidRPr="00D96532" w:rsidRDefault="008E5C70" w:rsidP="009152F1">
      <w:pPr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动植物的呼吸作用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>C.</w:t>
      </w:r>
      <w:r w:rsidRPr="00D96532">
        <w:t xml:space="preserve"> </w:t>
      </w:r>
      <w:r w:rsidRPr="00D96532">
        <w:rPr>
          <w:rFonts w:hint="eastAsia"/>
        </w:rPr>
        <w:t>大量使用三大化石燃料，使大气中二氧化碳的含量不断上升</w:t>
      </w:r>
      <w:r w:rsidRPr="00D96532">
        <w:t xml:space="preserve"> 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</w:rPr>
        <w:t>燃烧垃圾</w:t>
      </w:r>
    </w:p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（</w:t>
      </w:r>
      <w:r w:rsidRPr="00D96532">
        <w:t>3</w:t>
      </w:r>
      <w:r w:rsidRPr="00D96532">
        <w:rPr>
          <w:rFonts w:hint="eastAsia"/>
        </w:rPr>
        <w:t>）你</w:t>
      </w:r>
      <w:r>
        <w:rPr>
          <w:rFonts w:hint="eastAsia"/>
        </w:rPr>
        <w:t>认为下列</w:t>
      </w:r>
      <w:r w:rsidRPr="00D96532">
        <w:rPr>
          <w:rFonts w:hint="eastAsia"/>
        </w:rPr>
        <w:t>防止温室效应的建议不合理的是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8E5C70" w:rsidRPr="00D96532" w:rsidRDefault="008E5C70" w:rsidP="009152F1">
      <w:pPr>
        <w:spacing w:line="360" w:lineRule="auto"/>
        <w:rPr>
          <w:spacing w:val="5"/>
        </w:rPr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</w:rPr>
        <w:t>大力植树造林</w:t>
      </w:r>
    </w:p>
    <w:p w:rsidR="008E5C70" w:rsidRPr="00D96532" w:rsidRDefault="008E5C70" w:rsidP="009152F1">
      <w:pPr>
        <w:spacing w:line="360" w:lineRule="auto"/>
        <w:rPr>
          <w:spacing w:val="5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</w:rPr>
        <w:t>禁止乱砍滥伐</w:t>
      </w:r>
    </w:p>
    <w:p w:rsidR="008E5C70" w:rsidRPr="00D96532" w:rsidRDefault="008E5C70" w:rsidP="009152F1">
      <w:pPr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C. </w:t>
      </w:r>
      <w:r w:rsidRPr="00D96532">
        <w:rPr>
          <w:rFonts w:hint="eastAsia"/>
          <w:spacing w:val="5"/>
        </w:rPr>
        <w:t>减少二氧化碳的排放，对二氧化碳加以利用</w:t>
      </w:r>
    </w:p>
    <w:p w:rsidR="008E5C70" w:rsidRPr="00D96532" w:rsidRDefault="008E5C70" w:rsidP="009152F1">
      <w:pPr>
        <w:spacing w:line="360" w:lineRule="auto"/>
      </w:pPr>
      <w:r w:rsidRPr="00D96532">
        <w:rPr>
          <w:spacing w:val="5"/>
        </w:rPr>
        <w:t>D.</w:t>
      </w:r>
      <w:r>
        <w:t xml:space="preserve"> </w:t>
      </w:r>
      <w:r w:rsidRPr="00D96532">
        <w:rPr>
          <w:rFonts w:hint="eastAsia"/>
        </w:rPr>
        <w:t>提倡使用一次性筷子</w:t>
      </w:r>
    </w:p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解析：</w:t>
      </w:r>
    </w:p>
    <w:p w:rsidR="008E5C70" w:rsidRPr="00D96532" w:rsidRDefault="008E5C70" w:rsidP="009152F1">
      <w:pPr>
        <w:spacing w:line="360" w:lineRule="auto"/>
      </w:pPr>
      <w:r w:rsidRPr="00D96532">
        <w:rPr>
          <w:rFonts w:hint="eastAsia"/>
        </w:rPr>
        <w:t>保护环境从燃料做起，采取有效的方法和手段。</w:t>
      </w:r>
    </w:p>
    <w:p w:rsidR="008E5C70" w:rsidRPr="004863EB" w:rsidRDefault="008E5C70" w:rsidP="009152F1">
      <w:pPr>
        <w:spacing w:line="360" w:lineRule="auto"/>
      </w:pPr>
      <w:r w:rsidRPr="00D96532">
        <w:rPr>
          <w:rFonts w:hint="eastAsia"/>
        </w:rPr>
        <w:t>答案：（</w:t>
      </w:r>
      <w:r w:rsidRPr="00D96532">
        <w:t>1</w:t>
      </w:r>
      <w:r w:rsidRPr="00D96532">
        <w:rPr>
          <w:rFonts w:hint="eastAsia"/>
        </w:rPr>
        <w:t>）</w:t>
      </w:r>
      <w:r w:rsidRPr="00D96532">
        <w:t>A</w:t>
      </w:r>
      <w:r>
        <w:rPr>
          <w:rFonts w:hint="eastAsia"/>
        </w:rPr>
        <w:t>；</w:t>
      </w:r>
      <w:r w:rsidRPr="00D96532">
        <w:t xml:space="preserve"> </w:t>
      </w:r>
      <w:r w:rsidRPr="00D96532">
        <w:rPr>
          <w:rFonts w:hint="eastAsia"/>
        </w:rPr>
        <w:t>（</w:t>
      </w:r>
      <w:r w:rsidRPr="00D96532">
        <w:t>2</w:t>
      </w:r>
      <w:r w:rsidRPr="00D96532">
        <w:rPr>
          <w:rFonts w:hint="eastAsia"/>
        </w:rPr>
        <w:t>）</w:t>
      </w:r>
      <w:r w:rsidRPr="00D96532">
        <w:t>C</w:t>
      </w:r>
      <w:r>
        <w:rPr>
          <w:rFonts w:hint="eastAsia"/>
        </w:rPr>
        <w:t>；</w:t>
      </w:r>
      <w:r w:rsidRPr="00D96532">
        <w:rPr>
          <w:rFonts w:hint="eastAsia"/>
        </w:rPr>
        <w:t>（</w:t>
      </w:r>
      <w:r w:rsidRPr="00D96532">
        <w:t>3</w:t>
      </w:r>
      <w:r w:rsidRPr="00D96532">
        <w:rPr>
          <w:rFonts w:hint="eastAsia"/>
        </w:rPr>
        <w:t>）</w:t>
      </w:r>
      <w:r w:rsidRPr="00D96532">
        <w:t>D</w:t>
      </w:r>
    </w:p>
    <w:p w:rsidR="008E5C70" w:rsidRPr="00A60421" w:rsidRDefault="008E5C70" w:rsidP="009152F1">
      <w:pPr>
        <w:spacing w:line="360" w:lineRule="auto"/>
      </w:pPr>
    </w:p>
    <w:p w:rsidR="008E5C70" w:rsidRPr="009152F1" w:rsidRDefault="008E5C70" w:rsidP="009152F1"/>
    <w:sectPr w:rsidR="008E5C70" w:rsidRPr="009152F1" w:rsidSect="003B4B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C70" w:rsidRDefault="008E5C70" w:rsidP="004863EB">
      <w:pPr>
        <w:spacing w:line="240" w:lineRule="auto"/>
      </w:pPr>
      <w:r>
        <w:separator/>
      </w:r>
    </w:p>
  </w:endnote>
  <w:endnote w:type="continuationSeparator" w:id="1">
    <w:p w:rsidR="008E5C70" w:rsidRDefault="008E5C70" w:rsidP="00486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C70" w:rsidRDefault="008E5C70" w:rsidP="004863EB">
      <w:pPr>
        <w:spacing w:line="240" w:lineRule="auto"/>
      </w:pPr>
      <w:r>
        <w:separator/>
      </w:r>
    </w:p>
  </w:footnote>
  <w:footnote w:type="continuationSeparator" w:id="1">
    <w:p w:rsidR="008E5C70" w:rsidRDefault="008E5C70" w:rsidP="004863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 w:rsidP="009152F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70" w:rsidRDefault="008E5C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63EB"/>
    <w:rsid w:val="00175BB8"/>
    <w:rsid w:val="00202165"/>
    <w:rsid w:val="003B4B6F"/>
    <w:rsid w:val="004863EB"/>
    <w:rsid w:val="00790424"/>
    <w:rsid w:val="00827024"/>
    <w:rsid w:val="008E5C70"/>
    <w:rsid w:val="009152F1"/>
    <w:rsid w:val="00A21092"/>
    <w:rsid w:val="00A3068A"/>
    <w:rsid w:val="00A60421"/>
    <w:rsid w:val="00C323A4"/>
    <w:rsid w:val="00D96532"/>
    <w:rsid w:val="00F8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3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3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3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3E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863E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50</Words>
  <Characters>291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2011-05-23T05:21:00Z</dcterms:created>
  <dcterms:modified xsi:type="dcterms:W3CDTF">2011-05-25T08:57:00Z</dcterms:modified>
</cp:coreProperties>
</file>