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96" w:rsidRPr="00D96532" w:rsidRDefault="00966F96" w:rsidP="00F733BE">
      <w:pPr>
        <w:spacing w:line="360" w:lineRule="auto"/>
        <w:rPr>
          <w:szCs w:val="21"/>
        </w:rPr>
      </w:pPr>
      <w:r w:rsidRPr="00D96532">
        <w:rPr>
          <w:rFonts w:hAnsi="宋体" w:hint="eastAsia"/>
          <w:szCs w:val="21"/>
        </w:rPr>
        <w:t>一种新型绿色电池</w:t>
      </w:r>
      <w:r w:rsidRPr="00D96532">
        <w:rPr>
          <w:szCs w:val="21"/>
        </w:rPr>
        <w:t>——</w:t>
      </w:r>
      <w:r w:rsidRPr="00D96532">
        <w:rPr>
          <w:rFonts w:hAnsi="宋体" w:hint="eastAsia"/>
          <w:szCs w:val="21"/>
        </w:rPr>
        <w:t>燃料电池，已广泛应用于汽车、卫星、军事上。它是把</w:t>
      </w:r>
      <w:r w:rsidRPr="00D96532">
        <w:rPr>
          <w:szCs w:val="21"/>
        </w:rPr>
        <w:t>H</w:t>
      </w:r>
      <w:r w:rsidRPr="00D96532">
        <w:rPr>
          <w:szCs w:val="21"/>
          <w:vertAlign w:val="subscript"/>
        </w:rPr>
        <w:t>2</w:t>
      </w:r>
      <w:r w:rsidRPr="00D96532">
        <w:rPr>
          <w:rFonts w:hAnsi="宋体" w:hint="eastAsia"/>
          <w:szCs w:val="21"/>
        </w:rPr>
        <w:t>、</w:t>
      </w:r>
      <w:r w:rsidRPr="00D96532">
        <w:rPr>
          <w:szCs w:val="21"/>
        </w:rPr>
        <w:t>CO</w:t>
      </w:r>
      <w:r w:rsidRPr="00D96532">
        <w:rPr>
          <w:rFonts w:hAnsi="宋体" w:hint="eastAsia"/>
          <w:szCs w:val="21"/>
        </w:rPr>
        <w:t>、</w:t>
      </w:r>
      <w:r w:rsidRPr="00D96532">
        <w:rPr>
          <w:szCs w:val="21"/>
        </w:rPr>
        <w:t>CH</w:t>
      </w:r>
      <w:r w:rsidRPr="00D96532">
        <w:rPr>
          <w:szCs w:val="21"/>
          <w:vertAlign w:val="subscript"/>
        </w:rPr>
        <w:t>4</w:t>
      </w:r>
      <w:r w:rsidRPr="00D96532">
        <w:rPr>
          <w:rFonts w:hAnsi="宋体" w:hint="eastAsia"/>
          <w:szCs w:val="21"/>
        </w:rPr>
        <w:t>等燃料和空气不断输入，直接氧化，使化学能直接转变为电能的装置，被称为</w:t>
      </w:r>
      <w:r w:rsidRPr="00D96532">
        <w:rPr>
          <w:szCs w:val="21"/>
        </w:rPr>
        <w:t>21</w:t>
      </w:r>
      <w:r w:rsidRPr="00D96532">
        <w:rPr>
          <w:rFonts w:hAnsi="宋体" w:hint="eastAsia"/>
          <w:szCs w:val="21"/>
        </w:rPr>
        <w:t>世纪的</w:t>
      </w:r>
      <w:r>
        <w:rPr>
          <w:rFonts w:hAnsi="宋体" w:hint="eastAsia"/>
          <w:szCs w:val="21"/>
        </w:rPr>
        <w:t>“</w:t>
      </w:r>
      <w:r w:rsidRPr="00D96532">
        <w:rPr>
          <w:rFonts w:hAnsi="宋体" w:hint="eastAsia"/>
          <w:szCs w:val="21"/>
        </w:rPr>
        <w:t>绿色</w:t>
      </w:r>
      <w:r>
        <w:rPr>
          <w:rFonts w:hint="eastAsia"/>
          <w:szCs w:val="21"/>
        </w:rPr>
        <w:t>”</w:t>
      </w:r>
      <w:r w:rsidRPr="00D96532">
        <w:rPr>
          <w:rFonts w:hAnsi="宋体" w:hint="eastAsia"/>
          <w:szCs w:val="21"/>
        </w:rPr>
        <w:t>发电站。这三种气体都可以作为燃料的原因是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966F96" w:rsidRPr="00D96532" w:rsidRDefault="00966F96" w:rsidP="00F733BE">
      <w:pPr>
        <w:spacing w:line="360" w:lineRule="auto"/>
        <w:rPr>
          <w:szCs w:val="21"/>
        </w:rPr>
      </w:pPr>
      <w:r w:rsidRPr="00D96532">
        <w:rPr>
          <w:szCs w:val="21"/>
        </w:rPr>
        <w:t>A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都是无毒、无害的气体</w:t>
      </w:r>
      <w:r w:rsidRPr="00D96532">
        <w:rPr>
          <w:szCs w:val="21"/>
        </w:rPr>
        <w:tab/>
      </w:r>
      <w:r w:rsidRPr="00D96532">
        <w:rPr>
          <w:szCs w:val="21"/>
        </w:rPr>
        <w:tab/>
      </w:r>
    </w:p>
    <w:p w:rsidR="00966F96" w:rsidRPr="00D96532" w:rsidRDefault="00966F96" w:rsidP="00F733BE">
      <w:pPr>
        <w:spacing w:line="360" w:lineRule="auto"/>
        <w:rPr>
          <w:szCs w:val="21"/>
        </w:rPr>
      </w:pPr>
      <w:r w:rsidRPr="00D96532">
        <w:rPr>
          <w:szCs w:val="21"/>
        </w:rPr>
        <w:t>B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都可燃烧并放出大量的热</w:t>
      </w:r>
    </w:p>
    <w:p w:rsidR="00966F96" w:rsidRPr="00D96532" w:rsidRDefault="00966F96" w:rsidP="00F733BE">
      <w:pPr>
        <w:spacing w:line="360" w:lineRule="auto"/>
        <w:rPr>
          <w:szCs w:val="21"/>
        </w:rPr>
      </w:pPr>
      <w:r w:rsidRPr="00D96532">
        <w:rPr>
          <w:szCs w:val="21"/>
        </w:rPr>
        <w:t>C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燃烧产物均为二氧化碳</w:t>
      </w:r>
      <w:r w:rsidRPr="00D96532">
        <w:rPr>
          <w:szCs w:val="21"/>
        </w:rPr>
        <w:tab/>
      </w:r>
      <w:r w:rsidRPr="00D96532">
        <w:rPr>
          <w:szCs w:val="21"/>
        </w:rPr>
        <w:tab/>
      </w:r>
    </w:p>
    <w:p w:rsidR="00966F96" w:rsidRDefault="00966F96" w:rsidP="00F733BE">
      <w:pPr>
        <w:spacing w:line="360" w:lineRule="auto"/>
        <w:rPr>
          <w:rFonts w:hAnsi="宋体"/>
          <w:szCs w:val="21"/>
        </w:rPr>
      </w:pPr>
      <w:r w:rsidRPr="00D96532">
        <w:rPr>
          <w:szCs w:val="21"/>
        </w:rPr>
        <w:t>D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均在自然界中大量存在</w:t>
      </w:r>
    </w:p>
    <w:p w:rsidR="00966F96" w:rsidRPr="00D96532" w:rsidRDefault="00966F96" w:rsidP="00F733BE">
      <w:pPr>
        <w:spacing w:line="360" w:lineRule="auto"/>
      </w:pPr>
      <w:r w:rsidRPr="00D96532">
        <w:rPr>
          <w:rFonts w:hint="eastAsia"/>
        </w:rPr>
        <w:t>解析：</w:t>
      </w:r>
    </w:p>
    <w:p w:rsidR="00966F96" w:rsidRDefault="00966F96" w:rsidP="00F733BE">
      <w:pPr>
        <w:spacing w:line="360" w:lineRule="auto"/>
      </w:pPr>
      <w:r w:rsidRPr="00D96532">
        <w:rPr>
          <w:rFonts w:hint="eastAsia"/>
        </w:rPr>
        <w:t>能做燃料的原因是都可燃并放出大量的热。一氧化碳有毒；氢气燃烧的产物只有水，甲烷燃烧也有水产生；自然界中并不是大量存在这些物质。</w:t>
      </w:r>
    </w:p>
    <w:p w:rsidR="00966F96" w:rsidRDefault="00966F96" w:rsidP="00F733BE">
      <w:pPr>
        <w:spacing w:line="360" w:lineRule="auto"/>
      </w:pPr>
      <w:r w:rsidRPr="00D96532">
        <w:rPr>
          <w:rFonts w:hint="eastAsia"/>
        </w:rPr>
        <w:t>答案：</w:t>
      </w:r>
      <w:r w:rsidRPr="00D96532">
        <w:t>B</w:t>
      </w:r>
    </w:p>
    <w:p w:rsidR="00966F96" w:rsidRPr="009A08A2" w:rsidRDefault="00966F96" w:rsidP="00F733BE"/>
    <w:p w:rsidR="00966F96" w:rsidRPr="00F733BE" w:rsidRDefault="00966F96" w:rsidP="00F733BE"/>
    <w:sectPr w:rsidR="00966F96" w:rsidRPr="00F733BE" w:rsidSect="00E80D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F96" w:rsidRDefault="00966F96" w:rsidP="00D16989">
      <w:pPr>
        <w:spacing w:line="240" w:lineRule="auto"/>
      </w:pPr>
      <w:r>
        <w:separator/>
      </w:r>
    </w:p>
  </w:endnote>
  <w:endnote w:type="continuationSeparator" w:id="1">
    <w:p w:rsidR="00966F96" w:rsidRDefault="00966F96" w:rsidP="00D16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F96" w:rsidRDefault="00966F96" w:rsidP="00D16989">
      <w:pPr>
        <w:spacing w:line="240" w:lineRule="auto"/>
      </w:pPr>
      <w:r>
        <w:separator/>
      </w:r>
    </w:p>
  </w:footnote>
  <w:footnote w:type="continuationSeparator" w:id="1">
    <w:p w:rsidR="00966F96" w:rsidRDefault="00966F96" w:rsidP="00D169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 w:rsidP="00F733B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F96" w:rsidRDefault="00966F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989"/>
    <w:rsid w:val="00172EB9"/>
    <w:rsid w:val="00966F96"/>
    <w:rsid w:val="009A08A2"/>
    <w:rsid w:val="00D16989"/>
    <w:rsid w:val="00D96532"/>
    <w:rsid w:val="00E80D63"/>
    <w:rsid w:val="00EB60C5"/>
    <w:rsid w:val="00F7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8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1698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98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98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98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1698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37</Words>
  <Characters>212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2011-05-23T05:39:00Z</dcterms:created>
  <dcterms:modified xsi:type="dcterms:W3CDTF">2011-05-25T09:06:00Z</dcterms:modified>
</cp:coreProperties>
</file>