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4B" w:rsidRPr="00D96532" w:rsidRDefault="000C2A4B" w:rsidP="0054763D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下列灭火实例中，利用了</w:t>
      </w:r>
      <w:r>
        <w:rPr>
          <w:rFonts w:hAnsi="宋体" w:hint="eastAsia"/>
          <w:szCs w:val="21"/>
          <w:lang w:val="zh-CN"/>
        </w:rPr>
        <w:t>“</w:t>
      </w:r>
      <w:r w:rsidRPr="00D96532">
        <w:rPr>
          <w:rFonts w:hAnsi="宋体" w:hint="eastAsia"/>
          <w:szCs w:val="21"/>
          <w:lang w:val="zh-CN"/>
        </w:rPr>
        <w:t>隔离可燃物</w:t>
      </w:r>
      <w:r>
        <w:rPr>
          <w:rFonts w:hAnsi="宋体" w:hint="eastAsia"/>
          <w:szCs w:val="21"/>
          <w:lang w:val="zh-CN"/>
        </w:rPr>
        <w:t>”</w:t>
      </w:r>
      <w:r w:rsidRPr="00D96532">
        <w:rPr>
          <w:rFonts w:hAnsi="宋体" w:hint="eastAsia"/>
          <w:szCs w:val="21"/>
          <w:lang w:val="zh-CN"/>
        </w:rPr>
        <w:t>原理的是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0C2A4B" w:rsidRPr="00D96532" w:rsidRDefault="000C2A4B" w:rsidP="0054763D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A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住宅失火，消防队员用高压水龙头向着火处喷水</w:t>
      </w:r>
    </w:p>
    <w:p w:rsidR="000C2A4B" w:rsidRPr="00D96532" w:rsidRDefault="000C2A4B" w:rsidP="0054763D">
      <w:pPr>
        <w:snapToGrid w:val="0"/>
        <w:spacing w:line="360" w:lineRule="auto"/>
        <w:rPr>
          <w:szCs w:val="21"/>
        </w:rPr>
      </w:pPr>
      <w:r w:rsidRPr="00D96532">
        <w:rPr>
          <w:rFonts w:hAnsi="宋体"/>
          <w:szCs w:val="21"/>
          <w:lang w:val="zh-CN"/>
        </w:rPr>
        <w:t xml:space="preserve">B. </w:t>
      </w:r>
      <w:r w:rsidRPr="00D96532">
        <w:rPr>
          <w:rFonts w:hAnsi="宋体" w:hint="eastAsia"/>
          <w:szCs w:val="21"/>
          <w:lang w:val="zh-CN"/>
        </w:rPr>
        <w:t>炒菜时，油锅不慎着火，迅速用锅盖盖灭</w:t>
      </w:r>
    </w:p>
    <w:p w:rsidR="000C2A4B" w:rsidRPr="00D96532" w:rsidRDefault="000C2A4B" w:rsidP="0054763D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C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实验时酒精不慎洒出并燃烧，通常用湿抹布盖灭</w:t>
      </w:r>
    </w:p>
    <w:p w:rsidR="000C2A4B" w:rsidRPr="00D96532" w:rsidRDefault="000C2A4B" w:rsidP="0054763D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D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发生森林火灾时，将火焰蔓延线路前的小片树木砍掉</w:t>
      </w:r>
    </w:p>
    <w:p w:rsidR="000C2A4B" w:rsidRPr="00D96532" w:rsidRDefault="000C2A4B" w:rsidP="0054763D">
      <w:pPr>
        <w:snapToGrid w:val="0"/>
        <w:spacing w:line="360" w:lineRule="auto"/>
        <w:rPr>
          <w:rFonts w:hAnsi="宋体"/>
          <w:bCs/>
          <w:szCs w:val="21"/>
        </w:rPr>
      </w:pPr>
      <w:r w:rsidRPr="00D96532">
        <w:rPr>
          <w:rFonts w:hAnsi="宋体" w:hint="eastAsia"/>
          <w:bCs/>
          <w:szCs w:val="21"/>
        </w:rPr>
        <w:t>解析：</w:t>
      </w:r>
    </w:p>
    <w:p w:rsidR="000C2A4B" w:rsidRPr="00D96532" w:rsidRDefault="000C2A4B" w:rsidP="0054763D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解此题的关键在于掌握燃烧必须满足的条件。灭火方法的选择就是使燃烧条件缺少一项。燃烧的条件必须同时具备：可燃物；可燃物与氧气接触；达到可燃物燃烧的最低温度</w:t>
      </w:r>
      <w:r w:rsidRPr="00D96532">
        <w:rPr>
          <w:rFonts w:hint="eastAsia"/>
          <w:szCs w:val="21"/>
          <w:lang w:val="zh-CN"/>
        </w:rPr>
        <w:t>（</w:t>
      </w:r>
      <w:r w:rsidRPr="00D96532">
        <w:rPr>
          <w:rFonts w:hAnsi="宋体" w:hint="eastAsia"/>
          <w:szCs w:val="21"/>
          <w:lang w:val="zh-CN"/>
        </w:rPr>
        <w:t>着火点</w:t>
      </w:r>
      <w:r w:rsidRPr="00D96532">
        <w:rPr>
          <w:rFonts w:hint="eastAsia"/>
          <w:szCs w:val="21"/>
          <w:lang w:val="zh-CN"/>
        </w:rPr>
        <w:t>）</w:t>
      </w:r>
      <w:r w:rsidRPr="00D96532">
        <w:rPr>
          <w:rFonts w:hAnsi="宋体" w:hint="eastAsia"/>
          <w:szCs w:val="21"/>
          <w:lang w:val="zh-CN"/>
        </w:rPr>
        <w:t>。由燃烧的条件选择灭火的方法是：隔离法，拿走可燃物，如</w:t>
      </w:r>
      <w:r w:rsidRPr="00D96532">
        <w:rPr>
          <w:szCs w:val="21"/>
          <w:lang w:val="zh-CN"/>
        </w:rPr>
        <w:t>D</w:t>
      </w:r>
      <w:r w:rsidRPr="00D96532">
        <w:rPr>
          <w:rFonts w:hint="eastAsia"/>
          <w:szCs w:val="21"/>
          <w:lang w:val="zh-CN"/>
        </w:rPr>
        <w:t>选项</w:t>
      </w:r>
      <w:r w:rsidRPr="00D96532">
        <w:rPr>
          <w:rFonts w:hAnsi="宋体" w:hint="eastAsia"/>
          <w:szCs w:val="21"/>
          <w:lang w:val="zh-CN"/>
        </w:rPr>
        <w:t>；窒息法，使可燃物隔绝空气，如</w:t>
      </w:r>
      <w:r w:rsidRPr="00D96532">
        <w:rPr>
          <w:szCs w:val="21"/>
          <w:lang w:val="zh-CN"/>
        </w:rPr>
        <w:t>B</w:t>
      </w:r>
      <w:r w:rsidRPr="00D96532">
        <w:rPr>
          <w:rFonts w:hAnsi="宋体" w:hint="eastAsia"/>
          <w:szCs w:val="21"/>
          <w:lang w:val="zh-CN"/>
        </w:rPr>
        <w:t>、</w:t>
      </w:r>
      <w:r w:rsidRPr="00D96532">
        <w:rPr>
          <w:szCs w:val="21"/>
          <w:lang w:val="zh-CN"/>
        </w:rPr>
        <w:t>C</w:t>
      </w:r>
      <w:r w:rsidRPr="00D96532">
        <w:rPr>
          <w:rFonts w:hint="eastAsia"/>
          <w:szCs w:val="21"/>
          <w:lang w:val="zh-CN"/>
        </w:rPr>
        <w:t>选项</w:t>
      </w:r>
      <w:r w:rsidRPr="00D96532">
        <w:rPr>
          <w:rFonts w:hAnsi="宋体" w:hint="eastAsia"/>
          <w:szCs w:val="21"/>
          <w:lang w:val="zh-CN"/>
        </w:rPr>
        <w:t>；冷却法，降温至可燃物的着火点以下，如</w:t>
      </w:r>
      <w:r w:rsidRPr="00D96532">
        <w:rPr>
          <w:szCs w:val="21"/>
          <w:lang w:val="zh-CN"/>
        </w:rPr>
        <w:t>A</w:t>
      </w:r>
      <w:r w:rsidRPr="00D96532">
        <w:rPr>
          <w:rFonts w:hint="eastAsia"/>
          <w:szCs w:val="21"/>
          <w:lang w:val="zh-CN"/>
        </w:rPr>
        <w:t>选项</w:t>
      </w:r>
      <w:r w:rsidRPr="00D96532">
        <w:rPr>
          <w:rFonts w:hAnsi="宋体" w:hint="eastAsia"/>
          <w:szCs w:val="21"/>
          <w:lang w:val="zh-CN"/>
        </w:rPr>
        <w:t>。</w:t>
      </w:r>
    </w:p>
    <w:p w:rsidR="000C2A4B" w:rsidRPr="00D96532" w:rsidRDefault="000C2A4B" w:rsidP="0054763D">
      <w:pPr>
        <w:snapToGrid w:val="0"/>
        <w:spacing w:line="360" w:lineRule="auto"/>
        <w:rPr>
          <w:kern w:val="10"/>
          <w:szCs w:val="21"/>
          <w:lang w:val="zh-CN"/>
        </w:rPr>
      </w:pPr>
      <w:r w:rsidRPr="00D96532">
        <w:rPr>
          <w:rFonts w:hAnsi="宋体" w:hint="eastAsia"/>
          <w:bCs/>
          <w:szCs w:val="21"/>
        </w:rPr>
        <w:t>答案</w:t>
      </w:r>
      <w:r>
        <w:rPr>
          <w:rFonts w:hAnsi="宋体" w:hint="eastAsia"/>
          <w:bCs/>
          <w:szCs w:val="21"/>
        </w:rPr>
        <w:t>：</w:t>
      </w:r>
      <w:r w:rsidRPr="00D96532">
        <w:rPr>
          <w:szCs w:val="21"/>
          <w:lang w:val="zh-CN"/>
        </w:rPr>
        <w:t>D</w:t>
      </w:r>
    </w:p>
    <w:p w:rsidR="000C2A4B" w:rsidRPr="0054763D" w:rsidRDefault="000C2A4B" w:rsidP="0054763D">
      <w:pPr>
        <w:spacing w:line="360" w:lineRule="auto"/>
      </w:pPr>
    </w:p>
    <w:sectPr w:rsidR="000C2A4B" w:rsidRPr="0054763D" w:rsidSect="008915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A4B" w:rsidRDefault="000C2A4B" w:rsidP="0054763D">
      <w:pPr>
        <w:spacing w:line="240" w:lineRule="auto"/>
      </w:pPr>
      <w:r>
        <w:separator/>
      </w:r>
    </w:p>
  </w:endnote>
  <w:endnote w:type="continuationSeparator" w:id="1">
    <w:p w:rsidR="000C2A4B" w:rsidRDefault="000C2A4B" w:rsidP="00547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4B" w:rsidRDefault="000C2A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4B" w:rsidRDefault="000C2A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4B" w:rsidRDefault="000C2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A4B" w:rsidRDefault="000C2A4B" w:rsidP="0054763D">
      <w:pPr>
        <w:spacing w:line="240" w:lineRule="auto"/>
      </w:pPr>
      <w:r>
        <w:separator/>
      </w:r>
    </w:p>
  </w:footnote>
  <w:footnote w:type="continuationSeparator" w:id="1">
    <w:p w:rsidR="000C2A4B" w:rsidRDefault="000C2A4B" w:rsidP="005476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4B" w:rsidRDefault="000C2A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4B" w:rsidRDefault="000C2A4B" w:rsidP="00A8288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4B" w:rsidRDefault="000C2A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3D"/>
    <w:rsid w:val="000C2A4B"/>
    <w:rsid w:val="0054763D"/>
    <w:rsid w:val="00677006"/>
    <w:rsid w:val="0089155B"/>
    <w:rsid w:val="009653E8"/>
    <w:rsid w:val="00A82880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3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763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763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4763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4763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4763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43</Words>
  <Characters>250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2011-05-22T07:56:00Z</dcterms:created>
  <dcterms:modified xsi:type="dcterms:W3CDTF">2011-05-25T08:17:00Z</dcterms:modified>
</cp:coreProperties>
</file>