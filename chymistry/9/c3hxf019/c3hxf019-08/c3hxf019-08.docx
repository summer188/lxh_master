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D9" w:rsidRPr="00D96532" w:rsidRDefault="00455FD9" w:rsidP="0040706A">
      <w:pPr>
        <w:spacing w:line="360" w:lineRule="auto"/>
      </w:pPr>
      <w:r w:rsidRPr="00D96532">
        <w:rPr>
          <w:rFonts w:hint="eastAsia"/>
        </w:rPr>
        <w:t>下列说法中正确的是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455FD9" w:rsidRPr="00D96532" w:rsidRDefault="00455FD9" w:rsidP="0040706A">
      <w:pPr>
        <w:spacing w:line="360" w:lineRule="auto"/>
      </w:pPr>
      <w:r w:rsidRPr="00D96532">
        <w:t xml:space="preserve">A. </w:t>
      </w:r>
      <w:r w:rsidRPr="00D96532">
        <w:rPr>
          <w:rFonts w:hint="eastAsia"/>
        </w:rPr>
        <w:t>可燃物的温度达到着火点时就一定会燃烧</w:t>
      </w:r>
    </w:p>
    <w:p w:rsidR="00455FD9" w:rsidRPr="00D96532" w:rsidRDefault="00455FD9" w:rsidP="0040706A">
      <w:pPr>
        <w:spacing w:line="360" w:lineRule="auto"/>
      </w:pPr>
      <w:r w:rsidRPr="00D96532">
        <w:t xml:space="preserve">B. </w:t>
      </w:r>
      <w:r w:rsidRPr="00D96532">
        <w:rPr>
          <w:rFonts w:hint="eastAsia"/>
        </w:rPr>
        <w:t>物质燃烧时都会发光、放热，但不一定有火焰</w:t>
      </w:r>
    </w:p>
    <w:p w:rsidR="00455FD9" w:rsidRPr="00D96532" w:rsidRDefault="00455FD9" w:rsidP="0040706A">
      <w:pPr>
        <w:spacing w:line="360" w:lineRule="auto"/>
      </w:pPr>
      <w:r w:rsidRPr="00D96532">
        <w:t xml:space="preserve">C. </w:t>
      </w:r>
      <w:r w:rsidRPr="00D96532">
        <w:rPr>
          <w:rFonts w:hint="eastAsia"/>
        </w:rPr>
        <w:t>水能灭火，是因为水降低了可燃物的着火点</w:t>
      </w:r>
    </w:p>
    <w:p w:rsidR="00455FD9" w:rsidRPr="00D96532" w:rsidRDefault="00455FD9" w:rsidP="0040706A">
      <w:pPr>
        <w:spacing w:line="360" w:lineRule="auto"/>
      </w:pPr>
      <w:r w:rsidRPr="00D96532">
        <w:t xml:space="preserve">D. </w:t>
      </w:r>
      <w:r w:rsidRPr="00D96532">
        <w:rPr>
          <w:rFonts w:hint="eastAsia"/>
        </w:rPr>
        <w:t>把木炭放入氧气中，木炭就会燃烧生成二氧化碳</w:t>
      </w:r>
    </w:p>
    <w:p w:rsidR="00455FD9" w:rsidRPr="00D96532" w:rsidRDefault="00455FD9" w:rsidP="0040706A">
      <w:pPr>
        <w:spacing w:line="360" w:lineRule="auto"/>
      </w:pPr>
      <w:r w:rsidRPr="00D96532">
        <w:rPr>
          <w:rFonts w:hint="eastAsia"/>
        </w:rPr>
        <w:t>解析：</w:t>
      </w:r>
    </w:p>
    <w:p w:rsidR="00455FD9" w:rsidRPr="00D96532" w:rsidRDefault="00455FD9" w:rsidP="0040706A">
      <w:pPr>
        <w:spacing w:line="360" w:lineRule="auto"/>
      </w:pPr>
      <w:r w:rsidRPr="00D96532">
        <w:rPr>
          <w:rFonts w:hint="eastAsia"/>
        </w:rPr>
        <w:t>物质燃烧需要同时具备三个条件：</w:t>
      </w:r>
      <w:r w:rsidRPr="00D96532">
        <w:rPr>
          <w:rFonts w:ascii="宋体" w:hAnsi="宋体" w:cs="宋体" w:hint="eastAsia"/>
        </w:rPr>
        <w:t>①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可燃物；</w:t>
      </w:r>
      <w:r w:rsidRPr="00D96532">
        <w:rPr>
          <w:rFonts w:ascii="宋体" w:hAnsi="宋体" w:cs="宋体" w:hint="eastAsia"/>
        </w:rPr>
        <w:t>②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可燃物要与空气（或氧气）接触；</w:t>
      </w:r>
      <w:r w:rsidRPr="00D96532">
        <w:rPr>
          <w:rFonts w:ascii="宋体" w:hAnsi="宋体" w:cs="宋体" w:hint="eastAsia"/>
        </w:rPr>
        <w:t>③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可燃物的温度达到着火点。而在灭火时只要消除这三个条件中的一个就可以达到目的。选项</w:t>
      </w:r>
      <w:r w:rsidRPr="00D96532">
        <w:t>A</w:t>
      </w:r>
      <w:r w:rsidRPr="00D96532">
        <w:rPr>
          <w:rFonts w:hint="eastAsia"/>
        </w:rPr>
        <w:t>中给出的条件，只是可燃物的温度达到着火点，并没有说明可燃物是否与空气接触了，所以无法判断可燃物能否燃烧。</w:t>
      </w:r>
      <w:r w:rsidRPr="00D96532">
        <w:t>D</w:t>
      </w:r>
      <w:r w:rsidRPr="00D96532">
        <w:rPr>
          <w:rFonts w:hint="eastAsia"/>
        </w:rPr>
        <w:t>选项缺少温度。水灭火是使可燃物的温度降低到着火点以下，而着火点是物质固有的属性，并不能改变。所以只有选项</w:t>
      </w:r>
      <w:r w:rsidRPr="00D96532">
        <w:t>B</w:t>
      </w:r>
      <w:r w:rsidRPr="00D96532">
        <w:rPr>
          <w:rFonts w:hint="eastAsia"/>
        </w:rPr>
        <w:t>说法正确。</w:t>
      </w:r>
    </w:p>
    <w:p w:rsidR="00455FD9" w:rsidRPr="0040706A" w:rsidRDefault="00455FD9" w:rsidP="0040706A">
      <w:pPr>
        <w:spacing w:line="360" w:lineRule="auto"/>
      </w:pPr>
      <w:r w:rsidRPr="00D96532">
        <w:rPr>
          <w:rFonts w:hint="eastAsia"/>
        </w:rPr>
        <w:t>答案：</w:t>
      </w:r>
      <w:r w:rsidRPr="00D96532">
        <w:t>B</w:t>
      </w:r>
    </w:p>
    <w:sectPr w:rsidR="00455FD9" w:rsidRPr="0040706A" w:rsidSect="00051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FD9" w:rsidRDefault="00455FD9" w:rsidP="0040706A">
      <w:pPr>
        <w:spacing w:line="240" w:lineRule="auto"/>
      </w:pPr>
      <w:r>
        <w:separator/>
      </w:r>
    </w:p>
  </w:endnote>
  <w:endnote w:type="continuationSeparator" w:id="1">
    <w:p w:rsidR="00455FD9" w:rsidRDefault="00455FD9" w:rsidP="00407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FD9" w:rsidRDefault="00455FD9" w:rsidP="0040706A">
      <w:pPr>
        <w:spacing w:line="240" w:lineRule="auto"/>
      </w:pPr>
      <w:r>
        <w:separator/>
      </w:r>
    </w:p>
  </w:footnote>
  <w:footnote w:type="continuationSeparator" w:id="1">
    <w:p w:rsidR="00455FD9" w:rsidRDefault="00455FD9" w:rsidP="004070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 w:rsidP="002B28A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D9" w:rsidRDefault="00455F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06A"/>
    <w:rsid w:val="00051BC0"/>
    <w:rsid w:val="002B28AF"/>
    <w:rsid w:val="0040706A"/>
    <w:rsid w:val="00455FD9"/>
    <w:rsid w:val="004D5CB6"/>
    <w:rsid w:val="00CD2EB6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06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706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706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706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706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0706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46</Words>
  <Characters>266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2011-05-23T05:05:00Z</dcterms:created>
  <dcterms:modified xsi:type="dcterms:W3CDTF">2011-05-25T08:27:00Z</dcterms:modified>
</cp:coreProperties>
</file>