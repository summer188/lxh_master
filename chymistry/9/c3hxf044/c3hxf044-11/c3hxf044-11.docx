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C4" w:rsidRPr="005D30FC" w:rsidRDefault="008F5AC4" w:rsidP="00F31912">
      <w:pPr>
        <w:spacing w:line="360" w:lineRule="auto"/>
        <w:rPr>
          <w:lang w:val="pl-PL"/>
        </w:rPr>
      </w:pPr>
      <w:r w:rsidRPr="00CA7269">
        <w:rPr>
          <w:rFonts w:hint="eastAsia"/>
        </w:rPr>
        <w:t>水果散发出诱人的香味，你能闻到香味的原因是</w:t>
      </w:r>
      <w:r w:rsidRPr="00CA7269">
        <w:rPr>
          <w:rFonts w:hint="eastAsia"/>
          <w:szCs w:val="21"/>
        </w:rPr>
        <w:t>（</w:t>
      </w:r>
      <w:r w:rsidRPr="00CA7269">
        <w:rPr>
          <w:szCs w:val="21"/>
        </w:rPr>
        <w:t xml:space="preserve">    </w:t>
      </w:r>
      <w:r w:rsidRPr="00CA7269">
        <w:rPr>
          <w:rFonts w:hint="eastAsia"/>
          <w:szCs w:val="21"/>
        </w:rPr>
        <w:t>）</w:t>
      </w:r>
    </w:p>
    <w:p w:rsidR="008F5AC4" w:rsidRPr="00CA7269" w:rsidRDefault="008F5AC4" w:rsidP="00F31912">
      <w:pPr>
        <w:spacing w:line="360" w:lineRule="auto"/>
        <w:ind w:firstLineChars="800" w:firstLine="31680"/>
      </w:pPr>
      <w:r w:rsidRPr="00CA7269">
        <w:object w:dxaOrig="1201" w:dyaOrig="1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25pt;height:54.75pt" o:ole="">
            <v:imagedata r:id="rId6" o:title="" gain="79922f"/>
          </v:shape>
          <o:OLEObject Type="Embed" ProgID="Word.Picture.8" ShapeID="_x0000_i1025" DrawAspect="Content" ObjectID="_1368539566" r:id="rId7"/>
        </w:object>
      </w:r>
    </w:p>
    <w:p w:rsidR="008F5AC4" w:rsidRPr="00CA7269" w:rsidRDefault="008F5AC4" w:rsidP="00F31912">
      <w:pPr>
        <w:spacing w:line="360" w:lineRule="auto"/>
      </w:pPr>
      <w:r w:rsidRPr="00CA7269">
        <w:t xml:space="preserve">A. </w:t>
      </w:r>
      <w:r w:rsidRPr="00CA7269">
        <w:rPr>
          <w:rFonts w:hint="eastAsia"/>
        </w:rPr>
        <w:t>分子在不断运动</w:t>
      </w:r>
      <w:r w:rsidRPr="00CA7269">
        <w:t xml:space="preserve">    </w:t>
      </w:r>
      <w:r w:rsidRPr="00CA7269">
        <w:tab/>
      </w:r>
      <w:r w:rsidRPr="00CA7269">
        <w:tab/>
      </w:r>
      <w:r w:rsidRPr="00CA7269">
        <w:tab/>
      </w:r>
    </w:p>
    <w:p w:rsidR="008F5AC4" w:rsidRPr="00CA7269" w:rsidRDefault="008F5AC4" w:rsidP="00F31912">
      <w:pPr>
        <w:spacing w:line="360" w:lineRule="auto"/>
      </w:pPr>
      <w:r w:rsidRPr="00CA7269">
        <w:t xml:space="preserve">B. </w:t>
      </w:r>
      <w:r w:rsidRPr="00CA7269">
        <w:rPr>
          <w:rFonts w:hint="eastAsia"/>
        </w:rPr>
        <w:t>分子的质量很小</w:t>
      </w:r>
    </w:p>
    <w:p w:rsidR="008F5AC4" w:rsidRPr="00CA7269" w:rsidRDefault="008F5AC4" w:rsidP="00F31912">
      <w:pPr>
        <w:spacing w:line="360" w:lineRule="auto"/>
      </w:pPr>
      <w:r w:rsidRPr="00CA7269">
        <w:t xml:space="preserve">C. </w:t>
      </w:r>
      <w:r w:rsidRPr="00CA7269">
        <w:rPr>
          <w:rFonts w:hint="eastAsia"/>
        </w:rPr>
        <w:t>分子之间有间隔</w:t>
      </w:r>
      <w:r w:rsidRPr="00CA7269">
        <w:t xml:space="preserve">    </w:t>
      </w:r>
      <w:r w:rsidRPr="00CA7269">
        <w:tab/>
      </w:r>
      <w:r w:rsidRPr="00CA7269">
        <w:tab/>
      </w:r>
      <w:r w:rsidRPr="00CA7269">
        <w:tab/>
      </w:r>
    </w:p>
    <w:p w:rsidR="008F5AC4" w:rsidRPr="00CA7269" w:rsidRDefault="008F5AC4" w:rsidP="00F31912">
      <w:pPr>
        <w:spacing w:line="360" w:lineRule="auto"/>
      </w:pPr>
      <w:r w:rsidRPr="00CA7269">
        <w:t xml:space="preserve">D. </w:t>
      </w:r>
      <w:r w:rsidRPr="00CA7269">
        <w:rPr>
          <w:rFonts w:hint="eastAsia"/>
        </w:rPr>
        <w:t>分子的体积很小</w:t>
      </w:r>
    </w:p>
    <w:p w:rsidR="008F5AC4" w:rsidRPr="00CA7269" w:rsidRDefault="008F5AC4" w:rsidP="00F31912">
      <w:pPr>
        <w:spacing w:line="360" w:lineRule="auto"/>
      </w:pPr>
      <w:r w:rsidRPr="00CA7269">
        <w:rPr>
          <w:rFonts w:hint="eastAsia"/>
        </w:rPr>
        <w:t>解析：</w:t>
      </w:r>
    </w:p>
    <w:p w:rsidR="008F5AC4" w:rsidRDefault="008F5AC4" w:rsidP="00F31912">
      <w:pPr>
        <w:spacing w:line="360" w:lineRule="auto"/>
      </w:pPr>
      <w:r>
        <w:rPr>
          <w:rFonts w:hint="eastAsia"/>
        </w:rPr>
        <w:t>此题考查了分子的基本性质。能闻到气味</w:t>
      </w:r>
      <w:r w:rsidRPr="00CA7269">
        <w:rPr>
          <w:rFonts w:hint="eastAsia"/>
        </w:rPr>
        <w:t>是因为分子在不停地运动。</w:t>
      </w:r>
    </w:p>
    <w:p w:rsidR="008F5AC4" w:rsidRPr="00BA34A4" w:rsidRDefault="008F5AC4" w:rsidP="00F31912">
      <w:pPr>
        <w:spacing w:line="360" w:lineRule="auto"/>
      </w:pPr>
      <w:r w:rsidRPr="00CA7269">
        <w:rPr>
          <w:rFonts w:hint="eastAsia"/>
        </w:rPr>
        <w:t>答案：</w:t>
      </w:r>
      <w:r w:rsidRPr="00CA7269">
        <w:t>A</w:t>
      </w:r>
    </w:p>
    <w:sectPr w:rsidR="008F5AC4" w:rsidRPr="00BA34A4" w:rsidSect="00641E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AC4" w:rsidRDefault="008F5AC4" w:rsidP="00BA34A4">
      <w:pPr>
        <w:spacing w:line="240" w:lineRule="auto"/>
      </w:pPr>
      <w:r>
        <w:separator/>
      </w:r>
    </w:p>
  </w:endnote>
  <w:endnote w:type="continuationSeparator" w:id="1">
    <w:p w:rsidR="008F5AC4" w:rsidRDefault="008F5AC4" w:rsidP="00BA34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C4" w:rsidRDefault="008F5A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C4" w:rsidRDefault="008F5A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C4" w:rsidRDefault="008F5A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AC4" w:rsidRDefault="008F5AC4" w:rsidP="00BA34A4">
      <w:pPr>
        <w:spacing w:line="240" w:lineRule="auto"/>
      </w:pPr>
      <w:r>
        <w:separator/>
      </w:r>
    </w:p>
  </w:footnote>
  <w:footnote w:type="continuationSeparator" w:id="1">
    <w:p w:rsidR="008F5AC4" w:rsidRDefault="008F5AC4" w:rsidP="00BA34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C4" w:rsidRDefault="008F5A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C4" w:rsidRDefault="008F5AC4" w:rsidP="00F3191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AC4" w:rsidRDefault="008F5A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34A4"/>
    <w:rsid w:val="00160696"/>
    <w:rsid w:val="005D30FC"/>
    <w:rsid w:val="00641E59"/>
    <w:rsid w:val="007C33FF"/>
    <w:rsid w:val="008F5AC4"/>
    <w:rsid w:val="00BA34A4"/>
    <w:rsid w:val="00CA7269"/>
    <w:rsid w:val="00F31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4A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4A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34A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A34A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34A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A34A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22</Words>
  <Characters>129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2011-05-28T10:23:00Z</dcterms:created>
  <dcterms:modified xsi:type="dcterms:W3CDTF">2011-06-02T09:06:00Z</dcterms:modified>
</cp:coreProperties>
</file>