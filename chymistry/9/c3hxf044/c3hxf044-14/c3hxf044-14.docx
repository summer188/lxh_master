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3AD" w:rsidRPr="00CA7269" w:rsidRDefault="00D953AD" w:rsidP="00C25F81">
      <w:pPr>
        <w:spacing w:line="360" w:lineRule="auto"/>
        <w:rPr>
          <w:lang w:val="pl-PL"/>
        </w:rPr>
      </w:pPr>
      <w:r w:rsidRPr="00CA7269">
        <w:rPr>
          <w:rFonts w:hint="eastAsia"/>
        </w:rPr>
        <w:t>将下列固体分别放入水中，溶液温度明显降低的是</w:t>
      </w:r>
      <w:r w:rsidRPr="00CA7269">
        <w:rPr>
          <w:rFonts w:hint="eastAsia"/>
          <w:szCs w:val="21"/>
        </w:rPr>
        <w:t>（</w:t>
      </w:r>
      <w:r w:rsidRPr="00CA7269">
        <w:rPr>
          <w:szCs w:val="21"/>
        </w:rPr>
        <w:t xml:space="preserve">    </w:t>
      </w:r>
      <w:r w:rsidRPr="00CA7269">
        <w:rPr>
          <w:rFonts w:hint="eastAsia"/>
          <w:szCs w:val="21"/>
        </w:rPr>
        <w:t>）</w:t>
      </w:r>
    </w:p>
    <w:p w:rsidR="00D953AD" w:rsidRPr="00CA7269" w:rsidRDefault="00D953AD" w:rsidP="00C25F81">
      <w:pPr>
        <w:spacing w:line="360" w:lineRule="auto"/>
      </w:pPr>
      <w:r w:rsidRPr="00CA7269">
        <w:t xml:space="preserve">A. </w:t>
      </w:r>
      <w:r w:rsidRPr="00CA7269">
        <w:rPr>
          <w:rFonts w:hint="eastAsia"/>
        </w:rPr>
        <w:t>硝酸铵</w:t>
      </w:r>
      <w:r w:rsidRPr="00CA7269">
        <w:rPr>
          <w:szCs w:val="21"/>
        </w:rPr>
        <w:t xml:space="preserve">    </w:t>
      </w:r>
      <w:r w:rsidRPr="00CA7269">
        <w:t xml:space="preserve">B. </w:t>
      </w:r>
      <w:r w:rsidRPr="00CA7269">
        <w:rPr>
          <w:rFonts w:hint="eastAsia"/>
        </w:rPr>
        <w:t>生石灰</w:t>
      </w:r>
      <w:r w:rsidRPr="00CA7269">
        <w:rPr>
          <w:szCs w:val="21"/>
        </w:rPr>
        <w:t xml:space="preserve">    </w:t>
      </w:r>
      <w:r w:rsidRPr="00CA7269">
        <w:t xml:space="preserve">C. </w:t>
      </w:r>
      <w:r w:rsidRPr="00CA7269">
        <w:rPr>
          <w:rFonts w:hint="eastAsia"/>
        </w:rPr>
        <w:t>烧碱</w:t>
      </w:r>
      <w:r w:rsidRPr="00CA7269">
        <w:rPr>
          <w:szCs w:val="21"/>
        </w:rPr>
        <w:t xml:space="preserve">    </w:t>
      </w:r>
      <w:r w:rsidRPr="00CA7269">
        <w:t xml:space="preserve">D. </w:t>
      </w:r>
      <w:r w:rsidRPr="00CA7269">
        <w:rPr>
          <w:rFonts w:hint="eastAsia"/>
        </w:rPr>
        <w:t>食盐</w:t>
      </w:r>
    </w:p>
    <w:p w:rsidR="00D953AD" w:rsidRPr="00CA7269" w:rsidRDefault="00D953AD" w:rsidP="00C25F81">
      <w:pPr>
        <w:spacing w:line="360" w:lineRule="auto"/>
      </w:pPr>
      <w:r w:rsidRPr="00CA7269">
        <w:rPr>
          <w:rFonts w:hint="eastAsia"/>
        </w:rPr>
        <w:t>解析：</w:t>
      </w:r>
    </w:p>
    <w:p w:rsidR="00D953AD" w:rsidRDefault="00D953AD" w:rsidP="00C25F81">
      <w:pPr>
        <w:spacing w:line="360" w:lineRule="auto"/>
      </w:pPr>
      <w:r w:rsidRPr="00CA7269">
        <w:rPr>
          <w:rFonts w:hint="eastAsia"/>
        </w:rPr>
        <w:t>此题考查了物质溶解时的热效应及化学反应伴随的热效应。常见的溶解时吸热的就是硝酸铵固体，放热的是氢氧化钠固体，稀释时放热的是浓硫酸。化学反应中吸热的是加热的分解反应，碳和二氧化碳的反应，氢氧化钡和氯化铵的反应等，放热的反应很多，如所有的燃烧反应，酸碱中和反应，氧化钙和水反应</w:t>
      </w:r>
      <w:r>
        <w:rPr>
          <w:rFonts w:hint="eastAsia"/>
        </w:rPr>
        <w:t>，</w:t>
      </w:r>
      <w:r w:rsidRPr="00CA7269">
        <w:rPr>
          <w:rFonts w:hint="eastAsia"/>
        </w:rPr>
        <w:t>金属和酸的反应等。</w:t>
      </w:r>
    </w:p>
    <w:p w:rsidR="00D953AD" w:rsidRPr="00C25F81" w:rsidRDefault="00D953AD" w:rsidP="00C25F81">
      <w:pPr>
        <w:spacing w:line="360" w:lineRule="auto"/>
      </w:pPr>
      <w:r w:rsidRPr="00CA7269">
        <w:rPr>
          <w:rFonts w:hint="eastAsia"/>
        </w:rPr>
        <w:t>答案：</w:t>
      </w:r>
      <w:r w:rsidRPr="00CA7269">
        <w:t>A</w:t>
      </w:r>
    </w:p>
    <w:sectPr w:rsidR="00D953AD" w:rsidRPr="00C25F81" w:rsidSect="004E48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3AD" w:rsidRDefault="00D953AD" w:rsidP="00C25F81">
      <w:pPr>
        <w:spacing w:line="240" w:lineRule="auto"/>
      </w:pPr>
      <w:r>
        <w:separator/>
      </w:r>
    </w:p>
  </w:endnote>
  <w:endnote w:type="continuationSeparator" w:id="1">
    <w:p w:rsidR="00D953AD" w:rsidRDefault="00D953AD" w:rsidP="00C25F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3AD" w:rsidRDefault="00D953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3AD" w:rsidRDefault="00D953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3AD" w:rsidRDefault="00D953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3AD" w:rsidRDefault="00D953AD" w:rsidP="00C25F81">
      <w:pPr>
        <w:spacing w:line="240" w:lineRule="auto"/>
      </w:pPr>
      <w:r>
        <w:separator/>
      </w:r>
    </w:p>
  </w:footnote>
  <w:footnote w:type="continuationSeparator" w:id="1">
    <w:p w:rsidR="00D953AD" w:rsidRDefault="00D953AD" w:rsidP="00C25F8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3AD" w:rsidRDefault="00D953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3AD" w:rsidRDefault="00D953AD" w:rsidP="001B7D8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3AD" w:rsidRDefault="00D953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5F81"/>
    <w:rsid w:val="001B7D8F"/>
    <w:rsid w:val="004E488C"/>
    <w:rsid w:val="00C25F81"/>
    <w:rsid w:val="00CA7269"/>
    <w:rsid w:val="00D6022D"/>
    <w:rsid w:val="00D953AD"/>
    <w:rsid w:val="00F63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F8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25F8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25F8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25F8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25F8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C25F8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32</Words>
  <Characters>188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2011-05-28T10:26:00Z</dcterms:created>
  <dcterms:modified xsi:type="dcterms:W3CDTF">2011-06-02T09:08:00Z</dcterms:modified>
</cp:coreProperties>
</file>