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1F" w:rsidRPr="007515D0" w:rsidRDefault="00B2281F" w:rsidP="008313C5">
      <w:pPr>
        <w:spacing w:line="360" w:lineRule="auto"/>
        <w:rPr>
          <w:lang w:val="pl-PL"/>
        </w:rPr>
      </w:pPr>
      <w:r w:rsidRPr="00CA7269">
        <w:rPr>
          <w:rFonts w:hint="eastAsia"/>
        </w:rPr>
        <w:t>下列生活用品所使用的主要材料，属于天然纤维的是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B2281F" w:rsidRDefault="00B2281F" w:rsidP="008313C5">
      <w:pPr>
        <w:spacing w:line="360" w:lineRule="auto"/>
      </w:pPr>
      <w:r w:rsidRPr="00CA7269">
        <w:object w:dxaOrig="7501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87pt" o:ole="">
            <v:imagedata r:id="rId6" o:title=""/>
          </v:shape>
          <o:OLEObject Type="Embed" ProgID="Word.Picture.8" ShapeID="_x0000_i1025" DrawAspect="Content" ObjectID="_1368539448" r:id="rId7"/>
        </w:object>
      </w:r>
    </w:p>
    <w:p w:rsidR="00B2281F" w:rsidRPr="00CA7269" w:rsidRDefault="00B2281F" w:rsidP="008313C5">
      <w:pPr>
        <w:spacing w:line="360" w:lineRule="auto"/>
      </w:pPr>
      <w:r w:rsidRPr="00CA7269">
        <w:rPr>
          <w:rFonts w:hint="eastAsia"/>
        </w:rPr>
        <w:t>解析：</w:t>
      </w:r>
    </w:p>
    <w:p w:rsidR="00B2281F" w:rsidRDefault="00B2281F" w:rsidP="008313C5">
      <w:pPr>
        <w:spacing w:line="360" w:lineRule="auto"/>
      </w:pPr>
      <w:r w:rsidRPr="00CA7269">
        <w:rPr>
          <w:rFonts w:hint="eastAsia"/>
        </w:rPr>
        <w:t>纤维分</w:t>
      </w:r>
      <w:r>
        <w:rPr>
          <w:rFonts w:hint="eastAsia"/>
        </w:rPr>
        <w:t>为合成纤维和天然纤维两类。棉花、羊毛是天然纤维，而尼龙、涤纶等是</w:t>
      </w:r>
      <w:r w:rsidRPr="00CA7269">
        <w:rPr>
          <w:rFonts w:hint="eastAsia"/>
        </w:rPr>
        <w:t>合成纤维</w:t>
      </w:r>
    </w:p>
    <w:p w:rsidR="00B2281F" w:rsidRDefault="00B2281F" w:rsidP="008313C5">
      <w:pPr>
        <w:spacing w:line="360" w:lineRule="auto"/>
      </w:pPr>
      <w:r w:rsidRPr="00CA7269">
        <w:rPr>
          <w:rFonts w:hint="eastAsia"/>
        </w:rPr>
        <w:t>答案：</w:t>
      </w:r>
      <w:r w:rsidRPr="00CA7269">
        <w:t>C</w:t>
      </w:r>
    </w:p>
    <w:sectPr w:rsidR="00B2281F" w:rsidSect="009E1A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81F" w:rsidRDefault="00B2281F" w:rsidP="008313C5">
      <w:pPr>
        <w:spacing w:line="240" w:lineRule="auto"/>
      </w:pPr>
      <w:r>
        <w:separator/>
      </w:r>
    </w:p>
  </w:endnote>
  <w:endnote w:type="continuationSeparator" w:id="1">
    <w:p w:rsidR="00B2281F" w:rsidRDefault="00B2281F" w:rsidP="00831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81F" w:rsidRDefault="00B228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81F" w:rsidRDefault="00B228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81F" w:rsidRDefault="00B228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81F" w:rsidRDefault="00B2281F" w:rsidP="008313C5">
      <w:pPr>
        <w:spacing w:line="240" w:lineRule="auto"/>
      </w:pPr>
      <w:r>
        <w:separator/>
      </w:r>
    </w:p>
  </w:footnote>
  <w:footnote w:type="continuationSeparator" w:id="1">
    <w:p w:rsidR="00B2281F" w:rsidRDefault="00B2281F" w:rsidP="008313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81F" w:rsidRDefault="00B228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81F" w:rsidRDefault="00B2281F" w:rsidP="00FC755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81F" w:rsidRDefault="00B228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13C5"/>
    <w:rsid w:val="005370F2"/>
    <w:rsid w:val="007515D0"/>
    <w:rsid w:val="008313C5"/>
    <w:rsid w:val="008E28F6"/>
    <w:rsid w:val="009E1A61"/>
    <w:rsid w:val="00B2281F"/>
    <w:rsid w:val="00CA7269"/>
    <w:rsid w:val="00FC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C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313C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313C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313C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313C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313C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15</Words>
  <Characters>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2011-05-28T10:18:00Z</dcterms:created>
  <dcterms:modified xsi:type="dcterms:W3CDTF">2011-06-02T09:04:00Z</dcterms:modified>
</cp:coreProperties>
</file>