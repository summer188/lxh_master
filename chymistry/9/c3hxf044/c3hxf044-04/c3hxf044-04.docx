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F5" w:rsidRPr="00CA7269" w:rsidRDefault="000343F5" w:rsidP="008B46AE">
      <w:pPr>
        <w:spacing w:line="360" w:lineRule="auto"/>
        <w:rPr>
          <w:lang w:val="pl-PL"/>
        </w:rPr>
      </w:pPr>
      <w:r w:rsidRPr="00CA7269">
        <w:rPr>
          <w:rFonts w:hint="eastAsia"/>
        </w:rPr>
        <w:t>下列物质在氧气中燃烧，火星四射、生成黑色固体的是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0343F5" w:rsidRPr="00CA7269" w:rsidRDefault="000343F5" w:rsidP="008B46AE">
      <w:pPr>
        <w:spacing w:line="360" w:lineRule="auto"/>
      </w:pPr>
      <w:r w:rsidRPr="00CA7269">
        <w:t xml:space="preserve">A. </w:t>
      </w:r>
      <w:r w:rsidRPr="00CA7269">
        <w:rPr>
          <w:rFonts w:hint="eastAsia"/>
        </w:rPr>
        <w:t>木炭</w:t>
      </w:r>
      <w:r w:rsidRPr="00CA7269">
        <w:rPr>
          <w:szCs w:val="21"/>
        </w:rPr>
        <w:t xml:space="preserve">    </w:t>
      </w:r>
      <w:r w:rsidRPr="00CA7269">
        <w:t xml:space="preserve">B. </w:t>
      </w:r>
      <w:r w:rsidRPr="00CA7269">
        <w:rPr>
          <w:rFonts w:hint="eastAsia"/>
        </w:rPr>
        <w:t>镁条</w:t>
      </w:r>
      <w:r w:rsidRPr="00CA7269">
        <w:rPr>
          <w:szCs w:val="21"/>
        </w:rPr>
        <w:t xml:space="preserve">    </w:t>
      </w:r>
      <w:r w:rsidRPr="00CA7269">
        <w:t xml:space="preserve">C. </w:t>
      </w:r>
      <w:r w:rsidRPr="00CA7269">
        <w:rPr>
          <w:rFonts w:hint="eastAsia"/>
        </w:rPr>
        <w:t>红磷</w:t>
      </w:r>
      <w:r w:rsidRPr="00CA7269">
        <w:rPr>
          <w:szCs w:val="21"/>
        </w:rPr>
        <w:t xml:space="preserve">    </w:t>
      </w:r>
      <w:r w:rsidRPr="00CA7269">
        <w:t xml:space="preserve">D. </w:t>
      </w:r>
      <w:r w:rsidRPr="00CA7269">
        <w:rPr>
          <w:rFonts w:hint="eastAsia"/>
        </w:rPr>
        <w:t>铁丝</w:t>
      </w:r>
    </w:p>
    <w:p w:rsidR="000343F5" w:rsidRPr="00CA7269" w:rsidRDefault="000343F5" w:rsidP="008B46AE">
      <w:pPr>
        <w:spacing w:line="360" w:lineRule="auto"/>
      </w:pPr>
      <w:r w:rsidRPr="00CA7269">
        <w:rPr>
          <w:rFonts w:hint="eastAsia"/>
        </w:rPr>
        <w:t>解析：</w:t>
      </w:r>
    </w:p>
    <w:p w:rsidR="000343F5" w:rsidRDefault="000343F5" w:rsidP="008B46AE">
      <w:pPr>
        <w:spacing w:line="360" w:lineRule="auto"/>
      </w:pPr>
      <w:r w:rsidRPr="00CA7269">
        <w:rPr>
          <w:rFonts w:hint="eastAsia"/>
        </w:rPr>
        <w:t>物质在氧气中燃烧的现象记住即可轻松获得答案。</w:t>
      </w:r>
    </w:p>
    <w:p w:rsidR="000343F5" w:rsidRPr="008B46AE" w:rsidRDefault="000343F5" w:rsidP="008B46AE">
      <w:pPr>
        <w:spacing w:line="360" w:lineRule="auto"/>
      </w:pPr>
      <w:r w:rsidRPr="00CA7269">
        <w:rPr>
          <w:rFonts w:hint="eastAsia"/>
        </w:rPr>
        <w:t>答案：</w:t>
      </w:r>
      <w:r w:rsidRPr="00CA7269">
        <w:t>D</w:t>
      </w:r>
    </w:p>
    <w:sectPr w:rsidR="000343F5" w:rsidRPr="008B46AE" w:rsidSect="00585D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3F5" w:rsidRDefault="000343F5" w:rsidP="008B46AE">
      <w:pPr>
        <w:spacing w:line="240" w:lineRule="auto"/>
      </w:pPr>
      <w:r>
        <w:separator/>
      </w:r>
    </w:p>
  </w:endnote>
  <w:endnote w:type="continuationSeparator" w:id="1">
    <w:p w:rsidR="000343F5" w:rsidRDefault="000343F5" w:rsidP="008B4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F5" w:rsidRDefault="000343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F5" w:rsidRDefault="000343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F5" w:rsidRDefault="000343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3F5" w:rsidRDefault="000343F5" w:rsidP="008B46AE">
      <w:pPr>
        <w:spacing w:line="240" w:lineRule="auto"/>
      </w:pPr>
      <w:r>
        <w:separator/>
      </w:r>
    </w:p>
  </w:footnote>
  <w:footnote w:type="continuationSeparator" w:id="1">
    <w:p w:rsidR="000343F5" w:rsidRDefault="000343F5" w:rsidP="008B46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F5" w:rsidRDefault="000343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F5" w:rsidRDefault="000343F5" w:rsidP="00FB722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F5" w:rsidRDefault="000343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46AE"/>
    <w:rsid w:val="000343F5"/>
    <w:rsid w:val="00411370"/>
    <w:rsid w:val="00585DA6"/>
    <w:rsid w:val="008B46AE"/>
    <w:rsid w:val="00CA7269"/>
    <w:rsid w:val="00E73D93"/>
    <w:rsid w:val="00FB7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6A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B46A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46A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B46A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46A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B46A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14</Words>
  <Characters>82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2011-05-28T10:16:00Z</dcterms:created>
  <dcterms:modified xsi:type="dcterms:W3CDTF">2011-06-02T09:04:00Z</dcterms:modified>
</cp:coreProperties>
</file>