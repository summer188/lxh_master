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A70" w:rsidRPr="00CA7269" w:rsidRDefault="009E1A70" w:rsidP="005D6E23">
      <w:pPr>
        <w:spacing w:line="360" w:lineRule="auto"/>
        <w:rPr>
          <w:lang w:val="pl-PL"/>
        </w:rPr>
      </w:pPr>
      <w:r w:rsidRPr="00CA7269">
        <w:rPr>
          <w:rFonts w:hint="eastAsia"/>
        </w:rPr>
        <w:t>下列金属中，活动性最强的是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9E1A70" w:rsidRDefault="009E1A70" w:rsidP="005D6E23">
      <w:pPr>
        <w:spacing w:line="360" w:lineRule="auto"/>
      </w:pPr>
      <w:r w:rsidRPr="00CA7269">
        <w:t xml:space="preserve">A. </w:t>
      </w:r>
      <w:r w:rsidRPr="00CA7269">
        <w:rPr>
          <w:rFonts w:hint="eastAsia"/>
        </w:rPr>
        <w:t>铜</w:t>
      </w:r>
      <w:r w:rsidRPr="00CA7269">
        <w:rPr>
          <w:szCs w:val="21"/>
        </w:rPr>
        <w:t xml:space="preserve">    </w:t>
      </w:r>
      <w:r w:rsidRPr="00CA7269">
        <w:t xml:space="preserve">B. </w:t>
      </w:r>
      <w:r w:rsidRPr="00CA7269">
        <w:rPr>
          <w:rFonts w:hint="eastAsia"/>
        </w:rPr>
        <w:t>镁</w:t>
      </w:r>
      <w:r w:rsidRPr="00CA7269">
        <w:rPr>
          <w:szCs w:val="21"/>
        </w:rPr>
        <w:t xml:space="preserve">    </w:t>
      </w:r>
      <w:r w:rsidRPr="00CA7269">
        <w:t xml:space="preserve">C. </w:t>
      </w:r>
      <w:r w:rsidRPr="00CA7269">
        <w:rPr>
          <w:rFonts w:hint="eastAsia"/>
        </w:rPr>
        <w:t>铁</w:t>
      </w:r>
      <w:r w:rsidRPr="00CA7269">
        <w:rPr>
          <w:szCs w:val="21"/>
        </w:rPr>
        <w:t xml:space="preserve">    </w:t>
      </w:r>
      <w:r w:rsidRPr="00CA7269">
        <w:t xml:space="preserve">D. </w:t>
      </w:r>
      <w:r w:rsidRPr="00CA7269">
        <w:rPr>
          <w:rFonts w:hint="eastAsia"/>
        </w:rPr>
        <w:t>银</w:t>
      </w:r>
    </w:p>
    <w:p w:rsidR="009E1A70" w:rsidRPr="00CA7269" w:rsidRDefault="009E1A70" w:rsidP="005D6E23">
      <w:pPr>
        <w:spacing w:line="360" w:lineRule="auto"/>
      </w:pPr>
      <w:r w:rsidRPr="00CA7269">
        <w:rPr>
          <w:rFonts w:hint="eastAsia"/>
        </w:rPr>
        <w:t>解析：</w:t>
      </w:r>
    </w:p>
    <w:p w:rsidR="009E1A70" w:rsidRPr="00CA7269" w:rsidRDefault="009E1A70" w:rsidP="005D6E23">
      <w:pPr>
        <w:spacing w:line="360" w:lineRule="auto"/>
      </w:pPr>
      <w:r w:rsidRPr="00CA7269">
        <w:rPr>
          <w:rFonts w:hint="eastAsia"/>
        </w:rPr>
        <w:t>此题考查对金属活动性顺序表的记忆是否熟练，越靠前的金属越活泼。</w:t>
      </w:r>
    </w:p>
    <w:p w:rsidR="009E1A70" w:rsidRPr="005D6E23" w:rsidRDefault="009E1A70" w:rsidP="005D6E23">
      <w:pPr>
        <w:spacing w:line="360" w:lineRule="auto"/>
      </w:pPr>
      <w:r w:rsidRPr="00CA7269">
        <w:rPr>
          <w:rFonts w:hint="eastAsia"/>
        </w:rPr>
        <w:t>答案：</w:t>
      </w:r>
      <w:r w:rsidRPr="00CA7269">
        <w:t>B</w:t>
      </w:r>
    </w:p>
    <w:sectPr w:rsidR="009E1A70" w:rsidRPr="005D6E23" w:rsidSect="00496B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A70" w:rsidRDefault="009E1A70" w:rsidP="005D6E23">
      <w:pPr>
        <w:spacing w:line="240" w:lineRule="auto"/>
      </w:pPr>
      <w:r>
        <w:separator/>
      </w:r>
    </w:p>
  </w:endnote>
  <w:endnote w:type="continuationSeparator" w:id="1">
    <w:p w:rsidR="009E1A70" w:rsidRDefault="009E1A70" w:rsidP="005D6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70" w:rsidRDefault="009E1A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70" w:rsidRDefault="009E1A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70" w:rsidRDefault="009E1A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A70" w:rsidRDefault="009E1A70" w:rsidP="005D6E23">
      <w:pPr>
        <w:spacing w:line="240" w:lineRule="auto"/>
      </w:pPr>
      <w:r>
        <w:separator/>
      </w:r>
    </w:p>
  </w:footnote>
  <w:footnote w:type="continuationSeparator" w:id="1">
    <w:p w:rsidR="009E1A70" w:rsidRDefault="009E1A70" w:rsidP="005D6E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70" w:rsidRDefault="009E1A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70" w:rsidRDefault="009E1A70" w:rsidP="002321E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70" w:rsidRDefault="009E1A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E23"/>
    <w:rsid w:val="002321E5"/>
    <w:rsid w:val="00496B0E"/>
    <w:rsid w:val="005D6E23"/>
    <w:rsid w:val="008F5C60"/>
    <w:rsid w:val="009E1A70"/>
    <w:rsid w:val="00CA7269"/>
    <w:rsid w:val="00FC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2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D6E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6E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6E2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6E2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D6E2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</Words>
  <Characters>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2011-05-28T10:19:00Z</dcterms:created>
  <dcterms:modified xsi:type="dcterms:W3CDTF">2011-06-02T09:05:00Z</dcterms:modified>
</cp:coreProperties>
</file>