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1060" w:rsidRDefault="006B1060" w:rsidP="00C064C4">
      <w:pPr>
        <w:spacing w:line="360" w:lineRule="auto"/>
      </w:pPr>
      <w:r w:rsidRPr="00CA7269">
        <w:rPr>
          <w:rFonts w:hint="eastAsia"/>
        </w:rPr>
        <w:t>煤燃烧产生的废气中含有</w:t>
      </w:r>
      <w:r w:rsidRPr="00CA7269">
        <w:t>SO</w:t>
      </w:r>
      <w:r w:rsidRPr="00CA7269">
        <w:rPr>
          <w:vertAlign w:val="subscript"/>
        </w:rPr>
        <w:t>2</w:t>
      </w:r>
      <w:r w:rsidRPr="00CA7269">
        <w:rPr>
          <w:rFonts w:hint="eastAsia"/>
        </w:rPr>
        <w:t>，用</w:t>
      </w:r>
      <w:r w:rsidRPr="00CA7269">
        <w:t>NaOH</w:t>
      </w:r>
      <w:r w:rsidRPr="00CA7269">
        <w:rPr>
          <w:rFonts w:hint="eastAsia"/>
        </w:rPr>
        <w:t>、</w:t>
      </w:r>
      <w:r w:rsidRPr="00CA7269">
        <w:t>Na</w:t>
      </w:r>
      <w:r w:rsidRPr="00CA7269">
        <w:rPr>
          <w:vertAlign w:val="subscript"/>
        </w:rPr>
        <w:t>2</w:t>
      </w:r>
      <w:r w:rsidRPr="00CA7269">
        <w:t>SO</w:t>
      </w:r>
      <w:r w:rsidRPr="00CA7269">
        <w:rPr>
          <w:vertAlign w:val="subscript"/>
        </w:rPr>
        <w:t>3</w:t>
      </w:r>
      <w:r w:rsidRPr="00CA7269">
        <w:rPr>
          <w:rFonts w:hint="eastAsia"/>
        </w:rPr>
        <w:t>溶液可将</w:t>
      </w:r>
      <w:r w:rsidRPr="00CA7269">
        <w:t>90</w:t>
      </w:r>
      <w:r w:rsidRPr="00CA7269">
        <w:rPr>
          <w:rFonts w:hint="eastAsia"/>
        </w:rPr>
        <w:t>％以上的</w:t>
      </w:r>
      <w:r w:rsidRPr="00CA7269">
        <w:t>SO</w:t>
      </w:r>
      <w:r w:rsidRPr="00CA7269">
        <w:rPr>
          <w:vertAlign w:val="subscript"/>
        </w:rPr>
        <w:t>2</w:t>
      </w:r>
      <w:r w:rsidRPr="00CA7269">
        <w:rPr>
          <w:rFonts w:hint="eastAsia"/>
        </w:rPr>
        <w:t>吸收。涉及的反应有：①</w:t>
      </w:r>
      <w:r>
        <w:t xml:space="preserve"> 2</w:t>
      </w:r>
      <w:r w:rsidRPr="00CA7269">
        <w:t>NaO</w:t>
      </w:r>
      <w:r w:rsidRPr="005F2DFC">
        <w:t>H</w:t>
      </w:r>
      <w:r w:rsidRPr="005F2DFC">
        <w:rPr>
          <w:rFonts w:hint="eastAsia"/>
        </w:rPr>
        <w:t>＋</w:t>
      </w:r>
      <w:r w:rsidRPr="00CA7269">
        <w:t>SO</w:t>
      </w:r>
      <w:r w:rsidRPr="005F2DFC">
        <w:rPr>
          <w:vertAlign w:val="subscript"/>
        </w:rPr>
        <w:t>2</w:t>
      </w:r>
      <w:r w:rsidRPr="005F2DFC">
        <w:rPr>
          <w:rFonts w:hint="eastAsia"/>
        </w:rPr>
        <w:t>＝</w:t>
      </w:r>
      <w:r w:rsidRPr="00CA7269">
        <w:t>Na</w:t>
      </w:r>
      <w:r w:rsidRPr="005F2DFC">
        <w:rPr>
          <w:vertAlign w:val="subscript"/>
        </w:rPr>
        <w:t>2</w:t>
      </w:r>
      <w:r w:rsidRPr="00CA7269">
        <w:t>SO</w:t>
      </w:r>
      <w:r w:rsidRPr="005F2DFC">
        <w:rPr>
          <w:vertAlign w:val="subscript"/>
        </w:rPr>
        <w:t>3</w:t>
      </w:r>
      <w:r w:rsidRPr="005F2DFC">
        <w:rPr>
          <w:rFonts w:hint="eastAsia"/>
        </w:rPr>
        <w:t>＋</w:t>
      </w:r>
      <w:r w:rsidRPr="00AD7121">
        <w:t>H</w:t>
      </w:r>
      <w:r w:rsidRPr="005F2DFC">
        <w:rPr>
          <w:vertAlign w:val="subscript"/>
        </w:rPr>
        <w:t>2</w:t>
      </w:r>
      <w:r w:rsidRPr="00AD7121">
        <w:t>O</w:t>
      </w:r>
      <w:r>
        <w:rPr>
          <w:rFonts w:hint="eastAsia"/>
        </w:rPr>
        <w:t>；</w:t>
      </w:r>
    </w:p>
    <w:p w:rsidR="006B1060" w:rsidRDefault="006B1060" w:rsidP="006D1EE0">
      <w:pPr>
        <w:spacing w:line="360" w:lineRule="auto"/>
        <w:ind w:firstLineChars="400" w:firstLine="31680"/>
      </w:pPr>
      <w:r w:rsidRPr="00CA7269">
        <w:rPr>
          <w:rFonts w:hint="eastAsia"/>
        </w:rPr>
        <w:t>②</w:t>
      </w:r>
      <w:r>
        <w:t xml:space="preserve"> </w:t>
      </w:r>
      <w:r w:rsidRPr="00CA7269">
        <w:t>Na</w:t>
      </w:r>
      <w:r w:rsidRPr="005F2DFC">
        <w:rPr>
          <w:vertAlign w:val="subscript"/>
        </w:rPr>
        <w:t>2</w:t>
      </w:r>
      <w:r w:rsidRPr="00CA7269">
        <w:t>SO</w:t>
      </w:r>
      <w:r w:rsidRPr="005F2DFC">
        <w:rPr>
          <w:vertAlign w:val="subscript"/>
        </w:rPr>
        <w:t>3</w:t>
      </w:r>
      <w:r w:rsidRPr="005F2DFC">
        <w:rPr>
          <w:rFonts w:hint="eastAsia"/>
        </w:rPr>
        <w:t>＋</w:t>
      </w:r>
      <w:r w:rsidRPr="00CA7269">
        <w:t>SO</w:t>
      </w:r>
      <w:r w:rsidRPr="005F2DFC">
        <w:rPr>
          <w:vertAlign w:val="subscript"/>
        </w:rPr>
        <w:t>2</w:t>
      </w:r>
      <w:r w:rsidRPr="005F2DFC">
        <w:rPr>
          <w:rFonts w:hint="eastAsia"/>
        </w:rPr>
        <w:t>＋</w:t>
      </w:r>
      <w:r w:rsidRPr="00AD7121">
        <w:t>H</w:t>
      </w:r>
      <w:r w:rsidRPr="005F2DFC">
        <w:rPr>
          <w:vertAlign w:val="subscript"/>
        </w:rPr>
        <w:t>2</w:t>
      </w:r>
      <w:r w:rsidRPr="00AD7121">
        <w:t>O</w:t>
      </w:r>
      <w:r w:rsidRPr="005F2DFC">
        <w:rPr>
          <w:rFonts w:hint="eastAsia"/>
        </w:rPr>
        <w:t>＝</w:t>
      </w:r>
      <w:r w:rsidRPr="00AD7121">
        <w:t>2</w:t>
      </w:r>
      <w:r w:rsidRPr="00CA7269">
        <w:t>Na</w:t>
      </w:r>
      <w:r w:rsidRPr="00AD7121">
        <w:t>H</w:t>
      </w:r>
      <w:r w:rsidRPr="00CA7269">
        <w:t>SO</w:t>
      </w:r>
      <w:r w:rsidRPr="005F2DFC">
        <w:rPr>
          <w:vertAlign w:val="subscript"/>
        </w:rPr>
        <w:t>3</w:t>
      </w:r>
      <w:r>
        <w:rPr>
          <w:rFonts w:hint="eastAsia"/>
        </w:rPr>
        <w:t>；</w:t>
      </w:r>
    </w:p>
    <w:p w:rsidR="006B1060" w:rsidRPr="00CA7269" w:rsidRDefault="006B1060" w:rsidP="006D1EE0">
      <w:pPr>
        <w:spacing w:line="360" w:lineRule="auto"/>
        <w:ind w:firstLineChars="400" w:firstLine="31680"/>
      </w:pPr>
      <w:r w:rsidRPr="00CA7269">
        <w:rPr>
          <w:rFonts w:hint="eastAsia"/>
        </w:rPr>
        <w:t>③</w:t>
      </w:r>
      <w:r>
        <w:t xml:space="preserve"> </w:t>
      </w:r>
      <w:r w:rsidRPr="00CA7269">
        <w:t>Na</w:t>
      </w:r>
      <w:r w:rsidRPr="00AD7121">
        <w:t>H</w:t>
      </w:r>
      <w:r w:rsidRPr="00CA7269">
        <w:t>SO</w:t>
      </w:r>
      <w:r w:rsidRPr="005F2DFC">
        <w:rPr>
          <w:vertAlign w:val="subscript"/>
        </w:rPr>
        <w:t>3</w:t>
      </w:r>
      <w:r w:rsidRPr="005F2DFC">
        <w:rPr>
          <w:rFonts w:hint="eastAsia"/>
        </w:rPr>
        <w:t>＋</w:t>
      </w:r>
      <w:r w:rsidRPr="00CA7269">
        <w:t>NaO</w:t>
      </w:r>
      <w:r w:rsidRPr="005F2DFC">
        <w:t>H</w:t>
      </w:r>
      <w:r w:rsidRPr="005F2DFC">
        <w:rPr>
          <w:rFonts w:hint="eastAsia"/>
        </w:rPr>
        <w:t>＝</w:t>
      </w:r>
      <w:r w:rsidRPr="00CA7269">
        <w:t>Na</w:t>
      </w:r>
      <w:r w:rsidRPr="005F2DFC">
        <w:rPr>
          <w:vertAlign w:val="subscript"/>
        </w:rPr>
        <w:t>2</w:t>
      </w:r>
      <w:r w:rsidRPr="00CA7269">
        <w:t>SO</w:t>
      </w:r>
      <w:r w:rsidRPr="005F2DFC">
        <w:rPr>
          <w:vertAlign w:val="subscript"/>
        </w:rPr>
        <w:t>3</w:t>
      </w:r>
      <w:r w:rsidRPr="005F2DFC">
        <w:rPr>
          <w:rFonts w:hint="eastAsia"/>
        </w:rPr>
        <w:t>＋</w:t>
      </w:r>
      <w:r w:rsidRPr="00AD7121">
        <w:t>H</w:t>
      </w:r>
      <w:r w:rsidRPr="005F2DFC">
        <w:rPr>
          <w:vertAlign w:val="subscript"/>
        </w:rPr>
        <w:t>2</w:t>
      </w:r>
      <w:r w:rsidRPr="00AD7121">
        <w:t>O</w:t>
      </w:r>
      <w:r>
        <w:rPr>
          <w:rFonts w:hint="eastAsia"/>
        </w:rPr>
        <w:t>；</w:t>
      </w:r>
    </w:p>
    <w:p w:rsidR="006B1060" w:rsidRPr="005F2DFC" w:rsidRDefault="006B1060" w:rsidP="00C064C4">
      <w:pPr>
        <w:spacing w:line="360" w:lineRule="auto"/>
      </w:pPr>
      <w:r w:rsidRPr="00CA7269">
        <w:rPr>
          <w:rFonts w:hint="eastAsia"/>
        </w:rPr>
        <w:t>下列说法中，</w:t>
      </w:r>
      <w:r w:rsidRPr="005F2DFC">
        <w:rPr>
          <w:rFonts w:hint="eastAsia"/>
        </w:rPr>
        <w:t>不正确</w:t>
      </w:r>
      <w:r w:rsidRPr="00CA7269">
        <w:rPr>
          <w:rFonts w:hint="eastAsia"/>
        </w:rPr>
        <w:t>的是</w:t>
      </w:r>
      <w:r w:rsidRPr="005F2DFC">
        <w:rPr>
          <w:rFonts w:hint="eastAsia"/>
          <w:szCs w:val="24"/>
        </w:rPr>
        <w:t>（</w:t>
      </w:r>
      <w:r w:rsidRPr="005F2DFC">
        <w:rPr>
          <w:szCs w:val="24"/>
        </w:rPr>
        <w:t xml:space="preserve">    </w:t>
      </w:r>
      <w:r w:rsidRPr="005F2DFC">
        <w:rPr>
          <w:rFonts w:hint="eastAsia"/>
          <w:szCs w:val="24"/>
        </w:rPr>
        <w:t>）</w:t>
      </w:r>
    </w:p>
    <w:p w:rsidR="006B1060" w:rsidRPr="00CA7269" w:rsidRDefault="006B1060" w:rsidP="00C064C4">
      <w:pPr>
        <w:spacing w:line="360" w:lineRule="auto"/>
      </w:pPr>
      <w:r w:rsidRPr="00CA7269">
        <w:t xml:space="preserve">A. </w:t>
      </w:r>
      <w:r w:rsidRPr="00CA7269">
        <w:rPr>
          <w:rFonts w:hint="eastAsia"/>
        </w:rPr>
        <w:t>反应②发生的是化合反应</w:t>
      </w:r>
    </w:p>
    <w:p w:rsidR="006B1060" w:rsidRPr="00CA7269" w:rsidRDefault="006B1060" w:rsidP="00C064C4">
      <w:pPr>
        <w:spacing w:line="360" w:lineRule="auto"/>
      </w:pPr>
      <w:r w:rsidRPr="00CA7269">
        <w:t xml:space="preserve">B. </w:t>
      </w:r>
      <w:r w:rsidRPr="00CA7269">
        <w:rPr>
          <w:rFonts w:hint="eastAsia"/>
        </w:rPr>
        <w:t>可循环使用的物质是</w:t>
      </w:r>
      <w:r w:rsidRPr="00CA7269">
        <w:t>Na</w:t>
      </w:r>
      <w:r w:rsidRPr="005F2DFC">
        <w:rPr>
          <w:vertAlign w:val="subscript"/>
        </w:rPr>
        <w:t>2</w:t>
      </w:r>
      <w:r w:rsidRPr="00CA7269">
        <w:t>SO</w:t>
      </w:r>
      <w:r w:rsidRPr="005F2DFC">
        <w:rPr>
          <w:vertAlign w:val="subscript"/>
        </w:rPr>
        <w:t>3</w:t>
      </w:r>
    </w:p>
    <w:p w:rsidR="006B1060" w:rsidRPr="00CA7269" w:rsidRDefault="006B1060" w:rsidP="00C064C4">
      <w:pPr>
        <w:spacing w:line="360" w:lineRule="auto"/>
      </w:pPr>
      <w:r w:rsidRPr="00CA7269">
        <w:t>C. NaHSO</w:t>
      </w:r>
      <w:r w:rsidRPr="005F2DFC">
        <w:rPr>
          <w:vertAlign w:val="subscript"/>
        </w:rPr>
        <w:t>3</w:t>
      </w:r>
      <w:r w:rsidRPr="00CA7269">
        <w:rPr>
          <w:rFonts w:hint="eastAsia"/>
        </w:rPr>
        <w:t>中硫元素的化合价是</w:t>
      </w:r>
      <w:r w:rsidRPr="005F2DFC">
        <w:rPr>
          <w:rFonts w:hint="eastAsia"/>
        </w:rPr>
        <w:t>＋</w:t>
      </w:r>
      <w:r w:rsidRPr="00CA7269">
        <w:t>6</w:t>
      </w:r>
    </w:p>
    <w:p w:rsidR="006B1060" w:rsidRPr="00CA7269" w:rsidRDefault="006B1060" w:rsidP="00C064C4">
      <w:pPr>
        <w:spacing w:line="360" w:lineRule="auto"/>
      </w:pPr>
      <w:r w:rsidRPr="00CA7269">
        <w:t xml:space="preserve">D. </w:t>
      </w:r>
      <w:r w:rsidRPr="00CA7269">
        <w:rPr>
          <w:rFonts w:hint="eastAsia"/>
        </w:rPr>
        <w:t>反应①说明</w:t>
      </w:r>
      <w:r w:rsidRPr="00CA7269">
        <w:t>SO</w:t>
      </w:r>
      <w:r w:rsidRPr="005F2DFC">
        <w:rPr>
          <w:vertAlign w:val="subscript"/>
        </w:rPr>
        <w:t>2</w:t>
      </w:r>
      <w:r w:rsidRPr="00CA7269">
        <w:rPr>
          <w:rFonts w:hint="eastAsia"/>
        </w:rPr>
        <w:t>与</w:t>
      </w:r>
      <w:r w:rsidRPr="00CA7269">
        <w:t>CO</w:t>
      </w:r>
      <w:r w:rsidRPr="005F2DFC">
        <w:rPr>
          <w:vertAlign w:val="subscript"/>
        </w:rPr>
        <w:t>2</w:t>
      </w:r>
      <w:r w:rsidRPr="00CA7269">
        <w:rPr>
          <w:rFonts w:hint="eastAsia"/>
        </w:rPr>
        <w:t>有相似的化学性质</w:t>
      </w:r>
    </w:p>
    <w:p w:rsidR="006B1060" w:rsidRPr="00CA7269" w:rsidRDefault="006B1060" w:rsidP="00C064C4">
      <w:pPr>
        <w:spacing w:line="360" w:lineRule="auto"/>
      </w:pPr>
      <w:r w:rsidRPr="00CA7269">
        <w:rPr>
          <w:rFonts w:hint="eastAsia"/>
        </w:rPr>
        <w:t>解析：</w:t>
      </w:r>
    </w:p>
    <w:p w:rsidR="006B1060" w:rsidRDefault="006B1060" w:rsidP="00C064C4">
      <w:pPr>
        <w:spacing w:line="360" w:lineRule="auto"/>
      </w:pPr>
      <w:r w:rsidRPr="00CA7269">
        <w:rPr>
          <w:rFonts w:hint="eastAsia"/>
        </w:rPr>
        <w:t>此题是信息题，由题中的方程式可知，②是化合反应，故</w:t>
      </w:r>
      <w:r w:rsidRPr="00CA7269">
        <w:t>A</w:t>
      </w:r>
      <w:r w:rsidRPr="00CA7269">
        <w:rPr>
          <w:rFonts w:hint="eastAsia"/>
        </w:rPr>
        <w:t>正确。反应中</w:t>
      </w:r>
      <w:r w:rsidRPr="00CA7269">
        <w:t>Na</w:t>
      </w:r>
      <w:r w:rsidRPr="00CA7269">
        <w:rPr>
          <w:vertAlign w:val="subscript"/>
        </w:rPr>
        <w:t>2</w:t>
      </w:r>
      <w:r w:rsidRPr="00CA7269">
        <w:t>SO</w:t>
      </w:r>
      <w:r w:rsidRPr="00CA7269">
        <w:rPr>
          <w:vertAlign w:val="subscript"/>
        </w:rPr>
        <w:t>3</w:t>
      </w:r>
      <w:r w:rsidRPr="00CA7269">
        <w:rPr>
          <w:rFonts w:hint="eastAsia"/>
        </w:rPr>
        <w:t>即可作反应物，又可在反应生成，可循环使用，故</w:t>
      </w:r>
      <w:r w:rsidRPr="00CA7269">
        <w:t>B</w:t>
      </w:r>
      <w:r w:rsidRPr="00CA7269">
        <w:rPr>
          <w:rFonts w:hint="eastAsia"/>
        </w:rPr>
        <w:t>正确。</w:t>
      </w:r>
      <w:r w:rsidRPr="00CA7269">
        <w:t>NaHSO</w:t>
      </w:r>
      <w:r w:rsidRPr="00CA7269">
        <w:rPr>
          <w:vertAlign w:val="subscript"/>
        </w:rPr>
        <w:t>3</w:t>
      </w:r>
      <w:r>
        <w:rPr>
          <w:rFonts w:hint="eastAsia"/>
        </w:rPr>
        <w:t>中硫元素的化合价是</w:t>
      </w:r>
      <w:r>
        <w:t>+4</w:t>
      </w:r>
      <w:r w:rsidRPr="00CA7269">
        <w:rPr>
          <w:rFonts w:hint="eastAsia"/>
        </w:rPr>
        <w:t>价，故</w:t>
      </w:r>
      <w:r w:rsidRPr="00CA7269">
        <w:t>C</w:t>
      </w:r>
      <w:r w:rsidRPr="00CA7269">
        <w:rPr>
          <w:rFonts w:hint="eastAsia"/>
        </w:rPr>
        <w:t>错。二氧化碳也能和碱反应，故</w:t>
      </w:r>
      <w:r w:rsidRPr="00CA7269">
        <w:t>D</w:t>
      </w:r>
      <w:r w:rsidRPr="00CA7269">
        <w:rPr>
          <w:rFonts w:hint="eastAsia"/>
        </w:rPr>
        <w:t>的说法正确。</w:t>
      </w:r>
    </w:p>
    <w:p w:rsidR="006B1060" w:rsidRPr="00A47A97" w:rsidRDefault="006B1060" w:rsidP="00C064C4">
      <w:pPr>
        <w:spacing w:line="360" w:lineRule="auto"/>
      </w:pPr>
      <w:r w:rsidRPr="00CA7269">
        <w:rPr>
          <w:rFonts w:hint="eastAsia"/>
        </w:rPr>
        <w:t>答案：</w:t>
      </w:r>
      <w:r w:rsidRPr="00CA7269">
        <w:t>C</w:t>
      </w:r>
    </w:p>
    <w:p w:rsidR="006B1060" w:rsidRPr="00C064C4" w:rsidRDefault="006B1060" w:rsidP="00C064C4"/>
    <w:sectPr w:rsidR="006B1060" w:rsidRPr="00C064C4" w:rsidSect="007F1D8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1060" w:rsidRDefault="006B1060" w:rsidP="00A47A97">
      <w:pPr>
        <w:spacing w:line="240" w:lineRule="auto"/>
      </w:pPr>
      <w:r>
        <w:separator/>
      </w:r>
    </w:p>
  </w:endnote>
  <w:endnote w:type="continuationSeparator" w:id="1">
    <w:p w:rsidR="006B1060" w:rsidRDefault="006B1060" w:rsidP="00A47A9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060" w:rsidRDefault="006B106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060" w:rsidRDefault="006B106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060" w:rsidRDefault="006B10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1060" w:rsidRDefault="006B1060" w:rsidP="00A47A97">
      <w:pPr>
        <w:spacing w:line="240" w:lineRule="auto"/>
      </w:pPr>
      <w:r>
        <w:separator/>
      </w:r>
    </w:p>
  </w:footnote>
  <w:footnote w:type="continuationSeparator" w:id="1">
    <w:p w:rsidR="006B1060" w:rsidRDefault="006B1060" w:rsidP="00A47A9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060" w:rsidRDefault="006B106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060" w:rsidRDefault="006B1060" w:rsidP="006D1EE0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1060" w:rsidRDefault="006B106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47A97"/>
    <w:rsid w:val="00131B37"/>
    <w:rsid w:val="005F2DFC"/>
    <w:rsid w:val="006B1060"/>
    <w:rsid w:val="006D1EE0"/>
    <w:rsid w:val="007F1D83"/>
    <w:rsid w:val="00996796"/>
    <w:rsid w:val="00A47A97"/>
    <w:rsid w:val="00AD7121"/>
    <w:rsid w:val="00C064C4"/>
    <w:rsid w:val="00CA7269"/>
    <w:rsid w:val="00D25C13"/>
    <w:rsid w:val="00D5322C"/>
    <w:rsid w:val="00E204E0"/>
    <w:rsid w:val="00EA2F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7A9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A47A9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A47A9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47A9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47A97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A47A97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50</Words>
  <Characters>290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4</cp:revision>
  <dcterms:created xsi:type="dcterms:W3CDTF">2011-05-28T10:27:00Z</dcterms:created>
  <dcterms:modified xsi:type="dcterms:W3CDTF">2011-07-22T03:48:00Z</dcterms:modified>
</cp:coreProperties>
</file>