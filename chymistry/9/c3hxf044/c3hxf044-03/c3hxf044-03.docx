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B0A" w:rsidRPr="00CA7269" w:rsidRDefault="00D95B0A" w:rsidP="00565A33">
      <w:pPr>
        <w:spacing w:line="360" w:lineRule="auto"/>
        <w:rPr>
          <w:lang w:val="pl-PL"/>
        </w:rPr>
      </w:pPr>
      <w:r w:rsidRPr="00CA7269">
        <w:rPr>
          <w:rFonts w:hint="eastAsia"/>
        </w:rPr>
        <w:t>下列物质中，属于氧化物的是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D95B0A" w:rsidRPr="00CA7269" w:rsidRDefault="00D95B0A" w:rsidP="00565A33">
      <w:pPr>
        <w:spacing w:line="360" w:lineRule="auto"/>
        <w:rPr>
          <w:lang w:val="pl-PL"/>
        </w:rPr>
      </w:pPr>
      <w:r w:rsidRPr="00CA7269">
        <w:t>A. O</w:t>
      </w:r>
      <w:r w:rsidRPr="00CA7269">
        <w:rPr>
          <w:vertAlign w:val="subscript"/>
        </w:rPr>
        <w:t>2</w:t>
      </w:r>
      <w:r w:rsidRPr="00CA7269">
        <w:rPr>
          <w:szCs w:val="21"/>
        </w:rPr>
        <w:t xml:space="preserve">    </w:t>
      </w:r>
      <w:r w:rsidRPr="00CA7269">
        <w:t>B. H</w:t>
      </w:r>
      <w:r w:rsidRPr="00CA7269">
        <w:rPr>
          <w:vertAlign w:val="subscript"/>
        </w:rPr>
        <w:t>2</w:t>
      </w:r>
      <w:r w:rsidRPr="00CA7269">
        <w:t>O</w:t>
      </w:r>
      <w:r w:rsidRPr="00CA7269">
        <w:rPr>
          <w:szCs w:val="21"/>
        </w:rPr>
        <w:t xml:space="preserve">    </w:t>
      </w:r>
      <w:r w:rsidRPr="00CA7269">
        <w:t>C. KCl</w:t>
      </w:r>
      <w:r w:rsidRPr="00CA7269">
        <w:rPr>
          <w:szCs w:val="21"/>
        </w:rPr>
        <w:t xml:space="preserve">    </w:t>
      </w:r>
      <w:r w:rsidRPr="00CA7269">
        <w:t>D. H</w:t>
      </w:r>
      <w:r w:rsidRPr="00CA7269">
        <w:rPr>
          <w:vertAlign w:val="subscript"/>
        </w:rPr>
        <w:t>2</w:t>
      </w:r>
      <w:r w:rsidRPr="00CA7269">
        <w:t>SO</w:t>
      </w:r>
      <w:r w:rsidRPr="00CA7269">
        <w:rPr>
          <w:vertAlign w:val="subscript"/>
        </w:rPr>
        <w:t>4</w:t>
      </w:r>
    </w:p>
    <w:p w:rsidR="00D95B0A" w:rsidRPr="00CA7269" w:rsidRDefault="00D95B0A" w:rsidP="00565A33">
      <w:pPr>
        <w:spacing w:line="360" w:lineRule="auto"/>
      </w:pPr>
      <w:r w:rsidRPr="00CA7269">
        <w:rPr>
          <w:rFonts w:hint="eastAsia"/>
        </w:rPr>
        <w:t>解析：</w:t>
      </w:r>
    </w:p>
    <w:p w:rsidR="00D95B0A" w:rsidRDefault="00D95B0A" w:rsidP="00565A33">
      <w:pPr>
        <w:spacing w:line="360" w:lineRule="auto"/>
      </w:pPr>
      <w:r w:rsidRPr="00CA7269">
        <w:rPr>
          <w:rFonts w:hint="eastAsia"/>
        </w:rPr>
        <w:t>氧化物是只含有两种元素，其中一种是氧元素的化合物。</w:t>
      </w:r>
    </w:p>
    <w:p w:rsidR="00D95B0A" w:rsidRPr="00193469" w:rsidRDefault="00D95B0A" w:rsidP="00565A33">
      <w:pPr>
        <w:spacing w:line="360" w:lineRule="auto"/>
        <w:rPr>
          <w:lang w:val="pl-PL"/>
        </w:rPr>
      </w:pPr>
      <w:r w:rsidRPr="00CA7269">
        <w:rPr>
          <w:rFonts w:hint="eastAsia"/>
        </w:rPr>
        <w:t>答案：</w:t>
      </w:r>
      <w:r w:rsidRPr="00CA7269">
        <w:t>B</w:t>
      </w:r>
    </w:p>
    <w:p w:rsidR="00D95B0A" w:rsidRPr="00565A33" w:rsidRDefault="00D95B0A" w:rsidP="00565A33"/>
    <w:sectPr w:rsidR="00D95B0A" w:rsidRPr="00565A33" w:rsidSect="002828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B0A" w:rsidRDefault="00D95B0A" w:rsidP="00193469">
      <w:pPr>
        <w:spacing w:line="240" w:lineRule="auto"/>
      </w:pPr>
      <w:r>
        <w:separator/>
      </w:r>
    </w:p>
  </w:endnote>
  <w:endnote w:type="continuationSeparator" w:id="1">
    <w:p w:rsidR="00D95B0A" w:rsidRDefault="00D95B0A" w:rsidP="00193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0A" w:rsidRDefault="00D95B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0A" w:rsidRDefault="00D95B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0A" w:rsidRDefault="00D95B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B0A" w:rsidRDefault="00D95B0A" w:rsidP="00193469">
      <w:pPr>
        <w:spacing w:line="240" w:lineRule="auto"/>
      </w:pPr>
      <w:r>
        <w:separator/>
      </w:r>
    </w:p>
  </w:footnote>
  <w:footnote w:type="continuationSeparator" w:id="1">
    <w:p w:rsidR="00D95B0A" w:rsidRDefault="00D95B0A" w:rsidP="001934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0A" w:rsidRDefault="00D95B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0A" w:rsidRDefault="00D95B0A" w:rsidP="00565A3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0A" w:rsidRDefault="00D95B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3469"/>
    <w:rsid w:val="00087555"/>
    <w:rsid w:val="00193469"/>
    <w:rsid w:val="0028288D"/>
    <w:rsid w:val="00565A33"/>
    <w:rsid w:val="009E1302"/>
    <w:rsid w:val="00CA7269"/>
    <w:rsid w:val="00D95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46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9346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9346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9346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9346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9346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14</Words>
  <Characters>80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2011-05-28T10:15:00Z</dcterms:created>
  <dcterms:modified xsi:type="dcterms:W3CDTF">2011-06-02T09:03:00Z</dcterms:modified>
</cp:coreProperties>
</file>