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66A" w:rsidRPr="00FD6D83" w:rsidRDefault="005C166A" w:rsidP="00AF6167">
      <w:pPr>
        <w:spacing w:line="360" w:lineRule="auto"/>
      </w:pPr>
      <w:r w:rsidRPr="00FD6D83">
        <w:rPr>
          <w:rFonts w:hint="eastAsia"/>
        </w:rPr>
        <w:t>如下图所示，向小试管中分别加入下列一定量的物质：请根据</w:t>
      </w:r>
      <w:r w:rsidRPr="00FD6D83">
        <w:t>U</w:t>
      </w:r>
      <w:r w:rsidRPr="00FD6D83">
        <w:rPr>
          <w:rFonts w:hint="eastAsia"/>
        </w:rPr>
        <w:t>型管内液面的变化情况，答出所加入的物质：</w:t>
      </w:r>
    </w:p>
    <w:p w:rsidR="005C166A" w:rsidRDefault="005C166A" w:rsidP="00AF6167">
      <w:pPr>
        <w:spacing w:line="360" w:lineRule="auto"/>
        <w:jc w:val="center"/>
      </w:pPr>
      <w:r w:rsidRPr="00FD6D83">
        <w:object w:dxaOrig="1935" w:dyaOrig="1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93.75pt" o:ole="">
            <v:imagedata r:id="rId6" o:title="" gain="79922f"/>
          </v:shape>
          <o:OLEObject Type="Embed" ProgID="Paint.Picture" ShapeID="_x0000_i1025" DrawAspect="Content" ObjectID="_1372751342" r:id="rId7"/>
        </w:object>
      </w:r>
    </w:p>
    <w:p w:rsidR="005C166A" w:rsidRPr="00FD6D83" w:rsidRDefault="005C166A" w:rsidP="00AF6167">
      <w:pPr>
        <w:spacing w:line="360" w:lineRule="auto"/>
      </w:pPr>
      <w:r w:rsidRPr="00FD6D83">
        <w:rPr>
          <w:rFonts w:hint="eastAsia"/>
        </w:rPr>
        <w:t>（</w:t>
      </w:r>
      <w:r w:rsidRPr="00FD6D83">
        <w:t>1</w:t>
      </w:r>
      <w:r w:rsidRPr="00FD6D83">
        <w:rPr>
          <w:rFonts w:hint="eastAsia"/>
        </w:rPr>
        <w:t>）左侧液面升高的是（</w:t>
      </w:r>
      <w:r w:rsidRPr="00FD6D83">
        <w:t xml:space="preserve">    </w:t>
      </w:r>
      <w:r w:rsidRPr="00FD6D83">
        <w:rPr>
          <w:rFonts w:hint="eastAsia"/>
        </w:rPr>
        <w:t>）</w:t>
      </w:r>
    </w:p>
    <w:p w:rsidR="005C166A" w:rsidRPr="00FD6D83" w:rsidRDefault="005C166A" w:rsidP="00AF6167">
      <w:pPr>
        <w:spacing w:line="360" w:lineRule="auto"/>
      </w:pPr>
      <w:r w:rsidRPr="00FD6D83">
        <w:t>A. N</w:t>
      </w:r>
      <w:r>
        <w:t xml:space="preserve"> </w:t>
      </w:r>
      <w:r w:rsidRPr="00FD6D83">
        <w:t>aOH</w:t>
      </w:r>
      <w:r w:rsidRPr="00FD6D83">
        <w:rPr>
          <w:rFonts w:hint="eastAsia"/>
        </w:rPr>
        <w:t>固体</w:t>
      </w:r>
      <w:r w:rsidRPr="00FD6D83">
        <w:tab/>
      </w:r>
      <w:r w:rsidRPr="00FD6D83">
        <w:tab/>
      </w:r>
      <w:r w:rsidRPr="00FD6D83">
        <w:tab/>
      </w:r>
      <w:r w:rsidRPr="00FD6D83">
        <w:tab/>
      </w:r>
    </w:p>
    <w:p w:rsidR="005C166A" w:rsidRPr="00FD6D83" w:rsidRDefault="005C166A" w:rsidP="00AF6167">
      <w:pPr>
        <w:spacing w:line="360" w:lineRule="auto"/>
      </w:pPr>
      <w:r w:rsidRPr="00FD6D83">
        <w:t xml:space="preserve">B. </w:t>
      </w:r>
      <w:r w:rsidRPr="00FD6D83">
        <w:rPr>
          <w:rFonts w:hint="eastAsia"/>
        </w:rPr>
        <w:t>浓</w:t>
      </w:r>
      <w:r>
        <w:t>H</w:t>
      </w:r>
      <w:r w:rsidRPr="00B20497">
        <w:rPr>
          <w:vertAlign w:val="subscript"/>
        </w:rPr>
        <w:t>2</w:t>
      </w:r>
      <w:r>
        <w:t>SO</w:t>
      </w:r>
      <w:r w:rsidRPr="00B20497">
        <w:rPr>
          <w:vertAlign w:val="subscript"/>
        </w:rPr>
        <w:t>4</w:t>
      </w:r>
    </w:p>
    <w:p w:rsidR="005C166A" w:rsidRPr="00FD6D83" w:rsidRDefault="005C166A" w:rsidP="00AF6167">
      <w:pPr>
        <w:spacing w:line="360" w:lineRule="auto"/>
      </w:pPr>
      <w:r w:rsidRPr="00FD6D83">
        <w:t xml:space="preserve">C. </w:t>
      </w:r>
      <w:r>
        <w:t>NH</w:t>
      </w:r>
      <w:r w:rsidRPr="00B20497">
        <w:rPr>
          <w:vertAlign w:val="subscript"/>
        </w:rPr>
        <w:t>4</w:t>
      </w:r>
      <w:r>
        <w:t>NO</w:t>
      </w:r>
      <w:r w:rsidRPr="00B20497">
        <w:rPr>
          <w:vertAlign w:val="subscript"/>
        </w:rPr>
        <w:t>3</w:t>
      </w:r>
      <w:r w:rsidRPr="00FD6D83">
        <w:rPr>
          <w:rFonts w:hint="eastAsia"/>
        </w:rPr>
        <w:t>固体</w:t>
      </w:r>
      <w:r w:rsidRPr="00FD6D83">
        <w:tab/>
      </w:r>
      <w:r w:rsidRPr="00FD6D83">
        <w:tab/>
      </w:r>
      <w:r w:rsidRPr="00FD6D83">
        <w:tab/>
      </w:r>
      <w:r w:rsidRPr="00FD6D83">
        <w:tab/>
      </w:r>
    </w:p>
    <w:p w:rsidR="005C166A" w:rsidRPr="00FD6D83" w:rsidRDefault="005C166A" w:rsidP="00AF6167">
      <w:pPr>
        <w:spacing w:line="360" w:lineRule="auto"/>
      </w:pPr>
      <w:r w:rsidRPr="00FD6D83">
        <w:t xml:space="preserve">D. </w:t>
      </w:r>
      <w:r>
        <w:t>N aCl</w:t>
      </w:r>
      <w:r w:rsidRPr="00FD6D83">
        <w:rPr>
          <w:rFonts w:hint="eastAsia"/>
        </w:rPr>
        <w:t>晶体</w:t>
      </w:r>
    </w:p>
    <w:p w:rsidR="005C166A" w:rsidRPr="00FD6D83" w:rsidRDefault="005C166A" w:rsidP="00AF6167">
      <w:pPr>
        <w:spacing w:line="360" w:lineRule="auto"/>
      </w:pPr>
      <w:r w:rsidRPr="00FD6D83">
        <w:rPr>
          <w:rFonts w:hint="eastAsia"/>
        </w:rPr>
        <w:t>（</w:t>
      </w:r>
      <w:r w:rsidRPr="00FD6D83">
        <w:t>2</w:t>
      </w:r>
      <w:r w:rsidRPr="00FD6D83">
        <w:rPr>
          <w:rFonts w:hint="eastAsia"/>
        </w:rPr>
        <w:t>）液面未发生明显变化的是</w:t>
      </w:r>
      <w:r w:rsidRPr="00FD6D83">
        <w:t>(    )</w:t>
      </w:r>
    </w:p>
    <w:p w:rsidR="005C166A" w:rsidRPr="00FD6D83" w:rsidRDefault="005C166A" w:rsidP="00AF6167">
      <w:pPr>
        <w:spacing w:line="360" w:lineRule="auto"/>
      </w:pPr>
      <w:r w:rsidRPr="00FD6D83">
        <w:t>A. NaOH</w:t>
      </w:r>
      <w:r w:rsidRPr="00FD6D83">
        <w:rPr>
          <w:rFonts w:hint="eastAsia"/>
        </w:rPr>
        <w:t>固体</w:t>
      </w:r>
      <w:r w:rsidRPr="00FD6D83">
        <w:t xml:space="preserve">    B. </w:t>
      </w:r>
      <w:r w:rsidRPr="00FD6D83">
        <w:rPr>
          <w:rFonts w:hint="eastAsia"/>
        </w:rPr>
        <w:t>浓</w:t>
      </w:r>
      <w:r>
        <w:t>H</w:t>
      </w:r>
      <w:r w:rsidRPr="00B20497">
        <w:rPr>
          <w:vertAlign w:val="subscript"/>
        </w:rPr>
        <w:t>2</w:t>
      </w:r>
      <w:r>
        <w:t>SO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B20497">
          <w:rPr>
            <w:vertAlign w:val="subscript"/>
          </w:rPr>
          <w:t>4</w:t>
        </w:r>
        <w:r w:rsidRPr="00FD6D83">
          <w:t xml:space="preserve">   C</w:t>
        </w:r>
      </w:smartTag>
      <w:r w:rsidRPr="00FD6D83">
        <w:t xml:space="preserve">. </w:t>
      </w:r>
      <w:r>
        <w:t>NH</w:t>
      </w:r>
      <w:r w:rsidRPr="00B20497">
        <w:rPr>
          <w:vertAlign w:val="subscript"/>
        </w:rPr>
        <w:t>4</w:t>
      </w:r>
      <w:r>
        <w:t>NO</w:t>
      </w:r>
      <w:r w:rsidRPr="00B20497">
        <w:rPr>
          <w:vertAlign w:val="subscript"/>
        </w:rPr>
        <w:t>3</w:t>
      </w:r>
      <w:r w:rsidRPr="00FD6D83">
        <w:rPr>
          <w:rFonts w:hint="eastAsia"/>
        </w:rPr>
        <w:t>固体</w:t>
      </w:r>
      <w:r w:rsidRPr="00FD6D83">
        <w:t xml:space="preserve">    D. </w:t>
      </w:r>
      <w:r>
        <w:t>NaCl</w:t>
      </w:r>
      <w:r w:rsidRPr="00FD6D83">
        <w:rPr>
          <w:rFonts w:hint="eastAsia"/>
        </w:rPr>
        <w:t>晶体</w:t>
      </w:r>
    </w:p>
    <w:p w:rsidR="005C166A" w:rsidRPr="00FD6D83" w:rsidRDefault="005C166A" w:rsidP="00AF6167">
      <w:pPr>
        <w:spacing w:line="360" w:lineRule="auto"/>
      </w:pPr>
      <w:r w:rsidRPr="00FD6D83">
        <w:rPr>
          <w:rFonts w:hint="eastAsia"/>
        </w:rPr>
        <w:t>解析：</w:t>
      </w:r>
    </w:p>
    <w:p w:rsidR="005C166A" w:rsidRPr="00FD6D83" w:rsidRDefault="005C166A" w:rsidP="00AF6167">
      <w:pPr>
        <w:spacing w:line="360" w:lineRule="auto"/>
      </w:pPr>
      <w:r w:rsidRPr="00FD6D83">
        <w:t>U</w:t>
      </w:r>
      <w:r w:rsidRPr="00FD6D83">
        <w:rPr>
          <w:rFonts w:hint="eastAsia"/>
        </w:rPr>
        <w:t>型管内液面右高，左低，说明广口瓶内气体压强的变化比大气压强大，原因是试管里的水加入某种物质放热所致。使温度升高，引起气压增大；反之若液面左高右低，则说明试管里的水加入某种物质吸热，使温度降低，引起气压减少；若物质溶于水无明显热量变化，液面也无明显变化。</w:t>
      </w:r>
    </w:p>
    <w:p w:rsidR="005C166A" w:rsidRDefault="005C166A" w:rsidP="00AF6167">
      <w:pPr>
        <w:spacing w:line="360" w:lineRule="auto"/>
      </w:pPr>
      <w:r w:rsidRPr="00FD6D83">
        <w:rPr>
          <w:rFonts w:hint="eastAsia"/>
        </w:rPr>
        <w:t>解题方法与技巧：此题为一道学科间的综合题，切入点是物质溶于水时引起的溶液温度的变化，从而导致瓶内气体压强的变化，旨在考查学生的综合分析能力。</w:t>
      </w:r>
    </w:p>
    <w:p w:rsidR="005C166A" w:rsidRPr="00BC7875" w:rsidRDefault="005C166A" w:rsidP="00AF6167">
      <w:pPr>
        <w:spacing w:line="360" w:lineRule="auto"/>
      </w:pPr>
      <w:r w:rsidRPr="00FD6D83">
        <w:rPr>
          <w:rFonts w:hint="eastAsia"/>
        </w:rPr>
        <w:t>答案：（</w:t>
      </w:r>
      <w:r w:rsidRPr="00FD6D83">
        <w:t>1</w:t>
      </w:r>
      <w:r w:rsidRPr="00FD6D83">
        <w:rPr>
          <w:rFonts w:hint="eastAsia"/>
        </w:rPr>
        <w:t>）</w:t>
      </w:r>
      <w:r w:rsidRPr="00FD6D83">
        <w:t>C</w:t>
      </w:r>
      <w:r>
        <w:rPr>
          <w:rFonts w:hint="eastAsia"/>
        </w:rPr>
        <w:t>；</w:t>
      </w:r>
      <w:r w:rsidRPr="00FD6D83">
        <w:rPr>
          <w:rFonts w:hint="eastAsia"/>
        </w:rPr>
        <w:t>（</w:t>
      </w:r>
      <w:r w:rsidRPr="00FD6D83">
        <w:t>2</w:t>
      </w:r>
      <w:r w:rsidRPr="00FD6D83">
        <w:rPr>
          <w:rFonts w:hint="eastAsia"/>
        </w:rPr>
        <w:t>）</w:t>
      </w:r>
      <w:r w:rsidRPr="00FD6D83">
        <w:t>D</w:t>
      </w:r>
      <w:r w:rsidRPr="00FD6D83">
        <w:tab/>
      </w:r>
    </w:p>
    <w:p w:rsidR="005C166A" w:rsidRPr="00A023E7" w:rsidRDefault="005C166A" w:rsidP="00AF6167">
      <w:pPr>
        <w:spacing w:line="360" w:lineRule="auto"/>
      </w:pPr>
    </w:p>
    <w:p w:rsidR="005C166A" w:rsidRPr="00AF6167" w:rsidRDefault="005C166A" w:rsidP="00AF6167"/>
    <w:sectPr w:rsidR="005C166A" w:rsidRPr="00AF6167" w:rsidSect="00087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66A" w:rsidRDefault="005C166A" w:rsidP="00BC7875">
      <w:pPr>
        <w:spacing w:line="240" w:lineRule="auto"/>
      </w:pPr>
      <w:r>
        <w:separator/>
      </w:r>
    </w:p>
  </w:endnote>
  <w:endnote w:type="continuationSeparator" w:id="1">
    <w:p w:rsidR="005C166A" w:rsidRDefault="005C166A" w:rsidP="00BC7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66A" w:rsidRDefault="005C16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66A" w:rsidRDefault="005C16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66A" w:rsidRDefault="005C16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66A" w:rsidRDefault="005C166A" w:rsidP="00BC7875">
      <w:pPr>
        <w:spacing w:line="240" w:lineRule="auto"/>
      </w:pPr>
      <w:r>
        <w:separator/>
      </w:r>
    </w:p>
  </w:footnote>
  <w:footnote w:type="continuationSeparator" w:id="1">
    <w:p w:rsidR="005C166A" w:rsidRDefault="005C166A" w:rsidP="00BC787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66A" w:rsidRDefault="005C16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66A" w:rsidRDefault="005C166A" w:rsidP="0054700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66A" w:rsidRDefault="005C16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7875"/>
    <w:rsid w:val="0008757B"/>
    <w:rsid w:val="000A265F"/>
    <w:rsid w:val="0017471D"/>
    <w:rsid w:val="003C381A"/>
    <w:rsid w:val="00546837"/>
    <w:rsid w:val="00547003"/>
    <w:rsid w:val="005C166A"/>
    <w:rsid w:val="00A023E7"/>
    <w:rsid w:val="00AF6167"/>
    <w:rsid w:val="00B20497"/>
    <w:rsid w:val="00BC7875"/>
    <w:rsid w:val="00BC7FFA"/>
    <w:rsid w:val="00D37244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87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C787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787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C787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787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C787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63</Words>
  <Characters>363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2011-05-24T09:16:00Z</dcterms:created>
  <dcterms:modified xsi:type="dcterms:W3CDTF">2011-07-21T03:03:00Z</dcterms:modified>
</cp:coreProperties>
</file>