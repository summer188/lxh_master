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173" w:rsidRPr="00FD6D83" w:rsidRDefault="00506173" w:rsidP="00932874">
      <w:pPr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生活中的下列现象不能说明气体溶解度随温度升高而减小的是</w:t>
      </w:r>
      <w:r w:rsidRPr="00FD6D83">
        <w:rPr>
          <w:rFonts w:hint="eastAsia"/>
          <w:szCs w:val="21"/>
        </w:rPr>
        <w:t>（</w:t>
      </w:r>
      <w:r w:rsidRPr="00FD6D83">
        <w:rPr>
          <w:szCs w:val="21"/>
        </w:rPr>
        <w:t xml:space="preserve">  </w:t>
      </w:r>
      <w:r w:rsidRPr="00FD6D83">
        <w:rPr>
          <w:rFonts w:hAnsi="宋体"/>
          <w:szCs w:val="21"/>
        </w:rPr>
        <w:t xml:space="preserve"> </w:t>
      </w:r>
      <w:r w:rsidRPr="00FD6D83">
        <w:rPr>
          <w:szCs w:val="21"/>
        </w:rPr>
        <w:t xml:space="preserve"> </w:t>
      </w:r>
      <w:r w:rsidRPr="00FD6D83">
        <w:rPr>
          <w:rFonts w:hint="eastAsia"/>
          <w:szCs w:val="21"/>
        </w:rPr>
        <w:t>）</w:t>
      </w:r>
      <w:r w:rsidRPr="00FD6D83">
        <w:rPr>
          <w:rFonts w:hAnsi="宋体"/>
          <w:szCs w:val="21"/>
        </w:rPr>
        <w:t xml:space="preserve"> </w:t>
      </w:r>
    </w:p>
    <w:p w:rsidR="00506173" w:rsidRPr="00FD6D83" w:rsidRDefault="00506173" w:rsidP="00932874">
      <w:pPr>
        <w:spacing w:line="360" w:lineRule="auto"/>
        <w:rPr>
          <w:szCs w:val="21"/>
        </w:rPr>
      </w:pPr>
      <w:r w:rsidRPr="00FD6D83">
        <w:rPr>
          <w:szCs w:val="21"/>
        </w:rPr>
        <w:t xml:space="preserve">A. </w:t>
      </w:r>
      <w:r w:rsidRPr="00FD6D83">
        <w:rPr>
          <w:rFonts w:hAnsi="宋体" w:hint="eastAsia"/>
          <w:szCs w:val="21"/>
        </w:rPr>
        <w:t>烧开水时</w:t>
      </w:r>
      <w:r w:rsidRPr="00FD6D83">
        <w:rPr>
          <w:rFonts w:hint="eastAsia"/>
          <w:szCs w:val="21"/>
        </w:rPr>
        <w:t>，</w:t>
      </w:r>
      <w:r w:rsidRPr="00FD6D83">
        <w:rPr>
          <w:rFonts w:hAnsi="宋体" w:hint="eastAsia"/>
          <w:szCs w:val="21"/>
        </w:rPr>
        <w:t>沸腾前有气泡逸出</w:t>
      </w:r>
    </w:p>
    <w:p w:rsidR="00506173" w:rsidRPr="00FD6D83" w:rsidRDefault="00506173" w:rsidP="00932874">
      <w:pPr>
        <w:spacing w:line="360" w:lineRule="auto"/>
        <w:rPr>
          <w:szCs w:val="21"/>
        </w:rPr>
      </w:pPr>
      <w:r w:rsidRPr="00FD6D83">
        <w:rPr>
          <w:szCs w:val="21"/>
        </w:rPr>
        <w:t xml:space="preserve">B. </w:t>
      </w:r>
      <w:r w:rsidRPr="00FD6D83">
        <w:rPr>
          <w:rFonts w:hAnsi="宋体" w:hint="eastAsia"/>
          <w:szCs w:val="21"/>
        </w:rPr>
        <w:t>喝下汽水感到有气体冲出鼻腔</w:t>
      </w:r>
    </w:p>
    <w:p w:rsidR="00506173" w:rsidRPr="00FD6D83" w:rsidRDefault="00506173" w:rsidP="00932874">
      <w:pPr>
        <w:spacing w:line="360" w:lineRule="auto"/>
        <w:rPr>
          <w:szCs w:val="21"/>
        </w:rPr>
      </w:pPr>
      <w:r w:rsidRPr="00FD6D83">
        <w:rPr>
          <w:szCs w:val="21"/>
        </w:rPr>
        <w:t xml:space="preserve">C. </w:t>
      </w:r>
      <w:r w:rsidRPr="00FD6D83">
        <w:rPr>
          <w:rFonts w:hAnsi="宋体" w:hint="eastAsia"/>
          <w:szCs w:val="21"/>
        </w:rPr>
        <w:t>揭开啤酒瓶盖</w:t>
      </w:r>
      <w:r w:rsidRPr="00FD6D83">
        <w:rPr>
          <w:rFonts w:hint="eastAsia"/>
          <w:szCs w:val="21"/>
        </w:rPr>
        <w:t>，</w:t>
      </w:r>
      <w:r w:rsidRPr="00FD6D83">
        <w:rPr>
          <w:rFonts w:hAnsi="宋体" w:hint="eastAsia"/>
          <w:szCs w:val="21"/>
        </w:rPr>
        <w:t>有大量的泡沫溢出</w:t>
      </w:r>
    </w:p>
    <w:p w:rsidR="00506173" w:rsidRPr="00FD6D83" w:rsidRDefault="00506173" w:rsidP="00932874">
      <w:pPr>
        <w:spacing w:line="360" w:lineRule="auto"/>
        <w:rPr>
          <w:szCs w:val="21"/>
        </w:rPr>
      </w:pPr>
      <w:r w:rsidRPr="00FD6D83">
        <w:rPr>
          <w:szCs w:val="21"/>
        </w:rPr>
        <w:t xml:space="preserve">D. </w:t>
      </w:r>
      <w:r w:rsidRPr="00FD6D83">
        <w:rPr>
          <w:rFonts w:hAnsi="宋体" w:hint="eastAsia"/>
          <w:szCs w:val="21"/>
        </w:rPr>
        <w:t>夏季黄昏</w:t>
      </w:r>
      <w:r w:rsidRPr="00FD6D83">
        <w:rPr>
          <w:rFonts w:hint="eastAsia"/>
          <w:szCs w:val="21"/>
        </w:rPr>
        <w:t>，</w:t>
      </w:r>
      <w:r w:rsidRPr="00FD6D83">
        <w:rPr>
          <w:rFonts w:hAnsi="宋体" w:hint="eastAsia"/>
          <w:szCs w:val="21"/>
        </w:rPr>
        <w:t>池塘里的鱼常浮出水面</w:t>
      </w:r>
    </w:p>
    <w:p w:rsidR="00506173" w:rsidRPr="00FD6D83" w:rsidRDefault="00506173" w:rsidP="00932874">
      <w:pPr>
        <w:spacing w:line="360" w:lineRule="auto"/>
        <w:rPr>
          <w:rFonts w:hAnsi="宋体"/>
          <w:bCs/>
          <w:szCs w:val="21"/>
        </w:rPr>
      </w:pPr>
      <w:r w:rsidRPr="00FD6D83">
        <w:rPr>
          <w:rFonts w:hAnsi="宋体" w:hint="eastAsia"/>
          <w:bCs/>
          <w:szCs w:val="21"/>
        </w:rPr>
        <w:t>解析：</w:t>
      </w:r>
    </w:p>
    <w:p w:rsidR="00506173" w:rsidRPr="00FD6D83" w:rsidRDefault="00506173" w:rsidP="00932874">
      <w:pPr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气体物质在水中的溶解度受温度及压强的影响，温度越高，气体的溶解度越小；压强越大，气体的溶解度越大。根据影响气体物质溶解度的因素，可以解释生活中的某些现象；反之，通过某些现象也可以说明外界条件对于气体溶解度的影响。对比四个选项不难知道，</w:t>
      </w:r>
      <w:r w:rsidRPr="00FD6D83">
        <w:rPr>
          <w:szCs w:val="21"/>
        </w:rPr>
        <w:t>A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B</w:t>
      </w:r>
      <w:r w:rsidRPr="00FD6D83">
        <w:rPr>
          <w:rFonts w:hAnsi="宋体" w:hint="eastAsia"/>
          <w:szCs w:val="21"/>
        </w:rPr>
        <w:t>、</w:t>
      </w:r>
      <w:r w:rsidRPr="00FD6D83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都说明了气体的溶解度是随着温度的升高而减小的，唯有</w:t>
      </w:r>
      <w:r w:rsidRPr="00FD6D83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FD6D83">
        <w:rPr>
          <w:rFonts w:hAnsi="宋体" w:hint="eastAsia"/>
          <w:szCs w:val="21"/>
        </w:rPr>
        <w:t>表明了在压强减小时，气体的溶解度也变小，与题干的要求不符，这正是本题的答案。</w:t>
      </w:r>
    </w:p>
    <w:p w:rsidR="00506173" w:rsidRPr="00A023E7" w:rsidRDefault="00506173" w:rsidP="00932874">
      <w:pPr>
        <w:spacing w:line="360" w:lineRule="auto"/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C</w:t>
      </w:r>
    </w:p>
    <w:p w:rsidR="00506173" w:rsidRPr="00FD6D83" w:rsidRDefault="00506173" w:rsidP="001B2922">
      <w:pPr>
        <w:snapToGrid w:val="0"/>
        <w:spacing w:line="360" w:lineRule="auto"/>
        <w:rPr>
          <w:szCs w:val="21"/>
        </w:rPr>
      </w:pPr>
    </w:p>
    <w:p w:rsidR="00506173" w:rsidRPr="001B2922" w:rsidRDefault="00506173" w:rsidP="001B2922">
      <w:pPr>
        <w:spacing w:line="360" w:lineRule="auto"/>
      </w:pPr>
    </w:p>
    <w:sectPr w:rsidR="00506173" w:rsidRPr="001B2922" w:rsidSect="009E74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173" w:rsidRDefault="00506173" w:rsidP="001B2922">
      <w:pPr>
        <w:spacing w:line="240" w:lineRule="auto"/>
      </w:pPr>
      <w:r>
        <w:separator/>
      </w:r>
    </w:p>
  </w:endnote>
  <w:endnote w:type="continuationSeparator" w:id="1">
    <w:p w:rsidR="00506173" w:rsidRDefault="00506173" w:rsidP="001B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73" w:rsidRDefault="005061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73" w:rsidRDefault="005061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73" w:rsidRDefault="005061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173" w:rsidRDefault="00506173" w:rsidP="001B2922">
      <w:pPr>
        <w:spacing w:line="240" w:lineRule="auto"/>
      </w:pPr>
      <w:r>
        <w:separator/>
      </w:r>
    </w:p>
  </w:footnote>
  <w:footnote w:type="continuationSeparator" w:id="1">
    <w:p w:rsidR="00506173" w:rsidRDefault="00506173" w:rsidP="001B29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73" w:rsidRDefault="005061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73" w:rsidRDefault="00506173" w:rsidP="0093287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73" w:rsidRDefault="005061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922"/>
    <w:rsid w:val="001B2922"/>
    <w:rsid w:val="00506173"/>
    <w:rsid w:val="00932874"/>
    <w:rsid w:val="009E747A"/>
    <w:rsid w:val="00A023E7"/>
    <w:rsid w:val="00BF1D44"/>
    <w:rsid w:val="00EB3057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2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B292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292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B292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292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B292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46</Words>
  <Characters>263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2011-05-24T05:56:00Z</dcterms:created>
  <dcterms:modified xsi:type="dcterms:W3CDTF">2011-05-27T03:53:00Z</dcterms:modified>
</cp:coreProperties>
</file>