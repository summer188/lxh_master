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36" w:rsidRPr="00FD6D83" w:rsidRDefault="00901536" w:rsidP="00F6129F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生活中的洗涤问题大都与化学知识有关。下列有关说法</w:t>
      </w:r>
      <w:r w:rsidRPr="00FD6D83">
        <w:rPr>
          <w:rFonts w:hAnsi="宋体" w:hint="eastAsia"/>
          <w:bCs/>
          <w:szCs w:val="21"/>
          <w:em w:val="dot"/>
        </w:rPr>
        <w:t>不正确</w:t>
      </w:r>
      <w:r w:rsidRPr="00FD6D83">
        <w:rPr>
          <w:rFonts w:hAnsi="宋体" w:hint="eastAsia"/>
          <w:szCs w:val="21"/>
        </w:rPr>
        <w:t>的是（</w:t>
      </w:r>
      <w:r w:rsidRPr="00FD6D83">
        <w:rPr>
          <w:rFonts w:hAnsi="宋体"/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901536" w:rsidRPr="00FD6D83" w:rsidRDefault="00901536" w:rsidP="00F6129F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厨房洗涤剂可使餐具上的油污乳化</w:t>
      </w:r>
    </w:p>
    <w:p w:rsidR="00901536" w:rsidRPr="00FD6D83" w:rsidRDefault="00901536" w:rsidP="00F6129F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汽油可溶解衣服上的油渍</w:t>
      </w:r>
    </w:p>
    <w:p w:rsidR="00901536" w:rsidRPr="00FD6D83" w:rsidRDefault="00901536" w:rsidP="00F6129F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食醋可用来除去热水瓶中的水垢</w:t>
      </w:r>
    </w:p>
    <w:p w:rsidR="00901536" w:rsidRPr="00FD6D83" w:rsidRDefault="00901536" w:rsidP="00F6129F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自来水可溶解掉铁栅栏上的铁锈</w:t>
      </w:r>
    </w:p>
    <w:p w:rsidR="00901536" w:rsidRPr="00FD6D83" w:rsidRDefault="00901536" w:rsidP="00F6129F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rFonts w:hAnsi="宋体" w:hint="eastAsia"/>
          <w:szCs w:val="21"/>
        </w:rPr>
        <w:t>解析：</w:t>
      </w:r>
    </w:p>
    <w:p w:rsidR="00901536" w:rsidRPr="00FD6D83" w:rsidRDefault="00901536" w:rsidP="00F6129F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洗涤离不开溶剂、溶液、乳浊液，本题所考查的正是这些物质的应用是否恰当的问题。生活经验告诉我们，餐具上的油污是完全可以用厨房洗涤剂（如餐洗净）来洗掉的，其道理就在于这些洗涤剂能使油污分散成细小的液滴（一种乳浊液），这些细小的液滴可随水流走；汽油作为一种有机溶剂，能溶解许多的有机物，衣服上的油渍就完全可以溶解在汽油中，之后随汽油的挥发而被除掉；食醋的主要成分是醋酸，能和热水瓶中的水垢（主要成分是碳酸钙）发生化学反应，从而形成能溶于水的物质而被除去；铁栅栏上的铁锈成分主要是氧化铁，由于它不溶于水，因此用自来水是不可能将铁锈溶解掉的，这样做，只能进一步加快铁栅栏的锈蚀。</w:t>
      </w:r>
    </w:p>
    <w:p w:rsidR="00901536" w:rsidRPr="00FD6D83" w:rsidRDefault="00901536" w:rsidP="00F6129F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D</w:t>
      </w:r>
    </w:p>
    <w:p w:rsidR="00901536" w:rsidRPr="00F6129F" w:rsidRDefault="00901536" w:rsidP="00F6129F">
      <w:pPr>
        <w:spacing w:line="360" w:lineRule="auto"/>
      </w:pPr>
    </w:p>
    <w:sectPr w:rsidR="00901536" w:rsidRPr="00F6129F" w:rsidSect="000615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536" w:rsidRDefault="00901536" w:rsidP="00F6129F">
      <w:pPr>
        <w:spacing w:line="240" w:lineRule="auto"/>
      </w:pPr>
      <w:r>
        <w:separator/>
      </w:r>
    </w:p>
  </w:endnote>
  <w:endnote w:type="continuationSeparator" w:id="1">
    <w:p w:rsidR="00901536" w:rsidRDefault="00901536" w:rsidP="00F61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36" w:rsidRDefault="009015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36" w:rsidRDefault="009015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36" w:rsidRDefault="00901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536" w:rsidRDefault="00901536" w:rsidP="00F6129F">
      <w:pPr>
        <w:spacing w:line="240" w:lineRule="auto"/>
      </w:pPr>
      <w:r>
        <w:separator/>
      </w:r>
    </w:p>
  </w:footnote>
  <w:footnote w:type="continuationSeparator" w:id="1">
    <w:p w:rsidR="00901536" w:rsidRDefault="00901536" w:rsidP="00F612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36" w:rsidRDefault="009015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36" w:rsidRDefault="00901536" w:rsidP="00B1514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36" w:rsidRDefault="009015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129F"/>
    <w:rsid w:val="000615F6"/>
    <w:rsid w:val="00311AFC"/>
    <w:rsid w:val="00901536"/>
    <w:rsid w:val="00B1514E"/>
    <w:rsid w:val="00D90D6E"/>
    <w:rsid w:val="00F6129F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9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6129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129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6129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129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6129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59</Words>
  <Characters>342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2011-05-24T05:28:00Z</dcterms:created>
  <dcterms:modified xsi:type="dcterms:W3CDTF">2011-05-27T03:39:00Z</dcterms:modified>
</cp:coreProperties>
</file>