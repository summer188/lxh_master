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A1" w:rsidRPr="00FD6D83" w:rsidRDefault="009579A1" w:rsidP="000A513C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下列与溶液有关的说法，不正确的是</w:t>
      </w:r>
      <w:r w:rsidRPr="00FD6D83">
        <w:rPr>
          <w:rFonts w:hint="eastAsia"/>
          <w:szCs w:val="21"/>
        </w:rPr>
        <w:t>（</w:t>
      </w:r>
      <w:r w:rsidRPr="00FD6D83">
        <w:rPr>
          <w:szCs w:val="21"/>
        </w:rPr>
        <w:t xml:space="preserve">    </w:t>
      </w:r>
      <w:r w:rsidRPr="00FD6D83">
        <w:rPr>
          <w:rFonts w:hint="eastAsia"/>
          <w:szCs w:val="21"/>
        </w:rPr>
        <w:t>）</w:t>
      </w:r>
    </w:p>
    <w:p w:rsidR="009579A1" w:rsidRPr="00FD6D83" w:rsidRDefault="009579A1" w:rsidP="000A513C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 xml:space="preserve">A. </w:t>
      </w:r>
      <w:r w:rsidRPr="00FD6D83">
        <w:rPr>
          <w:rFonts w:hAnsi="宋体" w:hint="eastAsia"/>
          <w:szCs w:val="21"/>
        </w:rPr>
        <w:t>溶液虽均一稳定，但未必无色</w:t>
      </w:r>
      <w:r w:rsidRPr="00FD6D83">
        <w:rPr>
          <w:szCs w:val="21"/>
        </w:rPr>
        <w:t xml:space="preserve">          </w:t>
      </w:r>
    </w:p>
    <w:p w:rsidR="009579A1" w:rsidRPr="00FD6D83" w:rsidRDefault="009579A1" w:rsidP="000A513C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 xml:space="preserve">B. </w:t>
      </w:r>
      <w:r w:rsidRPr="00FD6D83">
        <w:rPr>
          <w:rFonts w:hAnsi="宋体" w:hint="eastAsia"/>
          <w:szCs w:val="21"/>
        </w:rPr>
        <w:t>溶液中各部分的性质是相同的</w:t>
      </w:r>
    </w:p>
    <w:p w:rsidR="009579A1" w:rsidRPr="00FD6D83" w:rsidRDefault="009579A1" w:rsidP="000A513C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 xml:space="preserve">C. </w:t>
      </w:r>
      <w:r w:rsidRPr="00FD6D83">
        <w:rPr>
          <w:rFonts w:hAnsi="宋体" w:hint="eastAsia"/>
          <w:szCs w:val="21"/>
        </w:rPr>
        <w:t>如果温度不变，水不蒸发，食盐溶液久置也不会分离出食盐晶体</w:t>
      </w:r>
    </w:p>
    <w:p w:rsidR="009579A1" w:rsidRPr="00FD6D83" w:rsidRDefault="009579A1" w:rsidP="000A513C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 xml:space="preserve">D. </w:t>
      </w:r>
      <w:r w:rsidRPr="00FD6D83">
        <w:rPr>
          <w:rFonts w:hAnsi="宋体" w:hint="eastAsia"/>
          <w:szCs w:val="21"/>
        </w:rPr>
        <w:t>一种溶液中只能含一种溶质</w:t>
      </w:r>
    </w:p>
    <w:p w:rsidR="009579A1" w:rsidRPr="00FD6D83" w:rsidRDefault="009579A1" w:rsidP="000A513C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rFonts w:hAnsi="宋体" w:hint="eastAsia"/>
          <w:szCs w:val="21"/>
        </w:rPr>
        <w:t>解析：</w:t>
      </w:r>
    </w:p>
    <w:p w:rsidR="009579A1" w:rsidRPr="00FD6D83" w:rsidRDefault="009579A1" w:rsidP="000A513C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溶液具有以下特征：（</w:t>
      </w:r>
      <w:r w:rsidRPr="00FD6D83">
        <w:rPr>
          <w:szCs w:val="21"/>
        </w:rPr>
        <w:t>1</w:t>
      </w:r>
      <w:r w:rsidRPr="00FD6D83">
        <w:rPr>
          <w:rFonts w:hAnsi="宋体" w:hint="eastAsia"/>
          <w:szCs w:val="21"/>
        </w:rPr>
        <w:t>）各部分的组成性质完全相同，外观看起来均匀、透明、澄清，这</w:t>
      </w:r>
      <w:r w:rsidRPr="00FD6D83">
        <w:rPr>
          <w:rFonts w:ascii="宋体" w:hAnsi="宋体" w:hint="eastAsia"/>
          <w:szCs w:val="21"/>
        </w:rPr>
        <w:t>一特征为</w:t>
      </w:r>
      <w:r w:rsidRPr="00FD6D83">
        <w:rPr>
          <w:rFonts w:ascii="宋体" w:hint="eastAsia"/>
          <w:szCs w:val="21"/>
        </w:rPr>
        <w:t>“</w:t>
      </w:r>
      <w:r w:rsidRPr="00FD6D83">
        <w:rPr>
          <w:rFonts w:ascii="宋体" w:hAnsi="宋体" w:hint="eastAsia"/>
          <w:szCs w:val="21"/>
        </w:rPr>
        <w:t>均一性</w:t>
      </w:r>
      <w:r w:rsidRPr="00FD6D83">
        <w:rPr>
          <w:rFonts w:ascii="宋体" w:hint="eastAsia"/>
          <w:szCs w:val="21"/>
        </w:rPr>
        <w:t>”</w:t>
      </w:r>
      <w:r w:rsidRPr="00FD6D83">
        <w:rPr>
          <w:rFonts w:ascii="宋体" w:hAnsi="宋体" w:hint="eastAsia"/>
          <w:szCs w:val="21"/>
        </w:rPr>
        <w:t>。</w:t>
      </w:r>
      <w:r w:rsidRPr="00FD6D83">
        <w:rPr>
          <w:rFonts w:hAnsi="宋体" w:hint="eastAsia"/>
          <w:szCs w:val="21"/>
        </w:rPr>
        <w:t>（</w:t>
      </w:r>
      <w:r w:rsidRPr="00FD6D83">
        <w:rPr>
          <w:szCs w:val="21"/>
        </w:rPr>
        <w:t>2</w:t>
      </w:r>
      <w:r w:rsidRPr="00FD6D83">
        <w:rPr>
          <w:rFonts w:hAnsi="宋体" w:hint="eastAsia"/>
          <w:szCs w:val="21"/>
        </w:rPr>
        <w:t>）只要不改变溶液的条件，如温度、压强等，不蒸发水分，溶液长期放置也不会有溶质分离析出，这一特</w:t>
      </w:r>
      <w:r w:rsidRPr="00FD6D83">
        <w:rPr>
          <w:rFonts w:ascii="宋体" w:hAnsi="宋体" w:hint="eastAsia"/>
          <w:szCs w:val="21"/>
        </w:rPr>
        <w:t>征为</w:t>
      </w:r>
      <w:r w:rsidRPr="00FD6D83">
        <w:rPr>
          <w:rFonts w:ascii="宋体" w:hint="eastAsia"/>
          <w:szCs w:val="21"/>
        </w:rPr>
        <w:t>“</w:t>
      </w:r>
      <w:r w:rsidRPr="00FD6D83">
        <w:rPr>
          <w:rFonts w:ascii="宋体" w:hAnsi="宋体" w:hint="eastAsia"/>
          <w:szCs w:val="21"/>
        </w:rPr>
        <w:t>稳定性</w:t>
      </w:r>
      <w:r w:rsidRPr="00FD6D83">
        <w:rPr>
          <w:rFonts w:ascii="宋体" w:hint="eastAsia"/>
          <w:szCs w:val="21"/>
        </w:rPr>
        <w:t>”</w:t>
      </w:r>
      <w:r w:rsidRPr="00FD6D83">
        <w:rPr>
          <w:rFonts w:ascii="宋体" w:hAnsi="宋体" w:hint="eastAsia"/>
          <w:szCs w:val="21"/>
        </w:rPr>
        <w:t>。</w:t>
      </w:r>
      <w:r w:rsidRPr="00FD6D83">
        <w:rPr>
          <w:rFonts w:hAnsi="宋体" w:hint="eastAsia"/>
          <w:szCs w:val="21"/>
        </w:rPr>
        <w:t>因此，对于题中有关溶液的叙述，很容易判断出</w:t>
      </w:r>
      <w:r w:rsidRPr="00FD6D83">
        <w:rPr>
          <w:szCs w:val="21"/>
        </w:rPr>
        <w:t>B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FD6D83">
        <w:rPr>
          <w:rFonts w:hAnsi="宋体" w:hint="eastAsia"/>
          <w:szCs w:val="21"/>
        </w:rPr>
        <w:t>是正确的。溶液是均一、透明的，但不一定无色，如</w:t>
      </w:r>
      <w:r w:rsidRPr="00FD6D83">
        <w:rPr>
          <w:szCs w:val="21"/>
        </w:rPr>
        <w:t>CuSO</w:t>
      </w:r>
      <w:r w:rsidRPr="00FD6D83">
        <w:rPr>
          <w:szCs w:val="21"/>
          <w:vertAlign w:val="subscript"/>
        </w:rPr>
        <w:t>4</w:t>
      </w:r>
      <w:r w:rsidRPr="00FD6D83">
        <w:rPr>
          <w:rFonts w:hAnsi="宋体" w:hint="eastAsia"/>
          <w:szCs w:val="21"/>
        </w:rPr>
        <w:t>溶液就是蓝色的，</w:t>
      </w:r>
      <w:r w:rsidRPr="00FD6D83">
        <w:rPr>
          <w:szCs w:val="21"/>
        </w:rPr>
        <w:t>FeCl</w:t>
      </w:r>
      <w:r w:rsidRPr="00FD6D83">
        <w:rPr>
          <w:szCs w:val="21"/>
          <w:vertAlign w:val="subscript"/>
        </w:rPr>
        <w:t>3</w:t>
      </w:r>
      <w:r w:rsidRPr="00FD6D83">
        <w:rPr>
          <w:rFonts w:hAnsi="宋体" w:hint="eastAsia"/>
          <w:szCs w:val="21"/>
        </w:rPr>
        <w:t>溶液是黄色的，由此可判断</w:t>
      </w:r>
      <w:r w:rsidRPr="00FD6D83">
        <w:rPr>
          <w:szCs w:val="21"/>
        </w:rPr>
        <w:t>A</w:t>
      </w:r>
      <w:r w:rsidRPr="00FD6D83">
        <w:rPr>
          <w:rFonts w:hAnsi="宋体" w:hint="eastAsia"/>
          <w:szCs w:val="21"/>
        </w:rPr>
        <w:t>也是正确的。一种溶液可同时溶解多种溶质，形</w:t>
      </w:r>
      <w:r w:rsidRPr="00FD6D83">
        <w:rPr>
          <w:rFonts w:ascii="宋体" w:hAnsi="宋体" w:hint="eastAsia"/>
          <w:szCs w:val="21"/>
        </w:rPr>
        <w:t>成</w:t>
      </w:r>
      <w:r w:rsidRPr="00FD6D83">
        <w:rPr>
          <w:rFonts w:ascii="宋体" w:hint="eastAsia"/>
          <w:szCs w:val="21"/>
        </w:rPr>
        <w:t>“</w:t>
      </w:r>
      <w:r w:rsidRPr="00FD6D83">
        <w:rPr>
          <w:rFonts w:ascii="宋体" w:hAnsi="宋体" w:hint="eastAsia"/>
          <w:szCs w:val="21"/>
        </w:rPr>
        <w:t>混合溶液</w:t>
      </w:r>
      <w:r w:rsidRPr="00FD6D83">
        <w:rPr>
          <w:rFonts w:ascii="宋体" w:hint="eastAsia"/>
          <w:szCs w:val="21"/>
        </w:rPr>
        <w:t>”</w:t>
      </w:r>
      <w:r w:rsidRPr="00FD6D83">
        <w:rPr>
          <w:rFonts w:ascii="宋体" w:hAnsi="宋体" w:hint="eastAsia"/>
          <w:szCs w:val="21"/>
        </w:rPr>
        <w:t>，</w:t>
      </w:r>
      <w:r w:rsidRPr="00FD6D83">
        <w:rPr>
          <w:rFonts w:hAnsi="宋体" w:hint="eastAsia"/>
          <w:szCs w:val="21"/>
        </w:rPr>
        <w:t>故</w:t>
      </w:r>
      <w:r w:rsidRPr="00FD6D83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FD6D83">
        <w:rPr>
          <w:rFonts w:hAnsi="宋体" w:hint="eastAsia"/>
          <w:szCs w:val="21"/>
        </w:rPr>
        <w:t>的说法不正确。</w:t>
      </w:r>
    </w:p>
    <w:p w:rsidR="009579A1" w:rsidRPr="00FD6D83" w:rsidRDefault="009579A1" w:rsidP="000A513C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D</w:t>
      </w:r>
    </w:p>
    <w:p w:rsidR="009579A1" w:rsidRPr="000A513C" w:rsidRDefault="009579A1" w:rsidP="000A513C">
      <w:pPr>
        <w:spacing w:line="360" w:lineRule="auto"/>
      </w:pPr>
    </w:p>
    <w:sectPr w:rsidR="009579A1" w:rsidRPr="000A513C" w:rsidSect="000011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9A1" w:rsidRDefault="009579A1" w:rsidP="000A513C">
      <w:pPr>
        <w:spacing w:line="240" w:lineRule="auto"/>
      </w:pPr>
      <w:r>
        <w:separator/>
      </w:r>
    </w:p>
  </w:endnote>
  <w:endnote w:type="continuationSeparator" w:id="1">
    <w:p w:rsidR="009579A1" w:rsidRDefault="009579A1" w:rsidP="000A5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A1" w:rsidRDefault="009579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A1" w:rsidRDefault="009579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A1" w:rsidRDefault="009579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9A1" w:rsidRDefault="009579A1" w:rsidP="000A513C">
      <w:pPr>
        <w:spacing w:line="240" w:lineRule="auto"/>
      </w:pPr>
      <w:r>
        <w:separator/>
      </w:r>
    </w:p>
  </w:footnote>
  <w:footnote w:type="continuationSeparator" w:id="1">
    <w:p w:rsidR="009579A1" w:rsidRDefault="009579A1" w:rsidP="000A51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A1" w:rsidRDefault="009579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A1" w:rsidRDefault="009579A1" w:rsidP="000048D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A1" w:rsidRDefault="009579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13C"/>
    <w:rsid w:val="00001159"/>
    <w:rsid w:val="000048D3"/>
    <w:rsid w:val="000A513C"/>
    <w:rsid w:val="004957EA"/>
    <w:rsid w:val="009579A1"/>
    <w:rsid w:val="00E02DF9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3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A513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513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A513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513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A513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52</Words>
  <Characters>300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2011-05-24T05:31:00Z</dcterms:created>
  <dcterms:modified xsi:type="dcterms:W3CDTF">2011-05-27T03:43:00Z</dcterms:modified>
</cp:coreProperties>
</file>