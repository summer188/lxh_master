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1A" w:rsidRPr="00FD6D83" w:rsidRDefault="0043331A" w:rsidP="0031319A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下列关于饱和溶液的叙述正确的是（</w:t>
      </w:r>
      <w:r w:rsidRPr="00FD6D83">
        <w:rPr>
          <w:szCs w:val="21"/>
        </w:rPr>
        <w:t xml:space="preserve">    </w:t>
      </w:r>
      <w:r w:rsidRPr="00FD6D83">
        <w:rPr>
          <w:rFonts w:hAnsi="宋体" w:hint="eastAsia"/>
          <w:szCs w:val="21"/>
        </w:rPr>
        <w:t>）</w:t>
      </w:r>
    </w:p>
    <w:p w:rsidR="0043331A" w:rsidRPr="00FD6D83" w:rsidRDefault="0043331A" w:rsidP="0031319A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A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饱和溶液在任何时候都不可能再溶解物质</w:t>
      </w:r>
    </w:p>
    <w:p w:rsidR="0043331A" w:rsidRPr="00FD6D83" w:rsidRDefault="0043331A" w:rsidP="0031319A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B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在一定温度下，某物质的饱和溶液是该温度下该物质浓度最大的溶液</w:t>
      </w:r>
    </w:p>
    <w:p w:rsidR="0043331A" w:rsidRPr="00FD6D83" w:rsidRDefault="0043331A" w:rsidP="0031319A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C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在一定温度下</w:t>
      </w:r>
      <w:r>
        <w:rPr>
          <w:rFonts w:hAnsi="宋体" w:hint="eastAsia"/>
          <w:szCs w:val="21"/>
        </w:rPr>
        <w:t>，</w:t>
      </w:r>
      <w:r w:rsidRPr="00FD6D83">
        <w:rPr>
          <w:rFonts w:hAnsi="宋体" w:hint="eastAsia"/>
          <w:szCs w:val="21"/>
        </w:rPr>
        <w:t>向硝酸钾的饱和溶液中加入少量硝酸钾晶体后，溶液质量变大</w:t>
      </w:r>
    </w:p>
    <w:p w:rsidR="0043331A" w:rsidRPr="00FD6D83" w:rsidRDefault="0043331A" w:rsidP="0031319A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D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在一定温度下，向食盐的饱和溶液中加入少量硝酸钾，则晶体不再溶解</w:t>
      </w:r>
    </w:p>
    <w:p w:rsidR="0043331A" w:rsidRPr="00FD6D83" w:rsidRDefault="0043331A" w:rsidP="0031319A">
      <w:pPr>
        <w:snapToGrid w:val="0"/>
        <w:spacing w:line="360" w:lineRule="auto"/>
        <w:rPr>
          <w:rFonts w:hAnsi="宋体"/>
          <w:szCs w:val="21"/>
        </w:rPr>
      </w:pPr>
      <w:r w:rsidRPr="00FD6D83">
        <w:rPr>
          <w:rFonts w:hAnsi="宋体" w:hint="eastAsia"/>
          <w:szCs w:val="21"/>
        </w:rPr>
        <w:t>解析：</w:t>
      </w:r>
    </w:p>
    <w:p w:rsidR="0043331A" w:rsidRPr="00FD6D83" w:rsidRDefault="0043331A" w:rsidP="0031319A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此题考查的是饱和溶液的概念。饱和溶液是指在一定温度下，在一定量的溶剂里，不能继续溶解某种溶质的溶液。所以温度不变，某物质的饱和溶液就是该温度下该物质浓度最大的溶液，</w:t>
      </w:r>
      <w:r w:rsidRPr="00FD6D83">
        <w:rPr>
          <w:szCs w:val="21"/>
        </w:rPr>
        <w:t xml:space="preserve"> B</w:t>
      </w:r>
      <w:r>
        <w:rPr>
          <w:rFonts w:hint="eastAsia"/>
          <w:szCs w:val="21"/>
        </w:rPr>
        <w:t>选项</w:t>
      </w:r>
      <w:r w:rsidRPr="00FD6D83">
        <w:rPr>
          <w:rFonts w:hAnsi="宋体" w:hint="eastAsia"/>
          <w:szCs w:val="21"/>
        </w:rPr>
        <w:t>正确。给某些物质的饱和溶液升温或增加溶剂可以使其向不饱和溶液转化，继续溶解物质，所以</w:t>
      </w:r>
      <w:r w:rsidRPr="00FD6D83">
        <w:rPr>
          <w:szCs w:val="21"/>
        </w:rPr>
        <w:t>A</w:t>
      </w:r>
      <w:r>
        <w:rPr>
          <w:rFonts w:hint="eastAsia"/>
          <w:szCs w:val="21"/>
        </w:rPr>
        <w:t>选项</w:t>
      </w:r>
      <w:r w:rsidRPr="00FD6D83">
        <w:rPr>
          <w:rFonts w:hAnsi="宋体" w:hint="eastAsia"/>
          <w:szCs w:val="21"/>
        </w:rPr>
        <w:t>的叙述不正确。根据饱和溶液的概念</w:t>
      </w:r>
      <w:r w:rsidRPr="00FD6D83">
        <w:rPr>
          <w:szCs w:val="21"/>
        </w:rPr>
        <w:t>C</w:t>
      </w:r>
      <w:r>
        <w:rPr>
          <w:rFonts w:hint="eastAsia"/>
          <w:szCs w:val="21"/>
        </w:rPr>
        <w:t>选项</w:t>
      </w:r>
      <w:r w:rsidRPr="00FD6D83">
        <w:rPr>
          <w:rFonts w:hAnsi="宋体" w:hint="eastAsia"/>
          <w:szCs w:val="21"/>
        </w:rPr>
        <w:t>中再加入少量</w:t>
      </w:r>
      <w:r w:rsidRPr="00FD6D83">
        <w:rPr>
          <w:rFonts w:hAnsi="宋体"/>
          <w:szCs w:val="21"/>
        </w:rPr>
        <w:t>KNO</w:t>
      </w:r>
      <w:r w:rsidRPr="00FD6D83">
        <w:rPr>
          <w:rFonts w:hAnsi="宋体"/>
          <w:szCs w:val="21"/>
          <w:vertAlign w:val="subscript"/>
        </w:rPr>
        <w:t>3</w:t>
      </w:r>
      <w:r w:rsidRPr="00FD6D83">
        <w:rPr>
          <w:rFonts w:hAnsi="宋体" w:hint="eastAsia"/>
          <w:szCs w:val="21"/>
        </w:rPr>
        <w:t>已经不能继续溶解，所以溶液质量不变。</w:t>
      </w:r>
      <w:r w:rsidRPr="00FD6D83">
        <w:rPr>
          <w:szCs w:val="21"/>
        </w:rPr>
        <w:t>D</w:t>
      </w:r>
      <w:r>
        <w:rPr>
          <w:rFonts w:hint="eastAsia"/>
          <w:szCs w:val="21"/>
        </w:rPr>
        <w:t>选项</w:t>
      </w:r>
      <w:r w:rsidRPr="00FD6D83">
        <w:rPr>
          <w:rFonts w:hAnsi="宋体" w:hint="eastAsia"/>
          <w:szCs w:val="21"/>
        </w:rPr>
        <w:t>中在一定温度下，一定量溶液中对某种物质已成为饱和溶液，但对其他溶质仍为不饱和溶液，所以食盐的饱和溶液中加入硝酸钾仍可继续溶解。</w:t>
      </w:r>
    </w:p>
    <w:p w:rsidR="0043331A" w:rsidRPr="00FD6D83" w:rsidRDefault="0043331A" w:rsidP="0031319A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答案：</w:t>
      </w:r>
      <w:r w:rsidRPr="00FD6D83">
        <w:rPr>
          <w:szCs w:val="21"/>
        </w:rPr>
        <w:t>B</w:t>
      </w:r>
    </w:p>
    <w:p w:rsidR="0043331A" w:rsidRPr="0031319A" w:rsidRDefault="0043331A" w:rsidP="0031319A">
      <w:pPr>
        <w:spacing w:line="360" w:lineRule="auto"/>
      </w:pPr>
    </w:p>
    <w:p w:rsidR="0043331A" w:rsidRPr="0031319A" w:rsidRDefault="0043331A">
      <w:pPr>
        <w:spacing w:line="360" w:lineRule="auto"/>
      </w:pPr>
    </w:p>
    <w:sectPr w:rsidR="0043331A" w:rsidRPr="0031319A" w:rsidSect="008B0F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31A" w:rsidRDefault="0043331A" w:rsidP="0031319A">
      <w:pPr>
        <w:spacing w:line="240" w:lineRule="auto"/>
      </w:pPr>
      <w:r>
        <w:separator/>
      </w:r>
    </w:p>
  </w:endnote>
  <w:endnote w:type="continuationSeparator" w:id="1">
    <w:p w:rsidR="0043331A" w:rsidRDefault="0043331A" w:rsidP="00313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31A" w:rsidRDefault="004333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31A" w:rsidRDefault="004333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31A" w:rsidRDefault="004333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31A" w:rsidRDefault="0043331A" w:rsidP="0031319A">
      <w:pPr>
        <w:spacing w:line="240" w:lineRule="auto"/>
      </w:pPr>
      <w:r>
        <w:separator/>
      </w:r>
    </w:p>
  </w:footnote>
  <w:footnote w:type="continuationSeparator" w:id="1">
    <w:p w:rsidR="0043331A" w:rsidRDefault="0043331A" w:rsidP="003131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31A" w:rsidRDefault="004333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31A" w:rsidRDefault="0043331A" w:rsidP="001819C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31A" w:rsidRDefault="004333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19A"/>
    <w:rsid w:val="001819C0"/>
    <w:rsid w:val="0031319A"/>
    <w:rsid w:val="003A7658"/>
    <w:rsid w:val="0043331A"/>
    <w:rsid w:val="005B5A44"/>
    <w:rsid w:val="008B0FDD"/>
    <w:rsid w:val="008D546F"/>
    <w:rsid w:val="00B8196F"/>
    <w:rsid w:val="00D55D3E"/>
    <w:rsid w:val="00FD2969"/>
    <w:rsid w:val="00FD6D83"/>
    <w:rsid w:val="00FD6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19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1319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319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1319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1319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1319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60</Words>
  <Characters>347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2011-05-24T05:35:00Z</dcterms:created>
  <dcterms:modified xsi:type="dcterms:W3CDTF">2011-07-21T02:56:00Z</dcterms:modified>
</cp:coreProperties>
</file>