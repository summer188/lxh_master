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34C" w:rsidRPr="00C30A10" w:rsidRDefault="00A7134C" w:rsidP="00171D05">
      <w:pPr>
        <w:spacing w:line="360" w:lineRule="auto"/>
      </w:pPr>
      <w:r w:rsidRPr="00C30A10">
        <w:rPr>
          <w:rFonts w:hint="eastAsia"/>
        </w:rPr>
        <w:t>利用化学方程式进行计算的依据是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A7134C" w:rsidRPr="00C30A10" w:rsidRDefault="00A7134C" w:rsidP="00171D05">
      <w:pPr>
        <w:spacing w:line="360" w:lineRule="auto"/>
      </w:pPr>
      <w:r w:rsidRPr="00C30A10">
        <w:t xml:space="preserve">A. </w:t>
      </w:r>
      <w:r w:rsidRPr="00C30A10">
        <w:rPr>
          <w:rFonts w:hint="eastAsia"/>
        </w:rPr>
        <w:t>化学方程式表示了一种化学反应的过程</w:t>
      </w:r>
    </w:p>
    <w:p w:rsidR="00A7134C" w:rsidRPr="00C30A10" w:rsidRDefault="00A7134C" w:rsidP="00171D05">
      <w:pPr>
        <w:spacing w:line="360" w:lineRule="auto"/>
      </w:pPr>
      <w:r w:rsidRPr="00C30A10">
        <w:t xml:space="preserve">B. </w:t>
      </w:r>
      <w:r w:rsidRPr="00C30A10">
        <w:rPr>
          <w:rFonts w:hint="eastAsia"/>
        </w:rPr>
        <w:t>化学方程式表示了反应物、生成物和反应条件</w:t>
      </w:r>
    </w:p>
    <w:p w:rsidR="00A7134C" w:rsidRPr="00C30A10" w:rsidRDefault="00A7134C" w:rsidP="00171D05">
      <w:pPr>
        <w:spacing w:line="360" w:lineRule="auto"/>
      </w:pPr>
      <w:r w:rsidRPr="00C30A10">
        <w:t xml:space="preserve">C. </w:t>
      </w:r>
      <w:r w:rsidRPr="00C30A10">
        <w:rPr>
          <w:rFonts w:hint="eastAsia"/>
        </w:rPr>
        <w:t>化学方程式表示了反应前后反应物和生成物的质量关系</w:t>
      </w:r>
    </w:p>
    <w:p w:rsidR="00A7134C" w:rsidRPr="00C30A10" w:rsidRDefault="00A7134C" w:rsidP="00171D05">
      <w:pPr>
        <w:spacing w:line="360" w:lineRule="auto"/>
      </w:pPr>
      <w:r w:rsidRPr="00C30A10">
        <w:t xml:space="preserve">D. </w:t>
      </w:r>
      <w:r w:rsidRPr="00C30A10">
        <w:rPr>
          <w:rFonts w:hint="eastAsia"/>
        </w:rPr>
        <w:t>化学方程式中，各反应物质量比等于各生成物质量比</w:t>
      </w:r>
    </w:p>
    <w:p w:rsidR="00A7134C" w:rsidRPr="00C30A10" w:rsidRDefault="00A7134C" w:rsidP="00171D05">
      <w:pPr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A7134C" w:rsidRDefault="00A7134C" w:rsidP="00171D05">
      <w:pPr>
        <w:spacing w:line="360" w:lineRule="auto"/>
      </w:pPr>
      <w:r w:rsidRPr="00C30A10">
        <w:rPr>
          <w:rFonts w:hint="eastAsia"/>
        </w:rPr>
        <w:t>根据化学方程式的计算理论依据是化学方程式的量的意义（质量比、粒子数目比）。</w:t>
      </w:r>
    </w:p>
    <w:p w:rsidR="00A7134C" w:rsidRPr="00C30A10" w:rsidRDefault="00A7134C" w:rsidP="00171D05">
      <w:pPr>
        <w:spacing w:line="360" w:lineRule="auto"/>
      </w:pPr>
      <w:r w:rsidRPr="00C30A10">
        <w:rPr>
          <w:rFonts w:hint="eastAsia"/>
          <w:bCs/>
        </w:rPr>
        <w:t>答案：</w:t>
      </w:r>
      <w:r w:rsidRPr="00C30A10">
        <w:t>C</w:t>
      </w:r>
    </w:p>
    <w:p w:rsidR="00A7134C" w:rsidRPr="00171D05" w:rsidRDefault="00A7134C" w:rsidP="00171D05"/>
    <w:sectPr w:rsidR="00A7134C" w:rsidRPr="00171D05" w:rsidSect="005E04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34C" w:rsidRDefault="00A7134C" w:rsidP="000700F4">
      <w:pPr>
        <w:spacing w:line="240" w:lineRule="auto"/>
      </w:pPr>
      <w:r>
        <w:separator/>
      </w:r>
    </w:p>
  </w:endnote>
  <w:endnote w:type="continuationSeparator" w:id="1">
    <w:p w:rsidR="00A7134C" w:rsidRDefault="00A7134C" w:rsidP="000700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34C" w:rsidRDefault="00A713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34C" w:rsidRDefault="00A713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34C" w:rsidRDefault="00A713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34C" w:rsidRDefault="00A7134C" w:rsidP="000700F4">
      <w:pPr>
        <w:spacing w:line="240" w:lineRule="auto"/>
      </w:pPr>
      <w:r>
        <w:separator/>
      </w:r>
    </w:p>
  </w:footnote>
  <w:footnote w:type="continuationSeparator" w:id="1">
    <w:p w:rsidR="00A7134C" w:rsidRDefault="00A7134C" w:rsidP="000700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34C" w:rsidRDefault="00A713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34C" w:rsidRDefault="00A7134C" w:rsidP="00171D0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34C" w:rsidRDefault="00A713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00F4"/>
    <w:rsid w:val="000700F4"/>
    <w:rsid w:val="00171D05"/>
    <w:rsid w:val="003B2063"/>
    <w:rsid w:val="005E048C"/>
    <w:rsid w:val="00702D51"/>
    <w:rsid w:val="00A7134C"/>
    <w:rsid w:val="00C30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F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700F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700F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700F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700F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25</Words>
  <Characters>145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2011-05-21T02:36:00Z</dcterms:created>
  <dcterms:modified xsi:type="dcterms:W3CDTF">2011-05-24T05:51:00Z</dcterms:modified>
</cp:coreProperties>
</file>