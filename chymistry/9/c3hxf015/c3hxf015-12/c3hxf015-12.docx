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A0" w:rsidRPr="00C30A10" w:rsidRDefault="00C501A0" w:rsidP="008647A3">
      <w:pPr>
        <w:spacing w:line="360" w:lineRule="auto"/>
      </w:pPr>
      <w:r w:rsidRPr="00C30A10">
        <w:rPr>
          <w:rFonts w:hint="eastAsia"/>
        </w:rPr>
        <w:t>工业上高温煅烧石灰石（</w:t>
      </w:r>
      <w:r w:rsidRPr="00C30A10">
        <w:t>CaCO</w:t>
      </w:r>
      <w:r w:rsidRPr="00C30A10">
        <w:rPr>
          <w:vertAlign w:val="subscript"/>
        </w:rPr>
        <w:t>3</w:t>
      </w:r>
      <w:r w:rsidRPr="00C30A10">
        <w:rPr>
          <w:rFonts w:hint="eastAsia"/>
        </w:rPr>
        <w:t>）可制取生石灰（</w:t>
      </w:r>
      <w:r w:rsidRPr="00C30A10">
        <w:t>CaO</w:t>
      </w:r>
      <w:r w:rsidRPr="00C30A10">
        <w:rPr>
          <w:rFonts w:hint="eastAsia"/>
        </w:rPr>
        <w:t>）和二氧化碳。如果煅烧含</w:t>
      </w:r>
      <w:r w:rsidRPr="00C30A10">
        <w:t>80%</w:t>
      </w:r>
      <w:r w:rsidRPr="00C30A10">
        <w:rPr>
          <w:rFonts w:hint="eastAsia"/>
        </w:rPr>
        <w:t>的碳酸钙的石灰石</w:t>
      </w:r>
      <w:r w:rsidRPr="00C30A10">
        <w:t>50</w:t>
      </w:r>
      <w:r>
        <w:t xml:space="preserve"> </w:t>
      </w:r>
      <w:r w:rsidRPr="00C30A10">
        <w:t>t</w:t>
      </w:r>
      <w:r w:rsidRPr="00C30A10">
        <w:rPr>
          <w:rFonts w:hint="eastAsia"/>
        </w:rPr>
        <w:t>，可得到氧化钙的质量为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C501A0" w:rsidRPr="00C30A10" w:rsidRDefault="00C501A0" w:rsidP="008647A3">
      <w:pPr>
        <w:spacing w:line="360" w:lineRule="auto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0A10">
          <w:t>A. 22.4</w:t>
        </w:r>
        <w:r>
          <w:t xml:space="preserve"> </w:t>
        </w:r>
      </w:smartTag>
      <w:r>
        <w:t>t</w:t>
      </w:r>
      <w:r w:rsidRPr="00C30A10">
        <w:t xml:space="preserve">    B. 2.24</w:t>
      </w:r>
      <w:r>
        <w:t xml:space="preserve"> </w:t>
      </w:r>
      <w:r w:rsidRPr="00C30A10">
        <w:t>t    C. 224</w:t>
      </w:r>
      <w:r>
        <w:t xml:space="preserve"> </w:t>
      </w:r>
      <w:r w:rsidRPr="00C30A10">
        <w:t>t    D. 0.224</w:t>
      </w:r>
      <w:r>
        <w:t xml:space="preserve"> </w:t>
      </w:r>
      <w:r w:rsidRPr="00C30A10">
        <w:t>t</w:t>
      </w:r>
    </w:p>
    <w:p w:rsidR="00C501A0" w:rsidRPr="00C30A10" w:rsidRDefault="00C501A0" w:rsidP="008647A3">
      <w:pPr>
        <w:spacing w:line="360" w:lineRule="auto"/>
        <w:jc w:val="left"/>
        <w:rPr>
          <w:bCs/>
        </w:rPr>
      </w:pPr>
      <w:r w:rsidRPr="00C30A10">
        <w:rPr>
          <w:rFonts w:hint="eastAsia"/>
          <w:bCs/>
        </w:rPr>
        <w:t>解析：</w:t>
      </w:r>
    </w:p>
    <w:p w:rsidR="00C501A0" w:rsidRPr="00C30A10" w:rsidRDefault="00C501A0" w:rsidP="008647A3">
      <w:pPr>
        <w:spacing w:line="360" w:lineRule="auto"/>
        <w:jc w:val="left"/>
      </w:pPr>
      <w:r w:rsidRPr="00C30A10">
        <w:t>50</w:t>
      </w:r>
      <w:r>
        <w:t xml:space="preserve"> </w:t>
      </w:r>
      <w:r w:rsidRPr="00C30A10">
        <w:t>t</w:t>
      </w:r>
      <w:r w:rsidRPr="00C30A10">
        <w:rPr>
          <w:rFonts w:hint="eastAsia"/>
        </w:rPr>
        <w:t>石灰石中含碳酸钙的质量为：</w:t>
      </w:r>
      <w:r w:rsidRPr="00C30A10">
        <w:t>50</w:t>
      </w:r>
      <w:r>
        <w:t xml:space="preserve"> </w:t>
      </w:r>
      <w:r w:rsidRPr="00C30A10">
        <w:t>t</w:t>
      </w:r>
      <w:r w:rsidRPr="00C30A10">
        <w:rPr>
          <w:rFonts w:ascii="宋体" w:hAnsi="宋体" w:hint="eastAsia"/>
        </w:rPr>
        <w:t>×</w:t>
      </w:r>
      <w:r w:rsidRPr="00C30A10">
        <w:t>80%</w:t>
      </w:r>
      <w:r w:rsidRPr="00C30A10">
        <w:rPr>
          <w:rFonts w:hint="eastAsia"/>
        </w:rPr>
        <w:t>＝</w:t>
      </w:r>
      <w:r w:rsidRPr="00C30A10">
        <w:t>40</w:t>
      </w:r>
      <w:r>
        <w:t xml:space="preserve"> </w:t>
      </w:r>
      <w:r w:rsidRPr="00C30A10">
        <w:t>t</w:t>
      </w:r>
    </w:p>
    <w:p w:rsidR="00C501A0" w:rsidRPr="00C30A10" w:rsidRDefault="00C501A0" w:rsidP="00E86783">
      <w:pPr>
        <w:spacing w:line="360" w:lineRule="auto"/>
        <w:ind w:firstLineChars="200" w:firstLine="31680"/>
        <w:jc w:val="left"/>
      </w:pPr>
      <w:r w:rsidRPr="00C30A10">
        <w:rPr>
          <w:rFonts w:hint="eastAsia"/>
        </w:rPr>
        <w:t>设：可得到氧化钙的质量为</w:t>
      </w:r>
      <w:r w:rsidRPr="00C30A10">
        <w:t>x</w:t>
      </w:r>
    </w:p>
    <w:p w:rsidR="00C501A0" w:rsidRPr="00170B2B" w:rsidRDefault="00C501A0" w:rsidP="00E86783">
      <w:pPr>
        <w:spacing w:line="360" w:lineRule="auto"/>
        <w:ind w:firstLineChars="200" w:firstLine="31680"/>
        <w:jc w:val="left"/>
        <w:textAlignment w:val="center"/>
        <w:rPr>
          <w:lang w:val="pt-BR"/>
        </w:rPr>
      </w:pPr>
      <w:r w:rsidRPr="00170B2B">
        <w:rPr>
          <w:lang w:val="pt-BR"/>
        </w:rPr>
        <w:t>CaCO</w:t>
      </w:r>
      <w:r w:rsidRPr="00170B2B">
        <w:rPr>
          <w:vertAlign w:val="subscript"/>
          <w:lang w:val="pt-BR"/>
        </w:rPr>
        <w:t>3</w:t>
      </w:r>
      <w:r w:rsidRPr="00492AE6">
        <w:rPr>
          <w:vertAlign w:val="subscript"/>
        </w:rPr>
        <w:object w:dxaOrig="4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9.5pt" o:ole="">
            <v:imagedata r:id="rId6" o:title=""/>
          </v:shape>
          <o:OLEObject Type="Embed" ProgID="Equation.3" ShapeID="_x0000_i1025" DrawAspect="Content" ObjectID="_1374566993" r:id="rId7"/>
        </w:object>
      </w:r>
      <w:r w:rsidRPr="00170B2B">
        <w:rPr>
          <w:lang w:val="pt-BR"/>
        </w:rPr>
        <w:t xml:space="preserve">CaO </w:t>
      </w:r>
      <w:r w:rsidRPr="00170B2B">
        <w:rPr>
          <w:rFonts w:hint="eastAsia"/>
          <w:lang w:val="pt-BR"/>
        </w:rPr>
        <w:t>＋</w:t>
      </w:r>
      <w:r w:rsidRPr="00170B2B">
        <w:rPr>
          <w:lang w:val="pt-BR"/>
        </w:rPr>
        <w:t xml:space="preserve"> CO</w:t>
      </w:r>
      <w:r w:rsidRPr="00170B2B">
        <w:rPr>
          <w:vertAlign w:val="subscript"/>
          <w:lang w:val="pt-BR"/>
        </w:rPr>
        <w:t>2</w:t>
      </w:r>
      <w:r w:rsidRPr="00170B2B">
        <w:rPr>
          <w:lang w:val="pt-BR"/>
        </w:rPr>
        <w:t xml:space="preserve"> </w:t>
      </w:r>
      <w:r w:rsidRPr="00170B2B">
        <w:rPr>
          <w:rFonts w:ascii="宋体" w:hAnsi="宋体" w:hint="eastAsia"/>
          <w:lang w:val="pt-BR"/>
        </w:rPr>
        <w:t>↑</w:t>
      </w:r>
    </w:p>
    <w:p w:rsidR="00C501A0" w:rsidRPr="00170B2B" w:rsidRDefault="00C501A0" w:rsidP="00E86783">
      <w:pPr>
        <w:spacing w:line="360" w:lineRule="auto"/>
        <w:ind w:firstLineChars="300" w:firstLine="31680"/>
        <w:rPr>
          <w:lang w:val="pt-BR"/>
        </w:rPr>
      </w:pPr>
      <w:r w:rsidRPr="00170B2B">
        <w:rPr>
          <w:lang w:val="pt-BR"/>
        </w:rPr>
        <w:t>100         56</w:t>
      </w:r>
    </w:p>
    <w:p w:rsidR="00C501A0" w:rsidRPr="00FC2FD1" w:rsidRDefault="00C501A0" w:rsidP="00E86783">
      <w:pPr>
        <w:spacing w:line="360" w:lineRule="auto"/>
        <w:ind w:firstLineChars="300" w:firstLine="31680"/>
        <w:jc w:val="left"/>
        <w:rPr>
          <w:lang w:val="pt-BR"/>
        </w:rPr>
      </w:pPr>
      <w:r w:rsidRPr="00FC2FD1">
        <w:rPr>
          <w:lang w:val="pt-BR"/>
        </w:rPr>
        <w:t>40 t          x</w:t>
      </w:r>
    </w:p>
    <w:p w:rsidR="00C501A0" w:rsidRPr="00FC2FD1" w:rsidRDefault="00C501A0" w:rsidP="008647A3">
      <w:pPr>
        <w:spacing w:line="360" w:lineRule="auto"/>
        <w:jc w:val="left"/>
        <w:rPr>
          <w:lang w:val="pt-BR"/>
        </w:rPr>
      </w:pPr>
      <w:r w:rsidRPr="00FC2FD1">
        <w:rPr>
          <w:lang w:val="pt-BR"/>
        </w:rPr>
        <w:t xml:space="preserve">    100 / 40 t</w:t>
      </w:r>
      <w:r w:rsidRPr="00FC2FD1">
        <w:rPr>
          <w:rFonts w:hint="eastAsia"/>
          <w:lang w:val="pt-BR"/>
        </w:rPr>
        <w:t>＝</w:t>
      </w:r>
      <w:r w:rsidRPr="00FC2FD1">
        <w:rPr>
          <w:lang w:val="pt-BR"/>
        </w:rPr>
        <w:t>56 / x   x</w:t>
      </w:r>
      <w:r w:rsidRPr="00FC2FD1">
        <w:rPr>
          <w:rFonts w:hint="eastAsia"/>
          <w:lang w:val="pt-BR"/>
        </w:rPr>
        <w:t>＝</w:t>
      </w:r>
      <w:r w:rsidRPr="00FC2FD1">
        <w:rPr>
          <w:lang w:val="pt-BR"/>
        </w:rPr>
        <w:t xml:space="preserve">22.4 t </w:t>
      </w:r>
    </w:p>
    <w:p w:rsidR="00C501A0" w:rsidRPr="00FC2FD1" w:rsidRDefault="00C501A0" w:rsidP="008647A3">
      <w:pPr>
        <w:spacing w:line="360" w:lineRule="auto"/>
        <w:rPr>
          <w:lang w:val="pt-BR"/>
        </w:rPr>
      </w:pPr>
      <w:r w:rsidRPr="00C30A10">
        <w:rPr>
          <w:rFonts w:hint="eastAsia"/>
        </w:rPr>
        <w:t>答案</w:t>
      </w:r>
      <w:r w:rsidRPr="00FC2FD1">
        <w:rPr>
          <w:rFonts w:hint="eastAsia"/>
          <w:lang w:val="pt-BR"/>
        </w:rPr>
        <w:t>：</w:t>
      </w:r>
      <w:r w:rsidRPr="00FC2FD1">
        <w:rPr>
          <w:lang w:val="pt-BR"/>
        </w:rPr>
        <w:t>A</w:t>
      </w:r>
    </w:p>
    <w:p w:rsidR="00C501A0" w:rsidRPr="009E0ED8" w:rsidRDefault="00C501A0" w:rsidP="008647A3"/>
    <w:p w:rsidR="00C501A0" w:rsidRPr="008647A3" w:rsidRDefault="00C501A0" w:rsidP="008647A3"/>
    <w:sectPr w:rsidR="00C501A0" w:rsidRPr="008647A3" w:rsidSect="00666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A0" w:rsidRDefault="00C501A0" w:rsidP="00FC2FD1">
      <w:pPr>
        <w:spacing w:line="240" w:lineRule="auto"/>
      </w:pPr>
      <w:r>
        <w:separator/>
      </w:r>
    </w:p>
  </w:endnote>
  <w:endnote w:type="continuationSeparator" w:id="1">
    <w:p w:rsidR="00C501A0" w:rsidRDefault="00C501A0" w:rsidP="00FC2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A0" w:rsidRDefault="00C501A0" w:rsidP="00FC2FD1">
      <w:pPr>
        <w:spacing w:line="240" w:lineRule="auto"/>
      </w:pPr>
      <w:r>
        <w:separator/>
      </w:r>
    </w:p>
  </w:footnote>
  <w:footnote w:type="continuationSeparator" w:id="1">
    <w:p w:rsidR="00C501A0" w:rsidRDefault="00C501A0" w:rsidP="00FC2F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 w:rsidP="00E8678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A0" w:rsidRDefault="00C501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FD1"/>
    <w:rsid w:val="00013623"/>
    <w:rsid w:val="00053313"/>
    <w:rsid w:val="00170B2B"/>
    <w:rsid w:val="00194B98"/>
    <w:rsid w:val="001B572C"/>
    <w:rsid w:val="001E38E6"/>
    <w:rsid w:val="00377E0A"/>
    <w:rsid w:val="0042476A"/>
    <w:rsid w:val="00492AE6"/>
    <w:rsid w:val="00666047"/>
    <w:rsid w:val="008647A3"/>
    <w:rsid w:val="009D0BF8"/>
    <w:rsid w:val="009E0ED8"/>
    <w:rsid w:val="009E1F66"/>
    <w:rsid w:val="00BC7DC0"/>
    <w:rsid w:val="00C30A10"/>
    <w:rsid w:val="00C501A0"/>
    <w:rsid w:val="00D37C7E"/>
    <w:rsid w:val="00E1513C"/>
    <w:rsid w:val="00E86783"/>
    <w:rsid w:val="00FC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2F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2F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C2F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2FD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41</Words>
  <Characters>238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2011-05-21T09:02:00Z</dcterms:created>
  <dcterms:modified xsi:type="dcterms:W3CDTF">2011-08-11T03:23:00Z</dcterms:modified>
</cp:coreProperties>
</file>