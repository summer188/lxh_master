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404" w:rsidRPr="00C30A10" w:rsidRDefault="002A0404" w:rsidP="006D66E0">
      <w:pPr>
        <w:spacing w:line="360" w:lineRule="auto"/>
      </w:pPr>
      <w:r w:rsidRPr="00C30A10">
        <w:rPr>
          <w:rFonts w:hint="eastAsia"/>
        </w:rPr>
        <w:t>相同质量的下列物质在氧气中充分燃烧，消耗氧气最少的是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2A0404" w:rsidRPr="00C30A10" w:rsidRDefault="002A0404" w:rsidP="006D66E0">
      <w:pPr>
        <w:spacing w:line="360" w:lineRule="auto"/>
      </w:pPr>
      <w:r w:rsidRPr="00C30A10">
        <w:t>A. CH</w:t>
      </w:r>
      <w:r w:rsidRPr="00C30A10">
        <w:rPr>
          <w:szCs w:val="21"/>
          <w:vertAlign w:val="subscript"/>
        </w:rPr>
        <w:t>4</w:t>
      </w:r>
      <w:r>
        <w:t xml:space="preserve">    </w:t>
      </w:r>
      <w:r w:rsidRPr="00C30A10">
        <w:t>B. H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C30A10">
          <w:rPr>
            <w:szCs w:val="21"/>
            <w:vertAlign w:val="subscript"/>
          </w:rPr>
          <w:t>2</w:t>
        </w:r>
        <w:r>
          <w:t xml:space="preserve">    </w:t>
        </w:r>
        <w:r w:rsidRPr="00C30A10">
          <w:t>C</w:t>
        </w:r>
      </w:smartTag>
      <w:r w:rsidRPr="00C30A10">
        <w:t>. S</w:t>
      </w:r>
      <w:r>
        <w:t xml:space="preserve">    </w:t>
      </w:r>
      <w:r w:rsidRPr="00C30A10">
        <w:t>D. P</w:t>
      </w:r>
    </w:p>
    <w:p w:rsidR="002A0404" w:rsidRPr="00C30A10" w:rsidRDefault="002A0404" w:rsidP="006D66E0">
      <w:pPr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2A0404" w:rsidRPr="00C30A10" w:rsidRDefault="002A0404" w:rsidP="006D66E0">
      <w:pPr>
        <w:spacing w:line="360" w:lineRule="auto"/>
      </w:pPr>
      <w:r w:rsidRPr="00C30A10">
        <w:rPr>
          <w:rFonts w:hint="eastAsia"/>
        </w:rPr>
        <w:t>本题实际考察了四个有关化学方程式的计算。由于题目未给具体数值，可设质量均为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30A10">
          <w:t>1g</w:t>
        </w:r>
      </w:smartTag>
      <w:r w:rsidRPr="00C30A10">
        <w:rPr>
          <w:rFonts w:hint="eastAsia"/>
        </w:rPr>
        <w:t>，再找出相应的关系式进行计算。</w:t>
      </w:r>
    </w:p>
    <w:p w:rsidR="002A0404" w:rsidRPr="00C30A10" w:rsidRDefault="002A0404" w:rsidP="006D66E0">
      <w:pPr>
        <w:spacing w:line="360" w:lineRule="auto"/>
        <w:ind w:firstLine="750"/>
      </w:pPr>
      <w:r w:rsidRPr="00C30A10">
        <w:t>CH</w:t>
      </w:r>
      <w:r w:rsidRPr="00C30A10">
        <w:rPr>
          <w:vertAlign w:val="subscript"/>
        </w:rPr>
        <w:t>4</w:t>
      </w:r>
      <w:r w:rsidRPr="00C30A10">
        <w:t xml:space="preserve"> ~ 2O</w:t>
      </w:r>
      <w:r w:rsidRPr="00C30A10">
        <w:rPr>
          <w:vertAlign w:val="subscript"/>
        </w:rPr>
        <w:t>2</w:t>
      </w:r>
      <w:r w:rsidRPr="00C30A10">
        <w:t xml:space="preserve">      2H</w:t>
      </w:r>
      <w:r w:rsidRPr="00C30A10">
        <w:rPr>
          <w:vertAlign w:val="subscript"/>
        </w:rPr>
        <w:t>2</w:t>
      </w:r>
      <w:r w:rsidRPr="00C30A10">
        <w:t xml:space="preserve"> ~ O</w:t>
      </w:r>
      <w:r w:rsidRPr="00C30A10">
        <w:rPr>
          <w:vertAlign w:val="subscript"/>
        </w:rPr>
        <w:t>2</w:t>
      </w:r>
      <w:r w:rsidRPr="00C30A10">
        <w:t xml:space="preserve">      S ~ O</w:t>
      </w:r>
      <w:r w:rsidRPr="00C30A10">
        <w:rPr>
          <w:vertAlign w:val="subscript"/>
        </w:rPr>
        <w:t>2</w:t>
      </w:r>
      <w:r w:rsidRPr="00C30A10">
        <w:t xml:space="preserve">      4P ~ 5O</w:t>
      </w:r>
      <w:r w:rsidRPr="00C30A10">
        <w:rPr>
          <w:vertAlign w:val="subscript"/>
        </w:rPr>
        <w:t>2</w:t>
      </w:r>
    </w:p>
    <w:p w:rsidR="002A0404" w:rsidRPr="00C30A10" w:rsidRDefault="002A0404" w:rsidP="006D66E0">
      <w:pPr>
        <w:spacing w:line="360" w:lineRule="auto"/>
        <w:ind w:firstLine="750"/>
      </w:pPr>
      <w:r w:rsidRPr="00C30A10">
        <w:t>16    64       4   32      32  32     124  160</w:t>
      </w:r>
    </w:p>
    <w:p w:rsidR="002A0404" w:rsidRPr="00C30A10" w:rsidRDefault="002A0404" w:rsidP="006D66E0">
      <w:pPr>
        <w:spacing w:line="360" w:lineRule="auto"/>
        <w:ind w:firstLine="750"/>
      </w:pP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30A10">
          <w:t>1g</w:t>
        </w:r>
      </w:smartTag>
      <w:r w:rsidRPr="00C30A10">
        <w:t xml:space="preserve">    x</w:t>
      </w:r>
      <w:r w:rsidRPr="00C30A10">
        <w:rPr>
          <w:vertAlign w:val="subscript"/>
        </w:rPr>
        <w:t>1</w:t>
      </w:r>
      <w:r w:rsidRPr="00C30A10">
        <w:t xml:space="preserve">       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30A10">
          <w:t>1g</w:t>
        </w:r>
      </w:smartTag>
      <w:r w:rsidRPr="00C30A10">
        <w:t xml:space="preserve">   x</w:t>
      </w:r>
      <w:r w:rsidRPr="00C30A10">
        <w:rPr>
          <w:vertAlign w:val="subscript"/>
        </w:rPr>
        <w:t>2</w:t>
      </w:r>
      <w:r w:rsidRPr="00C30A10">
        <w:t xml:space="preserve">      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30A10">
          <w:t>1g</w:t>
        </w:r>
      </w:smartTag>
      <w:r w:rsidRPr="00C30A10">
        <w:t xml:space="preserve">  x</w:t>
      </w:r>
      <w:r w:rsidRPr="00C30A10">
        <w:rPr>
          <w:vertAlign w:val="subscript"/>
        </w:rPr>
        <w:t>3</w:t>
      </w:r>
      <w:r w:rsidRPr="00C30A10">
        <w:t xml:space="preserve">      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30A10">
          <w:t>1g</w:t>
        </w:r>
      </w:smartTag>
      <w:r w:rsidRPr="00C30A10">
        <w:t xml:space="preserve">   x</w:t>
      </w:r>
      <w:r w:rsidRPr="00C30A10">
        <w:rPr>
          <w:vertAlign w:val="subscript"/>
        </w:rPr>
        <w:t>4</w:t>
      </w:r>
    </w:p>
    <w:p w:rsidR="002A0404" w:rsidRPr="00C30A10" w:rsidRDefault="002A0404" w:rsidP="006D66E0">
      <w:pPr>
        <w:spacing w:line="360" w:lineRule="auto"/>
        <w:ind w:firstLine="750"/>
      </w:pPr>
      <w:r w:rsidRPr="00C30A10">
        <w:t>x</w:t>
      </w:r>
      <w:r w:rsidRPr="00C30A10">
        <w:rPr>
          <w:vertAlign w:val="subscript"/>
        </w:rPr>
        <w:t>1</w:t>
      </w:r>
      <w:r w:rsidRPr="00C30A10">
        <w:rPr>
          <w:rFonts w:hint="eastAsia"/>
        </w:rPr>
        <w:t>＝</w:t>
      </w:r>
      <w:smartTag w:uri="urn:schemas-microsoft-com:office:smarttags" w:element="chmetcnv">
        <w:smartTagPr>
          <w:attr w:name="UnitName" w:val="g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30A10">
          <w:t>4g</w:t>
        </w:r>
      </w:smartTag>
      <w:r w:rsidRPr="00C30A10">
        <w:t xml:space="preserve">         x</w:t>
      </w:r>
      <w:r w:rsidRPr="00C30A10">
        <w:rPr>
          <w:vertAlign w:val="subscript"/>
        </w:rPr>
        <w:t>2</w:t>
      </w:r>
      <w:r w:rsidRPr="00C30A10">
        <w:rPr>
          <w:rFonts w:hint="eastAsia"/>
        </w:rPr>
        <w:t>＝</w:t>
      </w:r>
      <w:smartTag w:uri="urn:schemas-microsoft-com:office:smarttags" w:element="chmetcnv">
        <w:smartTagPr>
          <w:attr w:name="UnitName" w:val="g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30A10">
          <w:t>8g</w:t>
        </w:r>
      </w:smartTag>
      <w:r w:rsidRPr="00C30A10">
        <w:t xml:space="preserve">       x</w:t>
      </w:r>
      <w:r w:rsidRPr="00C30A10">
        <w:rPr>
          <w:vertAlign w:val="subscript"/>
        </w:rPr>
        <w:t>3</w:t>
      </w:r>
      <w:r w:rsidRPr="00C30A10">
        <w:rPr>
          <w:rFonts w:hint="eastAsia"/>
        </w:rPr>
        <w:t>＝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30A10">
          <w:t>1g</w:t>
        </w:r>
      </w:smartTag>
      <w:r w:rsidRPr="00C30A10">
        <w:t xml:space="preserve">      x</w:t>
      </w:r>
      <w:r w:rsidRPr="00C30A10">
        <w:rPr>
          <w:vertAlign w:val="subscript"/>
        </w:rPr>
        <w:t>4</w:t>
      </w:r>
      <w:r w:rsidRPr="00C30A10">
        <w:rPr>
          <w:rFonts w:hint="eastAsia"/>
        </w:rPr>
        <w:t>≈</w:t>
      </w:r>
      <w:smartTag w:uri="urn:schemas-microsoft-com:office:smarttags" w:element="chmetcnv">
        <w:smartTagPr>
          <w:attr w:name="UnitName" w:val="g"/>
          <w:attr w:name="SourceValue" w:val="1.3"/>
          <w:attr w:name="HasSpace" w:val="False"/>
          <w:attr w:name="Negative" w:val="False"/>
          <w:attr w:name="NumberType" w:val="1"/>
          <w:attr w:name="TCSC" w:val="0"/>
        </w:smartTagPr>
        <w:r w:rsidRPr="00C30A10">
          <w:t>1.3g</w:t>
        </w:r>
      </w:smartTag>
    </w:p>
    <w:p w:rsidR="002A0404" w:rsidRPr="00C30A10" w:rsidRDefault="002A0404" w:rsidP="00042C5C">
      <w:pPr>
        <w:spacing w:line="360" w:lineRule="auto"/>
        <w:ind w:firstLineChars="200" w:firstLine="31680"/>
      </w:pPr>
      <w:r w:rsidRPr="00C30A10">
        <w:rPr>
          <w:rFonts w:hint="eastAsia"/>
        </w:rPr>
        <w:t>可以看出硫消耗氧气最少。</w:t>
      </w:r>
    </w:p>
    <w:p w:rsidR="002A0404" w:rsidRPr="00C30A10" w:rsidRDefault="002A0404" w:rsidP="00042C5C">
      <w:pPr>
        <w:spacing w:line="360" w:lineRule="auto"/>
        <w:ind w:firstLineChars="200" w:firstLine="31680"/>
      </w:pPr>
      <w:r w:rsidRPr="00C30A10">
        <w:rPr>
          <w:rFonts w:hint="eastAsia"/>
        </w:rPr>
        <w:t>做此题也可以利用观察法，观察所选物质的相对原子质量的大小，求其质量比即可得出答案。</w:t>
      </w:r>
    </w:p>
    <w:p w:rsidR="002A0404" w:rsidRPr="006D66E0" w:rsidRDefault="002A0404" w:rsidP="006D66E0">
      <w:pPr>
        <w:spacing w:line="360" w:lineRule="auto"/>
      </w:pPr>
      <w:r w:rsidRPr="00C30A10">
        <w:rPr>
          <w:rFonts w:hint="eastAsia"/>
          <w:bCs/>
        </w:rPr>
        <w:t>答案：</w:t>
      </w:r>
      <w:r w:rsidRPr="00C30A10">
        <w:t>C</w:t>
      </w:r>
    </w:p>
    <w:sectPr w:rsidR="002A0404" w:rsidRPr="006D66E0" w:rsidSect="00B12A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404" w:rsidRDefault="002A0404" w:rsidP="006D66E0">
      <w:pPr>
        <w:spacing w:line="240" w:lineRule="auto"/>
      </w:pPr>
      <w:r>
        <w:separator/>
      </w:r>
    </w:p>
  </w:endnote>
  <w:endnote w:type="continuationSeparator" w:id="1">
    <w:p w:rsidR="002A0404" w:rsidRDefault="002A0404" w:rsidP="006D6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404" w:rsidRDefault="002A04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404" w:rsidRDefault="002A04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404" w:rsidRDefault="002A04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404" w:rsidRDefault="002A0404" w:rsidP="006D66E0">
      <w:pPr>
        <w:spacing w:line="240" w:lineRule="auto"/>
      </w:pPr>
      <w:r>
        <w:separator/>
      </w:r>
    </w:p>
  </w:footnote>
  <w:footnote w:type="continuationSeparator" w:id="1">
    <w:p w:rsidR="002A0404" w:rsidRDefault="002A0404" w:rsidP="006D66E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404" w:rsidRDefault="002A04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404" w:rsidRDefault="002A0404" w:rsidP="00042C5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404" w:rsidRDefault="002A04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66E0"/>
    <w:rsid w:val="00042C5C"/>
    <w:rsid w:val="001546B9"/>
    <w:rsid w:val="002A0404"/>
    <w:rsid w:val="005B5C7B"/>
    <w:rsid w:val="006D66E0"/>
    <w:rsid w:val="00B12A8C"/>
    <w:rsid w:val="00B53CEE"/>
    <w:rsid w:val="00C30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E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D66E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66E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D66E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66E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55</Words>
  <Characters>319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2011-05-21T09:24:00Z</dcterms:created>
  <dcterms:modified xsi:type="dcterms:W3CDTF">2011-05-24T08:24:00Z</dcterms:modified>
</cp:coreProperties>
</file>