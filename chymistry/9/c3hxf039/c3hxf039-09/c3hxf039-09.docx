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25" w:rsidRPr="00C86CFE" w:rsidRDefault="00A52A25" w:rsidP="00F227E4">
      <w:pPr>
        <w:snapToGrid w:val="0"/>
        <w:spacing w:line="360" w:lineRule="auto"/>
      </w:pPr>
      <w:r w:rsidRPr="00C86CFE">
        <w:rPr>
          <w:rFonts w:hint="eastAsia"/>
        </w:rPr>
        <w:t>某同学对下列</w:t>
      </w:r>
      <w:r w:rsidRPr="00C86CFE">
        <w:t>4</w:t>
      </w:r>
      <w:r w:rsidRPr="00C86CFE">
        <w:rPr>
          <w:rFonts w:hint="eastAsia"/>
        </w:rPr>
        <w:t>个实验都设计了两种方案，其中方案</w:t>
      </w:r>
      <w:r w:rsidRPr="00C86CFE">
        <w:t>1</w:t>
      </w:r>
      <w:r w:rsidRPr="00C86CFE">
        <w:rPr>
          <w:rFonts w:hint="eastAsia"/>
        </w:rPr>
        <w:t>合理、方案</w:t>
      </w:r>
      <w:r w:rsidRPr="00C86CFE">
        <w:t>2</w:t>
      </w:r>
      <w:r w:rsidRPr="00C86CFE">
        <w:rPr>
          <w:rFonts w:hint="eastAsia"/>
        </w:rPr>
        <w:t>不合理的是</w:t>
      </w:r>
      <w:r w:rsidRPr="00C86CFE">
        <w:rPr>
          <w:rFonts w:hAnsi="宋体" w:hint="eastAsia"/>
          <w:szCs w:val="21"/>
        </w:rPr>
        <w:t>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A52A25" w:rsidRPr="00C86CFE" w:rsidTr="00CC35AB"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选项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t>A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t>B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t>C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t>D</w:t>
            </w:r>
          </w:p>
        </w:tc>
      </w:tr>
      <w:tr w:rsidR="00A52A25" w:rsidRPr="00C86CFE" w:rsidTr="00CC35AB"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实验目的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除去氢氧化钠中少量的碳酸钠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清洗铁制品表面的铁锈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鉴别氯化钠溶液和稀盐酸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检验一氧化碳中是否混有少量二氧化碳</w:t>
            </w:r>
          </w:p>
        </w:tc>
      </w:tr>
      <w:tr w:rsidR="00A52A25" w:rsidRPr="00C86CFE" w:rsidTr="00CC35AB"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方案</w:t>
            </w:r>
            <w:r w:rsidRPr="00C86CFE">
              <w:t>1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加水溶解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加适量稀盐酸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加锌粒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点燃</w:t>
            </w:r>
          </w:p>
        </w:tc>
      </w:tr>
      <w:tr w:rsidR="00A52A25" w:rsidRPr="00C86CFE" w:rsidTr="00CC35AB"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方案</w:t>
            </w:r>
            <w:r w:rsidRPr="00C86CFE">
              <w:t>2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加稀硫酸</w:t>
            </w:r>
          </w:p>
        </w:tc>
        <w:tc>
          <w:tcPr>
            <w:tcW w:w="1704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用水洗涤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加石蕊溶液</w:t>
            </w:r>
          </w:p>
        </w:tc>
        <w:tc>
          <w:tcPr>
            <w:tcW w:w="1705" w:type="dxa"/>
          </w:tcPr>
          <w:p w:rsidR="00A52A25" w:rsidRPr="00C86CFE" w:rsidRDefault="00A52A25" w:rsidP="00F227E4">
            <w:pPr>
              <w:snapToGrid w:val="0"/>
              <w:spacing w:line="360" w:lineRule="auto"/>
              <w:jc w:val="center"/>
            </w:pPr>
            <w:r w:rsidRPr="00C86CFE">
              <w:rPr>
                <w:rFonts w:hint="eastAsia"/>
              </w:rPr>
              <w:t>通入澄清石灰水</w:t>
            </w:r>
          </w:p>
        </w:tc>
      </w:tr>
    </w:tbl>
    <w:p w:rsidR="00A52A25" w:rsidRPr="00C86CFE" w:rsidRDefault="00A52A25" w:rsidP="00A52A25">
      <w:pPr>
        <w:snapToGrid w:val="0"/>
        <w:spacing w:line="360" w:lineRule="auto"/>
        <w:ind w:left="31680" w:hangingChars="1" w:firstLine="31680"/>
      </w:pPr>
      <w:r w:rsidRPr="00C86CFE">
        <w:rPr>
          <w:rFonts w:hint="eastAsia"/>
        </w:rPr>
        <w:t>解析：</w:t>
      </w:r>
    </w:p>
    <w:p w:rsidR="00A52A25" w:rsidRDefault="00A52A25" w:rsidP="00F227E4">
      <w:pPr>
        <w:spacing w:line="360" w:lineRule="auto"/>
        <w:rPr>
          <w:szCs w:val="21"/>
        </w:rPr>
      </w:pPr>
      <w:r w:rsidRPr="00C86CFE">
        <w:rPr>
          <w:rFonts w:hint="eastAsia"/>
        </w:rPr>
        <w:t>此题是一道物质鉴别题，要根据物质的性质加以区分。氢氧化钠和碳酸钠都是溶于水的，因此，加水不能将二者鉴别出来，</w:t>
      </w:r>
      <w:r>
        <w:rPr>
          <w:rFonts w:hint="eastAsia"/>
        </w:rPr>
        <w:t>若</w:t>
      </w:r>
      <w:r w:rsidRPr="00C86CFE">
        <w:rPr>
          <w:rFonts w:hint="eastAsia"/>
        </w:rPr>
        <w:t>加酸碳酸钠中会产生气泡。</w:t>
      </w:r>
      <w:r w:rsidRPr="00C86CFE">
        <w:rPr>
          <w:rFonts w:hint="eastAsia"/>
          <w:szCs w:val="21"/>
        </w:rPr>
        <w:t>铁锈的成分是氧化铁，能和稀盐酸反应，但是不能和水反应，故</w:t>
      </w:r>
      <w:r w:rsidRPr="00C86CFE">
        <w:rPr>
          <w:szCs w:val="21"/>
        </w:rPr>
        <w:t xml:space="preserve">B </w:t>
      </w:r>
      <w:r w:rsidRPr="00C86CFE">
        <w:rPr>
          <w:rFonts w:hint="eastAsia"/>
          <w:szCs w:val="21"/>
        </w:rPr>
        <w:t>选项符合题意。鉴别氯化钠和稀盐酸时，加锌粒，盐酸中会有气泡冒出，氯化钠中无</w:t>
      </w:r>
      <w:r>
        <w:rPr>
          <w:rFonts w:hint="eastAsia"/>
          <w:szCs w:val="21"/>
        </w:rPr>
        <w:t>现象。不能用燃烧的方法检验二氧化碳的存在，因为二氧化碳不可燃，应</w:t>
      </w:r>
      <w:r w:rsidRPr="00C86CFE">
        <w:rPr>
          <w:rFonts w:hint="eastAsia"/>
          <w:szCs w:val="21"/>
        </w:rPr>
        <w:t>将气体通入澄清的石灰水，看石灰水是否变混浊。</w:t>
      </w:r>
    </w:p>
    <w:p w:rsidR="00A52A25" w:rsidRDefault="00A52A25" w:rsidP="00F227E4">
      <w:pPr>
        <w:spacing w:line="360" w:lineRule="auto"/>
      </w:pPr>
      <w:r w:rsidRPr="00C86CFE">
        <w:rPr>
          <w:rFonts w:hint="eastAsia"/>
          <w:szCs w:val="21"/>
        </w:rPr>
        <w:t>答案：</w:t>
      </w:r>
      <w:r w:rsidRPr="00C86CFE">
        <w:rPr>
          <w:szCs w:val="21"/>
        </w:rPr>
        <w:t>B</w:t>
      </w:r>
    </w:p>
    <w:sectPr w:rsidR="00A52A25" w:rsidSect="00934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A25" w:rsidRDefault="00A52A25" w:rsidP="00F227E4">
      <w:pPr>
        <w:spacing w:line="240" w:lineRule="auto"/>
      </w:pPr>
      <w:r>
        <w:separator/>
      </w:r>
    </w:p>
  </w:endnote>
  <w:endnote w:type="continuationSeparator" w:id="1">
    <w:p w:rsidR="00A52A25" w:rsidRDefault="00A52A25" w:rsidP="00F22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25" w:rsidRDefault="00A52A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25" w:rsidRDefault="00A52A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25" w:rsidRDefault="00A52A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A25" w:rsidRDefault="00A52A25" w:rsidP="00F227E4">
      <w:pPr>
        <w:spacing w:line="240" w:lineRule="auto"/>
      </w:pPr>
      <w:r>
        <w:separator/>
      </w:r>
    </w:p>
  </w:footnote>
  <w:footnote w:type="continuationSeparator" w:id="1">
    <w:p w:rsidR="00A52A25" w:rsidRDefault="00A52A25" w:rsidP="00F227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25" w:rsidRDefault="00A52A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25" w:rsidRDefault="00A52A25" w:rsidP="0079053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25" w:rsidRDefault="00A52A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27E4"/>
    <w:rsid w:val="002057D2"/>
    <w:rsid w:val="004B257B"/>
    <w:rsid w:val="0079053F"/>
    <w:rsid w:val="007F36F5"/>
    <w:rsid w:val="00934254"/>
    <w:rsid w:val="00A52A25"/>
    <w:rsid w:val="00C86CFE"/>
    <w:rsid w:val="00CC35AB"/>
    <w:rsid w:val="00F22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E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227E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27E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227E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227E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227E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54</Words>
  <Characters>312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2011-05-27T06:35:00Z</dcterms:created>
  <dcterms:modified xsi:type="dcterms:W3CDTF">2011-06-07T05:52:00Z</dcterms:modified>
</cp:coreProperties>
</file>