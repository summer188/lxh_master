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2F" w:rsidRPr="00C86CFE" w:rsidRDefault="00BE0E2F" w:rsidP="009707A0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在实验室里若仅用酚酞试液，并根据同组物质间的相互反应就能鉴别出来的是（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BE0E2F" w:rsidRPr="00C86CFE" w:rsidRDefault="00BE0E2F" w:rsidP="009707A0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A</w:t>
      </w:r>
      <w:r w:rsidRPr="00C86CFE">
        <w:rPr>
          <w:rFonts w:hAnsi="宋体"/>
          <w:szCs w:val="21"/>
        </w:rPr>
        <w:t xml:space="preserve">. </w:t>
      </w:r>
      <w:r w:rsidRPr="00C86CFE">
        <w:rPr>
          <w:szCs w:val="21"/>
        </w:rPr>
        <w:t>NaOH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>B</w:t>
      </w:r>
      <w:r>
        <w:rPr>
          <w:szCs w:val="21"/>
        </w:rPr>
        <w:t xml:space="preserve"> </w:t>
      </w:r>
      <w:r w:rsidRPr="00C86CFE">
        <w:rPr>
          <w:szCs w:val="21"/>
        </w:rPr>
        <w:t>a</w:t>
      </w:r>
      <w:r w:rsidRPr="00C86CFE">
        <w:rPr>
          <w:rFonts w:hAnsi="宋体" w:hint="eastAsia"/>
          <w:szCs w:val="21"/>
        </w:rPr>
        <w:t>（</w:t>
      </w:r>
      <w:r w:rsidRPr="00C86CFE">
        <w:rPr>
          <w:szCs w:val="21"/>
        </w:rPr>
        <w:t>OH</w:t>
      </w:r>
      <w:r w:rsidRPr="00C86CFE">
        <w:rPr>
          <w:rFonts w:hAnsi="宋体" w:hint="eastAsia"/>
          <w:szCs w:val="21"/>
        </w:rPr>
        <w:t>）</w:t>
      </w:r>
      <w:r w:rsidRPr="00C86CFE">
        <w:rPr>
          <w:szCs w:val="21"/>
          <w:vertAlign w:val="subscript"/>
        </w:rPr>
        <w:t>2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 xml:space="preserve">HCl </w:t>
      </w:r>
      <w:r w:rsidRPr="00C86CFE">
        <w:rPr>
          <w:rFonts w:hAnsi="宋体"/>
          <w:szCs w:val="21"/>
        </w:rPr>
        <w:t xml:space="preserve">    </w:t>
      </w:r>
      <w:r w:rsidRPr="00C86CFE">
        <w:rPr>
          <w:szCs w:val="21"/>
        </w:rPr>
        <w:t xml:space="preserve"> </w:t>
      </w:r>
    </w:p>
    <w:p w:rsidR="00BE0E2F" w:rsidRPr="00C86CFE" w:rsidRDefault="00BE0E2F" w:rsidP="009707A0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B</w:t>
      </w:r>
      <w:r w:rsidRPr="00C86CFE">
        <w:rPr>
          <w:rFonts w:hAnsi="宋体"/>
          <w:szCs w:val="21"/>
        </w:rPr>
        <w:t xml:space="preserve">. </w:t>
      </w:r>
      <w:r w:rsidRPr="00C86CFE">
        <w:rPr>
          <w:szCs w:val="21"/>
        </w:rPr>
        <w:t>NaOH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>HCl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>NaCl</w:t>
      </w:r>
    </w:p>
    <w:p w:rsidR="00BE0E2F" w:rsidRPr="00C86CFE" w:rsidRDefault="00BE0E2F" w:rsidP="009707A0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C</w:t>
      </w:r>
      <w:r w:rsidRPr="00C86CFE">
        <w:rPr>
          <w:rFonts w:hAnsi="宋体"/>
          <w:szCs w:val="21"/>
        </w:rPr>
        <w:t xml:space="preserve">. </w:t>
      </w:r>
      <w:r w:rsidRPr="00C86CFE">
        <w:rPr>
          <w:szCs w:val="21"/>
        </w:rPr>
        <w:t>H</w:t>
      </w:r>
      <w:r w:rsidRPr="00C86CFE">
        <w:rPr>
          <w:szCs w:val="21"/>
          <w:vertAlign w:val="subscript"/>
        </w:rPr>
        <w:t>2</w:t>
      </w:r>
      <w:r w:rsidRPr="00C86CFE">
        <w:rPr>
          <w:szCs w:val="21"/>
        </w:rPr>
        <w:t>SO</w:t>
      </w:r>
      <w:r w:rsidRPr="00C86CFE">
        <w:rPr>
          <w:szCs w:val="21"/>
          <w:vertAlign w:val="subscript"/>
        </w:rPr>
        <w:t>4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>Na</w:t>
      </w:r>
      <w:r w:rsidRPr="00C86CFE">
        <w:rPr>
          <w:szCs w:val="21"/>
          <w:vertAlign w:val="subscript"/>
        </w:rPr>
        <w:t>2</w:t>
      </w:r>
      <w:r w:rsidRPr="00C86CFE">
        <w:rPr>
          <w:szCs w:val="21"/>
        </w:rPr>
        <w:t>SO</w:t>
      </w:r>
      <w:r w:rsidRPr="00C86CFE">
        <w:rPr>
          <w:szCs w:val="21"/>
          <w:vertAlign w:val="subscript"/>
        </w:rPr>
        <w:t>4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 xml:space="preserve">NaCl </w:t>
      </w:r>
      <w:r w:rsidRPr="00C86CFE">
        <w:rPr>
          <w:rFonts w:hAnsi="宋体"/>
          <w:szCs w:val="21"/>
        </w:rPr>
        <w:t xml:space="preserve">    </w:t>
      </w:r>
      <w:r w:rsidRPr="00C86CFE">
        <w:rPr>
          <w:szCs w:val="21"/>
        </w:rPr>
        <w:t xml:space="preserve"> </w:t>
      </w:r>
    </w:p>
    <w:p w:rsidR="00BE0E2F" w:rsidRPr="00C86CFE" w:rsidRDefault="00BE0E2F" w:rsidP="009707A0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D</w:t>
      </w:r>
      <w:r w:rsidRPr="00C86CFE">
        <w:rPr>
          <w:rFonts w:hAnsi="宋体"/>
          <w:szCs w:val="21"/>
        </w:rPr>
        <w:t xml:space="preserve">. </w:t>
      </w:r>
      <w:r w:rsidRPr="00C86CFE">
        <w:rPr>
          <w:szCs w:val="21"/>
        </w:rPr>
        <w:t>NaOH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>NaNO</w:t>
      </w:r>
      <w:r w:rsidRPr="00C86CFE">
        <w:rPr>
          <w:szCs w:val="21"/>
          <w:vertAlign w:val="subscript"/>
        </w:rPr>
        <w:t>3</w:t>
      </w:r>
      <w:r w:rsidRPr="00C86CFE">
        <w:rPr>
          <w:rFonts w:hAnsi="宋体" w:hint="eastAsia"/>
          <w:szCs w:val="21"/>
        </w:rPr>
        <w:t>、</w:t>
      </w:r>
      <w:r w:rsidRPr="00C86CFE">
        <w:rPr>
          <w:szCs w:val="21"/>
        </w:rPr>
        <w:t>NaCl</w:t>
      </w:r>
    </w:p>
    <w:p w:rsidR="00BE0E2F" w:rsidRPr="00C86CFE" w:rsidRDefault="00BE0E2F" w:rsidP="009707A0">
      <w:pPr>
        <w:snapToGrid w:val="0"/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解析：</w:t>
      </w:r>
    </w:p>
    <w:p w:rsidR="00BE0E2F" w:rsidRDefault="00BE0E2F" w:rsidP="009707A0">
      <w:pPr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用指示剂检验酸碱溶液是初中化学实验经常采用的方法，也是中考题的热点之一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用指示剂检验酸碱的水溶液现象明显，操作简单，因而是一种首选的实验方法。在解答本题时，必须注意：必须是酸、碱、盐（水溶液呈中性）三种溶液才能使用酚酞试液区分。</w:t>
      </w:r>
    </w:p>
    <w:p w:rsidR="00BE0E2F" w:rsidRPr="00C86CFE" w:rsidRDefault="00BE0E2F" w:rsidP="009707A0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答案：</w:t>
      </w:r>
      <w:r w:rsidRPr="00C86CFE">
        <w:rPr>
          <w:szCs w:val="21"/>
        </w:rPr>
        <w:t>B</w:t>
      </w:r>
    </w:p>
    <w:p w:rsidR="00BE0E2F" w:rsidRPr="009E33D3" w:rsidRDefault="00BE0E2F" w:rsidP="009707A0">
      <w:pPr>
        <w:spacing w:line="360" w:lineRule="auto"/>
      </w:pPr>
    </w:p>
    <w:p w:rsidR="00BE0E2F" w:rsidRPr="009E33D3" w:rsidRDefault="00BE0E2F">
      <w:pPr>
        <w:spacing w:line="360" w:lineRule="auto"/>
      </w:pPr>
    </w:p>
    <w:sectPr w:rsidR="00BE0E2F" w:rsidRPr="009E33D3" w:rsidSect="003E7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E2F" w:rsidRDefault="00BE0E2F" w:rsidP="009E33D3">
      <w:pPr>
        <w:spacing w:line="240" w:lineRule="auto"/>
      </w:pPr>
      <w:r>
        <w:separator/>
      </w:r>
    </w:p>
  </w:endnote>
  <w:endnote w:type="continuationSeparator" w:id="1">
    <w:p w:rsidR="00BE0E2F" w:rsidRDefault="00BE0E2F" w:rsidP="009E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E2F" w:rsidRDefault="00BE0E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E2F" w:rsidRDefault="00BE0E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E2F" w:rsidRDefault="00BE0E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E2F" w:rsidRDefault="00BE0E2F" w:rsidP="009E33D3">
      <w:pPr>
        <w:spacing w:line="240" w:lineRule="auto"/>
      </w:pPr>
      <w:r>
        <w:separator/>
      </w:r>
    </w:p>
  </w:footnote>
  <w:footnote w:type="continuationSeparator" w:id="1">
    <w:p w:rsidR="00BE0E2F" w:rsidRDefault="00BE0E2F" w:rsidP="009E33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E2F" w:rsidRDefault="00BE0E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E2F" w:rsidRDefault="00BE0E2F" w:rsidP="00784D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E2F" w:rsidRDefault="00BE0E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33D3"/>
    <w:rsid w:val="00123B99"/>
    <w:rsid w:val="00254402"/>
    <w:rsid w:val="002D0F42"/>
    <w:rsid w:val="003E7F07"/>
    <w:rsid w:val="00607712"/>
    <w:rsid w:val="00784D57"/>
    <w:rsid w:val="009707A0"/>
    <w:rsid w:val="009E33D3"/>
    <w:rsid w:val="00BE0E2F"/>
    <w:rsid w:val="00C86CFE"/>
    <w:rsid w:val="00DC7E9E"/>
    <w:rsid w:val="00F6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D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33D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33D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33D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33D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E33D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38</Words>
  <Characters>220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2011-05-27T06:13:00Z</dcterms:created>
  <dcterms:modified xsi:type="dcterms:W3CDTF">2011-07-22T01:34:00Z</dcterms:modified>
</cp:coreProperties>
</file>