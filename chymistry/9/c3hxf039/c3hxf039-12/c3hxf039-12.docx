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BB" w:rsidRPr="00C86CFE" w:rsidRDefault="00D457BB" w:rsidP="001704F6">
      <w:pPr>
        <w:spacing w:line="360" w:lineRule="auto"/>
      </w:pPr>
      <w:r w:rsidRPr="00C86CFE">
        <w:rPr>
          <w:rFonts w:hint="eastAsia"/>
        </w:rPr>
        <w:t>某气体可能含有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hint="eastAsia"/>
        </w:rPr>
        <w:t>、</w:t>
      </w:r>
      <w:r w:rsidRPr="00C86CFE">
        <w:t>CO</w:t>
      </w:r>
      <w:r w:rsidRPr="00C86CFE">
        <w:rPr>
          <w:rFonts w:hint="eastAsia"/>
        </w:rPr>
        <w:t>、</w:t>
      </w:r>
      <w:r w:rsidRPr="00C86CFE">
        <w:t>CH</w:t>
      </w:r>
      <w:r w:rsidRPr="00C86CFE">
        <w:rPr>
          <w:vertAlign w:val="subscript"/>
        </w:rPr>
        <w:t>4</w:t>
      </w:r>
      <w:r w:rsidRPr="00C86CFE">
        <w:rPr>
          <w:rFonts w:hint="eastAsia"/>
        </w:rPr>
        <w:t>中的一种或两种。在空气中点燃该气体，用干燥玻璃片放在火焰上方，干燥玻璃片上有水雾，用另一个蘸有石灰水的烧杯罩在火焰上方，石灰水</w:t>
      </w:r>
      <w:r>
        <w:rPr>
          <w:rFonts w:hint="eastAsia"/>
        </w:rPr>
        <w:t>变</w:t>
      </w:r>
      <w:r w:rsidRPr="00C86CFE">
        <w:rPr>
          <w:rFonts w:hint="eastAsia"/>
        </w:rPr>
        <w:t>浑浊。根据上述实验判断，该气体成分可能是（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D457BB" w:rsidRPr="00C86CFE" w:rsidRDefault="00D457BB" w:rsidP="001704F6">
      <w:pPr>
        <w:spacing w:line="360" w:lineRule="auto"/>
      </w:pPr>
      <w:r w:rsidRPr="00C86CFE">
        <w:t>A. CO    B. 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C86CFE">
          <w:rPr>
            <w:vertAlign w:val="subscript"/>
          </w:rPr>
          <w:t>2</w:t>
        </w:r>
        <w:r w:rsidRPr="00C86CFE">
          <w:t xml:space="preserve">    C</w:t>
        </w:r>
      </w:smartTag>
      <w:r w:rsidRPr="00C86CFE">
        <w:t>. CH</w:t>
      </w:r>
      <w:r w:rsidRPr="00C86CFE">
        <w:rPr>
          <w:vertAlign w:val="subscript"/>
        </w:rPr>
        <w:t>4</w:t>
      </w:r>
      <w:r w:rsidRPr="00C86CFE">
        <w:t xml:space="preserve">    D. H</w:t>
      </w:r>
      <w:r w:rsidRPr="00C86CFE">
        <w:rPr>
          <w:vertAlign w:val="subscript"/>
        </w:rPr>
        <w:t>2</w:t>
      </w:r>
    </w:p>
    <w:p w:rsidR="00D457BB" w:rsidRPr="00C86CFE" w:rsidRDefault="00D457BB" w:rsidP="001704F6">
      <w:pPr>
        <w:spacing w:line="360" w:lineRule="auto"/>
      </w:pPr>
      <w:r w:rsidRPr="00C86CFE">
        <w:rPr>
          <w:rFonts w:hint="eastAsia"/>
        </w:rPr>
        <w:t>解析：</w:t>
      </w:r>
    </w:p>
    <w:p w:rsidR="00D457BB" w:rsidRDefault="00D457BB" w:rsidP="001704F6">
      <w:pPr>
        <w:spacing w:line="360" w:lineRule="auto"/>
      </w:pPr>
      <w:r>
        <w:rPr>
          <w:rFonts w:hint="eastAsia"/>
        </w:rPr>
        <w:t>由</w:t>
      </w:r>
      <w:r w:rsidRPr="00C86CFE">
        <w:rPr>
          <w:rFonts w:hint="eastAsia"/>
        </w:rPr>
        <w:t>实验现象可知，反应后生成了水和二氧化碳，由</w:t>
      </w:r>
      <w:r>
        <w:rPr>
          <w:rFonts w:hint="eastAsia"/>
        </w:rPr>
        <w:t>质量</w:t>
      </w:r>
      <w:r w:rsidRPr="00C86CFE">
        <w:rPr>
          <w:rFonts w:hint="eastAsia"/>
        </w:rPr>
        <w:t>守恒定律可知，该气体中一定有碳元素和氢元素，可能是</w:t>
      </w:r>
      <w:r w:rsidRPr="00C86CFE">
        <w:t>CH</w:t>
      </w:r>
      <w:r w:rsidRPr="00C86CFE">
        <w:rPr>
          <w:vertAlign w:val="subscript"/>
        </w:rPr>
        <w:t>4</w:t>
      </w:r>
      <w:r w:rsidRPr="00C86CFE">
        <w:rPr>
          <w:rFonts w:hint="eastAsia"/>
        </w:rPr>
        <w:t>，也可能是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hint="eastAsia"/>
        </w:rPr>
        <w:t>、</w:t>
      </w:r>
      <w:r w:rsidRPr="00C86CFE">
        <w:t>CO</w:t>
      </w:r>
      <w:r w:rsidRPr="00C86CFE">
        <w:rPr>
          <w:rFonts w:hint="eastAsia"/>
        </w:rPr>
        <w:t>，也可能是</w:t>
      </w:r>
      <w:r w:rsidRPr="00C86CFE">
        <w:t>CO</w:t>
      </w:r>
      <w:r w:rsidRPr="00C86CFE">
        <w:rPr>
          <w:rFonts w:hint="eastAsia"/>
        </w:rPr>
        <w:t>、</w:t>
      </w:r>
      <w:r w:rsidRPr="00C86CFE">
        <w:t>CH</w:t>
      </w:r>
      <w:r w:rsidRPr="00C86CFE">
        <w:rPr>
          <w:vertAlign w:val="subscript"/>
        </w:rPr>
        <w:t>4</w:t>
      </w:r>
      <w:r w:rsidRPr="00C86CFE">
        <w:rPr>
          <w:rFonts w:hint="eastAsia"/>
        </w:rPr>
        <w:t>，还可能是</w:t>
      </w:r>
      <w:r w:rsidRPr="00C86CFE">
        <w:t>H</w:t>
      </w:r>
      <w:r w:rsidRPr="00C86CFE">
        <w:rPr>
          <w:vertAlign w:val="subscript"/>
        </w:rPr>
        <w:t>2</w:t>
      </w:r>
      <w:r w:rsidRPr="00C86CFE">
        <w:rPr>
          <w:rFonts w:hint="eastAsia"/>
        </w:rPr>
        <w:t>、</w:t>
      </w:r>
      <w:r w:rsidRPr="00C86CFE">
        <w:t>CH</w:t>
      </w:r>
      <w:r w:rsidRPr="00C86CFE">
        <w:rPr>
          <w:vertAlign w:val="subscript"/>
        </w:rPr>
        <w:t>4</w:t>
      </w:r>
      <w:r w:rsidRPr="00C86CFE">
        <w:rPr>
          <w:rFonts w:hint="eastAsia"/>
        </w:rPr>
        <w:t>。</w:t>
      </w:r>
    </w:p>
    <w:p w:rsidR="00D457BB" w:rsidRDefault="00D457BB" w:rsidP="001704F6">
      <w:pPr>
        <w:spacing w:line="360" w:lineRule="auto"/>
      </w:pPr>
      <w:r w:rsidRPr="00C86CFE">
        <w:rPr>
          <w:rFonts w:hint="eastAsia"/>
        </w:rPr>
        <w:t>答案：</w:t>
      </w:r>
      <w:r w:rsidRPr="00C86CFE">
        <w:t>C</w:t>
      </w:r>
    </w:p>
    <w:sectPr w:rsidR="00D457BB" w:rsidSect="00303B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7BB" w:rsidRDefault="00D457BB" w:rsidP="001704F6">
      <w:pPr>
        <w:spacing w:line="240" w:lineRule="auto"/>
      </w:pPr>
      <w:r>
        <w:separator/>
      </w:r>
    </w:p>
  </w:endnote>
  <w:endnote w:type="continuationSeparator" w:id="1">
    <w:p w:rsidR="00D457BB" w:rsidRDefault="00D457BB" w:rsidP="00170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7BB" w:rsidRDefault="00D457BB" w:rsidP="001704F6">
      <w:pPr>
        <w:spacing w:line="240" w:lineRule="auto"/>
      </w:pPr>
      <w:r>
        <w:separator/>
      </w:r>
    </w:p>
  </w:footnote>
  <w:footnote w:type="continuationSeparator" w:id="1">
    <w:p w:rsidR="00D457BB" w:rsidRDefault="00D457BB" w:rsidP="001704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 w:rsidP="009D5FD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7BB" w:rsidRDefault="00D457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4F6"/>
    <w:rsid w:val="001704F6"/>
    <w:rsid w:val="00203B50"/>
    <w:rsid w:val="00303B53"/>
    <w:rsid w:val="008349E7"/>
    <w:rsid w:val="009D5FD4"/>
    <w:rsid w:val="00C86CFE"/>
    <w:rsid w:val="00D4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F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04F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4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704F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04F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704F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2011-05-27T06:40:00Z</dcterms:created>
  <dcterms:modified xsi:type="dcterms:W3CDTF">2011-06-07T05:57:00Z</dcterms:modified>
</cp:coreProperties>
</file>