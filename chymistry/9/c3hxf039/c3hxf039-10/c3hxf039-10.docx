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CC" w:rsidRPr="00C86CFE" w:rsidRDefault="006F58CC" w:rsidP="00766B62">
      <w:pPr>
        <w:spacing w:line="360" w:lineRule="auto"/>
        <w:rPr>
          <w:rFonts w:ascii="宋体"/>
        </w:rPr>
      </w:pPr>
      <w:r w:rsidRPr="00C86CFE">
        <w:rPr>
          <w:rFonts w:ascii="宋体" w:hAnsi="宋体" w:hint="eastAsia"/>
        </w:rPr>
        <w:t>下列鉴别物质的方法错误的是（</w:t>
      </w:r>
      <w:r w:rsidRPr="00C86CFE">
        <w:rPr>
          <w:rFonts w:ascii="宋体" w:hAnsi="宋体"/>
        </w:rPr>
        <w:t xml:space="preserve">    </w:t>
      </w:r>
      <w:r w:rsidRPr="00C86CFE">
        <w:rPr>
          <w:rFonts w:ascii="宋体" w:hAnsi="宋体" w:hint="eastAsia"/>
        </w:rPr>
        <w:t>）</w:t>
      </w:r>
    </w:p>
    <w:p w:rsidR="006F58CC" w:rsidRPr="00C86CFE" w:rsidRDefault="006F58CC" w:rsidP="00766B62">
      <w:pPr>
        <w:spacing w:line="360" w:lineRule="auto"/>
        <w:rPr>
          <w:rFonts w:ascii="宋体"/>
        </w:rPr>
      </w:pPr>
      <w:r w:rsidRPr="00EB370E">
        <w:t>A</w:t>
      </w:r>
      <w:r>
        <w:t xml:space="preserve">. </w:t>
      </w:r>
      <w:r w:rsidRPr="00C86CFE">
        <w:rPr>
          <w:rFonts w:ascii="宋体" w:hAnsi="宋体" w:hint="eastAsia"/>
        </w:rPr>
        <w:t>用闻气味方法鉴别：</w:t>
      </w:r>
      <w:r w:rsidRPr="00EB370E">
        <w:t>NH</w:t>
      </w:r>
      <w:r w:rsidRPr="00EB370E">
        <w:rPr>
          <w:vertAlign w:val="subscript"/>
        </w:rPr>
        <w:t>3</w:t>
      </w:r>
      <w:r w:rsidRPr="00C86CFE">
        <w:rPr>
          <w:rFonts w:ascii="宋体" w:hAnsi="宋体" w:hint="eastAsia"/>
        </w:rPr>
        <w:t>和</w:t>
      </w:r>
      <w:r w:rsidRPr="005A0F5F">
        <w:t>O</w:t>
      </w:r>
      <w:r w:rsidRPr="005A0F5F">
        <w:rPr>
          <w:vertAlign w:val="subscript"/>
        </w:rPr>
        <w:t>2</w:t>
      </w:r>
    </w:p>
    <w:p w:rsidR="006F58CC" w:rsidRPr="00C86CFE" w:rsidRDefault="006F58CC" w:rsidP="00766B62">
      <w:pPr>
        <w:spacing w:line="360" w:lineRule="auto"/>
        <w:rPr>
          <w:rFonts w:ascii="宋体"/>
        </w:rPr>
      </w:pPr>
      <w:r w:rsidRPr="00EB370E">
        <w:t>B</w:t>
      </w:r>
      <w:r>
        <w:t xml:space="preserve">. </w:t>
      </w:r>
      <w:r w:rsidRPr="00C86CFE">
        <w:rPr>
          <w:rFonts w:ascii="宋体" w:hAnsi="宋体" w:hint="eastAsia"/>
        </w:rPr>
        <w:t>用酚酞试液鉴别：稀盐酸和氯化钠溶液</w:t>
      </w:r>
    </w:p>
    <w:p w:rsidR="006F58CC" w:rsidRPr="00C86CFE" w:rsidRDefault="006F58CC" w:rsidP="00766B62">
      <w:pPr>
        <w:spacing w:line="360" w:lineRule="auto"/>
        <w:rPr>
          <w:rFonts w:ascii="宋体"/>
        </w:rPr>
      </w:pPr>
      <w:r w:rsidRPr="00EB370E">
        <w:t xml:space="preserve">C. </w:t>
      </w:r>
      <w:r w:rsidRPr="00C86CFE">
        <w:rPr>
          <w:rFonts w:ascii="宋体" w:hAnsi="宋体" w:hint="eastAsia"/>
        </w:rPr>
        <w:t>用沉淀法鉴别：</w:t>
      </w:r>
      <w:r w:rsidRPr="005A0F5F">
        <w:t>Na</w:t>
      </w:r>
      <w:r w:rsidRPr="005A0F5F">
        <w:rPr>
          <w:vertAlign w:val="subscript"/>
        </w:rPr>
        <w:t>2</w:t>
      </w:r>
      <w:r w:rsidRPr="005A0F5F">
        <w:t>SO</w:t>
      </w:r>
      <w:r w:rsidRPr="005A0F5F">
        <w:rPr>
          <w:vertAlign w:val="subscript"/>
        </w:rPr>
        <w:t>4</w:t>
      </w:r>
      <w:r w:rsidRPr="00C86CFE">
        <w:rPr>
          <w:rFonts w:ascii="宋体" w:hAnsi="宋体" w:hint="eastAsia"/>
        </w:rPr>
        <w:t>溶液和</w:t>
      </w:r>
      <w:r w:rsidRPr="005A0F5F">
        <w:t>NaNO</w:t>
      </w:r>
      <w:r w:rsidRPr="005A0F5F">
        <w:rPr>
          <w:vertAlign w:val="subscript"/>
        </w:rPr>
        <w:t>3</w:t>
      </w:r>
      <w:r w:rsidRPr="00C86CFE">
        <w:rPr>
          <w:rFonts w:ascii="宋体" w:hAnsi="宋体" w:hint="eastAsia"/>
        </w:rPr>
        <w:t>溶液</w:t>
      </w:r>
    </w:p>
    <w:p w:rsidR="006F58CC" w:rsidRPr="00C86CFE" w:rsidRDefault="006F58CC" w:rsidP="00766B62">
      <w:pPr>
        <w:spacing w:line="360" w:lineRule="auto"/>
        <w:rPr>
          <w:rFonts w:ascii="宋体"/>
        </w:rPr>
      </w:pPr>
      <w:r w:rsidRPr="00EB370E">
        <w:t xml:space="preserve">D. </w:t>
      </w:r>
      <w:r w:rsidRPr="00C86CFE">
        <w:rPr>
          <w:rFonts w:ascii="宋体" w:hAnsi="宋体" w:hint="eastAsia"/>
        </w:rPr>
        <w:t>用燃烧法鉴别：</w:t>
      </w:r>
      <w:r w:rsidRPr="005A0F5F">
        <w:t>H</w:t>
      </w:r>
      <w:r w:rsidRPr="005A0F5F">
        <w:rPr>
          <w:vertAlign w:val="subscript"/>
        </w:rPr>
        <w:t>2</w:t>
      </w:r>
      <w:r w:rsidRPr="00C86CFE">
        <w:rPr>
          <w:rFonts w:ascii="宋体" w:hAnsi="宋体" w:hint="eastAsia"/>
        </w:rPr>
        <w:t>和</w:t>
      </w:r>
      <w:r w:rsidRPr="005A0F5F">
        <w:t>CO</w:t>
      </w:r>
    </w:p>
    <w:p w:rsidR="006F58CC" w:rsidRPr="00C86CFE" w:rsidRDefault="006F58CC" w:rsidP="00766B62">
      <w:pPr>
        <w:spacing w:line="360" w:lineRule="auto"/>
      </w:pPr>
      <w:r w:rsidRPr="00C86CFE">
        <w:rPr>
          <w:rFonts w:hint="eastAsia"/>
        </w:rPr>
        <w:t>解析：</w:t>
      </w:r>
    </w:p>
    <w:p w:rsidR="006F58CC" w:rsidRDefault="006F58CC" w:rsidP="00766B62">
      <w:pPr>
        <w:spacing w:line="360" w:lineRule="auto"/>
      </w:pPr>
      <w:r w:rsidRPr="00C86CFE">
        <w:rPr>
          <w:rFonts w:hint="eastAsia"/>
        </w:rPr>
        <w:t>依据物质的性质不同鉴别物质。酚酞遇碱性物质才变红色，盐酸和氯化钠都不是碱性的，</w:t>
      </w:r>
      <w:r>
        <w:rPr>
          <w:rFonts w:hint="eastAsia"/>
        </w:rPr>
        <w:t>酚酞都不变色，</w:t>
      </w:r>
      <w:r w:rsidRPr="00C86CFE">
        <w:rPr>
          <w:rFonts w:hint="eastAsia"/>
        </w:rPr>
        <w:t>因而，无法鉴别。</w:t>
      </w:r>
    </w:p>
    <w:p w:rsidR="006F58CC" w:rsidRPr="00D66B41" w:rsidRDefault="006F58CC" w:rsidP="00766B62">
      <w:pPr>
        <w:spacing w:line="360" w:lineRule="auto"/>
      </w:pPr>
      <w:r w:rsidRPr="00C86CFE">
        <w:rPr>
          <w:rFonts w:hint="eastAsia"/>
          <w:szCs w:val="21"/>
        </w:rPr>
        <w:t>答案：</w:t>
      </w:r>
      <w:r w:rsidRPr="00C86CFE">
        <w:rPr>
          <w:szCs w:val="21"/>
        </w:rPr>
        <w:t>B</w:t>
      </w:r>
    </w:p>
    <w:p w:rsidR="006F58CC" w:rsidRPr="00D66B41" w:rsidRDefault="006F58CC">
      <w:pPr>
        <w:spacing w:line="360" w:lineRule="auto"/>
      </w:pPr>
    </w:p>
    <w:sectPr w:rsidR="006F58CC" w:rsidRPr="00D66B41" w:rsidSect="003675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8CC" w:rsidRDefault="006F58CC" w:rsidP="00D66B41">
      <w:pPr>
        <w:spacing w:line="240" w:lineRule="auto"/>
      </w:pPr>
      <w:r>
        <w:separator/>
      </w:r>
    </w:p>
  </w:endnote>
  <w:endnote w:type="continuationSeparator" w:id="1">
    <w:p w:rsidR="006F58CC" w:rsidRDefault="006F58CC" w:rsidP="00D66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8CC" w:rsidRDefault="006F58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8CC" w:rsidRDefault="006F58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8CC" w:rsidRDefault="006F58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8CC" w:rsidRDefault="006F58CC" w:rsidP="00D66B41">
      <w:pPr>
        <w:spacing w:line="240" w:lineRule="auto"/>
      </w:pPr>
      <w:r>
        <w:separator/>
      </w:r>
    </w:p>
  </w:footnote>
  <w:footnote w:type="continuationSeparator" w:id="1">
    <w:p w:rsidR="006F58CC" w:rsidRDefault="006F58CC" w:rsidP="00D66B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8CC" w:rsidRDefault="006F58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8CC" w:rsidRDefault="006F58CC" w:rsidP="00766B6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8CC" w:rsidRDefault="006F58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B41"/>
    <w:rsid w:val="003675E9"/>
    <w:rsid w:val="005A0F5F"/>
    <w:rsid w:val="006F58CC"/>
    <w:rsid w:val="007015AC"/>
    <w:rsid w:val="00766B62"/>
    <w:rsid w:val="00C341EB"/>
    <w:rsid w:val="00C86CFE"/>
    <w:rsid w:val="00D66B41"/>
    <w:rsid w:val="00EB370E"/>
    <w:rsid w:val="00F7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4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66B4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6B4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66B4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66B4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66B4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25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2011-05-27T06:37:00Z</dcterms:created>
  <dcterms:modified xsi:type="dcterms:W3CDTF">2011-06-07T05:54:00Z</dcterms:modified>
</cp:coreProperties>
</file>