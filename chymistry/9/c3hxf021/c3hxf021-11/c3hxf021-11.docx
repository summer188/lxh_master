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413" w:rsidRPr="007C1321" w:rsidRDefault="00EC6413" w:rsidP="00B333FE">
      <w:pPr>
        <w:spacing w:line="360" w:lineRule="auto"/>
      </w:pPr>
      <w:r w:rsidRPr="007C1321">
        <w:rPr>
          <w:rFonts w:hint="eastAsia"/>
        </w:rPr>
        <w:t>不法分子常用金光闪闪的“假金元宝”（铜锌合金）蒙骗人们，下列鉴别办法中错误的是（</w:t>
      </w:r>
      <w:r w:rsidRPr="007C1321">
        <w:t xml:space="preserve">    </w:t>
      </w:r>
      <w:r w:rsidRPr="007C1321">
        <w:rPr>
          <w:rFonts w:hint="eastAsia"/>
        </w:rPr>
        <w:t>）</w:t>
      </w:r>
    </w:p>
    <w:p w:rsidR="00EC6413" w:rsidRPr="007C1321" w:rsidRDefault="00EC6413" w:rsidP="00B333FE">
      <w:pPr>
        <w:spacing w:line="360" w:lineRule="auto"/>
      </w:pPr>
      <w:r w:rsidRPr="007C1321">
        <w:t xml:space="preserve">A. </w:t>
      </w:r>
      <w:r w:rsidRPr="007C1321">
        <w:rPr>
          <w:rFonts w:hint="eastAsia"/>
        </w:rPr>
        <w:t>加盐酸</w:t>
      </w:r>
      <w:r w:rsidRPr="007C1321">
        <w:t xml:space="preserve">    B. </w:t>
      </w:r>
      <w:r w:rsidRPr="007C1321">
        <w:rPr>
          <w:rFonts w:hint="eastAsia"/>
        </w:rPr>
        <w:t>测密度</w:t>
      </w:r>
      <w:r w:rsidRPr="007C1321">
        <w:t xml:space="preserve">    C. </w:t>
      </w:r>
      <w:r w:rsidRPr="007C1321">
        <w:rPr>
          <w:rFonts w:hint="eastAsia"/>
        </w:rPr>
        <w:t>加硝酸银溶液</w:t>
      </w:r>
      <w:r w:rsidRPr="007C1321">
        <w:t xml:space="preserve">    D. </w:t>
      </w:r>
      <w:r w:rsidRPr="007C1321">
        <w:rPr>
          <w:rFonts w:hint="eastAsia"/>
        </w:rPr>
        <w:t>看颜色</w:t>
      </w:r>
    </w:p>
    <w:p w:rsidR="00EC6413" w:rsidRPr="007C1321" w:rsidRDefault="00EC6413" w:rsidP="00B333FE">
      <w:pPr>
        <w:spacing w:line="360" w:lineRule="auto"/>
      </w:pPr>
      <w:r w:rsidRPr="007C1321">
        <w:rPr>
          <w:rFonts w:hint="eastAsia"/>
        </w:rPr>
        <w:t>解析：</w:t>
      </w:r>
    </w:p>
    <w:p w:rsidR="00EC6413" w:rsidRDefault="00EC6413" w:rsidP="00B333FE">
      <w:pPr>
        <w:spacing w:line="360" w:lineRule="auto"/>
      </w:pPr>
      <w:r w:rsidRPr="007C1321">
        <w:rPr>
          <w:rFonts w:hint="eastAsia"/>
        </w:rPr>
        <w:t>此题利用金属的性质不同加以鉴别。</w:t>
      </w:r>
    </w:p>
    <w:p w:rsidR="00EC6413" w:rsidRPr="00937BC1" w:rsidRDefault="00EC6413" w:rsidP="00B333FE">
      <w:pPr>
        <w:spacing w:line="360" w:lineRule="auto"/>
      </w:pPr>
      <w:r w:rsidRPr="007C1321">
        <w:rPr>
          <w:rFonts w:hint="eastAsia"/>
        </w:rPr>
        <w:t>答案：</w:t>
      </w:r>
      <w:r w:rsidRPr="007C1321">
        <w:t>D</w:t>
      </w:r>
    </w:p>
    <w:p w:rsidR="00EC6413" w:rsidRPr="00B333FE" w:rsidRDefault="00EC6413" w:rsidP="00B333FE"/>
    <w:sectPr w:rsidR="00EC6413" w:rsidRPr="00B333FE" w:rsidSect="00C564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413" w:rsidRDefault="00EC6413" w:rsidP="00937BC1">
      <w:pPr>
        <w:spacing w:line="240" w:lineRule="auto"/>
      </w:pPr>
      <w:r>
        <w:separator/>
      </w:r>
    </w:p>
  </w:endnote>
  <w:endnote w:type="continuationSeparator" w:id="1">
    <w:p w:rsidR="00EC6413" w:rsidRDefault="00EC6413" w:rsidP="00937BC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413" w:rsidRDefault="00EC64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413" w:rsidRDefault="00EC64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413" w:rsidRDefault="00EC64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413" w:rsidRDefault="00EC6413" w:rsidP="00937BC1">
      <w:pPr>
        <w:spacing w:line="240" w:lineRule="auto"/>
      </w:pPr>
      <w:r>
        <w:separator/>
      </w:r>
    </w:p>
  </w:footnote>
  <w:footnote w:type="continuationSeparator" w:id="1">
    <w:p w:rsidR="00EC6413" w:rsidRDefault="00EC6413" w:rsidP="00937BC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413" w:rsidRDefault="00EC64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413" w:rsidRDefault="00EC6413" w:rsidP="00B333F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413" w:rsidRDefault="00EC64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7BC1"/>
    <w:rsid w:val="002F4B00"/>
    <w:rsid w:val="007C1321"/>
    <w:rsid w:val="0090396D"/>
    <w:rsid w:val="00937BC1"/>
    <w:rsid w:val="00B333FE"/>
    <w:rsid w:val="00C56447"/>
    <w:rsid w:val="00EC6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BC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37BC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7BC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37BC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7BC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37BC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16</Words>
  <Characters>97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2011-05-23T07:00:00Z</dcterms:created>
  <dcterms:modified xsi:type="dcterms:W3CDTF">2011-05-27T01:56:00Z</dcterms:modified>
</cp:coreProperties>
</file>