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0D" w:rsidRPr="007C1321" w:rsidRDefault="0013170D" w:rsidP="00353F1D">
      <w:pPr>
        <w:spacing w:line="360" w:lineRule="auto"/>
      </w:pPr>
      <w:r w:rsidRPr="007C1321">
        <w:rPr>
          <w:rFonts w:hint="eastAsia"/>
        </w:rPr>
        <w:t>铁的应用在我国已有很久的历史。下列有关铁的知识的叙述不正确的是（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13170D" w:rsidRPr="007C1321" w:rsidRDefault="0013170D" w:rsidP="00353F1D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铁具有良好的导电性、导热性</w:t>
      </w:r>
    </w:p>
    <w:p w:rsidR="0013170D" w:rsidRPr="007C1321" w:rsidRDefault="0013170D" w:rsidP="00A7750B">
      <w:pPr>
        <w:spacing w:line="360" w:lineRule="auto"/>
        <w:ind w:left="31680" w:hangingChars="150" w:firstLine="31680"/>
      </w:pPr>
      <w:r w:rsidRPr="007C1321">
        <w:t xml:space="preserve">B. </w:t>
      </w:r>
      <w:r w:rsidRPr="007C1321">
        <w:rPr>
          <w:rFonts w:hint="eastAsia"/>
        </w:rPr>
        <w:t>铁在潮湿的空气中能形成致密的氧化物保护膜</w:t>
      </w:r>
    </w:p>
    <w:p w:rsidR="0013170D" w:rsidRPr="007C1321" w:rsidRDefault="0013170D" w:rsidP="00353F1D">
      <w:pPr>
        <w:spacing w:line="360" w:lineRule="auto"/>
      </w:pPr>
      <w:r w:rsidRPr="007C1321">
        <w:t xml:space="preserve">C. </w:t>
      </w:r>
      <w:r w:rsidRPr="007C1321">
        <w:rPr>
          <w:rFonts w:hint="eastAsia"/>
        </w:rPr>
        <w:t>铁制容器不能盛放硫酸铜溶液</w:t>
      </w:r>
    </w:p>
    <w:p w:rsidR="0013170D" w:rsidRPr="007C1321" w:rsidRDefault="0013170D" w:rsidP="00A7750B">
      <w:pPr>
        <w:spacing w:line="360" w:lineRule="auto"/>
        <w:ind w:left="31680" w:hangingChars="150" w:firstLine="31680"/>
      </w:pPr>
      <w:r w:rsidRPr="007C1321">
        <w:t xml:space="preserve">D. </w:t>
      </w:r>
      <w:r w:rsidRPr="007C1321">
        <w:rPr>
          <w:rFonts w:hint="eastAsia"/>
        </w:rPr>
        <w:t>人体中的铁元素主要存在于血液中</w:t>
      </w:r>
    </w:p>
    <w:p w:rsidR="0013170D" w:rsidRPr="007C1321" w:rsidRDefault="0013170D" w:rsidP="00353F1D">
      <w:pPr>
        <w:spacing w:line="360" w:lineRule="auto"/>
      </w:pPr>
      <w:r w:rsidRPr="007C1321">
        <w:rPr>
          <w:rFonts w:hint="eastAsia"/>
        </w:rPr>
        <w:t>解析：</w:t>
      </w:r>
    </w:p>
    <w:p w:rsidR="0013170D" w:rsidRDefault="0013170D" w:rsidP="00353F1D">
      <w:pPr>
        <w:spacing w:line="360" w:lineRule="auto"/>
      </w:pPr>
      <w:r w:rsidRPr="007C1321">
        <w:rPr>
          <w:rFonts w:hint="eastAsia"/>
        </w:rPr>
        <w:t>此题考查了金属铁的性质及应用。</w:t>
      </w:r>
    </w:p>
    <w:p w:rsidR="0013170D" w:rsidRPr="00353F1D" w:rsidRDefault="0013170D" w:rsidP="00353F1D">
      <w:pPr>
        <w:spacing w:line="360" w:lineRule="auto"/>
      </w:pPr>
      <w:r w:rsidRPr="007C1321">
        <w:rPr>
          <w:rFonts w:hint="eastAsia"/>
          <w:szCs w:val="21"/>
        </w:rPr>
        <w:t>答案：</w:t>
      </w:r>
      <w:r w:rsidRPr="007C1321">
        <w:rPr>
          <w:szCs w:val="21"/>
        </w:rPr>
        <w:t>B</w:t>
      </w:r>
    </w:p>
    <w:sectPr w:rsidR="0013170D" w:rsidRPr="00353F1D" w:rsidSect="00DB01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70D" w:rsidRDefault="0013170D" w:rsidP="00353F1D">
      <w:pPr>
        <w:spacing w:line="240" w:lineRule="auto"/>
      </w:pPr>
      <w:r>
        <w:separator/>
      </w:r>
    </w:p>
  </w:endnote>
  <w:endnote w:type="continuationSeparator" w:id="1">
    <w:p w:rsidR="0013170D" w:rsidRDefault="0013170D" w:rsidP="00353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0D" w:rsidRDefault="001317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0D" w:rsidRDefault="001317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0D" w:rsidRDefault="00131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70D" w:rsidRDefault="0013170D" w:rsidP="00353F1D">
      <w:pPr>
        <w:spacing w:line="240" w:lineRule="auto"/>
      </w:pPr>
      <w:r>
        <w:separator/>
      </w:r>
    </w:p>
  </w:footnote>
  <w:footnote w:type="continuationSeparator" w:id="1">
    <w:p w:rsidR="0013170D" w:rsidRDefault="0013170D" w:rsidP="00353F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0D" w:rsidRDefault="001317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0D" w:rsidRDefault="0013170D" w:rsidP="00A7750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70D" w:rsidRDefault="001317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3F1D"/>
    <w:rsid w:val="0013170D"/>
    <w:rsid w:val="00353F1D"/>
    <w:rsid w:val="003970BA"/>
    <w:rsid w:val="00555417"/>
    <w:rsid w:val="007C1321"/>
    <w:rsid w:val="00A7750B"/>
    <w:rsid w:val="00C2057D"/>
    <w:rsid w:val="00DB0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F1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53F1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3F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53F1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3F1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53F1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2011-05-23T06:46:00Z</dcterms:created>
  <dcterms:modified xsi:type="dcterms:W3CDTF">2011-05-26T02:00:00Z</dcterms:modified>
</cp:coreProperties>
</file>