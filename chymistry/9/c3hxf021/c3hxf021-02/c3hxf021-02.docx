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5AD" w:rsidRPr="007C1321" w:rsidRDefault="006975AD" w:rsidP="00BE01F5">
      <w:pPr>
        <w:spacing w:line="360" w:lineRule="auto"/>
      </w:pPr>
      <w:r w:rsidRPr="007C1321">
        <w:rPr>
          <w:rFonts w:hint="eastAsia"/>
        </w:rPr>
        <w:t>在氯化铜和氯化镁的混合溶液中，加过量的铁粉，充分反应后过滤，留在滤液上的物质是（</w:t>
      </w:r>
      <w:r w:rsidRPr="007C1321">
        <w:t xml:space="preserve">    </w:t>
      </w:r>
      <w:r w:rsidRPr="007C1321">
        <w:rPr>
          <w:rFonts w:hint="eastAsia"/>
        </w:rPr>
        <w:t>）</w:t>
      </w:r>
    </w:p>
    <w:p w:rsidR="006975AD" w:rsidRPr="007C1321" w:rsidRDefault="006975AD" w:rsidP="00BE01F5">
      <w:pPr>
        <w:spacing w:line="360" w:lineRule="auto"/>
        <w:rPr>
          <w:lang w:val="pt-BR"/>
        </w:rPr>
      </w:pPr>
      <w:r w:rsidRPr="007C1321">
        <w:rPr>
          <w:lang w:val="pt-BR"/>
        </w:rPr>
        <w:t>A. Fe</w:t>
      </w:r>
      <w:r w:rsidRPr="007C1321">
        <w:rPr>
          <w:rFonts w:hint="eastAsia"/>
        </w:rPr>
        <w:t>和</w:t>
      </w:r>
      <w:r w:rsidRPr="007C1321">
        <w:rPr>
          <w:lang w:val="pt-BR"/>
        </w:rPr>
        <w:t>Cu    B. Mg</w:t>
      </w:r>
      <w:r w:rsidRPr="007C1321">
        <w:rPr>
          <w:rFonts w:hint="eastAsia"/>
        </w:rPr>
        <w:t>和</w:t>
      </w:r>
      <w:r w:rsidRPr="007C1321">
        <w:rPr>
          <w:lang w:val="pt-BR"/>
        </w:rPr>
        <w:t>Cu    C. Fe    D. Cu</w:t>
      </w:r>
    </w:p>
    <w:p w:rsidR="006975AD" w:rsidRPr="007C1321" w:rsidRDefault="006975AD" w:rsidP="00BE01F5">
      <w:pPr>
        <w:snapToGrid w:val="0"/>
        <w:spacing w:line="360" w:lineRule="auto"/>
      </w:pPr>
      <w:r w:rsidRPr="007C1321">
        <w:rPr>
          <w:rFonts w:hint="eastAsia"/>
        </w:rPr>
        <w:t>解析：</w:t>
      </w:r>
    </w:p>
    <w:p w:rsidR="006975AD" w:rsidRDefault="006975AD" w:rsidP="00BE01F5">
      <w:pPr>
        <w:spacing w:line="360" w:lineRule="auto"/>
      </w:pPr>
      <w:r w:rsidRPr="007C1321">
        <w:rPr>
          <w:rFonts w:hint="eastAsia"/>
        </w:rPr>
        <w:t>根据金属活动性顺序判断，铁能和氯化铜发生置换反应，但是，不能和氯化镁发生置换反应，由于铁粉过量，所以，反应后过滤，滤纸上得到的是铁和铜。</w:t>
      </w:r>
    </w:p>
    <w:p w:rsidR="006975AD" w:rsidRPr="00BE01F5" w:rsidRDefault="006975AD" w:rsidP="00BE01F5">
      <w:pPr>
        <w:spacing w:line="360" w:lineRule="auto"/>
        <w:rPr>
          <w:lang w:val="pt-BR"/>
        </w:rPr>
      </w:pPr>
      <w:r w:rsidRPr="007C1321">
        <w:rPr>
          <w:rFonts w:hint="eastAsia"/>
          <w:szCs w:val="21"/>
        </w:rPr>
        <w:t>答案：</w:t>
      </w:r>
      <w:r w:rsidRPr="007C1321">
        <w:rPr>
          <w:szCs w:val="21"/>
        </w:rPr>
        <w:t>A</w:t>
      </w:r>
    </w:p>
    <w:sectPr w:rsidR="006975AD" w:rsidRPr="00BE01F5" w:rsidSect="007A24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75AD" w:rsidRDefault="006975AD" w:rsidP="00BE01F5">
      <w:pPr>
        <w:spacing w:line="240" w:lineRule="auto"/>
      </w:pPr>
      <w:r>
        <w:separator/>
      </w:r>
    </w:p>
  </w:endnote>
  <w:endnote w:type="continuationSeparator" w:id="1">
    <w:p w:rsidR="006975AD" w:rsidRDefault="006975AD" w:rsidP="00BE01F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5AD" w:rsidRDefault="006975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5AD" w:rsidRDefault="006975A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5AD" w:rsidRDefault="006975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75AD" w:rsidRDefault="006975AD" w:rsidP="00BE01F5">
      <w:pPr>
        <w:spacing w:line="240" w:lineRule="auto"/>
      </w:pPr>
      <w:r>
        <w:separator/>
      </w:r>
    </w:p>
  </w:footnote>
  <w:footnote w:type="continuationSeparator" w:id="1">
    <w:p w:rsidR="006975AD" w:rsidRDefault="006975AD" w:rsidP="00BE01F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5AD" w:rsidRDefault="006975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5AD" w:rsidRDefault="006975AD" w:rsidP="00CA3FB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5AD" w:rsidRDefault="006975A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01F5"/>
    <w:rsid w:val="002476E8"/>
    <w:rsid w:val="005E034B"/>
    <w:rsid w:val="006975AD"/>
    <w:rsid w:val="007A2414"/>
    <w:rsid w:val="007C1321"/>
    <w:rsid w:val="00BE01F5"/>
    <w:rsid w:val="00CA3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1F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E01F5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E01F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E01F5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E01F5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BE01F5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24</Words>
  <Characters>139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2011-05-23T06:42:00Z</dcterms:created>
  <dcterms:modified xsi:type="dcterms:W3CDTF">2011-05-26T01:58:00Z</dcterms:modified>
</cp:coreProperties>
</file>