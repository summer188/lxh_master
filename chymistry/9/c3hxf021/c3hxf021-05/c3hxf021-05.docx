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821" w:rsidRPr="007C1321" w:rsidRDefault="00197821" w:rsidP="0033122C">
      <w:pPr>
        <w:spacing w:line="360" w:lineRule="auto"/>
      </w:pPr>
      <w:r w:rsidRPr="007C1321">
        <w:rPr>
          <w:rFonts w:hint="eastAsia"/>
        </w:rPr>
        <w:t>铁与下列物质混合时，能反应，但无气体产生的是（</w:t>
      </w:r>
      <w:r w:rsidRPr="007C1321">
        <w:t xml:space="preserve">    </w:t>
      </w:r>
      <w:r w:rsidRPr="007C1321">
        <w:rPr>
          <w:rFonts w:hint="eastAsia"/>
        </w:rPr>
        <w:t>）</w:t>
      </w:r>
    </w:p>
    <w:p w:rsidR="00197821" w:rsidRPr="007C1321" w:rsidRDefault="00197821" w:rsidP="0033122C">
      <w:pPr>
        <w:spacing w:line="360" w:lineRule="auto"/>
      </w:pPr>
      <w:r w:rsidRPr="007C1321">
        <w:t xml:space="preserve">A. </w:t>
      </w:r>
      <w:r w:rsidRPr="007C1321">
        <w:rPr>
          <w:rFonts w:hint="eastAsia"/>
        </w:rPr>
        <w:t>盐酸</w:t>
      </w:r>
      <w:r w:rsidRPr="007C1321">
        <w:t xml:space="preserve">    B. </w:t>
      </w:r>
      <w:r w:rsidRPr="007C1321">
        <w:rPr>
          <w:rFonts w:hint="eastAsia"/>
        </w:rPr>
        <w:t>硫酸锌溶液</w:t>
      </w:r>
      <w:r w:rsidRPr="007C1321">
        <w:t xml:space="preserve">    C. </w:t>
      </w:r>
      <w:r w:rsidRPr="007C1321">
        <w:rPr>
          <w:rFonts w:hint="eastAsia"/>
        </w:rPr>
        <w:t>稀硫酸</w:t>
      </w:r>
      <w:r w:rsidRPr="007C1321">
        <w:t xml:space="preserve">    D. </w:t>
      </w:r>
      <w:r w:rsidRPr="007C1321">
        <w:rPr>
          <w:rFonts w:hint="eastAsia"/>
        </w:rPr>
        <w:t>硝酸银溶液</w:t>
      </w:r>
    </w:p>
    <w:p w:rsidR="00197821" w:rsidRPr="007C1321" w:rsidRDefault="00197821" w:rsidP="0033122C">
      <w:pPr>
        <w:snapToGrid w:val="0"/>
        <w:spacing w:line="360" w:lineRule="auto"/>
      </w:pPr>
      <w:r w:rsidRPr="007C1321">
        <w:rPr>
          <w:rFonts w:hint="eastAsia"/>
        </w:rPr>
        <w:t>解析：</w:t>
      </w:r>
    </w:p>
    <w:p w:rsidR="00197821" w:rsidRDefault="00197821" w:rsidP="0033122C">
      <w:pPr>
        <w:spacing w:line="360" w:lineRule="auto"/>
      </w:pPr>
      <w:r>
        <w:rPr>
          <w:rFonts w:hint="eastAsia"/>
        </w:rPr>
        <w:t>铁与酸反应产生氢气，铁在锌之后，但在银之前，</w:t>
      </w:r>
      <w:r w:rsidRPr="007C1321">
        <w:rPr>
          <w:rFonts w:hint="eastAsia"/>
        </w:rPr>
        <w:t>能和硝酸银反应，但是不能和硫酸锌反应。</w:t>
      </w:r>
    </w:p>
    <w:p w:rsidR="00197821" w:rsidRPr="0033122C" w:rsidRDefault="00197821" w:rsidP="0033122C">
      <w:pPr>
        <w:spacing w:line="360" w:lineRule="auto"/>
      </w:pPr>
      <w:r w:rsidRPr="007C1321">
        <w:rPr>
          <w:rFonts w:hint="eastAsia"/>
          <w:szCs w:val="21"/>
        </w:rPr>
        <w:t>答案：</w:t>
      </w:r>
      <w:r w:rsidRPr="007C1321">
        <w:rPr>
          <w:szCs w:val="21"/>
        </w:rPr>
        <w:t>D</w:t>
      </w:r>
    </w:p>
    <w:sectPr w:rsidR="00197821" w:rsidRPr="0033122C" w:rsidSect="006C6A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7821" w:rsidRDefault="00197821" w:rsidP="0033122C">
      <w:pPr>
        <w:spacing w:line="240" w:lineRule="auto"/>
      </w:pPr>
      <w:r>
        <w:separator/>
      </w:r>
    </w:p>
  </w:endnote>
  <w:endnote w:type="continuationSeparator" w:id="1">
    <w:p w:rsidR="00197821" w:rsidRDefault="00197821" w:rsidP="0033122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821" w:rsidRDefault="0019782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821" w:rsidRDefault="0019782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821" w:rsidRDefault="001978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7821" w:rsidRDefault="00197821" w:rsidP="0033122C">
      <w:pPr>
        <w:spacing w:line="240" w:lineRule="auto"/>
      </w:pPr>
      <w:r>
        <w:separator/>
      </w:r>
    </w:p>
  </w:footnote>
  <w:footnote w:type="continuationSeparator" w:id="1">
    <w:p w:rsidR="00197821" w:rsidRDefault="00197821" w:rsidP="0033122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821" w:rsidRDefault="0019782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821" w:rsidRDefault="00197821" w:rsidP="008239B5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821" w:rsidRDefault="0019782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122C"/>
    <w:rsid w:val="00197821"/>
    <w:rsid w:val="0033122C"/>
    <w:rsid w:val="006C6A9D"/>
    <w:rsid w:val="007C1321"/>
    <w:rsid w:val="008239B5"/>
    <w:rsid w:val="00D0542C"/>
    <w:rsid w:val="00D86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22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3122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3122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3122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3122C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33122C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17</Words>
  <Characters>103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2011-05-23T06:45:00Z</dcterms:created>
  <dcterms:modified xsi:type="dcterms:W3CDTF">2011-05-26T02:00:00Z</dcterms:modified>
</cp:coreProperties>
</file>