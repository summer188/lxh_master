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41C" w:rsidRPr="007C1321" w:rsidRDefault="0018241C" w:rsidP="006F661E">
      <w:pPr>
        <w:spacing w:line="360" w:lineRule="auto"/>
      </w:pPr>
      <w:r w:rsidRPr="007C1321">
        <w:rPr>
          <w:rFonts w:hint="eastAsia"/>
        </w:rPr>
        <w:t>从公元</w:t>
      </w:r>
      <w:r w:rsidRPr="007C1321">
        <w:t>1</w:t>
      </w:r>
      <w:r w:rsidRPr="007C1321">
        <w:rPr>
          <w:rFonts w:hint="eastAsia"/>
        </w:rPr>
        <w:t>世纪起，铁便成了我国最主要的金属。下列有关铁的叙述，错误的是（</w:t>
      </w:r>
      <w:r w:rsidRPr="007C1321">
        <w:t xml:space="preserve">    </w:t>
      </w:r>
      <w:r w:rsidRPr="007C1321">
        <w:rPr>
          <w:rFonts w:hint="eastAsia"/>
        </w:rPr>
        <w:t>）</w:t>
      </w:r>
    </w:p>
    <w:p w:rsidR="0018241C" w:rsidRPr="007C1321" w:rsidRDefault="0018241C" w:rsidP="006F661E">
      <w:pPr>
        <w:spacing w:line="360" w:lineRule="auto"/>
      </w:pPr>
      <w:r w:rsidRPr="007C1321">
        <w:t xml:space="preserve">A. </w:t>
      </w:r>
      <w:r w:rsidRPr="007C1321">
        <w:rPr>
          <w:rFonts w:hint="eastAsia"/>
        </w:rPr>
        <w:t>铁具有导电和导热的性质</w:t>
      </w:r>
    </w:p>
    <w:p w:rsidR="0018241C" w:rsidRPr="007C1321" w:rsidRDefault="0018241C" w:rsidP="006F661E">
      <w:pPr>
        <w:spacing w:line="360" w:lineRule="auto"/>
      </w:pPr>
      <w:r w:rsidRPr="007C1321">
        <w:t xml:space="preserve">B. </w:t>
      </w:r>
      <w:r w:rsidRPr="007C1321">
        <w:rPr>
          <w:rFonts w:hint="eastAsia"/>
        </w:rPr>
        <w:t>铁与硫酸镁溶液反应可以得到金属镁</w:t>
      </w:r>
    </w:p>
    <w:p w:rsidR="0018241C" w:rsidRPr="007C1321" w:rsidRDefault="0018241C" w:rsidP="006F661E">
      <w:pPr>
        <w:spacing w:line="360" w:lineRule="auto"/>
      </w:pPr>
      <w:r w:rsidRPr="007C1321">
        <w:t xml:space="preserve">C. </w:t>
      </w:r>
      <w:r w:rsidRPr="007C1321">
        <w:rPr>
          <w:rFonts w:hint="eastAsia"/>
        </w:rPr>
        <w:t>铁在潮湿的空气中生锈</w:t>
      </w:r>
    </w:p>
    <w:p w:rsidR="0018241C" w:rsidRPr="007C1321" w:rsidRDefault="0018241C" w:rsidP="006F661E">
      <w:pPr>
        <w:spacing w:line="360" w:lineRule="auto"/>
      </w:pPr>
      <w:r w:rsidRPr="007C1321">
        <w:t xml:space="preserve">D. </w:t>
      </w:r>
      <w:r w:rsidRPr="007C1321">
        <w:rPr>
          <w:rFonts w:hint="eastAsia"/>
        </w:rPr>
        <w:t>铁跟盐酸反应生成氯化亚铁和氢气</w:t>
      </w:r>
    </w:p>
    <w:p w:rsidR="0018241C" w:rsidRPr="007C1321" w:rsidRDefault="0018241C" w:rsidP="006F661E">
      <w:pPr>
        <w:spacing w:line="360" w:lineRule="auto"/>
      </w:pPr>
      <w:r w:rsidRPr="007C1321">
        <w:rPr>
          <w:rFonts w:hint="eastAsia"/>
        </w:rPr>
        <w:t>解析：</w:t>
      </w:r>
    </w:p>
    <w:p w:rsidR="0018241C" w:rsidRDefault="0018241C" w:rsidP="006F661E">
      <w:pPr>
        <w:spacing w:line="360" w:lineRule="auto"/>
      </w:pPr>
      <w:r w:rsidRPr="007C1321">
        <w:rPr>
          <w:rFonts w:hint="eastAsia"/>
        </w:rPr>
        <w:t>此题考查金属活动性顺序表的应用，及铁的化学性质。</w:t>
      </w:r>
    </w:p>
    <w:p w:rsidR="0018241C" w:rsidRPr="00FF464C" w:rsidRDefault="0018241C" w:rsidP="006F661E">
      <w:pPr>
        <w:spacing w:line="360" w:lineRule="auto"/>
      </w:pPr>
      <w:r w:rsidRPr="007C1321">
        <w:rPr>
          <w:rFonts w:hint="eastAsia"/>
          <w:szCs w:val="21"/>
        </w:rPr>
        <w:t>答案：</w:t>
      </w:r>
      <w:r w:rsidRPr="007C1321">
        <w:rPr>
          <w:szCs w:val="21"/>
        </w:rPr>
        <w:t>B</w:t>
      </w:r>
    </w:p>
    <w:p w:rsidR="0018241C" w:rsidRDefault="0018241C" w:rsidP="006F661E"/>
    <w:p w:rsidR="0018241C" w:rsidRPr="006F661E" w:rsidRDefault="0018241C" w:rsidP="006F661E"/>
    <w:sectPr w:rsidR="0018241C" w:rsidRPr="006F661E" w:rsidSect="006300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41C" w:rsidRDefault="0018241C" w:rsidP="00FF464C">
      <w:pPr>
        <w:spacing w:line="240" w:lineRule="auto"/>
      </w:pPr>
      <w:r>
        <w:separator/>
      </w:r>
    </w:p>
  </w:endnote>
  <w:endnote w:type="continuationSeparator" w:id="1">
    <w:p w:rsidR="0018241C" w:rsidRDefault="0018241C" w:rsidP="00FF464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1C" w:rsidRDefault="001824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1C" w:rsidRDefault="001824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1C" w:rsidRDefault="001824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41C" w:rsidRDefault="0018241C" w:rsidP="00FF464C">
      <w:pPr>
        <w:spacing w:line="240" w:lineRule="auto"/>
      </w:pPr>
      <w:r>
        <w:separator/>
      </w:r>
    </w:p>
  </w:footnote>
  <w:footnote w:type="continuationSeparator" w:id="1">
    <w:p w:rsidR="0018241C" w:rsidRDefault="0018241C" w:rsidP="00FF464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1C" w:rsidRDefault="001824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1C" w:rsidRDefault="0018241C" w:rsidP="006F661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1C" w:rsidRDefault="001824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464C"/>
    <w:rsid w:val="0018241C"/>
    <w:rsid w:val="001B4BA2"/>
    <w:rsid w:val="00543C8B"/>
    <w:rsid w:val="00630022"/>
    <w:rsid w:val="006F661E"/>
    <w:rsid w:val="007C1321"/>
    <w:rsid w:val="00E852DC"/>
    <w:rsid w:val="00FF4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64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F464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F464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F464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F464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F464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21</Words>
  <Characters>124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2011-05-23T06:56:00Z</dcterms:created>
  <dcterms:modified xsi:type="dcterms:W3CDTF">2011-05-27T02:24:00Z</dcterms:modified>
</cp:coreProperties>
</file>