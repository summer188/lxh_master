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3A" w:rsidRPr="007C1321" w:rsidRDefault="00C66D3A" w:rsidP="009422AB">
      <w:pPr>
        <w:snapToGrid w:val="0"/>
        <w:spacing w:line="360" w:lineRule="auto"/>
      </w:pPr>
      <w:r w:rsidRPr="007C1321">
        <w:rPr>
          <w:rFonts w:hAnsi="宋体" w:hint="eastAsia"/>
        </w:rPr>
        <w:t>被雨水淋湿的自行车必须先用干布擦净后，再用带油的布擦，其理由是（</w:t>
      </w:r>
      <w:r w:rsidRPr="007C1321">
        <w:t xml:space="preserve">    </w:t>
      </w:r>
      <w:r w:rsidRPr="007C1321">
        <w:rPr>
          <w:rFonts w:hAnsi="宋体" w:hint="eastAsia"/>
        </w:rPr>
        <w:t>）</w:t>
      </w:r>
    </w:p>
    <w:p w:rsidR="00C66D3A" w:rsidRPr="007C1321" w:rsidRDefault="00C66D3A" w:rsidP="009422AB">
      <w:pPr>
        <w:snapToGrid w:val="0"/>
        <w:spacing w:line="360" w:lineRule="auto"/>
      </w:pPr>
      <w:r w:rsidRPr="007C1321">
        <w:t>A</w:t>
      </w:r>
      <w:r w:rsidRPr="007C1321">
        <w:rPr>
          <w:rFonts w:hAnsi="宋体"/>
        </w:rPr>
        <w:t xml:space="preserve">. </w:t>
      </w:r>
      <w:r w:rsidRPr="007C1321">
        <w:rPr>
          <w:rFonts w:hAnsi="宋体" w:hint="eastAsia"/>
        </w:rPr>
        <w:t>使自行车更加润滑、运转灵活</w:t>
      </w:r>
    </w:p>
    <w:p w:rsidR="00C66D3A" w:rsidRPr="007C1321" w:rsidRDefault="00C66D3A" w:rsidP="009422AB">
      <w:pPr>
        <w:snapToGrid w:val="0"/>
        <w:spacing w:line="360" w:lineRule="auto"/>
      </w:pPr>
      <w:r w:rsidRPr="007C1321">
        <w:t>B</w:t>
      </w:r>
      <w:r w:rsidRPr="007C1321">
        <w:rPr>
          <w:rFonts w:hAnsi="宋体"/>
        </w:rPr>
        <w:t xml:space="preserve">. </w:t>
      </w:r>
      <w:r w:rsidRPr="007C1321">
        <w:rPr>
          <w:rFonts w:hAnsi="宋体" w:hint="eastAsia"/>
        </w:rPr>
        <w:t>防止铁在干燥的空气中被氧化</w:t>
      </w:r>
    </w:p>
    <w:p w:rsidR="00C66D3A" w:rsidRPr="007C1321" w:rsidRDefault="00C66D3A" w:rsidP="009422AB">
      <w:pPr>
        <w:snapToGrid w:val="0"/>
        <w:spacing w:line="360" w:lineRule="auto"/>
      </w:pPr>
      <w:r w:rsidRPr="007C1321">
        <w:t>C</w:t>
      </w:r>
      <w:r w:rsidRPr="007C1321">
        <w:rPr>
          <w:rFonts w:hAnsi="宋体"/>
        </w:rPr>
        <w:t xml:space="preserve">. </w:t>
      </w:r>
      <w:r w:rsidRPr="007C1321">
        <w:rPr>
          <w:rFonts w:hAnsi="宋体" w:hint="eastAsia"/>
        </w:rPr>
        <w:t>擦油保持自行车的光亮</w:t>
      </w:r>
      <w:r w:rsidRPr="007C1321">
        <w:tab/>
      </w:r>
      <w:r w:rsidRPr="007C1321">
        <w:tab/>
      </w:r>
    </w:p>
    <w:p w:rsidR="00C66D3A" w:rsidRPr="007C1321" w:rsidRDefault="00C66D3A" w:rsidP="009422AB">
      <w:pPr>
        <w:snapToGrid w:val="0"/>
        <w:spacing w:line="360" w:lineRule="auto"/>
      </w:pPr>
      <w:r w:rsidRPr="007C1321">
        <w:t>D</w:t>
      </w:r>
      <w:r w:rsidRPr="007C1321">
        <w:rPr>
          <w:rFonts w:hAnsi="宋体"/>
        </w:rPr>
        <w:t xml:space="preserve">. </w:t>
      </w:r>
      <w:r w:rsidRPr="007C1321">
        <w:rPr>
          <w:rFonts w:hAnsi="宋体" w:hint="eastAsia"/>
        </w:rPr>
        <w:t>防止铁与水分接触在空气中生锈</w:t>
      </w:r>
    </w:p>
    <w:p w:rsidR="00C66D3A" w:rsidRPr="007C1321" w:rsidRDefault="00C66D3A" w:rsidP="009422AB">
      <w:pPr>
        <w:spacing w:line="360" w:lineRule="auto"/>
      </w:pPr>
      <w:r w:rsidRPr="007C1321">
        <w:rPr>
          <w:rFonts w:hint="eastAsia"/>
        </w:rPr>
        <w:t>解析：</w:t>
      </w:r>
    </w:p>
    <w:p w:rsidR="00C66D3A" w:rsidRDefault="00C66D3A" w:rsidP="009422AB">
      <w:pPr>
        <w:spacing w:line="360" w:lineRule="auto"/>
      </w:pPr>
      <w:r w:rsidRPr="007C1321">
        <w:rPr>
          <w:rFonts w:hint="eastAsia"/>
        </w:rPr>
        <w:t>此题考查的是铁的生锈条件。铁与潮湿的空气接触。</w:t>
      </w:r>
    </w:p>
    <w:p w:rsidR="00C66D3A" w:rsidRPr="009422AB" w:rsidRDefault="00C66D3A" w:rsidP="009422AB">
      <w:pPr>
        <w:spacing w:line="360" w:lineRule="auto"/>
      </w:pPr>
      <w:r w:rsidRPr="007C1321">
        <w:rPr>
          <w:rFonts w:hint="eastAsia"/>
        </w:rPr>
        <w:t>答案：</w:t>
      </w:r>
      <w:r w:rsidRPr="007C1321">
        <w:t>D</w:t>
      </w:r>
    </w:p>
    <w:sectPr w:rsidR="00C66D3A" w:rsidRPr="009422AB" w:rsidSect="00772A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D3A" w:rsidRDefault="00C66D3A" w:rsidP="009422AB">
      <w:pPr>
        <w:spacing w:line="240" w:lineRule="auto"/>
      </w:pPr>
      <w:r>
        <w:separator/>
      </w:r>
    </w:p>
  </w:endnote>
  <w:endnote w:type="continuationSeparator" w:id="1">
    <w:p w:rsidR="00C66D3A" w:rsidRDefault="00C66D3A" w:rsidP="00942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D3A" w:rsidRDefault="00C66D3A" w:rsidP="009422AB">
      <w:pPr>
        <w:spacing w:line="240" w:lineRule="auto"/>
      </w:pPr>
      <w:r>
        <w:separator/>
      </w:r>
    </w:p>
  </w:footnote>
  <w:footnote w:type="continuationSeparator" w:id="1">
    <w:p w:rsidR="00C66D3A" w:rsidRDefault="00C66D3A" w:rsidP="009422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 w:rsidP="00732E0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3A" w:rsidRDefault="00C66D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2AB"/>
    <w:rsid w:val="001F5D5F"/>
    <w:rsid w:val="00732E09"/>
    <w:rsid w:val="00772A49"/>
    <w:rsid w:val="007C1321"/>
    <w:rsid w:val="009422AB"/>
    <w:rsid w:val="00C146F6"/>
    <w:rsid w:val="00C6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A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422A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422A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422A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422A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422A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2011-05-23T07:02:00Z</dcterms:created>
  <dcterms:modified xsi:type="dcterms:W3CDTF">2011-05-27T01:55:00Z</dcterms:modified>
</cp:coreProperties>
</file>