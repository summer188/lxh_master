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AC6" w:rsidRPr="007C1321" w:rsidRDefault="00215AC6" w:rsidP="00BE33CA">
      <w:pPr>
        <w:spacing w:line="360" w:lineRule="auto"/>
      </w:pPr>
      <w:r w:rsidRPr="007C1321">
        <w:rPr>
          <w:rFonts w:hint="eastAsia"/>
        </w:rPr>
        <w:t>钛和钛的合金是</w:t>
      </w:r>
      <w:r w:rsidRPr="007C1321">
        <w:t>21</w:t>
      </w:r>
      <w:r w:rsidRPr="007C1321">
        <w:rPr>
          <w:rFonts w:hint="eastAsia"/>
        </w:rPr>
        <w:t>世纪的重要金属材料。它们具有优良的性能，如熔点高、密度小、可塑性好、机械性能好、抗腐蚀能力强、钛合金与人体有很好的“相容性”。根据它们的性能，下列不合实际的用途是（</w:t>
      </w:r>
      <w:r w:rsidRPr="007C1321">
        <w:t xml:space="preserve">    </w:t>
      </w:r>
      <w:r w:rsidRPr="007C1321">
        <w:rPr>
          <w:rFonts w:hint="eastAsia"/>
        </w:rPr>
        <w:t>）</w:t>
      </w:r>
    </w:p>
    <w:p w:rsidR="00215AC6" w:rsidRPr="007C1321" w:rsidRDefault="00215AC6" w:rsidP="00BE33CA">
      <w:pPr>
        <w:spacing w:line="360" w:lineRule="auto"/>
      </w:pPr>
      <w:r w:rsidRPr="007C1321">
        <w:t xml:space="preserve">A. </w:t>
      </w:r>
      <w:r w:rsidRPr="007C1321">
        <w:rPr>
          <w:rFonts w:hint="eastAsia"/>
        </w:rPr>
        <w:t>用于核潜艇设备的制造</w:t>
      </w:r>
      <w:r w:rsidRPr="007C1321">
        <w:tab/>
      </w:r>
      <w:r w:rsidRPr="007C1321">
        <w:tab/>
      </w:r>
    </w:p>
    <w:p w:rsidR="00215AC6" w:rsidRPr="007C1321" w:rsidRDefault="00215AC6" w:rsidP="00BE33CA">
      <w:pPr>
        <w:spacing w:line="360" w:lineRule="auto"/>
      </w:pPr>
      <w:r w:rsidRPr="007C1321">
        <w:t xml:space="preserve">B. </w:t>
      </w:r>
      <w:r w:rsidRPr="007C1321">
        <w:rPr>
          <w:rFonts w:hint="eastAsia"/>
        </w:rPr>
        <w:t>用于制造航天设备</w:t>
      </w:r>
    </w:p>
    <w:p w:rsidR="00215AC6" w:rsidRPr="007C1321" w:rsidRDefault="00215AC6" w:rsidP="00BE33CA">
      <w:pPr>
        <w:spacing w:line="360" w:lineRule="auto"/>
      </w:pPr>
      <w:r w:rsidRPr="007C1321">
        <w:t xml:space="preserve">C. </w:t>
      </w:r>
      <w:r w:rsidRPr="007C1321">
        <w:rPr>
          <w:rFonts w:hint="eastAsia"/>
        </w:rPr>
        <w:t>用来做保险丝</w:t>
      </w:r>
      <w:r w:rsidRPr="007C1321">
        <w:tab/>
      </w:r>
      <w:r w:rsidRPr="007C1321">
        <w:tab/>
      </w:r>
      <w:r w:rsidRPr="007C1321">
        <w:tab/>
      </w:r>
      <w:r w:rsidRPr="007C1321">
        <w:tab/>
      </w:r>
    </w:p>
    <w:p w:rsidR="00215AC6" w:rsidRPr="007C1321" w:rsidRDefault="00215AC6" w:rsidP="00BE33CA">
      <w:pPr>
        <w:spacing w:line="360" w:lineRule="auto"/>
      </w:pPr>
      <w:r w:rsidRPr="007C1321">
        <w:t xml:space="preserve">D. </w:t>
      </w:r>
      <w:r w:rsidRPr="007C1321">
        <w:rPr>
          <w:rFonts w:hint="eastAsia"/>
        </w:rPr>
        <w:t>可用来制造人造骨</w:t>
      </w:r>
    </w:p>
    <w:p w:rsidR="00215AC6" w:rsidRPr="007C1321" w:rsidRDefault="00215AC6" w:rsidP="00BE33CA">
      <w:pPr>
        <w:spacing w:line="360" w:lineRule="auto"/>
      </w:pPr>
      <w:r w:rsidRPr="007C1321">
        <w:rPr>
          <w:rFonts w:hint="eastAsia"/>
        </w:rPr>
        <w:t>解析：</w:t>
      </w:r>
    </w:p>
    <w:p w:rsidR="00215AC6" w:rsidRDefault="00215AC6" w:rsidP="00BE33CA">
      <w:pPr>
        <w:spacing w:line="360" w:lineRule="auto"/>
      </w:pPr>
      <w:r w:rsidRPr="007C1321">
        <w:rPr>
          <w:rFonts w:hint="eastAsia"/>
        </w:rPr>
        <w:t>依据题中描述的金属的性质，可知金属钛可以用于制造航天设备等，可以用来制造人造骨骼，但是不能用来做保险丝，因为，熔点太高，不易熔断容易发生危险。</w:t>
      </w:r>
    </w:p>
    <w:p w:rsidR="00215AC6" w:rsidRDefault="00215AC6" w:rsidP="00BE33CA">
      <w:pPr>
        <w:spacing w:line="360" w:lineRule="auto"/>
      </w:pPr>
      <w:r w:rsidRPr="007C1321">
        <w:rPr>
          <w:rFonts w:hint="eastAsia"/>
        </w:rPr>
        <w:t>答案：</w:t>
      </w:r>
      <w:r w:rsidRPr="007C1321">
        <w:t>C</w:t>
      </w:r>
    </w:p>
    <w:sectPr w:rsidR="00215AC6" w:rsidSect="00AA46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AC6" w:rsidRDefault="00215AC6" w:rsidP="00BE33CA">
      <w:pPr>
        <w:spacing w:line="240" w:lineRule="auto"/>
      </w:pPr>
      <w:r>
        <w:separator/>
      </w:r>
    </w:p>
  </w:endnote>
  <w:endnote w:type="continuationSeparator" w:id="1">
    <w:p w:rsidR="00215AC6" w:rsidRDefault="00215AC6" w:rsidP="00BE3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AC6" w:rsidRDefault="00215A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AC6" w:rsidRDefault="00215A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AC6" w:rsidRDefault="00215A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AC6" w:rsidRDefault="00215AC6" w:rsidP="00BE33CA">
      <w:pPr>
        <w:spacing w:line="240" w:lineRule="auto"/>
      </w:pPr>
      <w:r>
        <w:separator/>
      </w:r>
    </w:p>
  </w:footnote>
  <w:footnote w:type="continuationSeparator" w:id="1">
    <w:p w:rsidR="00215AC6" w:rsidRDefault="00215AC6" w:rsidP="00BE33C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AC6" w:rsidRDefault="00215A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AC6" w:rsidRDefault="00215AC6" w:rsidP="00E15C6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AC6" w:rsidRDefault="00215A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33CA"/>
    <w:rsid w:val="00203344"/>
    <w:rsid w:val="00215AC6"/>
    <w:rsid w:val="00762144"/>
    <w:rsid w:val="007C1321"/>
    <w:rsid w:val="00AA46DA"/>
    <w:rsid w:val="00BE33CA"/>
    <w:rsid w:val="00E1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3C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E33C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E33C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E33C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33C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E33C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34</Words>
  <Characters>198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2011-05-23T07:11:00Z</dcterms:created>
  <dcterms:modified xsi:type="dcterms:W3CDTF">2011-05-27T01:48:00Z</dcterms:modified>
</cp:coreProperties>
</file>