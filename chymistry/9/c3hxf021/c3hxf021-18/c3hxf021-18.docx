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F23" w:rsidRPr="007C1321" w:rsidRDefault="00735F23" w:rsidP="005D47BC">
      <w:pPr>
        <w:spacing w:line="360" w:lineRule="auto"/>
      </w:pPr>
      <w:r w:rsidRPr="007C1321">
        <w:rPr>
          <w:rFonts w:hint="eastAsia"/>
        </w:rPr>
        <w:t>下列说法正确的是（</w:t>
      </w:r>
      <w:r w:rsidRPr="007C1321">
        <w:t xml:space="preserve">    </w:t>
      </w:r>
      <w:r w:rsidRPr="007C1321">
        <w:rPr>
          <w:rFonts w:hint="eastAsia"/>
        </w:rPr>
        <w:t>）</w:t>
      </w:r>
    </w:p>
    <w:p w:rsidR="00735F23" w:rsidRPr="007C1321" w:rsidRDefault="00735F23" w:rsidP="005D47BC">
      <w:pPr>
        <w:spacing w:line="360" w:lineRule="auto"/>
      </w:pPr>
      <w:r w:rsidRPr="007C1321">
        <w:t xml:space="preserve">A. </w:t>
      </w:r>
      <w:r w:rsidRPr="007C1321">
        <w:rPr>
          <w:rFonts w:hint="eastAsia"/>
        </w:rPr>
        <w:t>一块生铁可完全溶解在足量的盐酸中</w:t>
      </w:r>
    </w:p>
    <w:p w:rsidR="00735F23" w:rsidRPr="007C1321" w:rsidRDefault="00735F23" w:rsidP="005D47BC">
      <w:pPr>
        <w:spacing w:line="360" w:lineRule="auto"/>
      </w:pPr>
      <w:r w:rsidRPr="007C1321">
        <w:t xml:space="preserve">B. </w:t>
      </w:r>
      <w:r w:rsidRPr="007C1321">
        <w:rPr>
          <w:rFonts w:hint="eastAsia"/>
        </w:rPr>
        <w:t>用铁器盛装</w:t>
      </w:r>
      <w:r w:rsidRPr="007C1321">
        <w:t>CuSO</w:t>
      </w:r>
      <w:r w:rsidRPr="007C1321">
        <w:rPr>
          <w:vertAlign w:val="subscript"/>
        </w:rPr>
        <w:t>4</w:t>
      </w:r>
      <w:r w:rsidRPr="007C1321">
        <w:rPr>
          <w:rFonts w:hint="eastAsia"/>
        </w:rPr>
        <w:t>溶液</w:t>
      </w:r>
    </w:p>
    <w:p w:rsidR="00735F23" w:rsidRPr="007C1321" w:rsidRDefault="00735F23" w:rsidP="005D47BC">
      <w:pPr>
        <w:spacing w:line="360" w:lineRule="auto"/>
      </w:pPr>
      <w:r w:rsidRPr="007C1321">
        <w:t xml:space="preserve">C. </w:t>
      </w:r>
      <w:r w:rsidRPr="007C1321">
        <w:rPr>
          <w:rFonts w:hint="eastAsia"/>
        </w:rPr>
        <w:t>铁的活泼性比铜强</w:t>
      </w:r>
    </w:p>
    <w:p w:rsidR="00735F23" w:rsidRPr="007C1321" w:rsidRDefault="00735F23" w:rsidP="005D47BC">
      <w:pPr>
        <w:spacing w:line="360" w:lineRule="auto"/>
      </w:pPr>
      <w:r w:rsidRPr="007C1321">
        <w:t xml:space="preserve">D. </w:t>
      </w:r>
      <w:r w:rsidRPr="007C1321">
        <w:rPr>
          <w:rFonts w:hint="eastAsia"/>
        </w:rPr>
        <w:t>铁、镁都能与稀盐酸反应，因此它们的活泼性一样强</w:t>
      </w:r>
    </w:p>
    <w:p w:rsidR="00735F23" w:rsidRPr="007C1321" w:rsidRDefault="00735F23" w:rsidP="005D47BC">
      <w:pPr>
        <w:spacing w:line="360" w:lineRule="auto"/>
      </w:pPr>
      <w:r w:rsidRPr="007C1321">
        <w:rPr>
          <w:rFonts w:hint="eastAsia"/>
        </w:rPr>
        <w:t>解析：</w:t>
      </w:r>
    </w:p>
    <w:p w:rsidR="00735F23" w:rsidRDefault="00735F23" w:rsidP="005D47BC">
      <w:pPr>
        <w:spacing w:line="360" w:lineRule="auto"/>
      </w:pPr>
      <w:r w:rsidRPr="007C1321">
        <w:rPr>
          <w:rFonts w:hint="eastAsia"/>
        </w:rPr>
        <w:t>此题考查金属的性质及金属的活动性。生铁是铁和碳的合金，碳不和酸反应。</w:t>
      </w:r>
    </w:p>
    <w:p w:rsidR="00735F23" w:rsidRPr="005D47BC" w:rsidRDefault="00735F23" w:rsidP="005D47BC">
      <w:pPr>
        <w:spacing w:line="360" w:lineRule="auto"/>
      </w:pPr>
      <w:r w:rsidRPr="007C1321">
        <w:rPr>
          <w:rFonts w:hint="eastAsia"/>
        </w:rPr>
        <w:t>答案：</w:t>
      </w:r>
      <w:r w:rsidRPr="007C1321">
        <w:t>C</w:t>
      </w:r>
    </w:p>
    <w:sectPr w:rsidR="00735F23" w:rsidRPr="005D47BC" w:rsidSect="001323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F23" w:rsidRDefault="00735F23" w:rsidP="005D47BC">
      <w:pPr>
        <w:spacing w:line="240" w:lineRule="auto"/>
      </w:pPr>
      <w:r>
        <w:separator/>
      </w:r>
    </w:p>
  </w:endnote>
  <w:endnote w:type="continuationSeparator" w:id="1">
    <w:p w:rsidR="00735F23" w:rsidRDefault="00735F23" w:rsidP="005D4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F23" w:rsidRDefault="00735F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F23" w:rsidRDefault="00735F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F23" w:rsidRDefault="00735F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F23" w:rsidRDefault="00735F23" w:rsidP="005D47BC">
      <w:pPr>
        <w:spacing w:line="240" w:lineRule="auto"/>
      </w:pPr>
      <w:r>
        <w:separator/>
      </w:r>
    </w:p>
  </w:footnote>
  <w:footnote w:type="continuationSeparator" w:id="1">
    <w:p w:rsidR="00735F23" w:rsidRDefault="00735F23" w:rsidP="005D47B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F23" w:rsidRDefault="00735F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F23" w:rsidRDefault="00735F23" w:rsidP="0063070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F23" w:rsidRDefault="00735F2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47BC"/>
    <w:rsid w:val="0013233D"/>
    <w:rsid w:val="005D47BC"/>
    <w:rsid w:val="00630704"/>
    <w:rsid w:val="00735F23"/>
    <w:rsid w:val="00783258"/>
    <w:rsid w:val="007C1321"/>
    <w:rsid w:val="009E6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B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D47B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D47B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D47B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D47B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D47B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20</Words>
  <Characters>114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2011-05-23T07:07:00Z</dcterms:created>
  <dcterms:modified xsi:type="dcterms:W3CDTF">2011-05-27T01:52:00Z</dcterms:modified>
</cp:coreProperties>
</file>