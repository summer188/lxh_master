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FC0" w:rsidRPr="007C1321" w:rsidRDefault="00FA5FC0" w:rsidP="00F107E7">
      <w:pPr>
        <w:spacing w:line="360" w:lineRule="auto"/>
      </w:pPr>
      <w:r w:rsidRPr="007C1321">
        <w:rPr>
          <w:rFonts w:hint="eastAsia"/>
        </w:rPr>
        <w:t>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.6"/>
          <w:attr w:name="UnitName" w:val="g"/>
        </w:smartTagPr>
        <w:r w:rsidRPr="007C1321">
          <w:t>5.6 g</w:t>
        </w:r>
      </w:smartTag>
      <w:r w:rsidRPr="007C1321">
        <w:rPr>
          <w:rFonts w:hint="eastAsia"/>
        </w:rPr>
        <w:t>下列某混合物，与足量稀硫酸反应完全后，生成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2"/>
          <w:attr w:name="UnitName" w:val="g"/>
        </w:smartTagPr>
        <w:r w:rsidRPr="007C1321">
          <w:t>0.2 g</w:t>
        </w:r>
      </w:smartTag>
      <w:r w:rsidRPr="007C1321">
        <w:t xml:space="preserve"> H</w:t>
      </w:r>
      <w:r w:rsidRPr="007C1321">
        <w:rPr>
          <w:vertAlign w:val="subscript"/>
        </w:rPr>
        <w:t>2</w:t>
      </w:r>
      <w:r w:rsidRPr="007C1321">
        <w:rPr>
          <w:rFonts w:hint="eastAsia"/>
        </w:rPr>
        <w:t>，该混合物可能是（</w:t>
      </w:r>
      <w:r w:rsidRPr="007C1321">
        <w:t xml:space="preserve">    </w:t>
      </w:r>
      <w:r w:rsidRPr="007C1321">
        <w:rPr>
          <w:rFonts w:hint="eastAsia"/>
        </w:rPr>
        <w:t>）</w:t>
      </w:r>
    </w:p>
    <w:p w:rsidR="00FA5FC0" w:rsidRPr="007C1321" w:rsidRDefault="00FA5FC0" w:rsidP="00F107E7">
      <w:pPr>
        <w:spacing w:line="360" w:lineRule="auto"/>
      </w:pPr>
      <w:r w:rsidRPr="007C1321">
        <w:t xml:space="preserve">A. </w:t>
      </w:r>
      <w:r w:rsidRPr="007C1321">
        <w:rPr>
          <w:rFonts w:hint="eastAsia"/>
        </w:rPr>
        <w:t>铁和铜</w:t>
      </w:r>
      <w:r w:rsidRPr="007C1321">
        <w:t xml:space="preserve">    B. </w:t>
      </w:r>
      <w:r w:rsidRPr="007C1321">
        <w:rPr>
          <w:rFonts w:hint="eastAsia"/>
        </w:rPr>
        <w:t>镁和铜</w:t>
      </w:r>
      <w:r w:rsidRPr="007C1321">
        <w:t xml:space="preserve">    C. </w:t>
      </w:r>
      <w:r w:rsidRPr="007C1321">
        <w:rPr>
          <w:rFonts w:hint="eastAsia"/>
        </w:rPr>
        <w:t>锌和铜</w:t>
      </w:r>
      <w:r w:rsidRPr="007C1321">
        <w:t xml:space="preserve">    D. </w:t>
      </w:r>
      <w:r w:rsidRPr="007C1321">
        <w:rPr>
          <w:rFonts w:hint="eastAsia"/>
        </w:rPr>
        <w:t>镁和铁</w:t>
      </w:r>
    </w:p>
    <w:p w:rsidR="00FA5FC0" w:rsidRPr="007C1321" w:rsidRDefault="00FA5FC0" w:rsidP="00F107E7">
      <w:pPr>
        <w:spacing w:line="360" w:lineRule="auto"/>
      </w:pPr>
      <w:r w:rsidRPr="007C1321">
        <w:rPr>
          <w:rFonts w:hint="eastAsia"/>
        </w:rPr>
        <w:t>解析：</w:t>
      </w:r>
    </w:p>
    <w:p w:rsidR="00FA5FC0" w:rsidRDefault="00FA5FC0" w:rsidP="00F107E7">
      <w:pPr>
        <w:spacing w:line="360" w:lineRule="auto"/>
      </w:pPr>
      <w:r w:rsidRPr="007C1321">
        <w:rPr>
          <w:rFonts w:hint="eastAsia"/>
        </w:rPr>
        <w:t>可用极限分析法，假设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.6"/>
          <w:attr w:name="UnitName" w:val="克"/>
        </w:smartTagPr>
        <w:r w:rsidRPr="007C1321">
          <w:t>5.6</w:t>
        </w:r>
        <w:r w:rsidRPr="007C1321">
          <w:rPr>
            <w:rFonts w:hint="eastAsia"/>
          </w:rPr>
          <w:t>克</w:t>
        </w:r>
      </w:smartTag>
      <w:r w:rsidRPr="007C1321">
        <w:rPr>
          <w:rFonts w:hint="eastAsia"/>
        </w:rPr>
        <w:t>的全是纯金属，与酸反应生成了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克"/>
        </w:smartTagPr>
        <w:r w:rsidRPr="007C1321">
          <w:t>0.2</w:t>
        </w:r>
        <w:r w:rsidRPr="007C1321">
          <w:rPr>
            <w:rFonts w:hint="eastAsia"/>
          </w:rPr>
          <w:t>克</w:t>
        </w:r>
      </w:smartTag>
      <w:r w:rsidRPr="007C1321">
        <w:rPr>
          <w:rFonts w:hint="eastAsia"/>
        </w:rPr>
        <w:t>氢气，且化合物中的金属</w:t>
      </w:r>
      <w:r w:rsidRPr="00A7569A">
        <w:rPr>
          <w:rFonts w:ascii="宋体" w:hAnsi="宋体" w:hint="eastAsia"/>
        </w:rPr>
        <w:t>为</w:t>
      </w:r>
      <w:r>
        <w:rPr>
          <w:rFonts w:ascii="宋体" w:hAnsi="宋体" w:hint="eastAsia"/>
        </w:rPr>
        <w:t>＋</w:t>
      </w:r>
      <w:r w:rsidRPr="007C1321">
        <w:t>2</w:t>
      </w:r>
      <w:r w:rsidRPr="007C1321">
        <w:rPr>
          <w:rFonts w:hint="eastAsia"/>
        </w:rPr>
        <w:t>价，求得金属的平均相对原子质量为</w:t>
      </w:r>
      <w:r w:rsidRPr="007C1321">
        <w:t>56</w:t>
      </w:r>
      <w:r w:rsidRPr="007C1321">
        <w:rPr>
          <w:rFonts w:hint="eastAsia"/>
        </w:rPr>
        <w:t>。</w:t>
      </w:r>
    </w:p>
    <w:p w:rsidR="00FA5FC0" w:rsidRPr="001371D9" w:rsidRDefault="00FA5FC0" w:rsidP="00F107E7">
      <w:pPr>
        <w:spacing w:line="360" w:lineRule="auto"/>
      </w:pPr>
      <w:r w:rsidRPr="007C1321">
        <w:rPr>
          <w:rFonts w:hint="eastAsia"/>
          <w:szCs w:val="21"/>
        </w:rPr>
        <w:t>答案：</w:t>
      </w:r>
      <w:r w:rsidRPr="007C1321">
        <w:rPr>
          <w:szCs w:val="21"/>
        </w:rPr>
        <w:t>B</w:t>
      </w:r>
    </w:p>
    <w:p w:rsidR="00FA5FC0" w:rsidRPr="00196957" w:rsidRDefault="00FA5FC0" w:rsidP="00F107E7"/>
    <w:p w:rsidR="00FA5FC0" w:rsidRPr="00F107E7" w:rsidRDefault="00FA5FC0" w:rsidP="00F107E7"/>
    <w:sectPr w:rsidR="00FA5FC0" w:rsidRPr="00F107E7" w:rsidSect="00CE36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FC0" w:rsidRDefault="00FA5FC0" w:rsidP="001371D9">
      <w:pPr>
        <w:spacing w:line="240" w:lineRule="auto"/>
      </w:pPr>
      <w:r>
        <w:separator/>
      </w:r>
    </w:p>
  </w:endnote>
  <w:endnote w:type="continuationSeparator" w:id="1">
    <w:p w:rsidR="00FA5FC0" w:rsidRDefault="00FA5FC0" w:rsidP="00137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FC0" w:rsidRDefault="00FA5F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FC0" w:rsidRDefault="00FA5F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FC0" w:rsidRDefault="00FA5F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FC0" w:rsidRDefault="00FA5FC0" w:rsidP="001371D9">
      <w:pPr>
        <w:spacing w:line="240" w:lineRule="auto"/>
      </w:pPr>
      <w:r>
        <w:separator/>
      </w:r>
    </w:p>
  </w:footnote>
  <w:footnote w:type="continuationSeparator" w:id="1">
    <w:p w:rsidR="00FA5FC0" w:rsidRDefault="00FA5FC0" w:rsidP="001371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FC0" w:rsidRDefault="00FA5F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FC0" w:rsidRDefault="00FA5FC0" w:rsidP="00F107E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FC0" w:rsidRDefault="00FA5F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71D9"/>
    <w:rsid w:val="001371D9"/>
    <w:rsid w:val="00196957"/>
    <w:rsid w:val="002D1E02"/>
    <w:rsid w:val="0043701D"/>
    <w:rsid w:val="00522EDF"/>
    <w:rsid w:val="00712041"/>
    <w:rsid w:val="007C1321"/>
    <w:rsid w:val="00A7569A"/>
    <w:rsid w:val="00B24374"/>
    <w:rsid w:val="00B9286C"/>
    <w:rsid w:val="00CE3671"/>
    <w:rsid w:val="00D44D3B"/>
    <w:rsid w:val="00E27DD8"/>
    <w:rsid w:val="00F107E7"/>
    <w:rsid w:val="00FA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1D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371D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371D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371D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371D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371D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24</Words>
  <Characters>140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2011-05-23T06:43:00Z</dcterms:created>
  <dcterms:modified xsi:type="dcterms:W3CDTF">2011-05-26T01:59:00Z</dcterms:modified>
</cp:coreProperties>
</file>