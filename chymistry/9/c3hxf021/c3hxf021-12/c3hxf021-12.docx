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4F" w:rsidRPr="007C1321" w:rsidRDefault="00290B4F" w:rsidP="00442C94">
      <w:pPr>
        <w:spacing w:line="360" w:lineRule="auto"/>
      </w:pPr>
      <w:r w:rsidRPr="007C1321">
        <w:rPr>
          <w:rFonts w:hint="eastAsia"/>
        </w:rPr>
        <w:t>将</w:t>
      </w:r>
      <w:r w:rsidRPr="007C1321">
        <w:t>a g</w:t>
      </w:r>
      <w:r w:rsidRPr="007C1321">
        <w:rPr>
          <w:rFonts w:hint="eastAsia"/>
        </w:rPr>
        <w:t>铁钉放入下列溶液中，一段时间后取出铁钉，称得其质量为</w:t>
      </w:r>
      <w:r w:rsidRPr="007C1321">
        <w:t>b g</w:t>
      </w:r>
      <w:r w:rsidRPr="007C1321">
        <w:rPr>
          <w:rFonts w:hint="eastAsia"/>
        </w:rPr>
        <w:t>，出现</w:t>
      </w:r>
      <w:r w:rsidRPr="00411581">
        <w:rPr>
          <w:rFonts w:ascii="宋体" w:hAnsi="宋体"/>
        </w:rPr>
        <w:t>a</w:t>
      </w:r>
      <w:r>
        <w:rPr>
          <w:rFonts w:ascii="宋体" w:hAnsi="宋体" w:hint="eastAsia"/>
        </w:rPr>
        <w:t>＜</w:t>
      </w:r>
      <w:r w:rsidRPr="007C1321">
        <w:t>b</w:t>
      </w:r>
      <w:r w:rsidRPr="007C1321">
        <w:rPr>
          <w:rFonts w:hint="eastAsia"/>
        </w:rPr>
        <w:t>的溶液是（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290B4F" w:rsidRPr="007C1321" w:rsidRDefault="00290B4F" w:rsidP="00442C94">
      <w:pPr>
        <w:spacing w:line="360" w:lineRule="auto"/>
      </w:pPr>
      <w:r w:rsidRPr="007C1321">
        <w:t xml:space="preserve">A. </w:t>
      </w:r>
      <w:r w:rsidRPr="007C1321">
        <w:rPr>
          <w:rFonts w:hint="eastAsia"/>
        </w:rPr>
        <w:t>稀硫酸</w:t>
      </w:r>
      <w:r w:rsidRPr="007C1321">
        <w:t xml:space="preserve">    B. </w:t>
      </w:r>
      <w:r w:rsidRPr="007C1321">
        <w:rPr>
          <w:rFonts w:hint="eastAsia"/>
        </w:rPr>
        <w:t>盐酸</w:t>
      </w:r>
      <w:r w:rsidRPr="007C1321">
        <w:t xml:space="preserve">    C. </w:t>
      </w:r>
      <w:r w:rsidRPr="007C1321">
        <w:rPr>
          <w:rFonts w:hint="eastAsia"/>
        </w:rPr>
        <w:t>硫酸铜</w:t>
      </w:r>
      <w:r w:rsidRPr="007C1321">
        <w:t xml:space="preserve">    D. </w:t>
      </w:r>
      <w:r w:rsidRPr="007C1321">
        <w:rPr>
          <w:rFonts w:hint="eastAsia"/>
        </w:rPr>
        <w:t>硫酸亚铁</w:t>
      </w:r>
    </w:p>
    <w:p w:rsidR="00290B4F" w:rsidRPr="007C1321" w:rsidRDefault="00290B4F" w:rsidP="00442C94">
      <w:pPr>
        <w:spacing w:line="360" w:lineRule="auto"/>
      </w:pPr>
      <w:r w:rsidRPr="007C1321">
        <w:rPr>
          <w:rFonts w:hint="eastAsia"/>
        </w:rPr>
        <w:t>解析：</w:t>
      </w:r>
    </w:p>
    <w:p w:rsidR="00290B4F" w:rsidRDefault="00290B4F" w:rsidP="00442C94">
      <w:pPr>
        <w:spacing w:line="360" w:lineRule="auto"/>
      </w:pPr>
      <w:r w:rsidRPr="007C1321">
        <w:rPr>
          <w:rFonts w:hint="eastAsia"/>
        </w:rPr>
        <w:t>当和酸反应时，金属</w:t>
      </w:r>
      <w:r>
        <w:rPr>
          <w:rFonts w:hint="eastAsia"/>
        </w:rPr>
        <w:t>的质量均会减少，但是，当铁和硫酸铜反应时，由于置换出铜附着于铁钉上面，故使得</w:t>
      </w:r>
      <w:r w:rsidRPr="007C1321">
        <w:rPr>
          <w:rFonts w:hint="eastAsia"/>
        </w:rPr>
        <w:t>金属的质量增大。</w:t>
      </w:r>
    </w:p>
    <w:p w:rsidR="00290B4F" w:rsidRPr="00442C94" w:rsidRDefault="00290B4F" w:rsidP="00442C94">
      <w:pPr>
        <w:spacing w:line="360" w:lineRule="auto"/>
      </w:pPr>
      <w:r w:rsidRPr="007C1321">
        <w:rPr>
          <w:rFonts w:hint="eastAsia"/>
        </w:rPr>
        <w:t>答案：</w:t>
      </w:r>
      <w:r w:rsidRPr="007C1321">
        <w:t>C</w:t>
      </w:r>
    </w:p>
    <w:sectPr w:rsidR="00290B4F" w:rsidRPr="00442C94" w:rsidSect="00C601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B4F" w:rsidRDefault="00290B4F" w:rsidP="00442C94">
      <w:pPr>
        <w:spacing w:line="240" w:lineRule="auto"/>
      </w:pPr>
      <w:r>
        <w:separator/>
      </w:r>
    </w:p>
  </w:endnote>
  <w:endnote w:type="continuationSeparator" w:id="1">
    <w:p w:rsidR="00290B4F" w:rsidRDefault="00290B4F" w:rsidP="00442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4F" w:rsidRDefault="00290B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4F" w:rsidRDefault="00290B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4F" w:rsidRDefault="00290B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B4F" w:rsidRDefault="00290B4F" w:rsidP="00442C94">
      <w:pPr>
        <w:spacing w:line="240" w:lineRule="auto"/>
      </w:pPr>
      <w:r>
        <w:separator/>
      </w:r>
    </w:p>
  </w:footnote>
  <w:footnote w:type="continuationSeparator" w:id="1">
    <w:p w:rsidR="00290B4F" w:rsidRDefault="00290B4F" w:rsidP="00442C9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4F" w:rsidRDefault="00290B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4F" w:rsidRDefault="00290B4F" w:rsidP="00BF298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4F" w:rsidRDefault="00290B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2C94"/>
    <w:rsid w:val="00290B4F"/>
    <w:rsid w:val="00411581"/>
    <w:rsid w:val="00442C94"/>
    <w:rsid w:val="007C1321"/>
    <w:rsid w:val="007E257E"/>
    <w:rsid w:val="009D23C7"/>
    <w:rsid w:val="00BF298A"/>
    <w:rsid w:val="00C6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C9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42C9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42C9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42C9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42C9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42C9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22</Words>
  <Characters>130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2011-05-23T07:01:00Z</dcterms:created>
  <dcterms:modified xsi:type="dcterms:W3CDTF">2011-05-27T01:56:00Z</dcterms:modified>
</cp:coreProperties>
</file>