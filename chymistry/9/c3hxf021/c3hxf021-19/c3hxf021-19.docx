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59" w:rsidRPr="007C1321" w:rsidRDefault="002B5C59" w:rsidP="007C6721">
      <w:pPr>
        <w:snapToGrid w:val="0"/>
        <w:spacing w:line="360" w:lineRule="auto"/>
      </w:pPr>
      <w:r w:rsidRPr="007C1321">
        <w:rPr>
          <w:rFonts w:hAnsi="宋体" w:hint="eastAsia"/>
        </w:rPr>
        <w:t>某学生改进一氧化碳还原氧化铁的实验装置，如图所示：</w:t>
      </w:r>
    </w:p>
    <w:p w:rsidR="002B5C59" w:rsidRDefault="002B5C59" w:rsidP="007C6721">
      <w:pPr>
        <w:snapToGrid w:val="0"/>
        <w:spacing w:line="360" w:lineRule="auto"/>
        <w:jc w:val="center"/>
      </w:pPr>
      <w:r>
        <w:rPr>
          <w:noProof/>
        </w:rPr>
        <w:pict>
          <v:group id="_x0000_s1026" style="position:absolute;left:0;text-align:left;margin-left:16.95pt;margin-top:8.45pt;width:319.5pt;height:171.55pt;z-index:251658240" coordorigin="2340,3022" coordsize="6390,3431">
            <v:group id="_x0000_s1027" style="position:absolute;left:2385;top:3022;width:5676;height:3431" coordorigin="2385,3022" coordsize="5676,3431">
              <v:line id="_x0000_s1028" style="position:absolute" from="2490,5070" to="2970,5070">
                <v:stroke endarrow="block"/>
              </v:line>
              <v:group id="_x0000_s1029" style="position:absolute;left:2385;top:3022;width:5676;height:3431" coordorigin="2385,3022" coordsize="5676,3431">
                <v:group id="_x0000_s1030" style="position:absolute;left:3047;top:3022;width:2160;height:3431" coordorigin="1680,2614" coordsize="2160,3431">
                  <v:group id="_x0000_s1031" style="position:absolute;left:1929;top:2614;width:1464;height:3431" coordorigin="1074,2300" coordsize="1703,4835">
                    <v:group id="_x0000_s1032" style="position:absolute;left:1074;top:6865;width:1703;height:270" coordorigin="2000,3423" coordsize="1703,270">
                      <v:group id="_x0000_s1033" style="position:absolute;left:2002;top:3450;width:1701;height:243" coordorigin="2139,3129" coordsize="1701,243">
                        <v:rect id="_x0000_s1034" style="position:absolute;left:2139;top:3129;width:1701;height:227"/>
                        <v:shapetype id="_x0000_t8" coordsize="21600,21600" o:spt="8" adj="5400" path="m,l@0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3,10800;10800,21600;@2,10800;10800,0" textboxrect="1800,1800,19800,19800;4500,4500,17100,17100;7200,7200,14400,14400"/>
                          <v:handles>
                            <v:h position="#0,bottomRight" xrange="0,10800"/>
                          </v:handles>
                        </v:shapetype>
                        <v:shape id="_x0000_s1035" type="#_x0000_t8" style="position:absolute;left:2366;top:3298;width:1247;height:57;flip:y" adj="1021"/>
                        <v:rect id="_x0000_s1036" style="position:absolute;left:2366;top:3338;width:1247;height:34" stroked="f"/>
                        <v:line id="_x0000_s1037" style="position:absolute;flip:x" from="2364,3324" to="2397,3357"/>
                        <v:line id="_x0000_s1038" style="position:absolute" from="3582,3324" to="3615,3357"/>
                      </v:group>
                      <v:shape id="_x0000_s1039" type="#_x0000_t8" style="position:absolute;left:2000;top:3423;width:1701;height:28;flip:y" adj="241"/>
                    </v:group>
                    <v:group id="_x0000_s1040" style="position:absolute;left:1295;top:2300;width:113;height:4565" coordorigin="1295,2300" coordsize="113,4565">
                      <v:roundrect id="_x0000_s1041" style="position:absolute;left:1314;top:2300;width:74;height:4535" arcsize="23911f">
                        <v:fill color2="fill darken(118)" rotate="t" angle="-90" method="linear sigma" focus="50%" type="gradient"/>
                      </v:roundrect>
                      <v:rect id="_x0000_s1042" style="position:absolute;left:1295;top:6825;width:113;height:40"/>
                    </v:group>
                  </v:group>
                  <v:group id="_x0000_s1043" style="position:absolute;left:1680;top:4371;width:2160;height:511" coordorigin="1950,771" coordsize="2160,511">
                    <v:group id="_x0000_s1044" style="position:absolute;left:1950;top:952;width:2160;height:311" coordorigin="1950,952" coordsize="2160,311">
                      <v:group id="_x0000_s1045" style="position:absolute;left:2250;top:990;width:1575;height:248" coordorigin="3600,3135" coordsize="1830,255">
                        <v:line id="_x0000_s1046" style="position:absolute" from="3600,3135" to="5430,3135" strokeweight="1.5pt"/>
                        <v:line id="_x0000_s1047" style="position:absolute" from="3600,3390" to="5430,3390" strokeweight="1.5pt"/>
                      </v:group>
                      <v:group id="_x0000_s1048" style="position:absolute;left:3615;top:1083;width:495;height:67" coordorigin="4725,4455" coordsize="495,75">
                        <v:line id="_x0000_s1049" style="position:absolute" from="4725,4530" to="5220,4530"/>
                        <v:line id="_x0000_s1050" style="position:absolute" from="4725,4455" to="5220,4455"/>
                      </v:group>
                      <v:group id="_x0000_s1051" style="position:absolute;left:3630;top:1007;width:311;height:201;rotation:90" coordorigin="7710,6780" coordsize="328,212">
                        <v:roundrect id="_x0000_s1052" style="position:absolute;left:7734;top:6895;width:272;height:28" arcsize=".5"/>
                        <v:shape id="_x0000_s1053" type="#_x0000_t8" style="position:absolute;left:7710;top:6780;width:328;height:212" adj="3622">
                          <v:fill color2="fill darken(118)" rotate="t" angle="-90" method="linear sigma" focus="50%" type="gradient"/>
                        </v:shape>
                        <v:roundrect id="_x0000_s1054" style="position:absolute;left:7730;top:6869;width:285;height:23;flip:x" arcsize=".5"/>
                      </v:group>
                      <v:group id="_x0000_s1055" style="position:absolute;left:1950;top:1068;width:495;height:67" coordorigin="4725,4455" coordsize="495,75">
                        <v:line id="_x0000_s1056" style="position:absolute" from="4725,4530" to="5220,4530"/>
                        <v:line id="_x0000_s1057" style="position:absolute" from="4725,4455" to="5220,4455"/>
                      </v:group>
                      <v:group id="_x0000_s1058" style="position:absolute;left:2085;top:1007;width:311;height:201;rotation:-90" coordorigin="7710,6780" coordsize="328,212">
                        <v:roundrect id="_x0000_s1059" style="position:absolute;left:7734;top:6895;width:272;height:28" arcsize=".5"/>
                        <v:shape id="_x0000_s1060" type="#_x0000_t8" style="position:absolute;left:7710;top:6780;width:328;height:212" adj="3622">
                          <v:fill color2="fill darken(118)" rotate="t" angle="-90" method="linear sigma" focus="50%" type="gradient"/>
                        </v:shape>
                        <v:roundrect id="_x0000_s1061" style="position:absolute;left:7730;top:6869;width:285;height:23;flip:x" arcsize=".5"/>
                      </v:group>
                      <v:rect id="_x0000_s1062" style="position:absolute;left:2400;top:1050;width:1185;height:182" stroked="f"/>
                    </v:group>
                    <v:group id="_x0000_s1063" style="position:absolute;left:2374;top:771;width:235;height:511;rotation:3" coordorigin="7643,3651" coordsize="259,452">
                      <v:roundrect id="_x0000_s1064" style="position:absolute;left:7691;top:4018;width:170;height:85" arcsize="10923f"/>
                      <v:group id="_x0000_s1065" style="position:absolute;left:7643;top:3651;width:259;height:259" coordorigin="1746,3522" coordsize="259,259">
                        <v:group id="_x0000_s1066" style="position:absolute;left:1746;top:3522;width:259;height:259" coordorigin="1746,3522" coordsize="259,259">
                          <v:group id="_x0000_s1067" style="position:absolute;left:1856;top:3522;width:45;height:170" coordorigin="1850,3522" coordsize="45,170">
                            <v:roundrect id="_x0000_s1068" style="position:absolute;left:1788;top:3584;width:170;height:45;rotation:90" arcsize="10923f"/>
                            <v:line id="_x0000_s1069" style="position:absolute;rotation:5" from="1857,3543" to="1893,3543" strokeweight=".5pt"/>
                            <v:line id="_x0000_s1070" style="position:absolute;rotation:5" from="1854,3558" to="1890,3558" strokeweight=".5pt"/>
                            <v:line id="_x0000_s1071" style="position:absolute;rotation:5" from="1854,3576" to="1890,3576" strokeweight=".5pt"/>
                            <v:line id="_x0000_s1072" style="position:absolute;rotation:5" from="1854,3594" to="1890,3594" strokeweight=".5pt"/>
                            <v:line id="_x0000_s1073" style="position:absolute;rotation:5" from="1854,3612" to="1890,3612" strokeweight=".5pt"/>
                          </v:group>
                          <v:roundrect id="_x0000_s1074" style="position:absolute;left:1794;top:3696;width:170;height:85" arcsize="10923f"/>
                          <v:shape id="_x0000_s1075" type="#_x0000_t8" style="position:absolute;left:1822;top:3639;width:113;height:57;flip:y"/>
                          <v:shape id="_x0000_s1076" style="position:absolute;left:1902;top:3562;width:103;height:125" coordsize="103,125" path="m,77c6,68,12,59,18,50,24,41,26,28,36,20,46,12,70,,81,5v11,5,22,28,18,42c95,61,66,80,57,89v-9,9,-11,9,-15,15c38,110,34,117,30,125e">
                            <v:path arrowok="t"/>
                          </v:shape>
                          <v:shape id="_x0000_s1077" style="position:absolute;left:1746;top:3562;width:103;height:125;flip:x;mso-position-horizontal:absolute;mso-position-vertical:absolute" coordsize="103,125" path="m,77c6,68,12,59,18,50,24,41,26,28,36,20,46,12,70,,81,5v11,5,22,28,18,42c95,61,66,80,57,89v-9,9,-11,9,-15,15c38,110,34,117,30,125e">
                            <v:path arrowok="t"/>
                          </v:shape>
                        </v:group>
                        <v:line id="_x0000_s1078" style="position:absolute;rotation:5" from="1854,3630" to="1890,3630" strokeweight=".5pt"/>
                      </v:group>
                    </v:group>
                    <v:group id="_x0000_s1079" style="position:absolute;left:2766;top:1127;width:468;height:115" coordorigin="2811,1322" coordsize="405,121">
                      <v:oval id="_x0000_s1080" style="position:absolute;left:2839;top:1402;width:15;height:19;rotation:23539168fd;flip:y"/>
                      <v:oval id="_x0000_s1081" style="position:absolute;left:2884;top:1412;width:15;height:19;rotation:23539168fd;flip:y"/>
                      <v:shape id="_x0000_s1082" style="position:absolute;left:2866;top:1381;width:15;height:19;rotation:23539168fd;flip: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083" style="position:absolute;left:2851;top:1409;width:20;height:16;rotation:17518353fd;flip: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084" style="position:absolute;left:3119;top:1342;width:15;height:20;rotation:23539168fd;flip: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085" style="position:absolute;left:3175;top:1406;width:16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086" style="position:absolute;left:3120;top:1407;width:16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087" style="position:absolute;left:2818;top:1415;width:15;height:20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088" style="position:absolute;left:2938;top:1419;width:20;height:16;rotation:28945793fd;flip: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089" style="position:absolute;left:2809;top:1394;width:19;height:15;rotation:28945793fd;flip: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090" style="position:absolute;left:2857;top:1370;width:15;height:20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091" style="position:absolute;left:2919;top:1424;width:15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092" style="position:absolute;left:3147;top:1379;width:15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093" style="position:absolute;left:2976;top:1415;width:15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oval id="_x0000_s1094" style="position:absolute;left:2953;top:1365;width:16;height:20;rotation:-23539168fd;flip:x y"/>
                      <v:oval id="_x0000_s1095" style="position:absolute;left:2999;top:1376;width:16;height:20;rotation:-23539168fd;flip:x y"/>
                      <v:shape id="_x0000_s1096" style="position:absolute;left:2950;top:1345;width:16;height:19;rotation:-23539168fd;flip:x 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097" style="position:absolute;left:2968;top:1401;width:19;height:16;rotation:-29559983fd;flip:x 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098" style="position:absolute;left:3201;top:1418;width:15;height:19;rotation:-23539168fd;flip:x 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099" style="position:absolute;left:2940;top:1322;width:15;height:20;rotation:-23539168fd;flip:x 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00" style="position:absolute;left:3170;top:1386;width:15;height:19;rotation:-23539168fd;flip:x 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01" style="position:absolute;left:2936;top:1387;width:15;height:19;rotation:-23539168fd;flip:x 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02" style="position:absolute;left:2923;top:1358;width:19;height:15;rotation:-18132543fd;flip:x 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103" style="position:absolute;left:2906;top:1380;width:15;height:19;rotation:-23539168fd;flip:x 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04" style="position:absolute;left:2892;top:1352;width:16;height:19;rotation:-23539168fd;flip:x y;mso-position-horizontal:absolute;mso-position-vertical:absolute" coordsize="65,61" path="m13,56c23,61,57,52,61,44,65,36,47,10,37,5,27,,8,9,4,17,,25,3,51,13,56xe">
                        <v:path arrowok="t"/>
                      </v:shape>
                      <v:oval id="_x0000_s1105" style="position:absolute;left:3116;top:1399;width:15;height:19;rotation:23539168fd;flip:y"/>
                      <v:shape id="_x0000_s1106" style="position:absolute;left:3070;top:1415;width:15;height:20;rotation:23539168fd;flip: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107" style="position:absolute;left:2982;top:1360;width:20;height:15;rotation:17518353fd;flip: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108" style="position:absolute;left:3087;top:1397;width:16;height:19;rotation:23539168fd;flip: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109" style="position:absolute;left:3084;top:1327;width:16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10" style="position:absolute;left:3040;top:1420;width:15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11" style="position:absolute;left:3036;top:1406;width:16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12" style="position:absolute;left:3108;top:1419;width:15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oval id="_x0000_s1113" style="position:absolute;left:3039;top:1336;width:15;height:19;rotation:23539168fd;flip:y"/>
                      <v:oval id="_x0000_s1114" style="position:absolute;left:3016;top:1359;width:15;height:20;rotation:23539168fd;flip:y"/>
                      <v:shape id="_x0000_s1115" style="position:absolute;left:3009;top:1322;width:15;height:19;rotation:23539168fd;flip: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116" style="position:absolute;left:2895;top:1389;width:19;height:15;rotation:17518353fd;flip: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117" style="position:absolute;left:3049;top:1393;width:15;height:19;rotation:23539168fd;flip: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118" style="position:absolute;left:3034;top:1327;width:16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19" style="position:absolute;left:2978;top:1333;width:15;height:20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20" style="position:absolute;left:3160;top:1416;width:19;height:15;rotation:28945793fd;flip: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121" style="position:absolute;left:2845;top:1420;width:15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22" style="position:absolute;left:3106;top:1371;width:16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oval id="_x0000_s1123" style="position:absolute;left:3143;top:1362;width:15;height:19;rotation:23539168fd;flip:y"/>
                      <v:shape id="_x0000_s1124" style="position:absolute;left:3002;top:1407;width:16;height:19;rotation:23539168fd;flip: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125" style="position:absolute;left:3055;top:1367;width:19;height:15;rotation:17518353fd;flip: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126" style="position:absolute;left:2965;top:1328;width:15;height:19;rotation:23539168fd;flip: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127" style="position:absolute;left:2906;top:1404;width:15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28" style="position:absolute;left:2954;top:1414;width:15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29" style="position:absolute;left:3132;top:1417;width:16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30" style="position:absolute;left:2857;top:1425;width:19;height:15;rotation:28945793fd;flip:y;mso-position-horizontal:absolute;mso-position-vertical:absolute" coordsize="57,67" path="m33,67c45,64,57,62,57,52,57,42,39,8,30,4,21,,6,18,3,28,,38,7,51,15,64v,,18,3,18,3xe" filled="f">
                        <v:path arrowok="t"/>
                      </v:shape>
                      <v:shape id="_x0000_s1131" style="position:absolute;left:3084;top:1349;width:16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32" style="position:absolute;left:2887;top:1369;width:15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33" style="position:absolute;left:3027;top:1377;width:15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34" style="position:absolute;left:3078;top:1374;width:15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35" style="position:absolute;left:3132;top:1386;width:15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  <v:shape id="_x0000_s1136" style="position:absolute;left:3060;top:1332;width:15;height:19;rotation:23539168fd;flip:y;mso-position-horizontal:absolute;mso-position-vertical:absolute" coordsize="65,61" path="m13,56c23,61,57,52,61,44,65,36,47,10,37,5,27,,8,9,4,17,,25,3,51,13,56xe">
                        <v:path arrowok="t"/>
                      </v:shape>
                    </v:group>
                  </v:group>
                  <v:group id="_x0000_s1137" style="position:absolute;left:2349;top:4867;width:768;height:978" coordorigin="4419,4028" coordsize="768,1128">
                    <v:roundrect id="_x0000_s1138" style="position:absolute;left:4565;top:5099;width:480;height:57" arcsize=".5"/>
                    <v:group id="_x0000_s1139" style="position:absolute;left:4440;top:4740;width:735;height:352" coordorigin="4500,5055" coordsize="735,405">
                      <v:group id="_x0000_s1140" style="position:absolute;left:4543;top:5154;width:656;height:20" coordorigin="3454,4257" coordsize="726,20">
                        <v:line id="_x0000_s1141" style="position:absolute" from="3495,4276" to="4135,4277"/>
                        <v:shape id="_x0000_s1142" style="position:absolute;left:4135;top:4257;width:45;height:18" coordsize="45,18" path="m,18c19,10,38,3,45,e" filled="f">
                          <v:path arrowok="t"/>
                        </v:shape>
                        <v:shape id="_x0000_s1143" style="position:absolute;left:3454;top:4257;width:45;height:18;flip:x;mso-position-horizontal:absolute;mso-position-vertical:absolute" coordsize="45,18" path="m,18c19,10,38,3,45,e" filled="f">
                          <v:path arrowok="t"/>
                        </v:shape>
                      </v:group>
                      <v:line id="_x0000_s1144" style="position:absolute;flip:x y" from="4500,5055" to="4650,5460"/>
                      <v:line id="_x0000_s1145" style="position:absolute;flip:y" from="5085,5055" to="5235,5460"/>
                      <v:line id="_x0000_s1146" style="position:absolute" from="4575,5228" to="4665,5228"/>
                      <v:line id="_x0000_s1147" style="position:absolute" from="4710,5228" to="4763,5228"/>
                      <v:line id="_x0000_s1148" style="position:absolute" from="4853,5228" to="4920,5228"/>
                      <v:line id="_x0000_s1149" style="position:absolute" from="5010,5228" to="5070,5228"/>
                      <v:line id="_x0000_s1150" style="position:absolute" from="4635,5280" to="4703,5280"/>
                      <v:line id="_x0000_s1151" style="position:absolute" from="4763,5280" to="4830,5280"/>
                      <v:line id="_x0000_s1152" style="position:absolute" from="4905,5280" to="4980,5280"/>
                      <v:line id="_x0000_s1153" style="position:absolute" from="5048,5280" to="5100,5280"/>
                      <v:line id="_x0000_s1154" style="position:absolute" from="4620,5340" to="4680,5340"/>
                      <v:line id="_x0000_s1155" style="position:absolute" from="4733,5340" to="4830,5340"/>
                      <v:line id="_x0000_s1156" style="position:absolute" from="4883,5332" to="4950,5332"/>
                      <v:line id="_x0000_s1157" style="position:absolute" from="5019,5339" to="5086,5339"/>
                      <v:line id="_x0000_s1158" style="position:absolute" from="4650,5385" to="4695,5385"/>
                      <v:line id="_x0000_s1159" style="position:absolute" from="4763,5385" to="4823,5385"/>
                      <v:line id="_x0000_s1160" style="position:absolute" from="4913,5385" to="4973,5385"/>
                      <v:line id="_x0000_s1161" style="position:absolute" from="5033,5393" to="5100,5393"/>
                      <v:line id="_x0000_s1162" style="position:absolute" from="4665,5431" to="4703,5431"/>
                      <v:line id="_x0000_s1163" style="position:absolute" from="4740,5431" to="4800,5431"/>
                      <v:line id="_x0000_s1164" style="position:absolute" from="4875,5423" to="4928,5423"/>
                      <v:line id="_x0000_s1165" style="position:absolute" from="4965,5423" to="5033,5423"/>
                    </v:group>
                    <v:rect id="_x0000_s1166" style="position:absolute;left:4704;top:4538;width:217;height:71"/>
                    <v:group id="_x0000_s1167" style="position:absolute;left:4671;top:4410;width:225;height:660" coordorigin="5271,4725" coordsize="225,660">
                      <v:shape id="_x0000_s1168" style="position:absolute;left:5282;top:4725;width:211;height:64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1,645" path="m136,v-7,60,-4,112,,187c140,262,180,386,159,450,138,514,,538,9,570v9,32,160,60,202,75e" filled="f" strokeweight="2.25pt">
                        <v:path arrowok="t"/>
                      </v:shape>
                      <v:shape id="_x0000_s1169" style="position:absolute;left:5282;top:4725;width:211;height:64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1,645" path="m136,v-7,60,-4,112,,187c140,262,180,386,159,450,138,514,,538,9,570v9,32,160,60,202,75e" filled="f" strokecolor="white" strokeweight="1.5pt">
                        <v:path arrowok="t"/>
                      </v:shape>
                      <v:line id="_x0000_s1170" style="position:absolute" from="5400,4740" to="5433,4761" strokeweight=".25pt"/>
                      <v:line id="_x0000_s1171" style="position:absolute" from="5400,4764" to="5433,4785" strokeweight=".25pt"/>
                      <v:line id="_x0000_s1172" style="position:absolute" from="5400,4791" to="5433,4812" strokeweight=".25pt"/>
                      <v:line id="_x0000_s1173" style="position:absolute" from="5400,4815" to="5433,4836" strokeweight=".25pt"/>
                      <v:line id="_x0000_s1174" style="position:absolute" from="5400,4845" to="5433,4866" strokeweight=".25pt"/>
                      <v:line id="_x0000_s1175" style="position:absolute" from="5400,4875" to="5433,4896" strokeweight=".25pt"/>
                      <v:line id="_x0000_s1176" style="position:absolute" from="5400,4905" to="5433,4926" strokeweight=".25pt"/>
                      <v:line id="_x0000_s1177" style="position:absolute" from="5403,4932" to="5436,4953" strokeweight=".25pt"/>
                      <v:line id="_x0000_s1178" style="position:absolute" from="5403,4956" to="5436,4977" strokeweight=".25pt"/>
                      <v:line id="_x0000_s1179" style="position:absolute" from="5412,4983" to="5445,5004" strokeweight=".25pt"/>
                      <v:line id="_x0000_s1180" style="position:absolute" from="5418,5013" to="5451,5034" strokeweight=".25pt"/>
                      <v:line id="_x0000_s1181" style="position:absolute" from="5418,5040" to="5451,5061" strokeweight=".25pt"/>
                      <v:line id="_x0000_s1182" style="position:absolute" from="5427,5067" to="5460,5088" strokeweight=".25pt"/>
                      <v:line id="_x0000_s1183" style="position:absolute" from="5424,5121" to="5457,5142" strokeweight=".25pt"/>
                      <v:line id="_x0000_s1184" style="position:absolute" from="5427,5067" to="5460,5088" strokeweight=".25pt"/>
                      <v:line id="_x0000_s1185" style="position:absolute" from="5424,5121" to="5457,5142" strokeweight=".25pt"/>
                      <v:line id="_x0000_s1186" style="position:absolute" from="5427,5088" to="5460,5109" strokeweight=".25pt"/>
                      <v:line id="_x0000_s1187" style="position:absolute" from="5424,5142" to="5457,5163" strokeweight=".25pt"/>
                      <v:line id="_x0000_s1188" style="position:absolute" from="5421,5166" to="5454,5187" strokeweight=".25pt"/>
                      <v:line id="_x0000_s1189" style="position:absolute" from="5409,5187" to="5442,5208" strokeweight=".25pt"/>
                      <v:line id="_x0000_s1190" style="position:absolute" from="5388,5202" to="5421,5223" strokeweight=".25pt"/>
                      <v:line id="_x0000_s1191" style="position:absolute" from="5370,5217" to="5403,5238" strokeweight=".25pt"/>
                      <v:line id="_x0000_s1192" style="position:absolute" from="5352,5229" to="5385,5250" strokeweight=".25pt"/>
                      <v:line id="_x0000_s1193" style="position:absolute" from="5331,5238" to="5364,5259" strokeweight=".25pt"/>
                      <v:line id="_x0000_s1194" style="position:absolute" from="5316,5250" to="5349,5271" strokeweight=".25pt"/>
                      <v:line id="_x0000_s1195" style="position:absolute" from="5298,5256" to="5331,5277" strokeweight=".25pt"/>
                      <v:line id="_x0000_s1196" style="position:absolute" from="5283,5271" to="5316,5292" strokeweight=".25pt"/>
                      <v:line id="_x0000_s1197" style="position:absolute" from="5271,5292" to="5307,5298" strokeweight=".25pt"/>
                      <v:line id="_x0000_s1198" style="position:absolute;flip:y" from="5277,5301" to="5322,5310" strokeweight=".25pt"/>
                      <v:line id="_x0000_s1199" style="position:absolute;flip:y" from="5289,5310" to="5346,5322" strokeweight=".25pt"/>
                      <v:line id="_x0000_s1200" style="position:absolute;flip:y" from="5310,5319" to="5367,5331" strokeweight=".25pt"/>
                      <v:line id="_x0000_s1201" style="position:absolute;flip:y" from="5337,5325" to="5400,5340" strokeweight=".25pt"/>
                      <v:line id="_x0000_s1202" style="position:absolute;flip:y" from="5370,5334" to="5418,5352" strokeweight=".25pt"/>
                      <v:line id="_x0000_s1203" style="position:absolute;flip:y" from="5388,5340" to="5436,5358" strokeweight=".25pt"/>
                      <v:line id="_x0000_s1204" style="position:absolute;flip:y" from="5412,5346" to="5460,5364" strokeweight=".25pt"/>
                      <v:line id="_x0000_s1205" style="position:absolute;flip:y" from="5448,5352" to="5478,5373" strokeweight=".25pt"/>
                      <v:line id="_x0000_s1206" style="position:absolute;flip:y" from="5481,5352" to="5496,5385" strokeweight=".25pt"/>
                    </v:group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_x0000_s1207" type="#_x0000_t85" style="position:absolute;left:4678;top:4298;width:266;height:219;rotation:90" adj="4750"/>
                    <v:line id="_x0000_s1208" style="position:absolute" from="4726,4321" to="4898,4321"/>
                    <v:shape id="_x0000_s1209" type="#_x0000_t85" style="position:absolute;left:4735;top:4371;width:166;height:79;rotation:90;flip:y" adj="0" filled="t"/>
                    <v:group id="_x0000_s1210" style="position:absolute;left:4605;top:4028;width:420;height:260" coordorigin="9045,3473" coordsize="420,260">
                      <v:group id="_x0000_s1211" style="position:absolute;left:9238;top:3588;width:59;height:145" coordorigin="9178,3873" coordsize="59,145">
                        <v:shape id="_x0000_s1212" style="position:absolute;left:9178;top:3883;width:22;height:135;mso-position-horizontal:absolute;mso-position-vertical:absolute" coordsize="22,135" path="m22,135c19,127,4,102,2,85,,68,5,44,7,30,9,16,15,6,17,e" filled="f" strokeweight=".5pt">
                          <v:path arrowok="t"/>
                        </v:shape>
                        <v:shape id="_x0000_s1213" style="position:absolute;left:9195;top:3873;width:42;height:135;mso-position-horizontal:absolute;mso-position-vertical:absolute" coordsize="42,135" path="m,c3,7,13,30,20,45v7,15,18,30,20,45c42,105,36,119,30,135e" filled="f" strokeweight=".5pt">
                          <v:path arrowok="t"/>
                        </v:shape>
                        <v:shape id="_x0000_s1214" style="position:absolute;left:9196;top:3940;width:18;height:69" coordsize="18,69" path="m18,69v,-13,,-25,-3,-36c12,22,6,11,,e" filled="f" strokeweight=".5pt">
                          <v:path arrowok="t"/>
                        </v:shape>
                      </v:group>
                      <v:shape id="_x0000_s1215" style="position:absolute;left:9285;top:3480;width:68;height:21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,210" path="m,210c4,196,19,153,23,128v4,-25,-7,-47,,-68c30,39,59,12,68,e" filled="f" strokeweight=".25pt">
                        <v:path arrowok="t"/>
                      </v:shape>
                      <v:shape id="_x0000_s1216" style="position:absolute;left:9159;top:3503;width:67;height:18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7,187" path="m67,187c49,160,31,133,30,112,29,91,65,79,60,60,55,41,27,20,,e" filled="f" strokeweight=".25pt">
                        <v:path arrowok="t"/>
                      </v:shape>
                      <v:shape id="_x0000_s1217" style="position:absolute;left:9277;top:3473;width:188;height:23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,233" path="m,233v7,-9,31,-27,45,-53c59,154,59,105,83,75,107,45,166,16,188,e" filled="f" strokeweight=".25pt">
                        <v:path arrowok="t"/>
                      </v:shape>
                      <v:shape id="_x0000_s1218" style="position:absolute;left:9045;top:3480;width:185;height:22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5,225" path="m185,225c174,214,134,182,120,157,106,132,118,101,98,75,78,49,21,16,,e" filled="f" strokeweight=".25pt">
                        <v:path arrowok="t"/>
                      </v:shape>
                      <v:shape id="_x0000_s1219" style="position:absolute;left:9218;top:3488;width:41;height:2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,202" path="m22,202v-1,-24,-2,-48,,-67c24,116,41,112,37,90,33,68,7,15,,e" filled="f" strokeweight=".25pt">
                        <v:path arrowok="t"/>
                      </v:shape>
                      <v:shape id="_x0000_s1220" style="position:absolute;left:9248;top:3480;width:52;height:21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,218" path="m,218c13,182,26,147,30,120,34,93,18,73,22,53,26,33,47,8,52,e" filled="f" strokeweight=".25pt">
                        <v:path arrowok="t"/>
                      </v:shape>
                    </v:group>
                    <v:shape id="_x0000_s1221" style="position:absolute;left:4419;top:4605;width:282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2,138" path="m21,138c21,129,,105,24,81hhc48,57,228,17,282,hbe" filled="f">
                      <v:path arrowok="t"/>
                    </v:shape>
                    <v:shape id="_x0000_s1222" style="position:absolute;left:4923;top:4602;width:264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,138" path="m252,138v-1,-9,12,-27,-6,-54hhc228,57,51,17,,hbe" filled="f">
                      <v:path arrowok="t"/>
                    </v:shape>
                  </v:group>
                </v:group>
                <v:group id="_x0000_s1223" style="position:absolute;left:6296;top:5032;width:1765;height:1394" coordorigin="3414,5503" coordsize="2350,1814">
                  <v:group id="_x0000_s1224" style="position:absolute;left:3675;top:5503;width:2089;height:1814" coordorigin="3300,5998" coordsize="2089,1814">
                    <v:roundrect id="_x0000_s1225" style="position:absolute;left:3920;top:7082;width:1451;height:722" arcsize="4393f"/>
                    <v:line id="_x0000_s1226" style="position:absolute" from="4014,7403" to="4051,7403" strokeweight=".5pt"/>
                    <v:line id="_x0000_s1227" style="position:absolute" from="4083,7403" to="4141,7403" strokeweight=".5pt"/>
                    <v:line id="_x0000_s1228" style="position:absolute" from="4173,7403" to="4201,7403" strokeweight=".5pt"/>
                    <v:line id="_x0000_s1229" style="position:absolute" from="4247,7403" to="4382,7403" strokeweight=".5pt"/>
                    <v:line id="_x0000_s1230" style="position:absolute" from="4406,7403" to="4430,7403" strokeweight=".5pt"/>
                    <v:line id="_x0000_s1231" style="position:absolute" from="4046,7445" to="4099,7445" strokeweight=".5pt"/>
                    <v:line id="_x0000_s1232" style="position:absolute;flip:y" from="4167,7445" to="4247,7445" strokeweight=".5pt"/>
                    <v:line id="_x0000_s1233" style="position:absolute" from="4313,7445" to="4350,7445" strokeweight=".5pt"/>
                    <v:line id="_x0000_s1234" style="position:absolute" from="4382,7445" to="4413,7445" strokeweight=".5pt"/>
                    <v:line id="_x0000_s1235" style="position:absolute" from="4012,7490" to="4050,7490" strokeweight=".5pt"/>
                    <v:line id="_x0000_s1236" style="position:absolute" from="4092,7490" to="4154,7490" strokeweight=".5pt"/>
                    <v:line id="_x0000_s1237" style="position:absolute" from="4203,7490" to="4334,7490" strokeweight=".5pt"/>
                    <v:line id="_x0000_s1238" style="position:absolute" from="4364,7490" to="4402,7490" strokeweight=".5pt"/>
                    <v:line id="_x0000_s1239" style="position:absolute" from="3964,7422" to="4003,7422" strokeweight=".5pt"/>
                    <v:line id="_x0000_s1240" style="position:absolute" from="4483,7399" to="4542,7399" strokeweight=".5pt"/>
                    <v:line id="_x0000_s1241" style="position:absolute" from="4354,7534" to="4391,7534" strokeweight=".5pt"/>
                    <v:line id="_x0000_s1242" style="position:absolute" from="4093,7534" to="4131,7534" strokeweight=".5pt"/>
                    <v:line id="_x0000_s1243" style="position:absolute" from="4192,7534" to="4217,7534" strokeweight=".5pt"/>
                    <v:line id="_x0000_s1244" style="position:absolute" from="4260,7534" to="4299,7534" strokeweight=".5pt"/>
                    <v:line id="_x0000_s1245" style="position:absolute" from="4621,7410" to="4658,7410" strokeweight=".5pt"/>
                    <v:line id="_x0000_s1246" style="position:absolute" from="4690,7410" to="4748,7410" strokeweight=".5pt"/>
                    <v:line id="_x0000_s1247" style="position:absolute" from="4780,7410" to="4808,7410" strokeweight=".5pt"/>
                    <v:line id="_x0000_s1248" style="position:absolute" from="4854,7410" to="4989,7410" strokeweight=".5pt"/>
                    <v:line id="_x0000_s1249" style="position:absolute" from="5013,7410" to="5036,7410" strokeweight=".5pt"/>
                    <v:line id="_x0000_s1250" style="position:absolute" from="4653,7451" to="4705,7451" strokeweight=".5pt"/>
                    <v:line id="_x0000_s1251" style="position:absolute;flip:y" from="4773,7451" to="4854,7451" strokeweight=".5pt"/>
                    <v:line id="_x0000_s1252" style="position:absolute" from="4920,7451" to="4957,7451" strokeweight=".5pt"/>
                    <v:line id="_x0000_s1253" style="position:absolute" from="4989,7451" to="5020,7451" strokeweight=".5pt"/>
                    <v:line id="_x0000_s1254" style="position:absolute" from="4619,7496" to="4657,7496" strokeweight=".5pt"/>
                    <v:line id="_x0000_s1255" style="position:absolute" from="4699,7496" to="4761,7496" strokeweight=".5pt"/>
                    <v:line id="_x0000_s1256" style="position:absolute" from="4809,7496" to="4941,7496" strokeweight=".5pt"/>
                    <v:line id="_x0000_s1257" style="position:absolute" from="4971,7496" to="5009,7496" strokeweight=".5pt"/>
                    <v:line id="_x0000_s1258" style="position:absolute" from="4494,7694" to="4533,7694" strokeweight=".5pt"/>
                    <v:line id="_x0000_s1259" style="position:absolute" from="5090,7406" to="5149,7406" strokeweight=".5pt"/>
                    <v:line id="_x0000_s1260" style="position:absolute" from="4960,7541" to="4998,7541" strokeweight=".5pt"/>
                    <v:line id="_x0000_s1261" style="position:absolute" from="4700,7541" to="4738,7541" strokeweight=".5pt"/>
                    <v:line id="_x0000_s1262" style="position:absolute" from="4799,7541" to="4824,7541" strokeweight=".5pt"/>
                    <v:line id="_x0000_s1263" style="position:absolute" from="4867,7541" to="4905,7541" strokeweight=".5pt"/>
                    <v:line id="_x0000_s1264" style="position:absolute" from="3972,7567" to="4010,7567" strokeweight=".5pt"/>
                    <v:line id="_x0000_s1265" style="position:absolute" from="5210,7496" to="5267,7496" strokeweight=".5pt"/>
                    <v:line id="_x0000_s1266" style="position:absolute" from="4434,7554" to="4462,7554" strokeweight=".5pt"/>
                    <v:line id="_x0000_s1267" style="position:absolute" from="4450,7495" to="4585,7495" strokeweight=".5pt"/>
                    <v:line id="_x0000_s1268" style="position:absolute" from="4092,7571" to="4115,7571" strokeweight=".5pt"/>
                    <v:line id="_x0000_s1269" style="position:absolute" from="5056,7496" to="5109,7496" strokeweight=".5pt"/>
                    <v:line id="_x0000_s1270" style="position:absolute;flip:y" from="4496,7551" to="4577,7551" strokeweight=".5pt"/>
                    <v:line id="_x0000_s1271" style="position:absolute" from="4489,7451" to="4519,7451" strokeweight=".5pt"/>
                    <v:line id="_x0000_s1272" style="position:absolute" from="5206,7408" to="5267,7408" strokeweight=".5pt"/>
                    <v:line id="_x0000_s1273" style="position:absolute" from="5100,7448" to="5232,7448" strokeweight=".5pt"/>
                    <v:line id="_x0000_s1274" style="position:absolute" from="5069,7546" to="5128,7546" strokeweight=".5pt"/>
                    <v:line id="_x0000_s1275" style="position:absolute" from="4627,7554" to="4665,7554" strokeweight=".5pt"/>
                    <v:line id="_x0000_s1276" style="position:absolute" from="4813,7602" to="4850,7602" strokeweight=".5pt"/>
                    <v:line id="_x0000_s1277" style="position:absolute" from="4882,7602" to="4940,7602" strokeweight=".5pt"/>
                    <v:line id="_x0000_s1278" style="position:absolute" from="4972,7602" to="5000,7602" strokeweight=".5pt"/>
                    <v:line id="_x0000_s1279" style="position:absolute" from="5046,7602" to="5181,7602" strokeweight=".5pt"/>
                    <v:line id="_x0000_s1280" style="position:absolute" from="5205,7602" to="5228,7602" strokeweight=".5pt"/>
                    <v:line id="_x0000_s1281" style="position:absolute" from="4845,7644" to="4897,7644" strokeweight=".5pt"/>
                    <v:line id="_x0000_s1282" style="position:absolute;flip:y" from="4965,7644" to="5046,7644" strokeweight=".5pt"/>
                    <v:line id="_x0000_s1283" style="position:absolute" from="5112,7644" to="5149,7644" strokeweight=".5pt"/>
                    <v:line id="_x0000_s1284" style="position:absolute" from="5181,7644" to="5212,7644" strokeweight=".5pt"/>
                    <v:line id="_x0000_s1285" style="position:absolute" from="4811,7689" to="4849,7689" strokeweight=".5pt"/>
                    <v:line id="_x0000_s1286" style="position:absolute" from="4891,7689" to="4952,7689" strokeweight=".5pt"/>
                    <v:line id="_x0000_s1287" style="position:absolute" from="5001,7689" to="5132,7689" strokeweight=".5pt"/>
                    <v:line id="_x0000_s1288" style="position:absolute" from="5163,7689" to="5201,7689" strokeweight=".5pt"/>
                    <v:line id="_x0000_s1289" style="position:absolute" from="4763,7621" to="4801,7621" strokeweight=".5pt"/>
                    <v:line id="_x0000_s1290" style="position:absolute" from="5282,7598" to="5341,7598" strokeweight=".5pt"/>
                    <v:line id="_x0000_s1291" style="position:absolute" from="5152,7734" to="5190,7734" strokeweight=".5pt"/>
                    <v:line id="_x0000_s1292" style="position:absolute" from="4892,7734" to="4930,7734" strokeweight=".5pt"/>
                    <v:line id="_x0000_s1293" style="position:absolute" from="4991,7734" to="5016,7734" strokeweight=".5pt"/>
                    <v:line id="_x0000_s1294" style="position:absolute" from="5059,7734" to="5097,7734" strokeweight=".5pt"/>
                    <v:line id="_x0000_s1295" style="position:absolute" from="4043,7610" to="4080,7610" strokeweight=".5pt"/>
                    <v:line id="_x0000_s1296" style="position:absolute" from="4112,7610" to="4170,7610" strokeweight=".5pt"/>
                    <v:line id="_x0000_s1297" style="position:absolute" from="4202,7610" to="4230,7610" strokeweight=".5pt"/>
                    <v:line id="_x0000_s1298" style="position:absolute" from="4276,7610" to="4411,7610" strokeweight=".5pt"/>
                    <v:line id="_x0000_s1299" style="position:absolute" from="4435,7610" to="4458,7610" strokeweight=".5pt"/>
                    <v:line id="_x0000_s1300" style="position:absolute" from="4075,7651" to="4127,7651" strokeweight=".5pt"/>
                    <v:line id="_x0000_s1301" style="position:absolute;flip:y" from="4195,7651" to="4276,7651" strokeweight=".5pt"/>
                    <v:line id="_x0000_s1302" style="position:absolute" from="4342,7651" to="4379,7651" strokeweight=".5pt"/>
                    <v:line id="_x0000_s1303" style="position:absolute" from="4411,7651" to="4442,7651" strokeweight=".5pt"/>
                    <v:line id="_x0000_s1304" style="position:absolute" from="4041,7696" to="4079,7696" strokeweight=".5pt"/>
                    <v:line id="_x0000_s1305" style="position:absolute" from="4121,7696" to="4183,7696" strokeweight=".5pt"/>
                    <v:line id="_x0000_s1306" style="position:absolute" from="4231,7696" to="4362,7696" strokeweight=".5pt"/>
                    <v:line id="_x0000_s1307" style="position:absolute" from="4393,7696" to="4431,7696" strokeweight=".5pt"/>
                    <v:line id="_x0000_s1308" style="position:absolute" from="3993,7628" to="4032,7628" strokeweight=".5pt"/>
                    <v:line id="_x0000_s1309" style="position:absolute" from="4512,7606" to="4571,7606" strokeweight=".5pt"/>
                    <v:line id="_x0000_s1310" style="position:absolute" from="4382,7741" to="4420,7741" strokeweight=".5pt"/>
                    <v:line id="_x0000_s1311" style="position:absolute" from="4122,7741" to="4160,7741" strokeweight=".5pt"/>
                    <v:line id="_x0000_s1312" style="position:absolute" from="4221,7741" to="4246,7741" strokeweight=".5pt"/>
                    <v:line id="_x0000_s1313" style="position:absolute" from="4289,7741" to="4327,7741" strokeweight=".5pt"/>
                    <v:line id="_x0000_s1314" style="position:absolute" from="4738,7744" to="4796,7744" strokeweight=".5pt"/>
                    <v:line id="_x0000_s1315" style="position:absolute" from="4672,7612" to="4700,7612" strokeweight=".5pt"/>
                    <v:line id="_x0000_s1316" style="position:absolute" from="4595,7696" to="4730,7696" strokeweight=".5pt"/>
                    <v:line id="_x0000_s1317" style="position:absolute;flip:y" from="4615,7649" to="4696,7649" strokeweight=".5pt"/>
                    <v:line id="_x0000_s1318" style="position:absolute" from="3974,7730" to="4012,7730" strokeweight=".5pt"/>
                    <v:line id="_x0000_s1319" style="position:absolute" from="4522,7746" to="4583,7746" strokeweight=".5pt"/>
                    <v:line id="_x0000_s1320" style="position:absolute" from="5220,7552" to="5351,7552" strokeweight=".5pt"/>
                    <v:line id="_x0000_s1321" style="position:absolute" from="5234,7690" to="5293,7690" strokeweight=".5pt"/>
                    <v:line id="_x0000_s1322" style="position:absolute" from="5307,7738" to="5332,7738" strokeweight=".5pt"/>
                    <v:group id="_x0000_s1323" style="position:absolute;left:3921;top:7343;width:1450;height:22" coordorigin="4612,6012" coordsize="1814,28">
                      <v:group id="_x0000_s1324" style="position:absolute;left:4612;top:6012;width:1814;height:28" coordorigin="4612,6012" coordsize="1814,28">
                        <v:line id="_x0000_s1325" style="position:absolute" from="4650,6036" to="6393,6039"/>
                        <v:shape id="_x0000_s1326" style="position:absolute;left:6381;top:6012;width:45;height:27" coordsize="45,27" path="m,27c8,26,17,25,24,21,31,17,38,8,45,e" filled="f">
                          <v:path arrowok="t"/>
                        </v:shape>
                        <v:shape id="_x0000_s1327" style="position:absolute;left:4612;top:6015;width:62;height:25;mso-position-horizontal:absolute;mso-position-vertical:absolute" coordsize="62,25" path="m62,24c56,23,31,25,21,21,11,17,7,8,,e" filled="f">
                          <v:path arrowok="t"/>
                        </v:shape>
                      </v:group>
                      <v:shape id="_x0000_s1328" style="position:absolute;left:6381;top:6012;width:45;height:27" coordsize="45,27" path="m,27c8,26,17,25,24,21,31,17,38,8,45,e" filled="f">
                        <v:path arrowok="t"/>
                      </v:shape>
                    </v:group>
                    <v:group id="_x0000_s1329" style="position:absolute;left:4520;top:6725;width:410;height:716" coordorigin="6335,3980" coordsize="410,716">
                      <v:shape id="_x0000_s1330" type="#_x0000_t8" style="position:absolute;left:6420;top:4576;width:239;height:120;flip:y" adj="1143"/>
                      <v:shape id="_x0000_s1331" type="#_x0000_t8" style="position:absolute;left:6347;top:3980;width:385;height:548;flip:y" adj="229"/>
                      <v:rect id="_x0000_s1332" style="position:absolute;left:6335;top:4462;width:410;height:86;flip:y" stroked="f"/>
                      <v:rect id="_x0000_s1333" style="position:absolute;left:6413;top:4521;width:253;height:82;flip:y" stroked="f"/>
                      <v:shape id="_x0000_s1334" style="position:absolute;left:6344;top:4458;width:88;height:165;flip:y;mso-position-horizontal:absolute;mso-position-vertical:absolute" coordsize="145,273" path="m137,v,11,8,55,3,69c135,83,119,83,107,87,95,91,77,92,65,96v-12,4,-23,10,-33,18c22,122,10,129,5,144,,159,2,186,2,207v,21,3,52,3,66e" filled="f">
                        <v:path arrowok="t"/>
                      </v:shape>
                      <v:shape id="_x0000_s1335" style="position:absolute;left:6647;top:4458;width:88;height:165;flip:x y;mso-position-horizontal:absolute;mso-position-vertical:absolute" coordsize="145,273" path="m137,v,11,8,55,3,69c135,83,119,83,107,87,95,91,77,92,65,96v-12,4,-23,10,-33,18c22,122,10,129,5,144,,159,2,186,2,207v,21,3,52,3,66e" filled="f">
                        <v:path arrowok="t"/>
                      </v:shape>
                      <v:line id="_x0000_s1336" style="position:absolute;flip:y" from="6371,3995" to="6703,3995" strokeweight=".5pt"/>
                      <v:group id="_x0000_s1337" style="position:absolute;left:6350;top:4145;width:379;height:7" coordorigin="5439,4512" coordsize="474,9">
                        <v:line id="_x0000_s1338" style="position:absolute" from="5463,4521" to="5888,4521"/>
                        <v:shape id="_x0000_s1339" style="position:absolute;left:5889;top:4512;width:24;height:9" coordsize="24,9" path="m,9c,9,12,4,24,e" filled="f">
                          <v:path arrowok="t"/>
                        </v:shape>
                        <v:shape id="_x0000_s1340" style="position:absolute;left:5439;top:4512;width:24;height:9;flip:x;mso-position-horizontal:absolute;mso-position-vertical:absolute" coordsize="24,9" path="m,9c,9,12,4,24,e" filled="f">
                          <v:path arrowok="t"/>
                        </v:shape>
                      </v:group>
                      <v:line id="_x0000_s1341" style="position:absolute" from="6470,4185" to="6509,4186" strokeweight=".5pt"/>
                      <v:line id="_x0000_s1342" style="position:absolute" from="6579,4309" to="6637,4310" strokeweight=".5pt"/>
                      <v:line id="_x0000_s1343" style="position:absolute" from="6375,4224" to="6403,4225" strokeweight=".5pt"/>
                      <v:line id="_x0000_s1344" style="position:absolute" from="6555,4183" to="6691,4184" strokeweight=".5pt"/>
                      <v:line id="_x0000_s1345" style="position:absolute" from="6448,4216" to="6501,4217" strokeweight=".5pt"/>
                      <v:line id="_x0000_s1346" style="position:absolute;flip:y" from="6545,4216" to="6626,4217" strokeweight=".5pt"/>
                      <v:line id="_x0000_s1347" style="position:absolute" from="6663,4216" to="6701,4217" strokeweight=".5pt"/>
                      <v:line id="_x0000_s1348" style="position:absolute" from="6681,4309" to="6711,4310" strokeweight=".5pt"/>
                      <v:line id="_x0000_s1349" style="position:absolute" from="6382,4264" to="6421,4265" strokeweight=".5pt"/>
                      <v:line id="_x0000_s1350" style="position:absolute" from="6449,4264" to="6512,4265" strokeweight=".5pt"/>
                      <v:line id="_x0000_s1351" style="position:absolute" from="6538,4266" to="6670,4267" strokeweight=".5pt"/>
                      <v:line id="_x0000_s1352" style="position:absolute" from="6505,4309" to="6544,4310" strokeweight=".5pt"/>
                      <v:line id="_x0000_s1353" style="position:absolute" from="6368,4183" to="6407,4184" strokeweight=".5pt"/>
                      <v:line id="_x0000_s1354" style="position:absolute" from="6373,4309" to="6433,4310" strokeweight=".5pt"/>
                      <v:line id="_x0000_s1355" style="position:absolute;flip:x" from="6565,4356" to="6604,4357" strokeweight=".5pt"/>
                      <v:line id="_x0000_s1356" style="position:absolute;flip:x" from="6437,4480" to="6495,4481" strokeweight=".5pt"/>
                      <v:line id="_x0000_s1357" style="position:absolute;flip:x" from="6671,4394" to="6699,4395" strokeweight=".5pt"/>
                      <v:line id="_x0000_s1358" style="position:absolute;flip:x" from="6383,4353" to="6519,4354" strokeweight=".5pt"/>
                      <v:line id="_x0000_s1359" style="position:absolute;flip:x" from="6573,4386" to="6626,4387" strokeweight=".5pt"/>
                      <v:line id="_x0000_s1360" style="position:absolute;flip:x y" from="6448,4386" to="6529,4387" strokeweight=".5pt"/>
                      <v:line id="_x0000_s1361" style="position:absolute;flip:x" from="6373,4386" to="6411,4387" strokeweight=".5pt"/>
                      <v:line id="_x0000_s1362" style="position:absolute;flip:x" from="6363,4480" to="6393,4481" strokeweight=".5pt"/>
                      <v:line id="_x0000_s1363" style="position:absolute;flip:x" from="6653,4434" to="6692,4435" strokeweight=".5pt"/>
                      <v:line id="_x0000_s1364" style="position:absolute;flip:x" from="6562,4434" to="6625,4435" strokeweight=".5pt"/>
                      <v:line id="_x0000_s1365" style="position:absolute;flip:x" from="6404,4437" to="6536,4438" strokeweight=".5pt"/>
                      <v:line id="_x0000_s1366" style="position:absolute;flip:x" from="6530,4480" to="6569,4481" strokeweight=".5pt"/>
                      <v:line id="_x0000_s1367" style="position:absolute;flip:x" from="6667,4353" to="6706,4354" strokeweight=".5pt"/>
                      <v:line id="_x0000_s1368" style="position:absolute;flip:x" from="6641,4480" to="6701,4481" strokeweight=".5pt"/>
                      <v:line id="_x0000_s1369" style="position:absolute" from="6485,4531" to="6523,4532" strokeweight=".5pt"/>
                      <v:line id="_x0000_s1370" style="position:absolute" from="6593,4655" to="6652,4656" strokeweight=".5pt"/>
                      <v:line id="_x0000_s1371" style="position:absolute" from="6389,4570" to="6417,4570" strokeweight=".5pt"/>
                      <v:line id="_x0000_s1372" style="position:absolute" from="6569,4529" to="6705,4530" strokeweight=".5pt"/>
                      <v:line id="_x0000_s1373" style="position:absolute" from="6462,4562" to="6515,4562" strokeweight=".5pt"/>
                      <v:line id="_x0000_s1374" style="position:absolute;flip:y" from="6560,4562" to="6641,4562" strokeweight=".5pt"/>
                      <v:line id="_x0000_s1375" style="position:absolute" from="6586,4614" to="6625,4615" strokeweight=".5pt"/>
                      <v:line id="_x0000_s1376" style="position:absolute" from="6464,4610" to="6526,4610" strokeweight=".5pt"/>
                      <v:line id="_x0000_s1377" style="position:absolute" from="6519,4655" to="6558,4656" strokeweight=".5pt"/>
                      <v:line id="_x0000_s1378" style="position:absolute" from="6382,4529" to="6421,4530" strokeweight=".5pt"/>
                      <v:oval id="_x0000_s1379" style="position:absolute;left:6563;top:4459;width:28;height:28" strokeweight=".5pt"/>
                      <v:oval id="_x0000_s1380" style="position:absolute;left:6516;top:4380;width:28;height:28" strokeweight=".5pt"/>
                      <v:oval id="_x0000_s1381" style="position:absolute;left:6559;top:4293;width:28;height:28" strokeweight=".5pt"/>
                      <v:oval id="_x0000_s1382" style="position:absolute;left:6520;top:4212;width:28;height:28" strokeweight=".5pt"/>
                      <v:oval id="_x0000_s1383" style="position:absolute;left:6604;top:4166;width:28;height:28" strokeweight=".5pt"/>
                    </v:group>
                    <v:group id="_x0000_s1384" style="position:absolute;left:3933;top:5998;width:790;height:1814" coordorigin="4974,3344" coordsize="988,2268">
                      <v:rect id="_x0000_s1385" style="position:absolute;left:3869;top:4449;width:2268;height:57;rotation:50"/>
                      <v:rect id="_x0000_s1386" style="position:absolute;left:5792;top:5176;width:283;height:57;rotation:290"/>
                      <v:group id="_x0000_s1387" style="position:absolute;left:5676;top:5283;width:255;height:165" coordorigin="5676,5283" coordsize="255,165">
                        <v:rect id="_x0000_s1388" style="position:absolute;left:5709;top:5313;width:207;height:135" stroked="f"/>
                        <v:shape id="_x0000_s1389" style="position:absolute;left:5676;top:5292;width:255;height:142;mso-position-horizontal:absolute;mso-position-vertical:absolute" coordsize="255,142" path="m,24c17,49,37,74,51,90v14,16,21,22,36,30c102,128,123,140,141,141v18,1,40,-5,54,-15c209,116,218,102,228,81,238,60,250,17,255,e" filled="f">
                          <v:path arrowok="t"/>
                        </v:shape>
                        <v:shape id="_x0000_s1390" style="position:absolute;left:5727;top:5283;width:147;height:93" coordsize="147,93" path="m,15v8,8,32,35,48,48c64,76,83,93,96,93v13,,25,-18,33,-33c137,45,140,22,147,e" filled="f">
                          <v:path arrowok="t"/>
                        </v:shape>
                      </v:group>
                    </v:group>
                    <v:roundrect id="_x0000_s1391" style="position:absolute;left:3902;top:7070;width:1487;height:54" arcsize="21587f"/>
                    <v:roundrect id="_x0000_s1392" style="position:absolute;left:4596;top:7456;width:257;height:10;flip:y" arcsize=".5"/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_x0000_s1393" type="#_x0000_t109" style="position:absolute;left:3300;top:6150;width:143;height:150" stroked="f"/>
                  </v:group>
                  <v:shape id="_x0000_s1394" style="position:absolute;left:3420;top:5633;width:450;height:181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0,181" path="m,c124,25,248,52,323,82hhc407,122,424,161,450,181hbe" filled="f">
                    <v:path arrowok="t"/>
                  </v:shape>
                  <v:shape id="_x0000_s1395" style="position:absolute;left:3414;top:5676;width:444;height:19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4,198" path="m,c53,14,243,54,318,84hdc393,129,418,174,444,198hbe" filled="f">
                    <v:path arrowok="t"/>
                  </v:shape>
                </v:group>
                <v:group id="_x0000_s1396" style="position:absolute;left:4983;top:5088;width:1053;height:1358" coordorigin="2581,2355" coordsize="1053,1298">
                  <v:rect id="_x0000_s1397" style="position:absolute;left:3316;top:2395;width:318;height:45"/>
                  <v:rect id="_x0000_s1398" style="position:absolute;left:3251;top:2496;width:46;height:318"/>
                  <v:rect id="_x0000_s1399" style="position:absolute;left:3237;top:2374;width:105;height:136" stroked="f"/>
                  <v:shape id="_x0000_s1400" style="position:absolute;left:3251;top:2396;width:111;height:151;mso-position-horizontal:absolute;mso-position-vertical:absolute" coordsize="139,189" path="m139,c115,,91,,73,6,55,12,39,22,28,36,17,50,8,68,4,93,,118,2,169,1,189e" filled="f">
                    <v:path arrowok="t"/>
                  </v:shape>
                  <v:shape id="_x0000_s1401" style="position:absolute;left:3296;top:2439;width:49;height:79;mso-position-horizontal:absolute;mso-position-vertical:absolute" coordsize="61,99" path="m61,c52,4,20,8,10,24,,40,3,83,1,99e" filled="f">
                    <v:path arrowok="t"/>
                  </v:shape>
                  <v:group id="_x0000_s1402" style="position:absolute;left:2581;top:2355;width:638;height:1194" coordorigin="8638,1578" coordsize="638,1194">
                    <v:group id="_x0000_s1403" style="position:absolute;left:8864;top:1588;width:412;height:151" coordorigin="8676,4677" coordsize="412,151">
                      <v:rect id="_x0000_s1404" style="position:absolute;left:8676;top:4677;width:318;height:45;flip:x"/>
                      <v:rect id="_x0000_s1405" style="position:absolute;left:8983;top:4677;width:105;height:136;flip:x" stroked="f"/>
                      <v:shape id="_x0000_s1406" style="position:absolute;left:8963;top:4677;width:111;height:151;flip:x;mso-position-horizontal:absolute;mso-position-vertical:absolute" coordsize="139,189" path="m139,c115,,91,,73,6,55,12,39,22,28,36,17,50,8,68,4,93,,118,2,169,1,189e" filled="f">
                        <v:path arrowok="t"/>
                      </v:shape>
                      <v:shape id="_x0000_s1407" style="position:absolute;left:8980;top:4727;width:49;height:79;flip:x;mso-position-horizontal:absolute;mso-position-vertical:absolute" coordsize="61,99" path="m61,c52,4,20,8,10,24,,40,3,83,1,99e" filled="f">
                        <v:path arrowok="t"/>
                      </v:shape>
                    </v:group>
                    <v:group id="_x0000_s1408" style="position:absolute;left:8638;top:1578;width:314;height:68" coordorigin="6920,9357" coordsize="314,68">
                      <v:rect id="_x0000_s1409" style="position:absolute;left:6963;top:9368;width:115;height:46" fillcolor="black"/>
                      <v:roundrect id="_x0000_s1410" style="position:absolute;left:6920;top:9357;width:91;height:68" arcsize="10923f" fillcolor="black"/>
                      <v:rect id="_x0000_s1411" style="position:absolute;left:7076;top:9368;width:115;height:46;flip:x" fillcolor="black"/>
                      <v:roundrect id="_x0000_s1412" style="position:absolute;left:7143;top:9357;width:91;height:68;flip:x" arcsize="10923f" fillcolor="black"/>
                    </v:group>
                    <v:group id="_x0000_s1413" style="position:absolute;left:9205;top:1716;width:57;height:1056;rotation:1" coordorigin="8366,8736" coordsize="63,1533">
                      <v:line id="_x0000_s1414" style="position:absolute" from="8366,8736" to="8383,10269"/>
                      <v:line id="_x0000_s1415" style="position:absolute" from="8412,8751" to="8429,10269"/>
                    </v:group>
                  </v:group>
                  <v:group id="_x0000_s1416" style="position:absolute;left:3048;top:2577;width:361;height:154" coordorigin="7710,6780" coordsize="328,212">
                    <v:roundrect id="_x0000_s1417" style="position:absolute;left:7734;top:6895;width:272;height:28" arcsize=".5"/>
                    <v:shape id="_x0000_s1418" type="#_x0000_t8" style="position:absolute;left:7710;top:6780;width:328;height:212" adj="3622">
                      <v:fill color2="fill darken(118)" rotate="t" angle="-90" method="linear sigma" focus="50%" type="gradient"/>
                    </v:shape>
                    <v:roundrect id="_x0000_s1419" style="position:absolute;left:7730;top:6869;width:285;height:23;flip:x" arcsize=".5"/>
                  </v:group>
                  <v:group id="_x0000_s1420" style="position:absolute;left:2964;top:2635;width:519;height:1018" coordorigin="7146,4243" coordsize="519,1018">
                    <v:shape id="_x0000_s1421" style="position:absolute;left:7146;top:4337;width:116;height:219;mso-position-horizontal:absolute;mso-position-vertical:absolute" coordsize="145,273" path="m137,v,11,8,55,3,69c135,83,119,83,107,87,95,91,77,92,65,96v-12,4,-23,10,-33,18c22,122,10,129,5,144,,159,2,186,2,207v,21,3,52,3,66e" filled="f">
                      <v:path arrowok="t"/>
                    </v:shape>
                    <v:shape id="_x0000_s1422" style="position:absolute;left:7546;top:4337;width:116;height:219;flip:x;mso-position-horizontal:absolute;mso-position-vertical:absolute" coordsize="145,273" path="m137,v,11,8,55,3,69c135,83,119,83,107,87,95,91,77,92,65,96v-12,4,-23,10,-33,18c22,122,10,129,5,144,,159,2,186,2,207v,21,3,52,3,66e" filled="f">
                      <v:path arrowok="t"/>
                    </v:shape>
                    <v:shape id="_x0000_s1423" style="position:absolute;left:7149;top:4530;width:516;height:731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6,696" path="m,27l6,621hhc6,666,18,690,30,684hdc114,690,516,681,471,690v-15,6,30,-21,30,-60hcl507,hae" filled="f" strokeweight="1pt">
                      <v:path arrowok="t"/>
                    </v:shape>
                    <v:group id="_x0000_s1424" style="position:absolute;left:7248;top:4243;width:316;height:122" coordorigin="6138,4174" coordsize="340,188">
                      <v:roundrect id="_x0000_s1425" style="position:absolute;left:6139;top:4174;width:339;height:22" arcsize=".5"/>
                      <v:line id="_x0000_s1426" style="position:absolute" from="6138,4185" to="6153,4362"/>
                      <v:line id="_x0000_s1427" style="position:absolute;flip:x" from="6462,4185" to="6477,4362"/>
                    </v:group>
                  </v:group>
                  <v:group id="_x0000_s1428" style="position:absolute;left:2976;top:3115;width:501;height:452" coordorigin="4047,11697" coordsize="501,452">
                    <v:group id="_x0000_s1429" style="position:absolute;left:4047;top:11697;width:501;height:19" coordorigin="3717,5241" coordsize="627,24">
                      <v:line id="_x0000_s1430" style="position:absolute" from="3741,5262" to="4314,5262"/>
                      <v:shape id="_x0000_s1431" style="position:absolute;left:4302;top:5241;width:42;height: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,24" path="m,24c10,21,20,19,27,15,34,11,38,5,42,e" filled="f">
                        <v:path arrowok="t"/>
                      </v:shape>
                      <v:shape id="_x0000_s1432" style="position:absolute;left:3717;top:5241;width:42;height:24;flip:x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,24" path="m,24c10,21,20,19,27,15,34,11,38,5,42,e" filled="f">
                        <v:path arrowok="t"/>
                      </v:shape>
                    </v:group>
                    <v:line id="_x0000_s1433" style="position:absolute" from="4066,11749" to="4109,11749" strokeweight=".5pt"/>
                    <v:line id="_x0000_s1434" style="position:absolute" from="4145,11749" to="4210,11749" strokeweight=".5pt"/>
                    <v:line id="_x0000_s1435" style="position:absolute" from="4246,11749" to="4277,11749" strokeweight=".5pt"/>
                    <v:line id="_x0000_s1436" style="position:absolute" from="4330,11749" to="4483,11749" strokeweight=".5pt"/>
                    <v:line id="_x0000_s1437" style="position:absolute" from="4510,11749" to="4536,11749" strokeweight=".5pt"/>
                    <v:line id="_x0000_s1438" style="position:absolute" from="4102,11790" to="4162,11790" strokeweight=".5pt"/>
                    <v:line id="_x0000_s1439" style="position:absolute;flip:y" from="4239,11790" to="4330,11790" strokeweight=".5pt"/>
                    <v:line id="_x0000_s1440" style="position:absolute" from="4404,11790" to="4447,11790" strokeweight=".5pt"/>
                    <v:line id="_x0000_s1441" style="position:absolute" from="4483,11790" to="4517,11790" strokeweight=".5pt"/>
                    <v:line id="_x0000_s1442" style="position:absolute" from="4064,11835" to="4107,11835" strokeweight=".5pt"/>
                    <v:line id="_x0000_s1443" style="position:absolute" from="4155,11835" to="4224,11835" strokeweight=".5pt"/>
                    <v:line id="_x0000_s1444" style="position:absolute" from="4280,11835" to="4428,11835" strokeweight=".5pt"/>
                    <v:line id="_x0000_s1445" style="position:absolute" from="4462,11835" to="4505,11835" strokeweight=".5pt"/>
                    <v:line id="_x0000_s1446" style="position:absolute" from="4117,11885" to="4186,11885" strokeweight=".5pt"/>
                    <v:line id="_x0000_s1447" style="position:absolute" from="4270,11890" to="4313,11890" strokeweight=".5pt"/>
                    <v:line id="_x0000_s1448" style="position:absolute" from="4349,11885" to="4378,11885" strokeweight=".5pt"/>
                    <v:line id="_x0000_s1449" style="position:absolute" from="4411,11883" to="4478,11883" strokeweight=".5pt"/>
                    <v:line id="_x0000_s1450" style="position:absolute" from="4133,11926" to="4176,11926" strokeweight=".5pt"/>
                    <v:line id="_x0000_s1451" style="position:absolute" from="4390,11926" to="4419,11926" strokeweight=".5pt"/>
                    <v:line id="_x0000_s1452" style="position:absolute" from="4440,11926" to="4483,11926" strokeweight=".5pt"/>
                    <v:line id="_x0000_s1453" style="position:absolute" from="4061,11972" to="4105,11972" strokeweight=".5pt"/>
                    <v:line id="_x0000_s1454" style="position:absolute" from="4140,11972" to="4205,11972" strokeweight=".5pt"/>
                    <v:line id="_x0000_s1455" style="position:absolute" from="4241,11972" to="4272,11972" strokeweight=".5pt"/>
                    <v:line id="_x0000_s1456" style="position:absolute" from="4325,11972" to="4478,11972" strokeweight=".5pt"/>
                    <v:line id="_x0000_s1457" style="position:absolute" from="4505,11972" to="4531,11972" strokeweight=".5pt"/>
                    <v:line id="_x0000_s1458" style="position:absolute" from="4097,12012" to="4157,12012" strokeweight=".5pt"/>
                    <v:line id="_x0000_s1459" style="position:absolute;flip:y" from="4234,12012" to="4325,12012" strokeweight=".5pt"/>
                    <v:line id="_x0000_s1460" style="position:absolute" from="4399,12012" to="4443,12012" strokeweight=".5pt"/>
                    <v:line id="_x0000_s1461" style="position:absolute" from="4478,12012" to="4512,12012" strokeweight=".5pt"/>
                    <v:line id="_x0000_s1462" style="position:absolute" from="4059,12058" to="4102,12058" strokeweight=".5pt"/>
                    <v:line id="_x0000_s1463" style="position:absolute" from="4150,12058" to="4220,12058" strokeweight=".5pt"/>
                    <v:line id="_x0000_s1464" style="position:absolute" from="4275,12058" to="4423,12058" strokeweight=".5pt"/>
                    <v:line id="_x0000_s1465" style="position:absolute" from="4457,12058" to="4500,12058" strokeweight=".5pt"/>
                    <v:line id="_x0000_s1466" style="position:absolute" from="4112,12108" to="4181,12108" strokeweight=".5pt"/>
                    <v:line id="_x0000_s1467" style="position:absolute" from="4265,12113" to="4308,12113" strokeweight=".5pt"/>
                    <v:line id="_x0000_s1468" style="position:absolute" from="4344,12108" to="4373,12108" strokeweight=".5pt"/>
                    <v:line id="_x0000_s1469" style="position:absolute" from="4407,12106" to="4474,12106" strokeweight=".5pt"/>
                    <v:line id="_x0000_s1470" style="position:absolute" from="4129,12149" to="4172,12149" strokeweight=".5pt"/>
                    <v:line id="_x0000_s1471" style="position:absolute" from="4385,12149" to="4414,12149" strokeweight=".5pt"/>
                    <v:line id="_x0000_s1472" style="position:absolute" from="4435,12149" to="4478,12149" strokeweight=".5pt"/>
                  </v:group>
                </v:group>
                <v:group id="_x0000_s1473" style="position:absolute;left:6000;top:5113;width:314;height:68" coordorigin="6920,9357" coordsize="314,68">
                  <v:rect id="_x0000_s1474" style="position:absolute;left:6963;top:9368;width:115;height:46" fillcolor="black"/>
                  <v:roundrect id="_x0000_s1475" style="position:absolute;left:6920;top:9357;width:91;height:68" arcsize="10923f" fillcolor="black"/>
                  <v:rect id="_x0000_s1476" style="position:absolute;left:7076;top:9368;width:115;height:46;flip:x" fillcolor="black"/>
                  <v:roundrect id="_x0000_s1477" style="position:absolute;left:7143;top:9357;width:91;height:68;flip:x" arcsize="10923f" fillcolor="black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478" type="#_x0000_t202" style="position:absolute;left:2385;top:4665;width:630;height:405" filled="f" stroked="f">
                  <v:textbox>
                    <w:txbxContent>
                      <w:p w:rsidR="002B5C59" w:rsidRDefault="002B5C59" w:rsidP="007C6721">
                        <w:r>
                          <w:t>CO</w:t>
                        </w:r>
                      </w:p>
                    </w:txbxContent>
                  </v:textbox>
                </v:shape>
                <v:shape id="_x0000_s1479" type="#_x0000_t202" style="position:absolute;left:4242;top:4286;width:1080;height:405" filled="f" stroked="f">
                  <v:textbox>
                    <w:txbxContent>
                      <w:p w:rsidR="002B5C59" w:rsidRDefault="002B5C59" w:rsidP="007C6721">
                        <w:r>
                          <w:rPr>
                            <w:rFonts w:hint="eastAsia"/>
                          </w:rPr>
                          <w:t>氧化铁</w:t>
                        </w:r>
                      </w:p>
                    </w:txbxContent>
                  </v:textbox>
                </v:shape>
                <v:line id="_x0000_s1480" style="position:absolute;flip:x" from="4170,4710" to="4515,5130" strokeweight="1pt"/>
              </v:group>
            </v:group>
            <v:line id="_x0000_s1481" style="position:absolute" from="2340,6435" to="8730,6435"/>
            <v:shape id="_x0000_s1482" type="#_x0000_t202" style="position:absolute;left:4545;top:5295;width:405;height:420" filled="f" stroked="f">
              <v:textbox>
                <w:txbxContent>
                  <w:p w:rsidR="002B5C59" w:rsidRDefault="002B5C59" w:rsidP="007C6721">
                    <w:r>
                      <w:t>X</w:t>
                    </w:r>
                  </w:p>
                </w:txbxContent>
              </v:textbox>
            </v:shape>
            <v:shape id="_x0000_s1483" type="#_x0000_t202" style="position:absolute;left:5825;top:5958;width:405;height:420" filled="f" stroked="f">
              <v:textbox>
                <w:txbxContent>
                  <w:p w:rsidR="002B5C59" w:rsidRDefault="002B5C59" w:rsidP="007C6721">
                    <w:r>
                      <w:t>Y</w:t>
                    </w:r>
                  </w:p>
                </w:txbxContent>
              </v:textbox>
            </v:shape>
            <v:shape id="_x0000_s1484" type="#_x0000_t202" style="position:absolute;left:8030;top:6018;width:405;height:420" filled="f" stroked="f">
              <v:textbox>
                <w:txbxContent>
                  <w:p w:rsidR="002B5C59" w:rsidRDefault="002B5C59" w:rsidP="007C6721">
                    <w:r>
                      <w:t>Z</w:t>
                    </w:r>
                  </w:p>
                </w:txbxContent>
              </v:textbox>
            </v:shape>
          </v:group>
        </w:pict>
      </w:r>
    </w:p>
    <w:p w:rsidR="002B5C59" w:rsidRDefault="002B5C59" w:rsidP="007C6721">
      <w:pPr>
        <w:snapToGrid w:val="0"/>
        <w:spacing w:line="360" w:lineRule="auto"/>
        <w:jc w:val="center"/>
      </w:pPr>
    </w:p>
    <w:p w:rsidR="002B5C59" w:rsidRDefault="002B5C59" w:rsidP="007C6721">
      <w:pPr>
        <w:snapToGrid w:val="0"/>
        <w:spacing w:line="360" w:lineRule="auto"/>
        <w:jc w:val="center"/>
      </w:pPr>
    </w:p>
    <w:p w:rsidR="002B5C59" w:rsidRDefault="002B5C59" w:rsidP="007C6721">
      <w:pPr>
        <w:snapToGrid w:val="0"/>
        <w:spacing w:line="360" w:lineRule="auto"/>
        <w:jc w:val="center"/>
      </w:pPr>
    </w:p>
    <w:p w:rsidR="002B5C59" w:rsidRDefault="002B5C59" w:rsidP="007C6721">
      <w:pPr>
        <w:snapToGrid w:val="0"/>
        <w:spacing w:line="360" w:lineRule="auto"/>
        <w:jc w:val="center"/>
      </w:pPr>
    </w:p>
    <w:p w:rsidR="002B5C59" w:rsidRDefault="002B5C59" w:rsidP="007C6721">
      <w:pPr>
        <w:snapToGrid w:val="0"/>
        <w:spacing w:line="360" w:lineRule="auto"/>
        <w:jc w:val="center"/>
      </w:pPr>
    </w:p>
    <w:p w:rsidR="002B5C59" w:rsidRDefault="002B5C59" w:rsidP="007C6721">
      <w:pPr>
        <w:snapToGrid w:val="0"/>
        <w:spacing w:line="360" w:lineRule="auto"/>
        <w:jc w:val="center"/>
      </w:pPr>
    </w:p>
    <w:p w:rsidR="002B5C59" w:rsidRPr="007C1321" w:rsidRDefault="002B5C59" w:rsidP="007C6721">
      <w:pPr>
        <w:snapToGrid w:val="0"/>
        <w:spacing w:line="360" w:lineRule="auto"/>
        <w:jc w:val="center"/>
      </w:pPr>
    </w:p>
    <w:p w:rsidR="002B5C59" w:rsidRDefault="002B5C59" w:rsidP="007C6721">
      <w:pPr>
        <w:snapToGrid w:val="0"/>
        <w:spacing w:line="360" w:lineRule="auto"/>
        <w:rPr>
          <w:rFonts w:hAnsi="宋体"/>
        </w:rPr>
      </w:pPr>
    </w:p>
    <w:p w:rsidR="002B5C59" w:rsidRDefault="002B5C59" w:rsidP="007C6721">
      <w:pPr>
        <w:snapToGrid w:val="0"/>
        <w:spacing w:line="360" w:lineRule="auto"/>
        <w:rPr>
          <w:rFonts w:hAnsi="宋体"/>
        </w:rPr>
      </w:pPr>
    </w:p>
    <w:p w:rsidR="002B5C59" w:rsidRDefault="002B5C59" w:rsidP="007C6721">
      <w:pPr>
        <w:snapToGrid w:val="0"/>
        <w:spacing w:line="360" w:lineRule="auto"/>
        <w:rPr>
          <w:rFonts w:hAnsi="宋体"/>
        </w:rPr>
      </w:pPr>
    </w:p>
    <w:p w:rsidR="002B5C59" w:rsidRPr="007C1321" w:rsidRDefault="002B5C59" w:rsidP="007C6721">
      <w:pPr>
        <w:snapToGrid w:val="0"/>
        <w:spacing w:line="360" w:lineRule="auto"/>
      </w:pPr>
      <w:r w:rsidRPr="007C1321">
        <w:rPr>
          <w:rFonts w:hAnsi="宋体" w:hint="eastAsia"/>
        </w:rPr>
        <w:t>（</w:t>
      </w:r>
      <w:r w:rsidRPr="007C1321">
        <w:t>1</w:t>
      </w:r>
      <w:r w:rsidRPr="007C1321">
        <w:rPr>
          <w:rFonts w:hAnsi="宋体" w:hint="eastAsia"/>
        </w:rPr>
        <w:t>）若先给氧化铁加热，再通入一氧化碳，可能会产生的后果及原因是</w:t>
      </w:r>
      <w:r w:rsidRPr="007C1321">
        <w:rPr>
          <w:rFonts w:hint="eastAsia"/>
        </w:rPr>
        <w:t>（</w:t>
      </w:r>
      <w:r w:rsidRPr="007C1321">
        <w:t xml:space="preserve">    </w:t>
      </w:r>
      <w:r w:rsidRPr="007C1321">
        <w:rPr>
          <w:rFonts w:hint="eastAsia"/>
        </w:rPr>
        <w:t>）</w:t>
      </w:r>
    </w:p>
    <w:p w:rsidR="002B5C59" w:rsidRPr="007C1321" w:rsidRDefault="002B5C59" w:rsidP="007C6721">
      <w:pPr>
        <w:spacing w:line="360" w:lineRule="auto"/>
        <w:rPr>
          <w:rFonts w:hAnsi="宋体"/>
        </w:rPr>
      </w:pPr>
      <w:r w:rsidRPr="007C1321">
        <w:rPr>
          <w:lang w:val="pt-BR"/>
        </w:rPr>
        <w:t xml:space="preserve">A. </w:t>
      </w:r>
      <w:r w:rsidRPr="007C1321">
        <w:rPr>
          <w:rFonts w:hAnsi="宋体" w:hint="eastAsia"/>
        </w:rPr>
        <w:t>可能会发生爆炸，因为管内是一氧化碳和空气的混合物</w:t>
      </w:r>
    </w:p>
    <w:p w:rsidR="002B5C59" w:rsidRPr="007C1321" w:rsidRDefault="002B5C59" w:rsidP="007C6721">
      <w:pPr>
        <w:spacing w:line="360" w:lineRule="auto"/>
        <w:rPr>
          <w:rFonts w:hAnsi="宋体"/>
        </w:rPr>
      </w:pPr>
      <w:r w:rsidRPr="007C1321">
        <w:rPr>
          <w:lang w:val="pt-BR"/>
        </w:rPr>
        <w:t xml:space="preserve">B. </w:t>
      </w:r>
      <w:r w:rsidRPr="007C1321">
        <w:rPr>
          <w:rFonts w:hAnsi="宋体" w:hint="eastAsia"/>
        </w:rPr>
        <w:t>可能会使实验失败，因为管内氧气和氧化铁反应</w:t>
      </w:r>
    </w:p>
    <w:p w:rsidR="002B5C59" w:rsidRPr="007C1321" w:rsidRDefault="002B5C59" w:rsidP="007C6721">
      <w:pPr>
        <w:spacing w:line="360" w:lineRule="auto"/>
        <w:rPr>
          <w:lang w:val="pt-BR"/>
        </w:rPr>
      </w:pPr>
      <w:r w:rsidRPr="007C1321">
        <w:rPr>
          <w:lang w:val="pt-BR"/>
        </w:rPr>
        <w:t xml:space="preserve">C. </w:t>
      </w:r>
      <w:r w:rsidRPr="007C1321">
        <w:rPr>
          <w:rFonts w:hint="eastAsia"/>
          <w:lang w:val="pt-BR"/>
        </w:rPr>
        <w:t>可能会使</w:t>
      </w:r>
      <w:r>
        <w:rPr>
          <w:lang w:val="pt-BR"/>
        </w:rPr>
        <w:t>Y</w:t>
      </w:r>
      <w:r w:rsidRPr="007C1321">
        <w:rPr>
          <w:rFonts w:hint="eastAsia"/>
          <w:lang w:val="pt-BR"/>
        </w:rPr>
        <w:t>中的液体到吸入</w:t>
      </w:r>
      <w:r>
        <w:rPr>
          <w:lang w:val="pt-BR"/>
        </w:rPr>
        <w:t>X</w:t>
      </w:r>
      <w:r w:rsidRPr="007C1321">
        <w:rPr>
          <w:rFonts w:hint="eastAsia"/>
          <w:lang w:val="pt-BR"/>
        </w:rPr>
        <w:t>中，因为</w:t>
      </w:r>
      <w:r>
        <w:rPr>
          <w:lang w:val="pt-BR"/>
        </w:rPr>
        <w:t>X</w:t>
      </w:r>
      <w:r w:rsidRPr="007C1321">
        <w:rPr>
          <w:rFonts w:hint="eastAsia"/>
          <w:lang w:val="pt-BR"/>
        </w:rPr>
        <w:t>中的压强减小</w:t>
      </w:r>
    </w:p>
    <w:p w:rsidR="002B5C59" w:rsidRPr="00D73AA1" w:rsidRDefault="002B5C59" w:rsidP="007C6721">
      <w:pPr>
        <w:spacing w:line="360" w:lineRule="auto"/>
        <w:rPr>
          <w:lang w:val="pt-BR"/>
        </w:rPr>
      </w:pPr>
      <w:r w:rsidRPr="007C1321">
        <w:rPr>
          <w:lang w:val="pt-BR"/>
        </w:rPr>
        <w:t xml:space="preserve">D. </w:t>
      </w:r>
      <w:r w:rsidRPr="007C1321">
        <w:rPr>
          <w:rFonts w:hint="eastAsia"/>
          <w:lang w:val="pt-BR"/>
        </w:rPr>
        <w:t>可能使一氧化碳无法进入</w:t>
      </w:r>
      <w:r>
        <w:rPr>
          <w:lang w:val="pt-BR"/>
        </w:rPr>
        <w:t>X</w:t>
      </w:r>
      <w:r w:rsidRPr="007C1321">
        <w:rPr>
          <w:rFonts w:hint="eastAsia"/>
          <w:lang w:val="pt-BR"/>
        </w:rPr>
        <w:t>中，因为加热使</w:t>
      </w:r>
      <w:r>
        <w:rPr>
          <w:lang w:val="pt-BR"/>
        </w:rPr>
        <w:t>X</w:t>
      </w:r>
      <w:r w:rsidRPr="007C1321">
        <w:rPr>
          <w:rFonts w:hint="eastAsia"/>
          <w:lang w:val="pt-BR"/>
        </w:rPr>
        <w:t>中的压强增大</w:t>
      </w:r>
    </w:p>
    <w:p w:rsidR="002B5C59" w:rsidRPr="007C1321" w:rsidRDefault="002B5C59" w:rsidP="00D73AA1">
      <w:pPr>
        <w:spacing w:line="360" w:lineRule="auto"/>
      </w:pPr>
      <w:r w:rsidRPr="00D73AA1">
        <w:rPr>
          <w:rFonts w:hint="eastAsia"/>
          <w:lang w:val="pt-BR"/>
        </w:rPr>
        <w:t>（</w:t>
      </w:r>
      <w:r w:rsidRPr="00D73AA1">
        <w:rPr>
          <w:lang w:val="pt-BR"/>
        </w:rPr>
        <w:t>2</w:t>
      </w:r>
      <w:r w:rsidRPr="00D73AA1">
        <w:rPr>
          <w:rFonts w:hint="eastAsia"/>
          <w:lang w:val="pt-BR"/>
        </w:rPr>
        <w:t>）</w:t>
      </w:r>
      <w:r w:rsidRPr="00D73AA1">
        <w:rPr>
          <w:lang w:val="pt-BR"/>
        </w:rPr>
        <w:t>X</w:t>
      </w:r>
      <w:r w:rsidRPr="00D73AA1">
        <w:rPr>
          <w:rFonts w:hint="eastAsia"/>
          <w:lang w:val="pt-BR"/>
        </w:rPr>
        <w:t>中发生反应的化学方程式是（</w:t>
      </w:r>
      <w:r w:rsidRPr="00D73AA1">
        <w:rPr>
          <w:lang w:val="pt-BR"/>
        </w:rPr>
        <w:t xml:space="preserve">    </w:t>
      </w:r>
      <w:r w:rsidRPr="00D73AA1">
        <w:rPr>
          <w:rFonts w:hint="eastAsia"/>
          <w:lang w:val="pt-BR"/>
        </w:rPr>
        <w:t>）</w:t>
      </w:r>
    </w:p>
    <w:p w:rsidR="002B5C59" w:rsidRPr="00C060BF" w:rsidRDefault="002B5C59" w:rsidP="007C6721">
      <w:pPr>
        <w:spacing w:line="360" w:lineRule="auto"/>
        <w:rPr>
          <w:vertAlign w:val="subscript"/>
          <w:lang w:val="pt-BR"/>
        </w:rPr>
      </w:pPr>
      <w:r w:rsidRPr="00C060BF">
        <w:rPr>
          <w:lang w:val="pt-BR"/>
        </w:rPr>
        <w:t>A. Fe</w:t>
      </w:r>
      <w:r w:rsidRPr="00C060BF">
        <w:rPr>
          <w:vertAlign w:val="subscript"/>
          <w:lang w:val="pt-BR"/>
        </w:rPr>
        <w:t>2</w:t>
      </w:r>
      <w:r w:rsidRPr="00C060BF">
        <w:rPr>
          <w:lang w:val="pt-BR"/>
        </w:rPr>
        <w:t>O</w:t>
      </w:r>
      <w:r w:rsidRPr="00C060BF">
        <w:rPr>
          <w:rFonts w:ascii="宋体" w:hAnsi="宋体"/>
          <w:vertAlign w:val="subscript"/>
          <w:lang w:val="pt-BR"/>
        </w:rPr>
        <w:t>3</w:t>
      </w:r>
      <w:r w:rsidRPr="00C060BF">
        <w:rPr>
          <w:rFonts w:ascii="宋体" w:hAnsi="宋体" w:hint="eastAsia"/>
          <w:lang w:val="pt-BR"/>
        </w:rPr>
        <w:t>＋</w:t>
      </w:r>
      <w:r w:rsidRPr="00C060BF">
        <w:rPr>
          <w:lang w:val="pt-BR"/>
        </w:rPr>
        <w:t xml:space="preserve">CO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age001" style="width:32.25pt;height:20.25pt;visibility:visible">
            <v:imagedata r:id="rId6" o:title="" cropbottom="9421f"/>
          </v:shape>
        </w:pict>
      </w:r>
      <w:r w:rsidRPr="00C060BF">
        <w:rPr>
          <w:lang w:val="pt-BR"/>
        </w:rPr>
        <w:t>2Fe</w:t>
      </w:r>
      <w:r w:rsidRPr="00C060BF">
        <w:rPr>
          <w:rFonts w:ascii="宋体" w:hAnsi="宋体" w:hint="eastAsia"/>
          <w:lang w:val="pt-BR"/>
        </w:rPr>
        <w:t>＋</w:t>
      </w:r>
      <w:r w:rsidRPr="00C060BF">
        <w:rPr>
          <w:lang w:val="pt-BR"/>
        </w:rPr>
        <w:t>CO</w:t>
      </w:r>
      <w:r w:rsidRPr="00C060BF">
        <w:rPr>
          <w:vertAlign w:val="subscript"/>
          <w:lang w:val="pt-BR"/>
        </w:rPr>
        <w:t>2</w:t>
      </w:r>
    </w:p>
    <w:p w:rsidR="002B5C59" w:rsidRPr="00C060BF" w:rsidRDefault="002B5C59" w:rsidP="007C6721">
      <w:pPr>
        <w:spacing w:line="360" w:lineRule="auto"/>
        <w:rPr>
          <w:lang w:val="pt-BR"/>
        </w:rPr>
      </w:pPr>
      <w:r w:rsidRPr="00C060BF">
        <w:rPr>
          <w:lang w:val="pt-BR"/>
        </w:rPr>
        <w:t>B. 3CO</w:t>
      </w:r>
      <w:r w:rsidRPr="00C060BF">
        <w:rPr>
          <w:rFonts w:ascii="宋体" w:hAnsi="宋体" w:hint="eastAsia"/>
          <w:lang w:val="pt-BR"/>
        </w:rPr>
        <w:t>＋</w:t>
      </w:r>
      <w:r w:rsidRPr="00C060BF">
        <w:rPr>
          <w:lang w:val="pt-BR"/>
        </w:rPr>
        <w:t>Fe</w:t>
      </w:r>
      <w:r w:rsidRPr="00C060BF">
        <w:rPr>
          <w:vertAlign w:val="subscript"/>
          <w:lang w:val="pt-BR"/>
        </w:rPr>
        <w:t>2</w:t>
      </w:r>
      <w:r w:rsidRPr="00C060BF">
        <w:rPr>
          <w:lang w:val="pt-BR"/>
        </w:rPr>
        <w:t>O</w:t>
      </w:r>
      <w:r w:rsidRPr="00C060BF">
        <w:rPr>
          <w:vertAlign w:val="subscript"/>
          <w:lang w:val="pt-BR"/>
        </w:rPr>
        <w:t>3</w:t>
      </w:r>
      <w:r w:rsidRPr="00C060BF">
        <w:rPr>
          <w:rFonts w:ascii="宋体" w:hAnsi="宋体"/>
          <w:lang w:val="pt-BR"/>
        </w:rPr>
        <w:t xml:space="preserve"> </w:t>
      </w:r>
      <w:r w:rsidRPr="00C060BF">
        <w:rPr>
          <w:rFonts w:ascii="宋体" w:hAnsi="宋体" w:hint="eastAsia"/>
          <w:lang w:val="pt-BR"/>
        </w:rPr>
        <w:t>＝</w:t>
      </w:r>
      <w:r w:rsidRPr="00C060BF">
        <w:rPr>
          <w:lang w:val="pt-BR"/>
        </w:rPr>
        <w:t>2Fe</w:t>
      </w:r>
      <w:r w:rsidRPr="00C060BF">
        <w:rPr>
          <w:rFonts w:ascii="宋体" w:hAnsi="宋体" w:hint="eastAsia"/>
          <w:lang w:val="pt-BR"/>
        </w:rPr>
        <w:t>＋</w:t>
      </w:r>
      <w:r w:rsidRPr="00C060BF">
        <w:rPr>
          <w:lang w:val="pt-BR"/>
        </w:rPr>
        <w:t>3CO</w:t>
      </w:r>
      <w:r w:rsidRPr="00C060BF">
        <w:rPr>
          <w:vertAlign w:val="subscript"/>
          <w:lang w:val="pt-BR"/>
        </w:rPr>
        <w:t>2</w:t>
      </w:r>
    </w:p>
    <w:p w:rsidR="002B5C59" w:rsidRPr="00C060BF" w:rsidRDefault="002B5C59" w:rsidP="007C6721">
      <w:pPr>
        <w:snapToGrid w:val="0"/>
        <w:spacing w:line="360" w:lineRule="auto"/>
        <w:rPr>
          <w:vertAlign w:val="subscript"/>
          <w:lang w:val="pt-BR"/>
        </w:rPr>
      </w:pPr>
      <w:r w:rsidRPr="00C060BF">
        <w:rPr>
          <w:lang w:val="pt-BR"/>
        </w:rPr>
        <w:t>C. Fe</w:t>
      </w:r>
      <w:r w:rsidRPr="00C060BF">
        <w:rPr>
          <w:vertAlign w:val="subscript"/>
          <w:lang w:val="pt-BR"/>
        </w:rPr>
        <w:t>2</w:t>
      </w:r>
      <w:r w:rsidRPr="00C060BF">
        <w:rPr>
          <w:lang w:val="pt-BR"/>
        </w:rPr>
        <w:t>O</w:t>
      </w:r>
      <w:r w:rsidRPr="00C060BF">
        <w:rPr>
          <w:vertAlign w:val="subscript"/>
          <w:lang w:val="pt-BR"/>
        </w:rPr>
        <w:t>3</w:t>
      </w:r>
      <w:r w:rsidRPr="00C060BF">
        <w:rPr>
          <w:rFonts w:ascii="宋体" w:hAnsi="宋体" w:hint="eastAsia"/>
          <w:lang w:val="pt-BR"/>
        </w:rPr>
        <w:t>＋</w:t>
      </w:r>
      <w:r w:rsidRPr="00C060BF">
        <w:rPr>
          <w:lang w:val="pt-BR"/>
        </w:rPr>
        <w:t xml:space="preserve">CO </w:t>
      </w:r>
      <w:r>
        <w:rPr>
          <w:noProof/>
        </w:rPr>
        <w:pict>
          <v:shape id="图片 2" o:spid="_x0000_i1026" type="#_x0000_t75" alt="image001" style="width:32.25pt;height:20.25pt;visibility:visible">
            <v:imagedata r:id="rId6" o:title="" cropbottom="9421f"/>
          </v:shape>
        </w:pict>
      </w:r>
      <w:r w:rsidRPr="00C060BF">
        <w:rPr>
          <w:lang w:val="pt-BR"/>
        </w:rPr>
        <w:t>2Fe</w:t>
      </w:r>
      <w:r w:rsidRPr="00C060BF">
        <w:rPr>
          <w:rFonts w:ascii="宋体" w:hAnsi="宋体" w:hint="eastAsia"/>
          <w:lang w:val="pt-BR"/>
        </w:rPr>
        <w:t>＋</w:t>
      </w:r>
      <w:r w:rsidRPr="00C060BF">
        <w:rPr>
          <w:lang w:val="pt-BR"/>
        </w:rPr>
        <w:t>3CO</w:t>
      </w:r>
      <w:r w:rsidRPr="00C060BF">
        <w:rPr>
          <w:vertAlign w:val="subscript"/>
          <w:lang w:val="pt-BR"/>
        </w:rPr>
        <w:t>2</w:t>
      </w:r>
      <w:r w:rsidRPr="00C060BF">
        <w:rPr>
          <w:rFonts w:hint="eastAsia"/>
          <w:lang w:val="pt-BR"/>
        </w:rPr>
        <w:t>↑</w:t>
      </w:r>
    </w:p>
    <w:p w:rsidR="002B5C59" w:rsidRPr="007C1321" w:rsidRDefault="002B5C59" w:rsidP="007C6721">
      <w:pPr>
        <w:snapToGrid w:val="0"/>
        <w:spacing w:line="360" w:lineRule="auto"/>
      </w:pPr>
      <w:r w:rsidRPr="007C1321">
        <w:t>D. Fe</w:t>
      </w:r>
      <w:r w:rsidRPr="007C1321">
        <w:rPr>
          <w:vertAlign w:val="subscript"/>
        </w:rPr>
        <w:t>2</w:t>
      </w:r>
      <w:r w:rsidRPr="007C1321">
        <w:t>O</w:t>
      </w:r>
      <w:r w:rsidRPr="007C1321">
        <w:rPr>
          <w:vertAlign w:val="subscript"/>
        </w:rPr>
        <w:t>3</w:t>
      </w:r>
      <w:r>
        <w:rPr>
          <w:rFonts w:ascii="宋体" w:hAnsi="宋体" w:hint="eastAsia"/>
        </w:rPr>
        <w:t>＋</w:t>
      </w:r>
      <w:r w:rsidRPr="007C1321">
        <w:t xml:space="preserve">3CO </w:t>
      </w:r>
      <w:r>
        <w:rPr>
          <w:noProof/>
        </w:rPr>
        <w:pict>
          <v:shape id="图片 3" o:spid="_x0000_i1027" type="#_x0000_t75" alt="image001" style="width:32.25pt;height:20.25pt;visibility:visible">
            <v:imagedata r:id="rId6" o:title="" cropbottom="9421f"/>
          </v:shape>
        </w:pict>
      </w:r>
      <w:r w:rsidRPr="007C1321">
        <w:t>2Fe</w:t>
      </w:r>
      <w:r>
        <w:rPr>
          <w:rFonts w:ascii="宋体" w:hAnsi="宋体" w:hint="eastAsia"/>
        </w:rPr>
        <w:t>＋</w:t>
      </w:r>
      <w:r w:rsidRPr="007C1321">
        <w:t>3CO</w:t>
      </w:r>
      <w:r w:rsidRPr="007C1321">
        <w:rPr>
          <w:vertAlign w:val="subscript"/>
        </w:rPr>
        <w:t>2</w:t>
      </w:r>
    </w:p>
    <w:p w:rsidR="002B5C59" w:rsidRPr="007C1321" w:rsidRDefault="002B5C59" w:rsidP="007C6721">
      <w:pPr>
        <w:snapToGrid w:val="0"/>
        <w:spacing w:line="360" w:lineRule="auto"/>
      </w:pPr>
      <w:r w:rsidRPr="007C1321">
        <w:rPr>
          <w:rFonts w:hAnsi="宋体" w:hint="eastAsia"/>
        </w:rPr>
        <w:t>（</w:t>
      </w:r>
      <w:r w:rsidRPr="007C1321">
        <w:t>3</w:t>
      </w:r>
      <w:r w:rsidRPr="007C1321">
        <w:rPr>
          <w:rFonts w:hAnsi="宋体" w:hint="eastAsia"/>
        </w:rPr>
        <w:t>）装置</w:t>
      </w:r>
      <w:r>
        <w:t>Y</w:t>
      </w:r>
      <w:r w:rsidRPr="007C1321">
        <w:rPr>
          <w:rFonts w:hAnsi="宋体" w:hint="eastAsia"/>
        </w:rPr>
        <w:t>中产生的现象可判断反应是否开始发生，则</w:t>
      </w:r>
      <w:r>
        <w:t>Y</w:t>
      </w:r>
      <w:r w:rsidRPr="007C1321">
        <w:rPr>
          <w:rFonts w:hAnsi="宋体" w:hint="eastAsia"/>
        </w:rPr>
        <w:t>中的试剂是</w:t>
      </w:r>
      <w:r w:rsidRPr="007C1321">
        <w:rPr>
          <w:rFonts w:hint="eastAsia"/>
        </w:rPr>
        <w:t>（</w:t>
      </w:r>
      <w:r w:rsidRPr="007C1321">
        <w:t xml:space="preserve">    </w:t>
      </w:r>
      <w:r w:rsidRPr="007C1321">
        <w:rPr>
          <w:rFonts w:hint="eastAsia"/>
        </w:rPr>
        <w:t>）</w:t>
      </w:r>
    </w:p>
    <w:p w:rsidR="002B5C59" w:rsidRPr="007C1321" w:rsidRDefault="002B5C59" w:rsidP="007C6721">
      <w:pPr>
        <w:snapToGrid w:val="0"/>
        <w:spacing w:line="360" w:lineRule="auto"/>
        <w:rPr>
          <w:vertAlign w:val="subscript"/>
        </w:rPr>
      </w:pPr>
      <w:r w:rsidRPr="007C1321">
        <w:t xml:space="preserve">A. </w:t>
      </w:r>
      <w:r w:rsidRPr="007C1321">
        <w:rPr>
          <w:rFonts w:hint="eastAsia"/>
          <w:lang w:val="pt-BR"/>
        </w:rPr>
        <w:t>澄清的石灰水</w:t>
      </w:r>
      <w:r w:rsidRPr="007C1321">
        <w:rPr>
          <w:vertAlign w:val="subscript"/>
        </w:rPr>
        <w:t xml:space="preserve">     </w:t>
      </w:r>
    </w:p>
    <w:p w:rsidR="002B5C59" w:rsidRPr="007C1321" w:rsidRDefault="002B5C59" w:rsidP="007C6721">
      <w:pPr>
        <w:snapToGrid w:val="0"/>
        <w:spacing w:line="360" w:lineRule="auto"/>
      </w:pPr>
      <w:r w:rsidRPr="007C1321">
        <w:t xml:space="preserve">B. </w:t>
      </w:r>
      <w:r w:rsidRPr="007C1321">
        <w:rPr>
          <w:rFonts w:hint="eastAsia"/>
        </w:rPr>
        <w:t>氢氧化钠溶液</w:t>
      </w:r>
      <w:r w:rsidRPr="007C1321">
        <w:rPr>
          <w:vertAlign w:val="subscript"/>
        </w:rPr>
        <w:t xml:space="preserve">    </w:t>
      </w:r>
    </w:p>
    <w:p w:rsidR="002B5C59" w:rsidRPr="007C1321" w:rsidRDefault="002B5C59" w:rsidP="007C6721">
      <w:pPr>
        <w:snapToGrid w:val="0"/>
        <w:spacing w:line="360" w:lineRule="auto"/>
      </w:pPr>
      <w:r w:rsidRPr="007C1321">
        <w:t xml:space="preserve">C. </w:t>
      </w:r>
      <w:r w:rsidRPr="007C1321">
        <w:rPr>
          <w:rFonts w:hint="eastAsia"/>
        </w:rPr>
        <w:t>稀盐酸</w:t>
      </w:r>
      <w:r w:rsidRPr="007C1321">
        <w:tab/>
        <w:t xml:space="preserve">    </w:t>
      </w:r>
    </w:p>
    <w:p w:rsidR="002B5C59" w:rsidRPr="007C1321" w:rsidRDefault="002B5C59" w:rsidP="007C6721">
      <w:pPr>
        <w:snapToGrid w:val="0"/>
        <w:spacing w:line="360" w:lineRule="auto"/>
      </w:pPr>
      <w:r w:rsidRPr="007C1321">
        <w:t xml:space="preserve">D. </w:t>
      </w:r>
      <w:r w:rsidRPr="007C1321">
        <w:rPr>
          <w:rFonts w:hint="eastAsia"/>
        </w:rPr>
        <w:t>水</w:t>
      </w:r>
    </w:p>
    <w:p w:rsidR="002B5C59" w:rsidRPr="007C1321" w:rsidRDefault="002B5C59" w:rsidP="007C6721">
      <w:pPr>
        <w:snapToGrid w:val="0"/>
        <w:spacing w:line="360" w:lineRule="auto"/>
      </w:pPr>
      <w:r w:rsidRPr="007C1321">
        <w:rPr>
          <w:rFonts w:hAnsi="宋体" w:hint="eastAsia"/>
        </w:rPr>
        <w:t>（</w:t>
      </w:r>
      <w:r w:rsidRPr="007C1321">
        <w:t>4</w:t>
      </w:r>
      <w:r w:rsidRPr="007C1321">
        <w:rPr>
          <w:rFonts w:hAnsi="宋体" w:hint="eastAsia"/>
        </w:rPr>
        <w:t>）装置</w:t>
      </w:r>
      <w:r>
        <w:t>Z</w:t>
      </w:r>
      <w:r w:rsidRPr="007C1321">
        <w:rPr>
          <w:rFonts w:hAnsi="宋体" w:hint="eastAsia"/>
        </w:rPr>
        <w:t>的作用是</w:t>
      </w:r>
      <w:r w:rsidRPr="007C1321">
        <w:rPr>
          <w:rFonts w:hint="eastAsia"/>
        </w:rPr>
        <w:t>（</w:t>
      </w:r>
      <w:r w:rsidRPr="007C1321">
        <w:t xml:space="preserve">    </w:t>
      </w:r>
      <w:r w:rsidRPr="007C1321">
        <w:rPr>
          <w:rFonts w:hint="eastAsia"/>
        </w:rPr>
        <w:t>）</w:t>
      </w:r>
    </w:p>
    <w:p w:rsidR="002B5C59" w:rsidRPr="007C1321" w:rsidRDefault="002B5C59" w:rsidP="007C6721">
      <w:pPr>
        <w:snapToGrid w:val="0"/>
        <w:spacing w:line="360" w:lineRule="auto"/>
      </w:pPr>
      <w:r w:rsidRPr="007C1321">
        <w:t xml:space="preserve">A. </w:t>
      </w:r>
      <w:r w:rsidRPr="007C1321">
        <w:rPr>
          <w:rFonts w:hint="eastAsia"/>
        </w:rPr>
        <w:t>收集反应产生的气体</w:t>
      </w:r>
    </w:p>
    <w:p w:rsidR="002B5C59" w:rsidRPr="007C1321" w:rsidRDefault="002B5C59" w:rsidP="007C6721">
      <w:pPr>
        <w:snapToGrid w:val="0"/>
        <w:spacing w:line="360" w:lineRule="auto"/>
      </w:pPr>
      <w:r w:rsidRPr="007C1321">
        <w:t xml:space="preserve">B. </w:t>
      </w:r>
      <w:r w:rsidRPr="007C1321">
        <w:rPr>
          <w:rFonts w:hAnsi="宋体" w:hint="eastAsia"/>
        </w:rPr>
        <w:t>收集未反应的</w:t>
      </w:r>
      <w:r w:rsidRPr="007C1321">
        <w:t>CO</w:t>
      </w:r>
      <w:r w:rsidRPr="007C1321">
        <w:rPr>
          <w:rFonts w:hAnsi="宋体" w:hint="eastAsia"/>
        </w:rPr>
        <w:t>，防止污染空气</w:t>
      </w:r>
      <w:r w:rsidRPr="007C1321">
        <w:rPr>
          <w:vertAlign w:val="subscript"/>
        </w:rPr>
        <w:t xml:space="preserve">  </w:t>
      </w:r>
    </w:p>
    <w:p w:rsidR="002B5C59" w:rsidRPr="007C1321" w:rsidRDefault="002B5C59" w:rsidP="007C6721">
      <w:pPr>
        <w:snapToGrid w:val="0"/>
        <w:spacing w:line="360" w:lineRule="auto"/>
      </w:pPr>
      <w:r w:rsidRPr="007C1321">
        <w:t xml:space="preserve">C. </w:t>
      </w:r>
      <w:r w:rsidRPr="007C1321">
        <w:rPr>
          <w:rFonts w:hint="eastAsia"/>
        </w:rPr>
        <w:t>检验</w:t>
      </w:r>
      <w:r>
        <w:t>X</w:t>
      </w:r>
      <w:r w:rsidRPr="007C1321">
        <w:rPr>
          <w:rFonts w:hint="eastAsia"/>
        </w:rPr>
        <w:t>处是否有气体产生</w:t>
      </w:r>
      <w:r w:rsidRPr="007C1321">
        <w:tab/>
        <w:t xml:space="preserve">    </w:t>
      </w:r>
    </w:p>
    <w:p w:rsidR="002B5C59" w:rsidRPr="007C1321" w:rsidRDefault="002B5C59" w:rsidP="007C6721">
      <w:pPr>
        <w:snapToGrid w:val="0"/>
        <w:spacing w:line="360" w:lineRule="auto"/>
      </w:pPr>
      <w:r w:rsidRPr="007C1321">
        <w:t xml:space="preserve">D. </w:t>
      </w:r>
      <w:r w:rsidRPr="007C1321">
        <w:rPr>
          <w:rFonts w:hint="eastAsia"/>
        </w:rPr>
        <w:t>收集不参加反应的氮气</w:t>
      </w:r>
    </w:p>
    <w:p w:rsidR="002B5C59" w:rsidRPr="007C1321" w:rsidRDefault="002B5C59" w:rsidP="007C6721">
      <w:pPr>
        <w:snapToGrid w:val="0"/>
        <w:spacing w:line="360" w:lineRule="auto"/>
      </w:pPr>
      <w:r w:rsidRPr="007C1321">
        <w:rPr>
          <w:rFonts w:hAnsi="宋体" w:hint="eastAsia"/>
        </w:rPr>
        <w:t>（</w:t>
      </w:r>
      <w:r w:rsidRPr="007C1321">
        <w:t>5</w:t>
      </w:r>
      <w:r w:rsidRPr="007C1321">
        <w:rPr>
          <w:rFonts w:hAnsi="宋体" w:hint="eastAsia"/>
        </w:rPr>
        <w:t>）装置</w:t>
      </w:r>
      <w:r>
        <w:t>Z</w:t>
      </w:r>
      <w:r w:rsidRPr="007C1321">
        <w:rPr>
          <w:rFonts w:hAnsi="宋体" w:hint="eastAsia"/>
        </w:rPr>
        <w:t>收集气体的方法</w:t>
      </w:r>
      <w:r>
        <w:rPr>
          <w:rFonts w:hAnsi="宋体" w:hint="eastAsia"/>
        </w:rPr>
        <w:t>是</w:t>
      </w:r>
      <w:r w:rsidRPr="007C1321">
        <w:rPr>
          <w:rFonts w:hint="eastAsia"/>
        </w:rPr>
        <w:t>（</w:t>
      </w:r>
      <w:r w:rsidRPr="007C1321">
        <w:t xml:space="preserve">    </w:t>
      </w:r>
      <w:r w:rsidRPr="007C1321">
        <w:rPr>
          <w:rFonts w:hint="eastAsia"/>
        </w:rPr>
        <w:t>）</w:t>
      </w:r>
      <w:r w:rsidRPr="007C1321">
        <w:t xml:space="preserve"> </w:t>
      </w:r>
    </w:p>
    <w:p w:rsidR="002B5C59" w:rsidRPr="007C1321" w:rsidRDefault="002B5C59" w:rsidP="007C6721">
      <w:pPr>
        <w:snapToGrid w:val="0"/>
        <w:spacing w:line="360" w:lineRule="auto"/>
      </w:pPr>
      <w:r w:rsidRPr="007C1321">
        <w:t xml:space="preserve">A. </w:t>
      </w:r>
      <w:r w:rsidRPr="007C1321">
        <w:rPr>
          <w:rFonts w:hint="eastAsia"/>
        </w:rPr>
        <w:t>排水法</w:t>
      </w:r>
    </w:p>
    <w:p w:rsidR="002B5C59" w:rsidRPr="007C1321" w:rsidRDefault="002B5C59" w:rsidP="007C6721">
      <w:pPr>
        <w:snapToGrid w:val="0"/>
        <w:spacing w:line="360" w:lineRule="auto"/>
      </w:pPr>
      <w:r w:rsidRPr="007C1321">
        <w:t xml:space="preserve">B. </w:t>
      </w:r>
      <w:r w:rsidRPr="007C1321">
        <w:rPr>
          <w:rFonts w:hint="eastAsia"/>
        </w:rPr>
        <w:t>向下排空气法</w:t>
      </w:r>
      <w:r w:rsidRPr="007C1321">
        <w:rPr>
          <w:vertAlign w:val="subscript"/>
        </w:rPr>
        <w:t xml:space="preserve">  </w:t>
      </w:r>
    </w:p>
    <w:p w:rsidR="002B5C59" w:rsidRPr="007C1321" w:rsidRDefault="002B5C59" w:rsidP="007C6721">
      <w:pPr>
        <w:snapToGrid w:val="0"/>
        <w:spacing w:line="360" w:lineRule="auto"/>
      </w:pPr>
      <w:r w:rsidRPr="007C1321">
        <w:t xml:space="preserve">C. </w:t>
      </w:r>
      <w:r w:rsidRPr="007C1321">
        <w:rPr>
          <w:rFonts w:hint="eastAsia"/>
        </w:rPr>
        <w:t>向上排空气法</w:t>
      </w:r>
      <w:r w:rsidRPr="007C1321">
        <w:tab/>
        <w:t xml:space="preserve">    </w:t>
      </w:r>
    </w:p>
    <w:p w:rsidR="002B5C59" w:rsidRDefault="002B5C59" w:rsidP="007C6721">
      <w:pPr>
        <w:spacing w:line="360" w:lineRule="auto"/>
      </w:pPr>
      <w:r w:rsidRPr="007C1321">
        <w:t xml:space="preserve">D. </w:t>
      </w:r>
      <w:r w:rsidRPr="007C1321">
        <w:rPr>
          <w:rFonts w:hint="eastAsia"/>
        </w:rPr>
        <w:t>向下排水法</w:t>
      </w:r>
    </w:p>
    <w:p w:rsidR="002B5C59" w:rsidRPr="007C1321" w:rsidRDefault="002B5C59" w:rsidP="007C6721">
      <w:pPr>
        <w:spacing w:line="360" w:lineRule="auto"/>
      </w:pPr>
      <w:r w:rsidRPr="007C1321">
        <w:rPr>
          <w:rFonts w:hint="eastAsia"/>
        </w:rPr>
        <w:t>解析：</w:t>
      </w:r>
    </w:p>
    <w:p w:rsidR="002B5C59" w:rsidRPr="007C1321" w:rsidRDefault="002B5C59" w:rsidP="007723D6">
      <w:pPr>
        <w:snapToGrid w:val="0"/>
        <w:spacing w:line="360" w:lineRule="auto"/>
      </w:pPr>
      <w:r w:rsidRPr="007C1321">
        <w:rPr>
          <w:rFonts w:hAnsi="宋体" w:hint="eastAsia"/>
        </w:rPr>
        <w:t>（</w:t>
      </w:r>
      <w:r w:rsidRPr="007C1321">
        <w:t>1</w:t>
      </w:r>
      <w:r w:rsidRPr="007C1321">
        <w:rPr>
          <w:rFonts w:hAnsi="宋体" w:hint="eastAsia"/>
        </w:rPr>
        <w:t>）可能会发生爆炸，因为管内是一氧化碳和空气的混合物。</w:t>
      </w:r>
    </w:p>
    <w:p w:rsidR="002B5C59" w:rsidRPr="007C1321" w:rsidRDefault="002B5C59" w:rsidP="007C6721">
      <w:pPr>
        <w:snapToGrid w:val="0"/>
        <w:spacing w:line="360" w:lineRule="auto"/>
      </w:pPr>
      <w:r w:rsidRPr="007C1321">
        <w:rPr>
          <w:rFonts w:hAnsi="宋体" w:hint="eastAsia"/>
        </w:rPr>
        <w:t>（</w:t>
      </w:r>
      <w:r w:rsidRPr="007C1321">
        <w:t>2</w:t>
      </w:r>
      <w:r w:rsidRPr="007C1321">
        <w:rPr>
          <w:rFonts w:hAnsi="宋体" w:hint="eastAsia"/>
        </w:rPr>
        <w:t>）</w:t>
      </w:r>
      <w:r w:rsidRPr="007C1321">
        <w:t>Fe</w:t>
      </w:r>
      <w:r w:rsidRPr="007C1321">
        <w:rPr>
          <w:vertAlign w:val="subscript"/>
        </w:rPr>
        <w:t>2</w:t>
      </w:r>
      <w:r w:rsidRPr="007C1321">
        <w:t>O</w:t>
      </w:r>
      <w:r w:rsidRPr="004B12A7">
        <w:rPr>
          <w:vertAlign w:val="subscript"/>
        </w:rPr>
        <w:t>3</w:t>
      </w:r>
      <w:r>
        <w:rPr>
          <w:rFonts w:ascii="宋体" w:hAnsi="宋体" w:hint="eastAsia"/>
        </w:rPr>
        <w:t>＋</w:t>
      </w:r>
      <w:r w:rsidRPr="007C1321">
        <w:t xml:space="preserve">3CO </w:t>
      </w:r>
      <w:r>
        <w:rPr>
          <w:noProof/>
        </w:rPr>
        <w:pict>
          <v:shape id="图片 7" o:spid="_x0000_i1028" type="#_x0000_t75" alt="image001" style="width:32.25pt;height:20.25pt;visibility:visible">
            <v:imagedata r:id="rId6" o:title="" cropbottom="9421f"/>
          </v:shape>
        </w:pict>
      </w:r>
      <w:r w:rsidRPr="007C1321">
        <w:t>2Fe</w:t>
      </w:r>
      <w:r>
        <w:rPr>
          <w:rFonts w:ascii="宋体" w:hAnsi="宋体" w:hint="eastAsia"/>
        </w:rPr>
        <w:t>＋</w:t>
      </w:r>
      <w:r w:rsidRPr="007C1321">
        <w:t>3CO</w:t>
      </w:r>
      <w:r w:rsidRPr="007C1321">
        <w:rPr>
          <w:vertAlign w:val="subscript"/>
        </w:rPr>
        <w:t>2</w:t>
      </w:r>
      <w:r w:rsidRPr="007C1321">
        <w:rPr>
          <w:rFonts w:hAnsi="宋体" w:hint="eastAsia"/>
        </w:rPr>
        <w:t>。</w:t>
      </w:r>
    </w:p>
    <w:p w:rsidR="002B5C59" w:rsidRPr="007C1321" w:rsidRDefault="002B5C59" w:rsidP="00D73AA1">
      <w:pPr>
        <w:snapToGrid w:val="0"/>
        <w:spacing w:line="360" w:lineRule="auto"/>
        <w:ind w:firstLineChars="200" w:firstLine="31680"/>
      </w:pPr>
      <w:r w:rsidRPr="007C1321">
        <w:rPr>
          <w:rFonts w:hAnsi="宋体" w:hint="eastAsia"/>
        </w:rPr>
        <w:t>（</w:t>
      </w:r>
      <w:r w:rsidRPr="007C1321">
        <w:t>3</w:t>
      </w:r>
      <w:r w:rsidRPr="007C1321">
        <w:rPr>
          <w:rFonts w:hAnsi="宋体" w:hint="eastAsia"/>
        </w:rPr>
        <w:t>）澄清的石灰水。</w:t>
      </w:r>
    </w:p>
    <w:p w:rsidR="002B5C59" w:rsidRPr="007C1321" w:rsidRDefault="002B5C59" w:rsidP="00D73AA1">
      <w:pPr>
        <w:snapToGrid w:val="0"/>
        <w:spacing w:line="360" w:lineRule="auto"/>
        <w:ind w:firstLineChars="200" w:firstLine="31680"/>
      </w:pPr>
      <w:r w:rsidRPr="007C1321">
        <w:rPr>
          <w:rFonts w:hAnsi="宋体" w:hint="eastAsia"/>
        </w:rPr>
        <w:t>（</w:t>
      </w:r>
      <w:r w:rsidRPr="007C1321">
        <w:t>4</w:t>
      </w:r>
      <w:r w:rsidRPr="007C1321">
        <w:rPr>
          <w:rFonts w:hAnsi="宋体" w:hint="eastAsia"/>
        </w:rPr>
        <w:t>）收集未反应的</w:t>
      </w:r>
      <w:r w:rsidRPr="007C1321">
        <w:t>CO</w:t>
      </w:r>
      <w:r w:rsidRPr="007C1321">
        <w:rPr>
          <w:rFonts w:hAnsi="宋体" w:hint="eastAsia"/>
        </w:rPr>
        <w:t>，防止污染空气。</w:t>
      </w:r>
    </w:p>
    <w:p w:rsidR="002B5C59" w:rsidRDefault="002B5C59" w:rsidP="007C6721">
      <w:pPr>
        <w:spacing w:line="360" w:lineRule="auto"/>
        <w:rPr>
          <w:rFonts w:hAnsi="宋体"/>
        </w:rPr>
      </w:pPr>
      <w:r w:rsidRPr="007C1321">
        <w:rPr>
          <w:rFonts w:hAnsi="宋体" w:hint="eastAsia"/>
        </w:rPr>
        <w:t>（</w:t>
      </w:r>
      <w:r w:rsidRPr="007C1321">
        <w:t>5</w:t>
      </w:r>
      <w:r w:rsidRPr="007C1321">
        <w:rPr>
          <w:rFonts w:hAnsi="宋体" w:hint="eastAsia"/>
        </w:rPr>
        <w:t>）排水集气法；留着做</w:t>
      </w:r>
      <w:r w:rsidRPr="007C1321">
        <w:t>CO</w:t>
      </w:r>
      <w:r w:rsidRPr="007C1321">
        <w:rPr>
          <w:rFonts w:hAnsi="宋体" w:hint="eastAsia"/>
        </w:rPr>
        <w:t>性质实验用，即回收利用。</w:t>
      </w:r>
    </w:p>
    <w:p w:rsidR="002B5C59" w:rsidRDefault="002B5C59" w:rsidP="007C6721">
      <w:pPr>
        <w:spacing w:line="360" w:lineRule="auto"/>
      </w:pPr>
      <w:r w:rsidRPr="007C1321">
        <w:rPr>
          <w:rFonts w:hint="eastAsia"/>
        </w:rPr>
        <w:t>答案：（</w:t>
      </w:r>
      <w:r w:rsidRPr="007C1321">
        <w:t>1</w:t>
      </w:r>
      <w:r w:rsidRPr="007C1321">
        <w:rPr>
          <w:rFonts w:hint="eastAsia"/>
        </w:rPr>
        <w:t>）</w:t>
      </w:r>
      <w:r w:rsidRPr="007C1321">
        <w:t>A</w:t>
      </w:r>
      <w:r>
        <w:rPr>
          <w:rFonts w:hint="eastAsia"/>
        </w:rPr>
        <w:t>；</w:t>
      </w:r>
      <w:r w:rsidRPr="007C1321">
        <w:rPr>
          <w:rFonts w:hint="eastAsia"/>
        </w:rPr>
        <w:t>（</w:t>
      </w:r>
      <w:r w:rsidRPr="007C1321">
        <w:t>2</w:t>
      </w:r>
      <w:r w:rsidRPr="007C1321">
        <w:rPr>
          <w:rFonts w:hint="eastAsia"/>
        </w:rPr>
        <w:t>）</w:t>
      </w:r>
      <w:r w:rsidRPr="007C1321">
        <w:t>D</w:t>
      </w:r>
      <w:r>
        <w:rPr>
          <w:rFonts w:hint="eastAsia"/>
        </w:rPr>
        <w:t>；</w:t>
      </w:r>
      <w:r w:rsidRPr="007C1321">
        <w:rPr>
          <w:rFonts w:hint="eastAsia"/>
        </w:rPr>
        <w:t>（</w:t>
      </w:r>
      <w:r w:rsidRPr="007C1321">
        <w:t>3</w:t>
      </w:r>
      <w:r w:rsidRPr="007C1321">
        <w:rPr>
          <w:rFonts w:hint="eastAsia"/>
        </w:rPr>
        <w:t>）</w:t>
      </w:r>
      <w:r w:rsidRPr="007C1321">
        <w:t>A</w:t>
      </w:r>
      <w:r>
        <w:rPr>
          <w:rFonts w:hint="eastAsia"/>
        </w:rPr>
        <w:t>；</w:t>
      </w:r>
      <w:r w:rsidRPr="007C1321">
        <w:rPr>
          <w:rFonts w:hint="eastAsia"/>
        </w:rPr>
        <w:t>（</w:t>
      </w:r>
      <w:r w:rsidRPr="007C1321">
        <w:t>4</w:t>
      </w:r>
      <w:r w:rsidRPr="007C1321">
        <w:rPr>
          <w:rFonts w:hint="eastAsia"/>
        </w:rPr>
        <w:t>）</w:t>
      </w:r>
      <w:r w:rsidRPr="007C1321">
        <w:t>B</w:t>
      </w:r>
      <w:r>
        <w:rPr>
          <w:rFonts w:hint="eastAsia"/>
        </w:rPr>
        <w:t>；</w:t>
      </w:r>
      <w:r w:rsidRPr="007C1321">
        <w:rPr>
          <w:rFonts w:hint="eastAsia"/>
        </w:rPr>
        <w:t>（</w:t>
      </w:r>
      <w:r w:rsidRPr="007C1321">
        <w:t>5</w:t>
      </w:r>
      <w:r w:rsidRPr="007C1321">
        <w:rPr>
          <w:rFonts w:hint="eastAsia"/>
        </w:rPr>
        <w:t>）</w:t>
      </w:r>
      <w:r w:rsidRPr="007C1321">
        <w:t>A</w:t>
      </w:r>
    </w:p>
    <w:p w:rsidR="002B5C59" w:rsidRPr="007C6721" w:rsidRDefault="002B5C59" w:rsidP="007C6721">
      <w:pPr>
        <w:spacing w:line="360" w:lineRule="auto"/>
      </w:pPr>
    </w:p>
    <w:sectPr w:rsidR="002B5C59" w:rsidRPr="007C6721" w:rsidSect="00CE39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C59" w:rsidRDefault="002B5C59" w:rsidP="007C6721">
      <w:pPr>
        <w:spacing w:line="240" w:lineRule="auto"/>
      </w:pPr>
      <w:r>
        <w:separator/>
      </w:r>
    </w:p>
  </w:endnote>
  <w:endnote w:type="continuationSeparator" w:id="1">
    <w:p w:rsidR="002B5C59" w:rsidRDefault="002B5C59" w:rsidP="007C6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59" w:rsidRDefault="002B5C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59" w:rsidRDefault="002B5C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59" w:rsidRDefault="002B5C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C59" w:rsidRDefault="002B5C59" w:rsidP="007C6721">
      <w:pPr>
        <w:spacing w:line="240" w:lineRule="auto"/>
      </w:pPr>
      <w:r>
        <w:separator/>
      </w:r>
    </w:p>
  </w:footnote>
  <w:footnote w:type="continuationSeparator" w:id="1">
    <w:p w:rsidR="002B5C59" w:rsidRDefault="002B5C59" w:rsidP="007C672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59" w:rsidRDefault="002B5C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59" w:rsidRDefault="002B5C59" w:rsidP="00D73AA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59" w:rsidRDefault="002B5C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6721"/>
    <w:rsid w:val="000058D4"/>
    <w:rsid w:val="00157D5D"/>
    <w:rsid w:val="002871E5"/>
    <w:rsid w:val="002B5C59"/>
    <w:rsid w:val="004B12A7"/>
    <w:rsid w:val="00680EE3"/>
    <w:rsid w:val="0068797A"/>
    <w:rsid w:val="007723D6"/>
    <w:rsid w:val="007C1321"/>
    <w:rsid w:val="007C6721"/>
    <w:rsid w:val="00AC5525"/>
    <w:rsid w:val="00B4238B"/>
    <w:rsid w:val="00C060BF"/>
    <w:rsid w:val="00CE3939"/>
    <w:rsid w:val="00D73AA1"/>
    <w:rsid w:val="00EB3D9C"/>
    <w:rsid w:val="00F05245"/>
    <w:rsid w:val="00F061E2"/>
    <w:rsid w:val="00F3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72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C672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C672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C672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C672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C672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7C672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C672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101</Words>
  <Characters>578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7</cp:revision>
  <dcterms:created xsi:type="dcterms:W3CDTF">2011-05-23T07:08:00Z</dcterms:created>
  <dcterms:modified xsi:type="dcterms:W3CDTF">2011-07-21T01:53:00Z</dcterms:modified>
</cp:coreProperties>
</file>