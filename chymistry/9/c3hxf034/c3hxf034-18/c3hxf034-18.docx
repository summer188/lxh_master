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34" w:rsidRPr="008B5A0A" w:rsidRDefault="00317634" w:rsidP="00664FEF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日常生活中人们常喝纯净水，市场上出售的纯净水有一些是蒸馏水。对于这一类纯净水的下列说法中，正确的是</w:t>
      </w:r>
      <w:r w:rsidRPr="008B5A0A">
        <w:rPr>
          <w:rFonts w:hint="eastAsia"/>
        </w:rPr>
        <w:t>（</w:t>
      </w:r>
      <w:r w:rsidRPr="008B5A0A">
        <w:t xml:space="preserve">    </w:t>
      </w:r>
      <w:r w:rsidRPr="008B5A0A">
        <w:rPr>
          <w:rFonts w:hint="eastAsia"/>
        </w:rPr>
        <w:t>）</w:t>
      </w:r>
    </w:p>
    <w:p w:rsidR="00317634" w:rsidRPr="008B5A0A" w:rsidRDefault="00317634" w:rsidP="00664FEF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导电能力很强</w:t>
      </w:r>
      <w:r w:rsidRPr="008B5A0A">
        <w:rPr>
          <w:szCs w:val="21"/>
        </w:rPr>
        <w:t xml:space="preserve">      </w:t>
      </w:r>
    </w:p>
    <w:p w:rsidR="00317634" w:rsidRPr="008B5A0A" w:rsidRDefault="00317634" w:rsidP="00664FEF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它的</w:t>
      </w:r>
      <w:r w:rsidRPr="008B5A0A">
        <w:rPr>
          <w:szCs w:val="21"/>
        </w:rPr>
        <w:t>pH</w:t>
      </w:r>
      <w:r w:rsidRPr="008B5A0A">
        <w:rPr>
          <w:rFonts w:hAnsi="宋体" w:hint="eastAsia"/>
          <w:szCs w:val="21"/>
        </w:rPr>
        <w:t>等于零</w:t>
      </w:r>
    </w:p>
    <w:p w:rsidR="00317634" w:rsidRPr="008B5A0A" w:rsidRDefault="00317634" w:rsidP="00664FEF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它含有人体所需的矿物质等多种微量元素</w:t>
      </w:r>
    </w:p>
    <w:p w:rsidR="00317634" w:rsidRPr="008B5A0A" w:rsidRDefault="00317634" w:rsidP="00664FEF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它清洁、纯净，但长期饮用对健康无益</w:t>
      </w:r>
    </w:p>
    <w:p w:rsidR="00317634" w:rsidRPr="008B5A0A" w:rsidRDefault="00317634" w:rsidP="00664FEF">
      <w:pPr>
        <w:spacing w:line="360" w:lineRule="auto"/>
      </w:pPr>
      <w:r w:rsidRPr="008B5A0A">
        <w:rPr>
          <w:rFonts w:hint="eastAsia"/>
        </w:rPr>
        <w:t>解析：</w:t>
      </w:r>
    </w:p>
    <w:p w:rsidR="00317634" w:rsidRDefault="00317634" w:rsidP="00664FEF">
      <w:pPr>
        <w:spacing w:line="360" w:lineRule="auto"/>
      </w:pPr>
      <w:r w:rsidRPr="008B5A0A">
        <w:rPr>
          <w:rFonts w:hint="eastAsia"/>
        </w:rPr>
        <w:t>蒸馏水是纯净物，不含有其他物质，几乎没有自由移动的离子，因而导电性很差。长期应用对身体无益，因为没有矿物质。</w:t>
      </w:r>
    </w:p>
    <w:p w:rsidR="00317634" w:rsidRPr="00664FEF" w:rsidRDefault="00317634" w:rsidP="00664FEF">
      <w:pPr>
        <w:spacing w:line="360" w:lineRule="auto"/>
      </w:pPr>
      <w:r w:rsidRPr="008B5A0A">
        <w:rPr>
          <w:rFonts w:hint="eastAsia"/>
        </w:rPr>
        <w:t>答案：</w:t>
      </w:r>
      <w:r w:rsidRPr="008B5A0A">
        <w:t>D</w:t>
      </w:r>
    </w:p>
    <w:sectPr w:rsidR="00317634" w:rsidRPr="00664FEF" w:rsidSect="004809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634" w:rsidRDefault="00317634" w:rsidP="00664FEF">
      <w:pPr>
        <w:spacing w:line="240" w:lineRule="auto"/>
      </w:pPr>
      <w:r>
        <w:separator/>
      </w:r>
    </w:p>
  </w:endnote>
  <w:endnote w:type="continuationSeparator" w:id="1">
    <w:p w:rsidR="00317634" w:rsidRDefault="00317634" w:rsidP="00664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34" w:rsidRDefault="003176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34" w:rsidRDefault="003176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34" w:rsidRDefault="003176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634" w:rsidRDefault="00317634" w:rsidP="00664FEF">
      <w:pPr>
        <w:spacing w:line="240" w:lineRule="auto"/>
      </w:pPr>
      <w:r>
        <w:separator/>
      </w:r>
    </w:p>
  </w:footnote>
  <w:footnote w:type="continuationSeparator" w:id="1">
    <w:p w:rsidR="00317634" w:rsidRDefault="00317634" w:rsidP="00664F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34" w:rsidRDefault="003176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34" w:rsidRDefault="00317634" w:rsidP="00BD5A5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34" w:rsidRDefault="003176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4FEF"/>
    <w:rsid w:val="00317634"/>
    <w:rsid w:val="0048097F"/>
    <w:rsid w:val="00664FEF"/>
    <w:rsid w:val="00673156"/>
    <w:rsid w:val="008B5A0A"/>
    <w:rsid w:val="00BD5A56"/>
    <w:rsid w:val="00D1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E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64FE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F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64FE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4FE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64FE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</Words>
  <Characters>162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2011-05-26T08:44:00Z</dcterms:created>
  <dcterms:modified xsi:type="dcterms:W3CDTF">2011-06-03T06:20:00Z</dcterms:modified>
</cp:coreProperties>
</file>