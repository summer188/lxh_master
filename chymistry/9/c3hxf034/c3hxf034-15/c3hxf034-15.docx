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92" w:rsidRPr="008B5A0A" w:rsidRDefault="002A3292" w:rsidP="006E0AEF">
      <w:pPr>
        <w:spacing w:line="360" w:lineRule="auto"/>
        <w:jc w:val="left"/>
      </w:pPr>
      <w:r w:rsidRPr="008B5A0A">
        <w:rPr>
          <w:rFonts w:hint="eastAsia"/>
        </w:rPr>
        <w:t>我市是缺水最严重的地区之一。因此，我们不仅要节约每一滴水，同时还应防止水的污染。在以下列举的防止水污染的措施中，你认为合理的是（</w:t>
      </w:r>
      <w:r w:rsidRPr="008B5A0A">
        <w:t xml:space="preserve">    </w:t>
      </w:r>
      <w:r w:rsidRPr="008B5A0A">
        <w:rPr>
          <w:rFonts w:hint="eastAsia"/>
        </w:rPr>
        <w:t>）</w:t>
      </w:r>
    </w:p>
    <w:p w:rsidR="002A3292" w:rsidRPr="008B5A0A" w:rsidRDefault="002A3292" w:rsidP="006E0AEF">
      <w:pPr>
        <w:spacing w:line="360" w:lineRule="auto"/>
        <w:jc w:val="left"/>
      </w:pPr>
      <w:r w:rsidRPr="008B5A0A">
        <w:t xml:space="preserve">A. </w:t>
      </w:r>
      <w:r w:rsidRPr="008B5A0A">
        <w:rPr>
          <w:rFonts w:hint="eastAsia"/>
        </w:rPr>
        <w:t>禁止使用农药和洗衣粉</w:t>
      </w:r>
      <w:r w:rsidRPr="008B5A0A">
        <w:t xml:space="preserve">     </w:t>
      </w:r>
    </w:p>
    <w:p w:rsidR="002A3292" w:rsidRPr="008B5A0A" w:rsidRDefault="002A3292" w:rsidP="006E0AEF">
      <w:pPr>
        <w:spacing w:line="360" w:lineRule="auto"/>
        <w:jc w:val="left"/>
      </w:pPr>
      <w:r w:rsidRPr="008B5A0A">
        <w:t xml:space="preserve">B. </w:t>
      </w:r>
      <w:r w:rsidRPr="008B5A0A">
        <w:rPr>
          <w:rFonts w:hint="eastAsia"/>
        </w:rPr>
        <w:t>工业废水直接排放</w:t>
      </w:r>
    </w:p>
    <w:p w:rsidR="002A3292" w:rsidRPr="008B5A0A" w:rsidRDefault="002A3292" w:rsidP="006E0AEF">
      <w:pPr>
        <w:spacing w:line="360" w:lineRule="auto"/>
        <w:jc w:val="left"/>
      </w:pPr>
      <w:r w:rsidRPr="008B5A0A">
        <w:t xml:space="preserve">C. </w:t>
      </w:r>
      <w:r w:rsidRPr="008B5A0A">
        <w:rPr>
          <w:rFonts w:hint="eastAsia"/>
        </w:rPr>
        <w:t>抑制水中所有动植物的生长</w:t>
      </w:r>
      <w:r w:rsidRPr="008B5A0A">
        <w:tab/>
      </w:r>
    </w:p>
    <w:p w:rsidR="002A3292" w:rsidRPr="008B5A0A" w:rsidRDefault="002A3292" w:rsidP="006E0AEF">
      <w:pPr>
        <w:spacing w:line="360" w:lineRule="auto"/>
        <w:jc w:val="left"/>
      </w:pPr>
      <w:r w:rsidRPr="008B5A0A">
        <w:t xml:space="preserve">D. </w:t>
      </w:r>
      <w:r w:rsidRPr="008B5A0A">
        <w:rPr>
          <w:rFonts w:hint="eastAsia"/>
        </w:rPr>
        <w:t>生活污水净化后再排放</w:t>
      </w:r>
    </w:p>
    <w:p w:rsidR="002A3292" w:rsidRPr="008B5A0A" w:rsidRDefault="002A3292" w:rsidP="006E0AEF">
      <w:pPr>
        <w:spacing w:line="360" w:lineRule="auto"/>
      </w:pPr>
      <w:r w:rsidRPr="008B5A0A">
        <w:rPr>
          <w:rFonts w:hint="eastAsia"/>
        </w:rPr>
        <w:t>解析：</w:t>
      </w:r>
    </w:p>
    <w:p w:rsidR="002A3292" w:rsidRPr="006E0AEF" w:rsidRDefault="002A3292" w:rsidP="006E0AEF">
      <w:pPr>
        <w:spacing w:line="360" w:lineRule="auto"/>
      </w:pPr>
      <w:r w:rsidRPr="008B5A0A">
        <w:rPr>
          <w:rFonts w:hint="eastAsia"/>
        </w:rPr>
        <w:t>此题考查关于水污染防治的一些问题。禁止使用农药和化肥会严重影响我们的生活，应该是合理使用。工业废水中含有很多污染物，如重金属离子，或酸、碱等物质，不能直接排放。答案：</w:t>
      </w:r>
      <w:r w:rsidRPr="008B5A0A">
        <w:t>D</w:t>
      </w:r>
    </w:p>
    <w:sectPr w:rsidR="002A3292" w:rsidRPr="006E0AEF" w:rsidSect="005561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92" w:rsidRDefault="002A3292" w:rsidP="006E0AEF">
      <w:pPr>
        <w:spacing w:line="240" w:lineRule="auto"/>
      </w:pPr>
      <w:r>
        <w:separator/>
      </w:r>
    </w:p>
  </w:endnote>
  <w:endnote w:type="continuationSeparator" w:id="1">
    <w:p w:rsidR="002A3292" w:rsidRDefault="002A3292" w:rsidP="006E0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292" w:rsidRDefault="002A32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292" w:rsidRDefault="002A32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292" w:rsidRDefault="002A3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92" w:rsidRDefault="002A3292" w:rsidP="006E0AEF">
      <w:pPr>
        <w:spacing w:line="240" w:lineRule="auto"/>
      </w:pPr>
      <w:r>
        <w:separator/>
      </w:r>
    </w:p>
  </w:footnote>
  <w:footnote w:type="continuationSeparator" w:id="1">
    <w:p w:rsidR="002A3292" w:rsidRDefault="002A3292" w:rsidP="006E0A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292" w:rsidRDefault="002A32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292" w:rsidRDefault="002A3292" w:rsidP="00E8191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292" w:rsidRDefault="002A32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AEF"/>
    <w:rsid w:val="002A3292"/>
    <w:rsid w:val="002C50C0"/>
    <w:rsid w:val="00556107"/>
    <w:rsid w:val="00695086"/>
    <w:rsid w:val="006E0AEF"/>
    <w:rsid w:val="008B5A0A"/>
    <w:rsid w:val="00E81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E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E0AE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E0A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E0AE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E0AE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E0AE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32</Words>
  <Characters>189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2011-05-26T08:41:00Z</dcterms:created>
  <dcterms:modified xsi:type="dcterms:W3CDTF">2011-06-03T06:18:00Z</dcterms:modified>
</cp:coreProperties>
</file>