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纯水清澈透明、不含杂质，而硬水含较多可溶性钙和镁的化合物。现有两瓶无色液体，分别为纯水和硬水，请你参与小明同学对水的探究，并回答有关问题：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）</w:t>
      </w:r>
      <w:r w:rsidRPr="008B5A0A">
        <w:rPr>
          <w:rFonts w:hAnsi="宋体" w:hint="eastAsia"/>
          <w:szCs w:val="21"/>
        </w:rPr>
        <w:t>利用吸附、沉淀、过滤和蒸馏等方法可净化水，其中能降低水的硬度的是</w:t>
      </w:r>
    </w:p>
    <w:p w:rsidR="00135FFB" w:rsidRPr="008B5A0A" w:rsidRDefault="00135FFB" w:rsidP="0067248A">
      <w:pPr>
        <w:snapToGrid w:val="0"/>
        <w:spacing w:line="360" w:lineRule="auto"/>
        <w:ind w:left="31680" w:hangingChars="100" w:firstLine="31680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吸附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沉淀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过滤</w:t>
      </w:r>
      <w:r w:rsidRPr="008B5A0A">
        <w:rPr>
          <w:rFonts w:hAnsi="宋体"/>
          <w:szCs w:val="21"/>
        </w:rPr>
        <w:t xml:space="preserve">  </w:t>
      </w: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蒸馏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</w:t>
      </w:r>
      <w:r w:rsidRPr="008B5A0A">
        <w:rPr>
          <w:rFonts w:hAnsi="宋体" w:hint="eastAsia"/>
          <w:szCs w:val="21"/>
        </w:rPr>
        <w:t>区别纯水和硬水的方法有多种。小明采用的方法是：分别取样于蒸发皿中，加热蒸干，有固体析出的是硬水。</w:t>
      </w:r>
      <w:r>
        <w:rPr>
          <w:rFonts w:hAnsi="宋体" w:hint="eastAsia"/>
          <w:szCs w:val="21"/>
        </w:rPr>
        <w:t>下列方法正确的是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分别取样于烧杯中，加入少量肥皂水，搅拌，产生泡沫较多的是纯水；无泡沫或泡沫较少的是硬水</w:t>
      </w:r>
      <w:r w:rsidRPr="008B5A0A">
        <w:rPr>
          <w:szCs w:val="21"/>
        </w:rPr>
        <w:t xml:space="preserve"> 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分别取样于烧杯中，加入少量肥皂水，搅拌，产生泡沫较多的是硬水；无泡沫或泡沫较少的是软水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分别取样于烧杯中，加入少量稀盐酸</w:t>
      </w:r>
      <w:r>
        <w:rPr>
          <w:rFonts w:hAnsi="宋体" w:hint="eastAsia"/>
          <w:szCs w:val="21"/>
        </w:rPr>
        <w:t>，搅拌，产生泡沫较多的是硬水；无泡沫或泡沫较少的是纯</w:t>
      </w:r>
      <w:r w:rsidRPr="008B5A0A">
        <w:rPr>
          <w:rFonts w:hAnsi="宋体" w:hint="eastAsia"/>
          <w:szCs w:val="21"/>
        </w:rPr>
        <w:t>水</w:t>
      </w:r>
      <w:r w:rsidRPr="008B5A0A">
        <w:rPr>
          <w:szCs w:val="21"/>
        </w:rPr>
        <w:t xml:space="preserve"> 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分别取样于烧杯中，加入少量稀盐酸，搅拌，产生泡沫较多的是纯水；无泡沫或泡沫较少的是硬水</w:t>
      </w:r>
      <w:r w:rsidRPr="008B5A0A">
        <w:rPr>
          <w:szCs w:val="21"/>
        </w:rPr>
        <w:t xml:space="preserve"> 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小明在做实验时，发现硬水在蒸发的过程中，产生了少量气体并得到一种难溶性的固体。</w:t>
      </w:r>
    </w:p>
    <w:p w:rsidR="00135FFB" w:rsidRPr="008B5A0A" w:rsidRDefault="00135FFB" w:rsidP="0067248A">
      <w:pPr>
        <w:snapToGrid w:val="0"/>
        <w:spacing w:line="360" w:lineRule="auto"/>
        <w:ind w:firstLineChars="200" w:firstLine="31680"/>
        <w:rPr>
          <w:szCs w:val="21"/>
        </w:rPr>
      </w:pPr>
      <w:r w:rsidRPr="008B5A0A">
        <w:rPr>
          <w:rFonts w:hint="eastAsia"/>
          <w:szCs w:val="21"/>
        </w:rPr>
        <w:t>［</w:t>
      </w:r>
      <w:r w:rsidRPr="008B5A0A">
        <w:rPr>
          <w:rFonts w:hAnsi="宋体" w:hint="eastAsia"/>
          <w:szCs w:val="21"/>
        </w:rPr>
        <w:t>提出猜想</w:t>
      </w:r>
      <w:r w:rsidRPr="008B5A0A">
        <w:rPr>
          <w:rFonts w:hint="eastAsia"/>
          <w:szCs w:val="21"/>
        </w:rPr>
        <w:t>］</w:t>
      </w:r>
      <w:r w:rsidRPr="008B5A0A">
        <w:rPr>
          <w:rFonts w:hAnsi="宋体" w:hint="eastAsia"/>
          <w:szCs w:val="21"/>
        </w:rPr>
        <w:t>产生的气体可能是二氧化碳；难溶性固体可能是碳酸盐。</w:t>
      </w:r>
    </w:p>
    <w:p w:rsidR="00135FFB" w:rsidRPr="008B5A0A" w:rsidRDefault="00135FFB" w:rsidP="0067248A">
      <w:pPr>
        <w:snapToGrid w:val="0"/>
        <w:spacing w:line="360" w:lineRule="auto"/>
        <w:ind w:firstLineChars="200" w:firstLine="31680"/>
        <w:rPr>
          <w:szCs w:val="21"/>
        </w:rPr>
      </w:pPr>
      <w:r w:rsidRPr="008B5A0A">
        <w:rPr>
          <w:rFonts w:hint="eastAsia"/>
          <w:szCs w:val="21"/>
        </w:rPr>
        <w:t>［</w:t>
      </w:r>
      <w:r w:rsidRPr="008B5A0A">
        <w:rPr>
          <w:rFonts w:hAnsi="宋体" w:hint="eastAsia"/>
          <w:szCs w:val="21"/>
        </w:rPr>
        <w:t>设计实验</w:t>
      </w:r>
      <w:r w:rsidRPr="008B5A0A">
        <w:rPr>
          <w:rFonts w:hint="eastAsia"/>
          <w:szCs w:val="21"/>
        </w:rPr>
        <w:t>］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）</w:t>
      </w:r>
      <w:r w:rsidRPr="008B5A0A">
        <w:rPr>
          <w:rFonts w:hAnsi="宋体" w:hint="eastAsia"/>
          <w:szCs w:val="21"/>
        </w:rPr>
        <w:t>将生成的气体通入（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）中，观察到（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int="eastAsia"/>
          <w:szCs w:val="21"/>
        </w:rPr>
        <w:t>的</w:t>
      </w:r>
      <w:r w:rsidRPr="008B5A0A">
        <w:rPr>
          <w:rFonts w:hAnsi="宋体" w:hint="eastAsia"/>
          <w:szCs w:val="21"/>
        </w:rPr>
        <w:t>现象，证明产生的气体是二氧化碳，有关反应的化学方程式为（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澄清的石灰水；澄清石灰水不变浑浊；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Ca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OH</w:t>
      </w:r>
      <w:r w:rsidRPr="008B5A0A">
        <w:rPr>
          <w:rFonts w:hint="eastAsia"/>
          <w:szCs w:val="21"/>
        </w:rPr>
        <w:t>）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O  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氢氧化钠溶液；氢氧化钠溶液变浑浊；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NaOH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Na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3</w:t>
      </w:r>
      <w:r w:rsidRPr="008B5A0A">
        <w:rPr>
          <w:szCs w:val="21"/>
        </w:rPr>
        <w:t>↓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O 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澄清的石灰水；澄清石灰水变浑浊；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Ca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OH</w:t>
      </w:r>
      <w:r w:rsidRPr="008B5A0A">
        <w:rPr>
          <w:rFonts w:hint="eastAsia"/>
          <w:szCs w:val="21"/>
        </w:rPr>
        <w:t>）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 w:rsidRPr="008B5A0A">
        <w:rPr>
          <w:szCs w:val="21"/>
        </w:rPr>
        <w:t>↓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O 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水中；水中有气泡；</w:t>
      </w:r>
      <w:r w:rsidRPr="008B5A0A">
        <w:rPr>
          <w:rFonts w:hAnsi="宋体"/>
          <w:szCs w:val="21"/>
        </w:rPr>
        <w:t>H</w:t>
      </w:r>
      <w:r w:rsidRPr="008B5A0A">
        <w:rPr>
          <w:rFonts w:hAnsi="宋体"/>
          <w:szCs w:val="21"/>
          <w:vertAlign w:val="subscript"/>
        </w:rPr>
        <w:t>2</w:t>
      </w:r>
      <w:r w:rsidRPr="008B5A0A">
        <w:rPr>
          <w:rFonts w:hAnsi="宋体"/>
          <w:szCs w:val="21"/>
        </w:rPr>
        <w:t>O</w:t>
      </w:r>
      <w:r>
        <w:rPr>
          <w:rFonts w:hAnsi="宋体" w:hint="eastAsia"/>
          <w:szCs w:val="21"/>
        </w:rPr>
        <w:t>＋</w:t>
      </w:r>
      <w:r w:rsidRPr="008B5A0A">
        <w:rPr>
          <w:rFonts w:hAnsi="宋体"/>
          <w:szCs w:val="21"/>
        </w:rPr>
        <w:t>CO</w:t>
      </w:r>
      <w:r w:rsidRPr="008B5A0A">
        <w:rPr>
          <w:rFonts w:hAnsi="宋体"/>
          <w:szCs w:val="21"/>
          <w:vertAlign w:val="subscript"/>
        </w:rPr>
        <w:t>2</w:t>
      </w:r>
      <w:r>
        <w:rPr>
          <w:rFonts w:hAnsi="宋体" w:hint="eastAsia"/>
          <w:szCs w:val="21"/>
        </w:rPr>
        <w:t>＝</w:t>
      </w:r>
      <w:r w:rsidRPr="008B5A0A">
        <w:rPr>
          <w:rFonts w:hAnsi="宋体"/>
          <w:szCs w:val="21"/>
        </w:rPr>
        <w:t>H</w:t>
      </w:r>
      <w:r w:rsidRPr="008B5A0A">
        <w:rPr>
          <w:rFonts w:hAnsi="宋体"/>
          <w:szCs w:val="21"/>
          <w:vertAlign w:val="subscript"/>
        </w:rPr>
        <w:t>2</w:t>
      </w:r>
      <w:r w:rsidRPr="008B5A0A">
        <w:rPr>
          <w:rFonts w:hAnsi="宋体"/>
          <w:szCs w:val="21"/>
        </w:rPr>
        <w:t>CO</w:t>
      </w:r>
      <w:r w:rsidRPr="008B5A0A">
        <w:rPr>
          <w:rFonts w:hAnsi="宋体"/>
          <w:szCs w:val="21"/>
          <w:vertAlign w:val="subscript"/>
        </w:rPr>
        <w:t>3</w:t>
      </w:r>
    </w:p>
    <w:p w:rsidR="00135FFB" w:rsidRDefault="00135FFB" w:rsidP="0067248A">
      <w:pPr>
        <w:snapToGrid w:val="0"/>
        <w:spacing w:line="360" w:lineRule="auto"/>
        <w:ind w:left="31680" w:hangingChars="200" w:firstLine="31680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>4</w:t>
      </w:r>
      <w:r w:rsidRPr="008B5A0A">
        <w:rPr>
          <w:rFonts w:hAnsi="宋体" w:hint="eastAsia"/>
          <w:szCs w:val="21"/>
        </w:rPr>
        <w:t>）向这种难溶性的固体中滴入（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）观察到有大量气泡产生，则这种固体可能是碳酸</w:t>
      </w:r>
    </w:p>
    <w:p w:rsidR="00135FFB" w:rsidRDefault="00135FFB" w:rsidP="0067248A">
      <w:pPr>
        <w:snapToGrid w:val="0"/>
        <w:spacing w:line="360" w:lineRule="auto"/>
        <w:ind w:left="31680" w:hangingChars="200" w:firstLine="31680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盐；若这种固体是碳酸钙，该反应的化学方程式为（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135FFB" w:rsidRPr="008B5A0A" w:rsidRDefault="00135FFB" w:rsidP="0067248A">
      <w:pPr>
        <w:snapToGrid w:val="0"/>
        <w:spacing w:line="360" w:lineRule="auto"/>
        <w:ind w:left="31680" w:hangingChars="200" w:firstLine="31680"/>
        <w:rPr>
          <w:rFonts w:hAnsi="宋体"/>
          <w:szCs w:val="21"/>
          <w:vertAlign w:val="subscript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稀盐酸；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2HCl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CaCl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3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稀盐酸；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HC</w:t>
      </w:r>
      <w:r>
        <w:rPr>
          <w:szCs w:val="21"/>
        </w:rPr>
        <w:t>l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CaCl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稀盐酸；</w:t>
      </w:r>
      <w:r w:rsidRPr="008B5A0A">
        <w:rPr>
          <w:szCs w:val="21"/>
        </w:rPr>
        <w:t>Ca</w:t>
      </w:r>
      <w:r>
        <w:rPr>
          <w:szCs w:val="21"/>
        </w:rPr>
        <w:t>CO</w:t>
      </w:r>
      <w:r>
        <w:rPr>
          <w:rFonts w:hint="eastAsia"/>
          <w:szCs w:val="21"/>
        </w:rPr>
        <w:t>＋</w:t>
      </w:r>
      <w:r>
        <w:rPr>
          <w:szCs w:val="21"/>
        </w:rPr>
        <w:t>2HCl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CaCl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</w:p>
    <w:p w:rsidR="00135FFB" w:rsidRPr="000D7675" w:rsidRDefault="00135FFB" w:rsidP="0067248A">
      <w:pPr>
        <w:snapToGrid w:val="0"/>
        <w:spacing w:line="360" w:lineRule="auto"/>
        <w:rPr>
          <w:szCs w:val="21"/>
          <w:vertAlign w:val="subscript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稀盐酸；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2HCl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CaCl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↑</w:t>
      </w:r>
    </w:p>
    <w:p w:rsidR="00135FFB" w:rsidRPr="008B5A0A" w:rsidRDefault="00135FFB" w:rsidP="0067248A">
      <w:pPr>
        <w:snapToGrid w:val="0"/>
        <w:spacing w:line="360" w:lineRule="auto"/>
        <w:ind w:firstLineChars="200" w:firstLine="31680"/>
        <w:rPr>
          <w:szCs w:val="21"/>
        </w:rPr>
      </w:pPr>
      <w:r w:rsidRPr="008B5A0A">
        <w:rPr>
          <w:rFonts w:hint="eastAsia"/>
          <w:szCs w:val="21"/>
        </w:rPr>
        <w:t>［</w:t>
      </w:r>
      <w:r w:rsidRPr="008B5A0A">
        <w:rPr>
          <w:rFonts w:hAnsi="宋体" w:hint="eastAsia"/>
          <w:szCs w:val="21"/>
        </w:rPr>
        <w:t>反馈与应用</w:t>
      </w:r>
      <w:r w:rsidRPr="008B5A0A">
        <w:rPr>
          <w:rFonts w:hint="eastAsia"/>
          <w:szCs w:val="21"/>
        </w:rPr>
        <w:t>］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5</w:t>
      </w:r>
      <w:r w:rsidRPr="008B5A0A">
        <w:rPr>
          <w:rFonts w:hint="eastAsia"/>
          <w:szCs w:val="21"/>
        </w:rPr>
        <w:t>）</w:t>
      </w:r>
      <w:r w:rsidRPr="008B5A0A">
        <w:rPr>
          <w:rFonts w:hAnsi="宋体" w:hint="eastAsia"/>
          <w:szCs w:val="21"/>
        </w:rPr>
        <w:t>通过上述实验得到启发，在家里可用（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）除去热水瓶胆内壁上的水垢。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bCs/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食醋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石灰水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食盐</w:t>
      </w:r>
      <w:r w:rsidRPr="008B5A0A">
        <w:rPr>
          <w:rFonts w:hAnsi="宋体"/>
          <w:szCs w:val="21"/>
        </w:rPr>
        <w:t xml:space="preserve">    </w:t>
      </w: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白糖</w:t>
      </w:r>
    </w:p>
    <w:p w:rsidR="00135FFB" w:rsidRPr="008B5A0A" w:rsidRDefault="00135FFB" w:rsidP="0067248A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135FFB" w:rsidRPr="008B5A0A" w:rsidRDefault="00135FFB" w:rsidP="0067248A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生活中常用煮沸法降低水的硬度，实验室里常用蒸馏方法使硬水软化。检验硬水、软水的常用方法有：①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加热蒸干法，有固体析出的是硬水，无固体析出的为软水；②</w:t>
      </w:r>
      <w:r>
        <w:rPr>
          <w:rFonts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将肥皂水分别加入到盛有软水和硬水的烧杯中，搅拌，产生大量泡沫的是软水，产生泡沫较少甚至没有泡沫的是硬水，而且有浑浊现象。二氧化碳能使澄清的石灰水变浑浊，反应方程式为：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Ca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OH</w:t>
      </w:r>
      <w:r w:rsidRPr="008B5A0A">
        <w:rPr>
          <w:rFonts w:hint="eastAsia"/>
          <w:szCs w:val="21"/>
        </w:rPr>
        <w:t>）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 w:rsidRPr="008B5A0A">
        <w:rPr>
          <w:szCs w:val="21"/>
        </w:rPr>
        <w:t>↓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>O</w:t>
      </w:r>
      <w:r w:rsidRPr="008B5A0A">
        <w:rPr>
          <w:rFonts w:hAnsi="宋体" w:hint="eastAsia"/>
          <w:szCs w:val="21"/>
        </w:rPr>
        <w:t>。碳酸盐能与酸溶液发生复分解反应，有关反应方程式为：</w:t>
      </w:r>
      <w:r w:rsidRPr="008B5A0A">
        <w:rPr>
          <w:szCs w:val="21"/>
        </w:rPr>
        <w:t>CaCO</w:t>
      </w:r>
      <w:r w:rsidRPr="008B5A0A">
        <w:rPr>
          <w:szCs w:val="21"/>
          <w:vertAlign w:val="subscript"/>
        </w:rPr>
        <w:t>3</w:t>
      </w:r>
      <w:r>
        <w:rPr>
          <w:rFonts w:hint="eastAsia"/>
          <w:szCs w:val="21"/>
        </w:rPr>
        <w:t>＋</w:t>
      </w:r>
      <w:r>
        <w:rPr>
          <w:szCs w:val="21"/>
        </w:rPr>
        <w:t>2HCl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CaCl</w:t>
      </w:r>
      <w:r w:rsidRPr="008B5A0A">
        <w:rPr>
          <w:szCs w:val="21"/>
          <w:vertAlign w:val="subscript"/>
        </w:rPr>
        <w:t xml:space="preserve">2 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>↑</w:t>
      </w:r>
      <w:r w:rsidRPr="008B5A0A">
        <w:rPr>
          <w:rFonts w:hAnsi="宋体" w:hint="eastAsia"/>
          <w:szCs w:val="21"/>
        </w:rPr>
        <w:t>。</w:t>
      </w:r>
    </w:p>
    <w:p w:rsidR="00135FFB" w:rsidRPr="00266814" w:rsidRDefault="00135FFB" w:rsidP="0067248A">
      <w:pPr>
        <w:spacing w:line="360" w:lineRule="auto"/>
      </w:pPr>
      <w:r w:rsidRPr="008B5A0A">
        <w:rPr>
          <w:rFonts w:hAnsi="宋体" w:hint="eastAsia"/>
          <w:szCs w:val="21"/>
        </w:rPr>
        <w:t>答案：（</w:t>
      </w:r>
      <w:r w:rsidRPr="008B5A0A">
        <w:rPr>
          <w:rFonts w:hAnsi="宋体"/>
          <w:szCs w:val="21"/>
        </w:rPr>
        <w:t>1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>2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>3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；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>4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>5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A</w:t>
      </w:r>
    </w:p>
    <w:p w:rsidR="00135FFB" w:rsidRPr="00390D48" w:rsidRDefault="00135FFB" w:rsidP="0067248A">
      <w:pPr>
        <w:spacing w:line="360" w:lineRule="auto"/>
      </w:pPr>
    </w:p>
    <w:p w:rsidR="00135FFB" w:rsidRPr="00183800" w:rsidRDefault="00135FFB" w:rsidP="0067248A"/>
    <w:p w:rsidR="00135FFB" w:rsidRPr="0067248A" w:rsidRDefault="00135FFB" w:rsidP="0067248A"/>
    <w:sectPr w:rsidR="00135FFB" w:rsidRPr="0067248A" w:rsidSect="002330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FFB" w:rsidRDefault="00135FFB" w:rsidP="00390D48">
      <w:pPr>
        <w:spacing w:line="240" w:lineRule="auto"/>
      </w:pPr>
      <w:r>
        <w:separator/>
      </w:r>
    </w:p>
  </w:endnote>
  <w:endnote w:type="continuationSeparator" w:id="1">
    <w:p w:rsidR="00135FFB" w:rsidRDefault="00135FFB" w:rsidP="00390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FFB" w:rsidRDefault="00135FFB" w:rsidP="00390D48">
      <w:pPr>
        <w:spacing w:line="240" w:lineRule="auto"/>
      </w:pPr>
      <w:r>
        <w:separator/>
      </w:r>
    </w:p>
  </w:footnote>
  <w:footnote w:type="continuationSeparator" w:id="1">
    <w:p w:rsidR="00135FFB" w:rsidRDefault="00135FFB" w:rsidP="00390D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 w:rsidP="0067248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FB" w:rsidRDefault="00135F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D48"/>
    <w:rsid w:val="000352FC"/>
    <w:rsid w:val="000D7675"/>
    <w:rsid w:val="00135FFB"/>
    <w:rsid w:val="00183800"/>
    <w:rsid w:val="0023309A"/>
    <w:rsid w:val="00266814"/>
    <w:rsid w:val="00390D48"/>
    <w:rsid w:val="003E1D1C"/>
    <w:rsid w:val="0067248A"/>
    <w:rsid w:val="008B5A0A"/>
    <w:rsid w:val="00FB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D4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0D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0D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90D4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0D4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90D4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184</Words>
  <Characters>1053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2011-05-26T08:26:00Z</dcterms:created>
  <dcterms:modified xsi:type="dcterms:W3CDTF">2011-06-03T06:00:00Z</dcterms:modified>
</cp:coreProperties>
</file>