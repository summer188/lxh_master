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820" w:rsidRPr="008B5A0A" w:rsidRDefault="00340820" w:rsidP="008203B7">
      <w:pPr>
        <w:snapToGrid w:val="0"/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在水蒸发的过程中，下列说法正确的是（</w:t>
      </w:r>
      <w:r w:rsidRPr="008B5A0A">
        <w:rPr>
          <w:rFonts w:hAnsi="宋体"/>
          <w:szCs w:val="21"/>
        </w:rPr>
        <w:t xml:space="preserve">    </w:t>
      </w:r>
      <w:r w:rsidRPr="008B5A0A">
        <w:rPr>
          <w:rFonts w:hAnsi="宋体" w:hint="eastAsia"/>
          <w:szCs w:val="21"/>
        </w:rPr>
        <w:t>）</w:t>
      </w:r>
    </w:p>
    <w:p w:rsidR="00340820" w:rsidRPr="008B5A0A" w:rsidRDefault="00340820" w:rsidP="008203B7">
      <w:pPr>
        <w:snapToGrid w:val="0"/>
        <w:spacing w:line="360" w:lineRule="auto"/>
        <w:rPr>
          <w:rFonts w:hAnsi="宋体"/>
          <w:szCs w:val="21"/>
        </w:rPr>
      </w:pPr>
      <w:r w:rsidRPr="008B5A0A">
        <w:rPr>
          <w:szCs w:val="21"/>
        </w:rPr>
        <w:t>A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水分子不断运动</w:t>
      </w:r>
    </w:p>
    <w:p w:rsidR="00340820" w:rsidRPr="008B5A0A" w:rsidRDefault="00340820" w:rsidP="008203B7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B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水分子之间间隔不变</w:t>
      </w:r>
    </w:p>
    <w:p w:rsidR="00340820" w:rsidRPr="008B5A0A" w:rsidRDefault="00340820" w:rsidP="008203B7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C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氢分子、氧原子不发生改变</w:t>
      </w:r>
      <w:r w:rsidRPr="008B5A0A">
        <w:rPr>
          <w:szCs w:val="21"/>
        </w:rPr>
        <w:t xml:space="preserve">        </w:t>
      </w:r>
    </w:p>
    <w:p w:rsidR="00340820" w:rsidRPr="008B5A0A" w:rsidRDefault="00340820" w:rsidP="008203B7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D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水分子可以保持水的物理性质</w:t>
      </w:r>
    </w:p>
    <w:p w:rsidR="00340820" w:rsidRPr="008B5A0A" w:rsidRDefault="00340820" w:rsidP="008203B7">
      <w:pPr>
        <w:snapToGrid w:val="0"/>
        <w:spacing w:line="360" w:lineRule="auto"/>
        <w:rPr>
          <w:rFonts w:hAnsi="宋体"/>
          <w:szCs w:val="21"/>
        </w:rPr>
      </w:pPr>
      <w:r w:rsidRPr="008B5A0A">
        <w:rPr>
          <w:rFonts w:hAnsi="宋体" w:hint="eastAsia"/>
          <w:szCs w:val="21"/>
        </w:rPr>
        <w:t>解析：</w:t>
      </w:r>
    </w:p>
    <w:p w:rsidR="00340820" w:rsidRPr="008B5A0A" w:rsidRDefault="00340820" w:rsidP="008203B7">
      <w:pPr>
        <w:snapToGrid w:val="0"/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水蒸发是物理变化，物理变化中分子本身不变，改变的是分子间的间隔或运动速率。</w:t>
      </w:r>
    </w:p>
    <w:p w:rsidR="00340820" w:rsidRPr="008B5A0A" w:rsidRDefault="00340820" w:rsidP="008203B7">
      <w:pPr>
        <w:snapToGrid w:val="0"/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由分子构成的物质，其化学性质由分子保持。物理性质由分子的聚集体决定。</w:t>
      </w:r>
    </w:p>
    <w:p w:rsidR="00340820" w:rsidRPr="008B5A0A" w:rsidRDefault="00340820" w:rsidP="008203B7">
      <w:pPr>
        <w:snapToGrid w:val="0"/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答案：</w:t>
      </w:r>
      <w:r w:rsidRPr="008B5A0A">
        <w:rPr>
          <w:szCs w:val="21"/>
        </w:rPr>
        <w:t xml:space="preserve">A </w:t>
      </w:r>
    </w:p>
    <w:p w:rsidR="00340820" w:rsidRPr="008203B7" w:rsidRDefault="00340820" w:rsidP="008203B7">
      <w:pPr>
        <w:spacing w:line="360" w:lineRule="auto"/>
      </w:pPr>
    </w:p>
    <w:p w:rsidR="00340820" w:rsidRPr="008203B7" w:rsidRDefault="00340820">
      <w:pPr>
        <w:spacing w:line="360" w:lineRule="auto"/>
      </w:pPr>
    </w:p>
    <w:sectPr w:rsidR="00340820" w:rsidRPr="008203B7" w:rsidSect="00E314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820" w:rsidRDefault="00340820" w:rsidP="008203B7">
      <w:pPr>
        <w:spacing w:line="240" w:lineRule="auto"/>
      </w:pPr>
      <w:r>
        <w:separator/>
      </w:r>
    </w:p>
  </w:endnote>
  <w:endnote w:type="continuationSeparator" w:id="1">
    <w:p w:rsidR="00340820" w:rsidRDefault="00340820" w:rsidP="00820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820" w:rsidRDefault="003408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820" w:rsidRDefault="003408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820" w:rsidRDefault="003408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820" w:rsidRDefault="00340820" w:rsidP="008203B7">
      <w:pPr>
        <w:spacing w:line="240" w:lineRule="auto"/>
      </w:pPr>
      <w:r>
        <w:separator/>
      </w:r>
    </w:p>
  </w:footnote>
  <w:footnote w:type="continuationSeparator" w:id="1">
    <w:p w:rsidR="00340820" w:rsidRDefault="00340820" w:rsidP="008203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820" w:rsidRDefault="003408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820" w:rsidRDefault="00340820" w:rsidP="0095511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820" w:rsidRDefault="003408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3B7"/>
    <w:rsid w:val="00340820"/>
    <w:rsid w:val="008203B7"/>
    <w:rsid w:val="008B5A0A"/>
    <w:rsid w:val="0095511C"/>
    <w:rsid w:val="00B56BA2"/>
    <w:rsid w:val="00E25FDA"/>
    <w:rsid w:val="00E31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B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203B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03B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203B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03B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203B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25</Words>
  <Characters>149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2011-05-26T06:35:00Z</dcterms:created>
  <dcterms:modified xsi:type="dcterms:W3CDTF">2011-06-03T05:52:00Z</dcterms:modified>
</cp:coreProperties>
</file>