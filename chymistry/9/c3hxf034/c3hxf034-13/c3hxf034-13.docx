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FC3" w:rsidRPr="008B5A0A" w:rsidRDefault="004A0FC3" w:rsidP="00B156D7">
      <w:pPr>
        <w:spacing w:line="360" w:lineRule="auto"/>
      </w:pPr>
      <w:r w:rsidRPr="008B5A0A">
        <w:rPr>
          <w:rFonts w:hint="eastAsia"/>
        </w:rPr>
        <w:t>西南大旱提醒我们节约每一滴水，下列关于水的说法中不正确的是（</w:t>
      </w:r>
      <w:r w:rsidRPr="008B5A0A">
        <w:t xml:space="preserve">    </w:t>
      </w:r>
      <w:r w:rsidRPr="008B5A0A">
        <w:rPr>
          <w:rFonts w:hint="eastAsia"/>
        </w:rPr>
        <w:t>）</w:t>
      </w:r>
    </w:p>
    <w:p w:rsidR="004A0FC3" w:rsidRDefault="004A0FC3" w:rsidP="00B156D7">
      <w:pPr>
        <w:spacing w:line="360" w:lineRule="auto"/>
      </w:pPr>
      <w:r w:rsidRPr="008B5A0A">
        <w:t>A</w:t>
      </w:r>
      <w:r>
        <w:t xml:space="preserve">. </w:t>
      </w:r>
      <w:r w:rsidRPr="008B5A0A">
        <w:rPr>
          <w:rFonts w:hint="eastAsia"/>
        </w:rPr>
        <w:t>水体污染与人类活动无关</w:t>
      </w:r>
      <w:r w:rsidRPr="008B5A0A">
        <w:tab/>
        <w:t xml:space="preserve">   </w:t>
      </w:r>
    </w:p>
    <w:p w:rsidR="004A0FC3" w:rsidRPr="008B5A0A" w:rsidRDefault="004A0FC3" w:rsidP="00B156D7">
      <w:pPr>
        <w:spacing w:line="360" w:lineRule="auto"/>
      </w:pPr>
      <w:r w:rsidRPr="008B5A0A">
        <w:t>B</w:t>
      </w:r>
      <w:r>
        <w:t xml:space="preserve">. </w:t>
      </w:r>
      <w:r w:rsidRPr="008B5A0A">
        <w:rPr>
          <w:rFonts w:hint="eastAsia"/>
        </w:rPr>
        <w:t>自然界的水都不是纯净的水</w:t>
      </w:r>
    </w:p>
    <w:p w:rsidR="004A0FC3" w:rsidRDefault="004A0FC3" w:rsidP="00B156D7">
      <w:pPr>
        <w:spacing w:line="360" w:lineRule="auto"/>
      </w:pPr>
      <w:r w:rsidRPr="008B5A0A">
        <w:t>C</w:t>
      </w:r>
      <w:r>
        <w:t xml:space="preserve">. </w:t>
      </w:r>
      <w:r w:rsidRPr="008B5A0A">
        <w:rPr>
          <w:rFonts w:hint="eastAsia"/>
        </w:rPr>
        <w:t>水分子保持水的化学性质</w:t>
      </w:r>
      <w:r w:rsidRPr="008B5A0A">
        <w:tab/>
        <w:t xml:space="preserve">   </w:t>
      </w:r>
    </w:p>
    <w:p w:rsidR="004A0FC3" w:rsidRDefault="004A0FC3" w:rsidP="00B156D7">
      <w:pPr>
        <w:spacing w:line="360" w:lineRule="auto"/>
      </w:pPr>
      <w:r w:rsidRPr="008B5A0A">
        <w:t>D</w:t>
      </w:r>
      <w:r>
        <w:t xml:space="preserve">. </w:t>
      </w:r>
      <w:r w:rsidRPr="008B5A0A">
        <w:rPr>
          <w:rFonts w:hint="eastAsia"/>
        </w:rPr>
        <w:t>地球上可以利用的淡水资源有限</w:t>
      </w:r>
    </w:p>
    <w:p w:rsidR="004A0FC3" w:rsidRPr="008B5A0A" w:rsidRDefault="004A0FC3" w:rsidP="00B156D7">
      <w:pPr>
        <w:spacing w:line="360" w:lineRule="auto"/>
      </w:pPr>
      <w:r w:rsidRPr="008B5A0A">
        <w:rPr>
          <w:rFonts w:hint="eastAsia"/>
        </w:rPr>
        <w:t>解析：</w:t>
      </w:r>
    </w:p>
    <w:p w:rsidR="004A0FC3" w:rsidRDefault="004A0FC3" w:rsidP="00B156D7">
      <w:pPr>
        <w:spacing w:line="360" w:lineRule="auto"/>
      </w:pPr>
      <w:r w:rsidRPr="008B5A0A">
        <w:rPr>
          <w:rFonts w:hint="eastAsia"/>
        </w:rPr>
        <w:t>水是生命之源，人类的生产和生活都离不开水。</w:t>
      </w:r>
    </w:p>
    <w:p w:rsidR="004A0FC3" w:rsidRDefault="004A0FC3" w:rsidP="00B156D7">
      <w:pPr>
        <w:spacing w:line="360" w:lineRule="auto"/>
      </w:pPr>
      <w:r w:rsidRPr="008B5A0A">
        <w:rPr>
          <w:rFonts w:hint="eastAsia"/>
        </w:rPr>
        <w:t>答案：</w:t>
      </w:r>
      <w:r w:rsidRPr="008B5A0A">
        <w:t>A</w:t>
      </w:r>
    </w:p>
    <w:p w:rsidR="004A0FC3" w:rsidRPr="00AF106F" w:rsidRDefault="004A0FC3" w:rsidP="00B156D7"/>
    <w:p w:rsidR="004A0FC3" w:rsidRPr="00B156D7" w:rsidRDefault="004A0FC3" w:rsidP="00B156D7"/>
    <w:sectPr w:rsidR="004A0FC3" w:rsidRPr="00B156D7" w:rsidSect="004F11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FC3" w:rsidRDefault="004A0FC3" w:rsidP="00A302C3">
      <w:pPr>
        <w:spacing w:line="240" w:lineRule="auto"/>
      </w:pPr>
      <w:r>
        <w:separator/>
      </w:r>
    </w:p>
  </w:endnote>
  <w:endnote w:type="continuationSeparator" w:id="1">
    <w:p w:rsidR="004A0FC3" w:rsidRDefault="004A0FC3" w:rsidP="00A30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FC3" w:rsidRDefault="004A0F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FC3" w:rsidRDefault="004A0F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FC3" w:rsidRDefault="004A0F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FC3" w:rsidRDefault="004A0FC3" w:rsidP="00A302C3">
      <w:pPr>
        <w:spacing w:line="240" w:lineRule="auto"/>
      </w:pPr>
      <w:r>
        <w:separator/>
      </w:r>
    </w:p>
  </w:footnote>
  <w:footnote w:type="continuationSeparator" w:id="1">
    <w:p w:rsidR="004A0FC3" w:rsidRDefault="004A0FC3" w:rsidP="00A302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FC3" w:rsidRDefault="004A0F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FC3" w:rsidRDefault="004A0FC3" w:rsidP="00B156D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FC3" w:rsidRDefault="004A0F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02C3"/>
    <w:rsid w:val="004A0FC3"/>
    <w:rsid w:val="004F11BE"/>
    <w:rsid w:val="008B5A0A"/>
    <w:rsid w:val="00A302C3"/>
    <w:rsid w:val="00AB5623"/>
    <w:rsid w:val="00AF106F"/>
    <w:rsid w:val="00B156D7"/>
    <w:rsid w:val="00BA4A9B"/>
    <w:rsid w:val="00DF3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2C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302C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302C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302C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302C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302C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21</Words>
  <Characters>120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2011-05-26T08:38:00Z</dcterms:created>
  <dcterms:modified xsi:type="dcterms:W3CDTF">2011-06-03T06:09:00Z</dcterms:modified>
</cp:coreProperties>
</file>