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F7E" w:rsidRPr="00F43AA2" w:rsidRDefault="00265F7E" w:rsidP="009F6F62">
      <w:pPr>
        <w:snapToGrid w:val="0"/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工业制氧气，利用分离液态空气的方法，此方法利用了（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</w:p>
    <w:p w:rsidR="00265F7E" w:rsidRPr="00F43AA2" w:rsidRDefault="00265F7E" w:rsidP="009F6F62">
      <w:pPr>
        <w:snapToGrid w:val="0"/>
        <w:spacing w:line="360" w:lineRule="auto"/>
        <w:rPr>
          <w:color w:val="000000"/>
        </w:rPr>
      </w:pPr>
      <w:r w:rsidRPr="00F43AA2">
        <w:rPr>
          <w:color w:val="000000"/>
        </w:rPr>
        <w:t xml:space="preserve">A. </w:t>
      </w:r>
      <w:r w:rsidRPr="00F43AA2">
        <w:rPr>
          <w:rFonts w:hint="eastAsia"/>
          <w:color w:val="000000"/>
        </w:rPr>
        <w:t>分解反应</w:t>
      </w:r>
      <w:r w:rsidRPr="00F43AA2">
        <w:rPr>
          <w:color w:val="000000"/>
        </w:rPr>
        <w:t xml:space="preserve">    </w:t>
      </w:r>
      <w:r w:rsidRPr="00F43AA2">
        <w:rPr>
          <w:color w:val="000000"/>
        </w:rPr>
        <w:tab/>
      </w:r>
    </w:p>
    <w:p w:rsidR="00265F7E" w:rsidRPr="00F43AA2" w:rsidRDefault="00265F7E" w:rsidP="009F6F62">
      <w:pPr>
        <w:snapToGrid w:val="0"/>
        <w:spacing w:line="360" w:lineRule="auto"/>
        <w:rPr>
          <w:color w:val="000000"/>
        </w:rPr>
      </w:pPr>
      <w:r w:rsidRPr="00F43AA2">
        <w:rPr>
          <w:color w:val="000000"/>
        </w:rPr>
        <w:t xml:space="preserve">B. </w:t>
      </w:r>
      <w:r w:rsidRPr="00F43AA2">
        <w:rPr>
          <w:rFonts w:hint="eastAsia"/>
          <w:color w:val="000000"/>
        </w:rPr>
        <w:t>化合反应</w:t>
      </w:r>
      <w:r w:rsidRPr="00F43AA2">
        <w:rPr>
          <w:color w:val="000000"/>
        </w:rPr>
        <w:t xml:space="preserve">  </w:t>
      </w:r>
    </w:p>
    <w:p w:rsidR="00265F7E" w:rsidRPr="00F43AA2" w:rsidRDefault="00265F7E" w:rsidP="009F6F62">
      <w:pPr>
        <w:snapToGrid w:val="0"/>
        <w:spacing w:line="360" w:lineRule="auto"/>
        <w:rPr>
          <w:color w:val="000000"/>
        </w:rPr>
      </w:pPr>
      <w:r w:rsidRPr="00F43AA2">
        <w:rPr>
          <w:color w:val="000000"/>
        </w:rPr>
        <w:t xml:space="preserve">C. </w:t>
      </w:r>
      <w:r w:rsidRPr="00F43AA2">
        <w:rPr>
          <w:rFonts w:hint="eastAsia"/>
          <w:color w:val="000000"/>
        </w:rPr>
        <w:t>氧化反应</w:t>
      </w:r>
      <w:r w:rsidRPr="00F43AA2">
        <w:rPr>
          <w:color w:val="000000"/>
        </w:rPr>
        <w:t xml:space="preserve">    </w:t>
      </w:r>
      <w:r w:rsidRPr="00F43AA2">
        <w:rPr>
          <w:color w:val="000000"/>
        </w:rPr>
        <w:tab/>
      </w:r>
    </w:p>
    <w:p w:rsidR="00265F7E" w:rsidRPr="00F43AA2" w:rsidRDefault="00265F7E" w:rsidP="009F6F62">
      <w:pPr>
        <w:snapToGrid w:val="0"/>
        <w:spacing w:line="360" w:lineRule="auto"/>
        <w:rPr>
          <w:color w:val="000000"/>
        </w:rPr>
      </w:pPr>
      <w:r w:rsidRPr="00F43AA2">
        <w:rPr>
          <w:color w:val="000000"/>
        </w:rPr>
        <w:t xml:space="preserve">D. </w:t>
      </w:r>
      <w:r w:rsidRPr="00F43AA2">
        <w:rPr>
          <w:rFonts w:hint="eastAsia"/>
          <w:color w:val="000000"/>
        </w:rPr>
        <w:t>液态氧和液态氮的沸点不同</w:t>
      </w:r>
    </w:p>
    <w:p w:rsidR="00265F7E" w:rsidRPr="00F43AA2" w:rsidRDefault="00265F7E" w:rsidP="009F6F62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解析：</w:t>
      </w:r>
    </w:p>
    <w:p w:rsidR="00265F7E" w:rsidRDefault="00265F7E" w:rsidP="009F6F62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工业制氧气是利用氧气和氮气的沸点不同加以分离。</w:t>
      </w:r>
    </w:p>
    <w:p w:rsidR="00265F7E" w:rsidRPr="009F6F62" w:rsidRDefault="00265F7E" w:rsidP="009F6F62">
      <w:pPr>
        <w:spacing w:line="360" w:lineRule="auto"/>
      </w:pPr>
      <w:r w:rsidRPr="00F43AA2">
        <w:rPr>
          <w:rFonts w:hint="eastAsia"/>
          <w:color w:val="000000"/>
        </w:rPr>
        <w:t>答案：</w:t>
      </w:r>
      <w:r w:rsidRPr="00F43AA2">
        <w:rPr>
          <w:color w:val="000000"/>
        </w:rPr>
        <w:t>D</w:t>
      </w:r>
    </w:p>
    <w:sectPr w:rsidR="00265F7E" w:rsidRPr="009F6F62" w:rsidSect="001F0C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F7E" w:rsidRDefault="00265F7E" w:rsidP="009F6F62">
      <w:r>
        <w:separator/>
      </w:r>
    </w:p>
  </w:endnote>
  <w:endnote w:type="continuationSeparator" w:id="1">
    <w:p w:rsidR="00265F7E" w:rsidRDefault="00265F7E" w:rsidP="009F6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F7E" w:rsidRDefault="00265F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F7E" w:rsidRDefault="00265F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F7E" w:rsidRDefault="00265F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F7E" w:rsidRDefault="00265F7E" w:rsidP="009F6F62">
      <w:r>
        <w:separator/>
      </w:r>
    </w:p>
  </w:footnote>
  <w:footnote w:type="continuationSeparator" w:id="1">
    <w:p w:rsidR="00265F7E" w:rsidRDefault="00265F7E" w:rsidP="009F6F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F7E" w:rsidRDefault="00265F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F7E" w:rsidRDefault="00265F7E" w:rsidP="00AB0C9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F7E" w:rsidRDefault="00265F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6F62"/>
    <w:rsid w:val="000C51DE"/>
    <w:rsid w:val="001F0CB3"/>
    <w:rsid w:val="00265F7E"/>
    <w:rsid w:val="009F6F62"/>
    <w:rsid w:val="00AB0C9F"/>
    <w:rsid w:val="00C8367A"/>
    <w:rsid w:val="00F4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F62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F6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F6F6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F6F6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6F6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17</Words>
  <Characters>99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2011-05-17T08:23:00Z</dcterms:created>
  <dcterms:modified xsi:type="dcterms:W3CDTF">2011-05-19T02:58:00Z</dcterms:modified>
</cp:coreProperties>
</file>