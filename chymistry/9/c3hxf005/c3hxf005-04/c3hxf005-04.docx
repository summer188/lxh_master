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65" w:rsidRPr="00F43AA2" w:rsidRDefault="00D75765" w:rsidP="007C160E">
      <w:pPr>
        <w:spacing w:line="360" w:lineRule="auto"/>
        <w:rPr>
          <w:bCs/>
          <w:color w:val="000000"/>
          <w:szCs w:val="21"/>
        </w:rPr>
      </w:pPr>
      <w:r w:rsidRPr="00F43AA2">
        <w:rPr>
          <w:rFonts w:hint="eastAsia"/>
          <w:bCs/>
          <w:color w:val="000000"/>
          <w:szCs w:val="21"/>
        </w:rPr>
        <w:t>下列说法中，正确的是</w:t>
      </w: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D75765" w:rsidRPr="00F43AA2" w:rsidRDefault="00D75765" w:rsidP="007C160E">
      <w:pPr>
        <w:spacing w:line="360" w:lineRule="auto"/>
        <w:rPr>
          <w:bCs/>
          <w:color w:val="000000"/>
          <w:szCs w:val="21"/>
        </w:rPr>
      </w:pPr>
      <w:r w:rsidRPr="00F43AA2">
        <w:rPr>
          <w:bCs/>
          <w:color w:val="000000"/>
          <w:szCs w:val="21"/>
        </w:rPr>
        <w:t xml:space="preserve">A. </w:t>
      </w:r>
      <w:r w:rsidRPr="00F43AA2">
        <w:rPr>
          <w:rFonts w:hint="eastAsia"/>
          <w:bCs/>
          <w:color w:val="000000"/>
          <w:szCs w:val="21"/>
        </w:rPr>
        <w:t>工业上用分离液态空气的方法制取氧气，该过程属于分解反应</w:t>
      </w:r>
    </w:p>
    <w:p w:rsidR="00D75765" w:rsidRPr="00F43AA2" w:rsidRDefault="00D75765" w:rsidP="007C160E">
      <w:pPr>
        <w:spacing w:line="360" w:lineRule="auto"/>
        <w:rPr>
          <w:bCs/>
          <w:color w:val="000000"/>
          <w:szCs w:val="21"/>
        </w:rPr>
      </w:pPr>
      <w:r w:rsidRPr="00F43AA2">
        <w:rPr>
          <w:bCs/>
          <w:color w:val="000000"/>
          <w:szCs w:val="21"/>
        </w:rPr>
        <w:t xml:space="preserve">B. </w:t>
      </w:r>
      <w:r w:rsidRPr="00F43AA2">
        <w:rPr>
          <w:rFonts w:hint="eastAsia"/>
          <w:bCs/>
          <w:color w:val="000000"/>
          <w:szCs w:val="21"/>
        </w:rPr>
        <w:t>用排水集气法收集氧气时，看到导气管口有气泡冒出水面，就立即收集</w:t>
      </w:r>
    </w:p>
    <w:p w:rsidR="00D75765" w:rsidRPr="00F43AA2" w:rsidRDefault="00D75765" w:rsidP="007C160E">
      <w:pPr>
        <w:spacing w:line="360" w:lineRule="auto"/>
        <w:rPr>
          <w:bCs/>
          <w:color w:val="000000"/>
          <w:szCs w:val="21"/>
        </w:rPr>
      </w:pPr>
      <w:r w:rsidRPr="00F43AA2">
        <w:rPr>
          <w:bCs/>
          <w:color w:val="000000"/>
          <w:szCs w:val="21"/>
        </w:rPr>
        <w:t xml:space="preserve">C. </w:t>
      </w:r>
      <w:r w:rsidRPr="00F43AA2">
        <w:rPr>
          <w:rFonts w:hint="eastAsia"/>
          <w:bCs/>
          <w:color w:val="000000"/>
          <w:szCs w:val="21"/>
        </w:rPr>
        <w:t>氧气密度比空气略大，因此用排水法收集氧气</w:t>
      </w:r>
    </w:p>
    <w:p w:rsidR="00D75765" w:rsidRPr="00F43AA2" w:rsidRDefault="00D75765" w:rsidP="007C160E">
      <w:pPr>
        <w:spacing w:line="360" w:lineRule="auto"/>
        <w:rPr>
          <w:bCs/>
          <w:color w:val="000000"/>
          <w:szCs w:val="21"/>
        </w:rPr>
      </w:pPr>
      <w:r w:rsidRPr="00F43AA2">
        <w:rPr>
          <w:bCs/>
          <w:color w:val="000000"/>
          <w:szCs w:val="21"/>
        </w:rPr>
        <w:t xml:space="preserve">D. </w:t>
      </w:r>
      <w:r w:rsidRPr="00F43AA2">
        <w:rPr>
          <w:rFonts w:hint="eastAsia"/>
          <w:bCs/>
          <w:color w:val="000000"/>
          <w:szCs w:val="21"/>
        </w:rPr>
        <w:t>用向上排空气法收集氧气时，把带火星的小木条接近瓶口，木条重新燃烧，证明氧气已经收集满</w:t>
      </w:r>
    </w:p>
    <w:p w:rsidR="00D75765" w:rsidRPr="00F43AA2" w:rsidRDefault="00D75765" w:rsidP="007C160E">
      <w:pPr>
        <w:spacing w:line="360" w:lineRule="auto"/>
        <w:rPr>
          <w:bCs/>
          <w:color w:val="000000"/>
        </w:rPr>
      </w:pPr>
      <w:r w:rsidRPr="00F43AA2">
        <w:rPr>
          <w:rFonts w:hint="eastAsia"/>
          <w:bCs/>
          <w:color w:val="000000"/>
        </w:rPr>
        <w:t>解析：</w:t>
      </w:r>
    </w:p>
    <w:p w:rsidR="00D75765" w:rsidRPr="00F43AA2" w:rsidRDefault="00D75765" w:rsidP="007C160E">
      <w:pPr>
        <w:spacing w:line="360" w:lineRule="auto"/>
        <w:rPr>
          <w:bCs/>
          <w:color w:val="000000"/>
          <w:szCs w:val="21"/>
        </w:rPr>
      </w:pPr>
      <w:r w:rsidRPr="00F43AA2">
        <w:rPr>
          <w:rFonts w:hint="eastAsia"/>
          <w:bCs/>
          <w:color w:val="000000"/>
        </w:rPr>
        <w:t>分离液态空气制取氧气是一种物理变化，没有发生化学变化，当然也就不是分解反应。用排水法收集氧气时，开始冒出的气体是空气，此时搜集会使气体不纯净。氧气的密度比空气的密度略大，故可用向上排空气法收集氧气。而可用排水法收集氧气是因为氧气不易溶于水。氧气能使带火星的小木条复燃，用此方法可以检验氧气是否收集满。</w:t>
      </w:r>
    </w:p>
    <w:p w:rsidR="00D75765" w:rsidRPr="00F43AA2" w:rsidRDefault="00D75765" w:rsidP="007C160E">
      <w:pPr>
        <w:spacing w:line="360" w:lineRule="auto"/>
        <w:rPr>
          <w:color w:val="000000"/>
        </w:rPr>
      </w:pPr>
      <w:r w:rsidRPr="00F43AA2">
        <w:rPr>
          <w:rFonts w:hint="eastAsia"/>
          <w:bCs/>
          <w:color w:val="000000"/>
        </w:rPr>
        <w:t>思维方法与技巧：根据有关概念和现象来进行判断。</w:t>
      </w:r>
    </w:p>
    <w:p w:rsidR="00D75765" w:rsidRPr="00F43AA2" w:rsidRDefault="00D75765" w:rsidP="007C160E">
      <w:pPr>
        <w:spacing w:line="360" w:lineRule="auto"/>
        <w:rPr>
          <w:bCs/>
          <w:color w:val="000000"/>
          <w:sz w:val="24"/>
        </w:rPr>
      </w:pPr>
      <w:r w:rsidRPr="00F43AA2">
        <w:rPr>
          <w:rFonts w:hint="eastAsia"/>
          <w:bCs/>
          <w:color w:val="000000"/>
        </w:rPr>
        <w:t>答案：</w:t>
      </w:r>
      <w:r w:rsidRPr="00F43AA2">
        <w:rPr>
          <w:color w:val="000000"/>
        </w:rPr>
        <w:t>D</w:t>
      </w:r>
    </w:p>
    <w:p w:rsidR="00D75765" w:rsidRPr="007C160E" w:rsidRDefault="00D75765" w:rsidP="007C160E">
      <w:pPr>
        <w:spacing w:line="360" w:lineRule="auto"/>
      </w:pPr>
    </w:p>
    <w:sectPr w:rsidR="00D75765" w:rsidRPr="007C160E" w:rsidSect="004A00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765" w:rsidRDefault="00D75765" w:rsidP="007C160E">
      <w:r>
        <w:separator/>
      </w:r>
    </w:p>
  </w:endnote>
  <w:endnote w:type="continuationSeparator" w:id="1">
    <w:p w:rsidR="00D75765" w:rsidRDefault="00D75765" w:rsidP="007C1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65" w:rsidRDefault="00D757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65" w:rsidRDefault="00D757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65" w:rsidRDefault="00D757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765" w:rsidRDefault="00D75765" w:rsidP="007C160E">
      <w:r>
        <w:separator/>
      </w:r>
    </w:p>
  </w:footnote>
  <w:footnote w:type="continuationSeparator" w:id="1">
    <w:p w:rsidR="00D75765" w:rsidRDefault="00D75765" w:rsidP="007C16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65" w:rsidRDefault="00D757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65" w:rsidRDefault="00D75765" w:rsidP="004E40F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65" w:rsidRDefault="00D757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160E"/>
    <w:rsid w:val="002420B3"/>
    <w:rsid w:val="004A0086"/>
    <w:rsid w:val="004E40F4"/>
    <w:rsid w:val="007C160E"/>
    <w:rsid w:val="00A82924"/>
    <w:rsid w:val="00D75765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0E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C1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C160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C160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C160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50</Words>
  <Characters>288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2011-05-17T07:26:00Z</dcterms:created>
  <dcterms:modified xsi:type="dcterms:W3CDTF">2011-05-19T02:38:00Z</dcterms:modified>
</cp:coreProperties>
</file>