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8F4" w:rsidRPr="00F43AA2" w:rsidRDefault="00BF48F4" w:rsidP="00625BA1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下列变化中，既不属于化合反应，也不属于分解反应的是</w:t>
      </w: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BF48F4" w:rsidRPr="00F43AA2" w:rsidRDefault="00BF48F4" w:rsidP="00625BA1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 xml:space="preserve">A. </w:t>
      </w:r>
      <w:r w:rsidRPr="00F43AA2">
        <w:rPr>
          <w:rFonts w:hint="eastAsia"/>
          <w:color w:val="000000"/>
          <w:szCs w:val="21"/>
        </w:rPr>
        <w:t>硫在空气中燃烧</w:t>
      </w:r>
    </w:p>
    <w:p w:rsidR="00BF48F4" w:rsidRPr="00F43AA2" w:rsidRDefault="00BF48F4" w:rsidP="00625BA1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 xml:space="preserve">B. </w:t>
      </w:r>
      <w:r w:rsidRPr="00F43AA2">
        <w:rPr>
          <w:rFonts w:hint="eastAsia"/>
          <w:color w:val="000000"/>
          <w:szCs w:val="21"/>
        </w:rPr>
        <w:t>石蜡在空气中燃烧</w:t>
      </w:r>
    </w:p>
    <w:p w:rsidR="00BF48F4" w:rsidRDefault="00BF48F4" w:rsidP="00625BA1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 xml:space="preserve">C. </w:t>
      </w:r>
      <w:r w:rsidRPr="00F43AA2">
        <w:rPr>
          <w:rFonts w:hint="eastAsia"/>
          <w:color w:val="000000"/>
          <w:szCs w:val="21"/>
        </w:rPr>
        <w:t>过氧化氢分解生成水和氧气</w:t>
      </w:r>
      <w:r w:rsidRPr="00F43AA2">
        <w:rPr>
          <w:color w:val="000000"/>
          <w:szCs w:val="21"/>
        </w:rPr>
        <w:t xml:space="preserve">       </w:t>
      </w:r>
    </w:p>
    <w:p w:rsidR="00BF48F4" w:rsidRPr="00F43AA2" w:rsidRDefault="00BF48F4" w:rsidP="00625BA1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 xml:space="preserve">D. </w:t>
      </w:r>
      <w:r w:rsidRPr="00F43AA2">
        <w:rPr>
          <w:rFonts w:hint="eastAsia"/>
          <w:color w:val="000000"/>
          <w:szCs w:val="21"/>
        </w:rPr>
        <w:t>铁丝在空气中燃烧</w:t>
      </w:r>
      <w:r w:rsidRPr="00F43AA2">
        <w:rPr>
          <w:color w:val="000000"/>
          <w:szCs w:val="21"/>
        </w:rPr>
        <w:t xml:space="preserve"> </w:t>
      </w:r>
    </w:p>
    <w:p w:rsidR="00BF48F4" w:rsidRPr="00F43AA2" w:rsidRDefault="00BF48F4" w:rsidP="00625BA1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解析：</w:t>
      </w:r>
    </w:p>
    <w:p w:rsidR="00BF48F4" w:rsidRDefault="00BF48F4" w:rsidP="00625BA1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此题考查我们对化合反应和分解反应的认识，化合是多变一，而分解是一变多。硫在空气中燃烧是化合反应；细铁丝在空气中不能燃烧，只有在氧气中才能燃烧，过氧化氢分解是分解成水和氧气是分解反应；石蜡在空气中燃烧是和空气中的氧气反应生成水和二氧化碳，既不是化合反应，也不是分解反应。</w:t>
      </w:r>
    </w:p>
    <w:p w:rsidR="00BF48F4" w:rsidRPr="00625BA1" w:rsidRDefault="00BF48F4" w:rsidP="00625BA1">
      <w:pPr>
        <w:spacing w:line="360" w:lineRule="auto"/>
        <w:rPr>
          <w:caps/>
        </w:rPr>
      </w:pPr>
      <w:r w:rsidRPr="00F43AA2">
        <w:rPr>
          <w:rFonts w:hint="eastAsia"/>
          <w:color w:val="000000"/>
        </w:rPr>
        <w:t>答案：</w:t>
      </w:r>
      <w:r w:rsidRPr="00F43AA2">
        <w:rPr>
          <w:color w:val="000000"/>
        </w:rPr>
        <w:t>B</w:t>
      </w:r>
    </w:p>
    <w:sectPr w:rsidR="00BF48F4" w:rsidRPr="00625BA1" w:rsidSect="005469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8F4" w:rsidRDefault="00BF48F4" w:rsidP="00625BA1">
      <w:r>
        <w:separator/>
      </w:r>
    </w:p>
  </w:endnote>
  <w:endnote w:type="continuationSeparator" w:id="1">
    <w:p w:rsidR="00BF48F4" w:rsidRDefault="00BF48F4" w:rsidP="00625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8F4" w:rsidRDefault="00BF48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8F4" w:rsidRDefault="00BF48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8F4" w:rsidRDefault="00BF48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8F4" w:rsidRDefault="00BF48F4" w:rsidP="00625BA1">
      <w:r>
        <w:separator/>
      </w:r>
    </w:p>
  </w:footnote>
  <w:footnote w:type="continuationSeparator" w:id="1">
    <w:p w:rsidR="00BF48F4" w:rsidRDefault="00BF48F4" w:rsidP="00625B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8F4" w:rsidRDefault="00BF48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8F4" w:rsidRDefault="00BF48F4" w:rsidP="00DD14A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8F4" w:rsidRDefault="00BF48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5BA1"/>
    <w:rsid w:val="00187A08"/>
    <w:rsid w:val="0054697D"/>
    <w:rsid w:val="00625BA1"/>
    <w:rsid w:val="00BF48F4"/>
    <w:rsid w:val="00DD14AA"/>
    <w:rsid w:val="00F43AA2"/>
    <w:rsid w:val="00F85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A1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2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25BA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25BA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25BA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35</Words>
  <Characters>200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2011-05-17T08:24:00Z</dcterms:created>
  <dcterms:modified xsi:type="dcterms:W3CDTF">2011-05-19T02:58:00Z</dcterms:modified>
</cp:coreProperties>
</file>