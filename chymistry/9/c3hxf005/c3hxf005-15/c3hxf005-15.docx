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92" w:rsidRPr="00F43AA2" w:rsidRDefault="00073092" w:rsidP="00141ACD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下列物质里含有氧气的是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073092" w:rsidRPr="00F43AA2" w:rsidRDefault="00073092" w:rsidP="00141ACD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A. </w:t>
      </w:r>
      <w:r w:rsidRPr="00F43AA2">
        <w:rPr>
          <w:rFonts w:hint="eastAsia"/>
          <w:color w:val="000000"/>
          <w:szCs w:val="21"/>
        </w:rPr>
        <w:t>二氧化锰</w:t>
      </w:r>
      <w:r w:rsidRPr="00F43AA2">
        <w:rPr>
          <w:color w:val="000000"/>
          <w:szCs w:val="21"/>
        </w:rPr>
        <w:t xml:space="preserve">   </w:t>
      </w:r>
      <w:r w:rsidRPr="00F43AA2">
        <w:rPr>
          <w:color w:val="000000"/>
          <w:szCs w:val="21"/>
        </w:rPr>
        <w:tab/>
        <w:t xml:space="preserve">B. </w:t>
      </w:r>
      <w:r w:rsidRPr="00F43AA2">
        <w:rPr>
          <w:rFonts w:hint="eastAsia"/>
          <w:color w:val="000000"/>
          <w:szCs w:val="21"/>
        </w:rPr>
        <w:t>氯酸钾</w:t>
      </w:r>
      <w:r w:rsidRPr="00F43AA2">
        <w:rPr>
          <w:color w:val="000000"/>
          <w:szCs w:val="21"/>
        </w:rPr>
        <w:t xml:space="preserve">    C. </w:t>
      </w:r>
      <w:r w:rsidRPr="00F43AA2">
        <w:rPr>
          <w:rFonts w:hint="eastAsia"/>
          <w:color w:val="000000"/>
          <w:szCs w:val="21"/>
        </w:rPr>
        <w:t>空气</w:t>
      </w:r>
      <w:r w:rsidRPr="00F43AA2">
        <w:rPr>
          <w:color w:val="000000"/>
          <w:szCs w:val="21"/>
        </w:rPr>
        <w:t xml:space="preserve">    D. </w:t>
      </w:r>
      <w:r w:rsidRPr="00F43AA2">
        <w:rPr>
          <w:rFonts w:hint="eastAsia"/>
          <w:color w:val="000000"/>
          <w:szCs w:val="21"/>
        </w:rPr>
        <w:t>氧化镁</w:t>
      </w:r>
    </w:p>
    <w:p w:rsidR="00073092" w:rsidRPr="00F43AA2" w:rsidRDefault="00073092" w:rsidP="00141ACD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073092" w:rsidRDefault="00073092" w:rsidP="00141ACD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只有混合物中才可能含有氧气，而纯净物中只有一种物质，不可能含有其他物质。二氧化锰、氯酸钾和氧化镁都是纯净物。</w:t>
      </w:r>
    </w:p>
    <w:p w:rsidR="00073092" w:rsidRPr="00141ACD" w:rsidRDefault="00073092" w:rsidP="00141ACD">
      <w:pPr>
        <w:spacing w:line="360" w:lineRule="auto"/>
      </w:pPr>
      <w:r w:rsidRPr="00F43AA2">
        <w:rPr>
          <w:rFonts w:hint="eastAsia"/>
          <w:color w:val="000000"/>
        </w:rPr>
        <w:t>答案：</w:t>
      </w:r>
      <w:r w:rsidRPr="00F43AA2">
        <w:rPr>
          <w:color w:val="000000"/>
        </w:rPr>
        <w:t>C</w:t>
      </w:r>
    </w:p>
    <w:sectPr w:rsidR="00073092" w:rsidRPr="00141ACD" w:rsidSect="004261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092" w:rsidRDefault="00073092" w:rsidP="00141ACD">
      <w:r>
        <w:separator/>
      </w:r>
    </w:p>
  </w:endnote>
  <w:endnote w:type="continuationSeparator" w:id="1">
    <w:p w:rsidR="00073092" w:rsidRDefault="00073092" w:rsidP="00141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92" w:rsidRDefault="000730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92" w:rsidRDefault="000730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92" w:rsidRDefault="000730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092" w:rsidRDefault="00073092" w:rsidP="00141ACD">
      <w:r>
        <w:separator/>
      </w:r>
    </w:p>
  </w:footnote>
  <w:footnote w:type="continuationSeparator" w:id="1">
    <w:p w:rsidR="00073092" w:rsidRDefault="00073092" w:rsidP="00141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92" w:rsidRDefault="000730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92" w:rsidRDefault="00073092" w:rsidP="0040209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092" w:rsidRDefault="000730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ACD"/>
    <w:rsid w:val="00073092"/>
    <w:rsid w:val="00141ACD"/>
    <w:rsid w:val="00245C6D"/>
    <w:rsid w:val="00402096"/>
    <w:rsid w:val="00426144"/>
    <w:rsid w:val="00F43AA2"/>
    <w:rsid w:val="00F4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CD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4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41AC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41AC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41AC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17</Words>
  <Characters>102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2011-05-17T08:22:00Z</dcterms:created>
  <dcterms:modified xsi:type="dcterms:W3CDTF">2011-05-19T02:58:00Z</dcterms:modified>
</cp:coreProperties>
</file>