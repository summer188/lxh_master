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64" w:rsidRPr="00F43AA2" w:rsidRDefault="007E5C64" w:rsidP="00B0199B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下列变化属于分解反应的是（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7E5C64" w:rsidRPr="00F43AA2" w:rsidRDefault="007E5C64" w:rsidP="00B0199B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>A</w:t>
      </w:r>
      <w:r w:rsidRPr="00F43AA2">
        <w:rPr>
          <w:color w:val="000000"/>
          <w:szCs w:val="22"/>
        </w:rPr>
        <w:t xml:space="preserve">. </w:t>
      </w:r>
      <w:r w:rsidRPr="00F43AA2">
        <w:rPr>
          <w:rFonts w:hint="eastAsia"/>
          <w:color w:val="000000"/>
        </w:rPr>
        <w:t>从空气中分离出氧气和氮气</w:t>
      </w:r>
      <w:r w:rsidRPr="00F43AA2">
        <w:rPr>
          <w:color w:val="000000"/>
        </w:rPr>
        <w:t xml:space="preserve">          </w:t>
      </w:r>
    </w:p>
    <w:p w:rsidR="007E5C64" w:rsidRPr="00F43AA2" w:rsidRDefault="007E5C64" w:rsidP="00B0199B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>B</w:t>
      </w:r>
      <w:r w:rsidRPr="00F43AA2">
        <w:rPr>
          <w:color w:val="000000"/>
          <w:szCs w:val="22"/>
        </w:rPr>
        <w:t xml:space="preserve">. </w:t>
      </w:r>
      <w:r w:rsidRPr="00F43AA2">
        <w:rPr>
          <w:rFonts w:hint="eastAsia"/>
          <w:color w:val="000000"/>
        </w:rPr>
        <w:t>加热高锰酸钾制取氧气</w:t>
      </w:r>
    </w:p>
    <w:p w:rsidR="007E5C64" w:rsidRPr="00F43AA2" w:rsidRDefault="007E5C64" w:rsidP="00B0199B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>C</w:t>
      </w:r>
      <w:r w:rsidRPr="00F43AA2">
        <w:rPr>
          <w:color w:val="000000"/>
          <w:szCs w:val="22"/>
        </w:rPr>
        <w:t xml:space="preserve">. </w:t>
      </w:r>
      <w:r w:rsidRPr="00F43AA2">
        <w:rPr>
          <w:rFonts w:hint="eastAsia"/>
          <w:color w:val="000000"/>
        </w:rPr>
        <w:t>红磷在氧气中燃烧生成五氧化二磷</w:t>
      </w:r>
      <w:r w:rsidRPr="00F43AA2">
        <w:rPr>
          <w:color w:val="000000"/>
        </w:rPr>
        <w:t xml:space="preserve">    </w:t>
      </w:r>
    </w:p>
    <w:p w:rsidR="007E5C64" w:rsidRPr="00F43AA2" w:rsidRDefault="007E5C64" w:rsidP="00B0199B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</w:rPr>
        <w:t>D</w:t>
      </w:r>
      <w:r w:rsidRPr="00F43AA2">
        <w:rPr>
          <w:color w:val="000000"/>
          <w:szCs w:val="22"/>
        </w:rPr>
        <w:t xml:space="preserve">. </w:t>
      </w:r>
      <w:r w:rsidRPr="00F43AA2">
        <w:rPr>
          <w:rFonts w:hint="eastAsia"/>
          <w:color w:val="000000"/>
        </w:rPr>
        <w:t>蜡烛在氧气中燃烧生成二氧化碳和水</w:t>
      </w:r>
    </w:p>
    <w:p w:rsidR="007E5C64" w:rsidRPr="00F43AA2" w:rsidRDefault="007E5C64" w:rsidP="00B0199B">
      <w:pPr>
        <w:snapToGrid w:val="0"/>
        <w:spacing w:line="360" w:lineRule="auto"/>
        <w:rPr>
          <w:bCs/>
          <w:color w:val="000000"/>
        </w:rPr>
      </w:pPr>
      <w:r w:rsidRPr="00F43AA2">
        <w:rPr>
          <w:rFonts w:hint="eastAsia"/>
          <w:bCs/>
          <w:color w:val="000000"/>
        </w:rPr>
        <w:t>解析：</w:t>
      </w:r>
    </w:p>
    <w:p w:rsidR="007E5C64" w:rsidRPr="00F43AA2" w:rsidRDefault="007E5C64" w:rsidP="00B0199B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分解反应是一种物质生成两种或两种以上物质的化学反应。由此不难判断</w:t>
      </w:r>
      <w:r w:rsidRPr="00F43AA2">
        <w:rPr>
          <w:color w:val="000000"/>
        </w:rPr>
        <w:t>B</w:t>
      </w:r>
      <w:r w:rsidRPr="00F43AA2">
        <w:rPr>
          <w:rFonts w:hint="eastAsia"/>
          <w:color w:val="000000"/>
        </w:rPr>
        <w:t>选项是分解反应。</w:t>
      </w:r>
    </w:p>
    <w:p w:rsidR="007E5C64" w:rsidRPr="00F43AA2" w:rsidRDefault="007E5C64" w:rsidP="00B0199B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bCs/>
          <w:color w:val="000000"/>
        </w:rPr>
        <w:t>答案：</w:t>
      </w:r>
      <w:r w:rsidRPr="00F43AA2">
        <w:rPr>
          <w:color w:val="000000"/>
        </w:rPr>
        <w:t>B</w:t>
      </w:r>
    </w:p>
    <w:p w:rsidR="007E5C64" w:rsidRPr="00B0199B" w:rsidRDefault="007E5C64" w:rsidP="00B0199B">
      <w:pPr>
        <w:spacing w:line="360" w:lineRule="auto"/>
      </w:pPr>
    </w:p>
    <w:sectPr w:rsidR="007E5C64" w:rsidRPr="00B0199B" w:rsidSect="002879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C64" w:rsidRDefault="007E5C64" w:rsidP="00B0199B">
      <w:r>
        <w:separator/>
      </w:r>
    </w:p>
  </w:endnote>
  <w:endnote w:type="continuationSeparator" w:id="1">
    <w:p w:rsidR="007E5C64" w:rsidRDefault="007E5C64" w:rsidP="00B01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C64" w:rsidRDefault="007E5C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C64" w:rsidRDefault="007E5C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C64" w:rsidRDefault="007E5C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C64" w:rsidRDefault="007E5C64" w:rsidP="00B0199B">
      <w:r>
        <w:separator/>
      </w:r>
    </w:p>
  </w:footnote>
  <w:footnote w:type="continuationSeparator" w:id="1">
    <w:p w:rsidR="007E5C64" w:rsidRDefault="007E5C64" w:rsidP="00B019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C64" w:rsidRDefault="007E5C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C64" w:rsidRDefault="007E5C64" w:rsidP="00E52EC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C64" w:rsidRDefault="007E5C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199B"/>
    <w:rsid w:val="002879D9"/>
    <w:rsid w:val="007E5C64"/>
    <w:rsid w:val="00B0199B"/>
    <w:rsid w:val="00CA6EC8"/>
    <w:rsid w:val="00D743DD"/>
    <w:rsid w:val="00E52ECB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9B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0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0199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0199B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0199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22</Words>
  <Characters>132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2011-05-17T08:18:00Z</dcterms:created>
  <dcterms:modified xsi:type="dcterms:W3CDTF">2011-05-19T02:57:00Z</dcterms:modified>
</cp:coreProperties>
</file>