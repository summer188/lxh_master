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39" w:rsidRPr="00F43AA2" w:rsidRDefault="002B1739" w:rsidP="00977E46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实验室用高锰酸钾制取氧气分为下列几个步骤：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1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①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点燃酒精灯，加热试管；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2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②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检验装置的气密性；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3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③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将高锰酸钾装入试管，试管口塞入一团棉花，用带导管的橡皮塞塞紧试管，并把试管固定在铁架台上；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4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④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用排水法收集氧气；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5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⑤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熄灭酒精灯；</w:t>
      </w:r>
      <w:r w:rsidRPr="00F43AA2">
        <w:rPr>
          <w:color w:val="000000"/>
          <w:szCs w:val="21"/>
        </w:rPr>
        <w:fldChar w:fldCharType="begin"/>
      </w:r>
      <w:r w:rsidRPr="00F43AA2">
        <w:rPr>
          <w:color w:val="000000"/>
          <w:szCs w:val="21"/>
        </w:rPr>
        <w:instrText xml:space="preserve"> = 6 \* GB3 </w:instrText>
      </w:r>
      <w:r w:rsidRPr="00F43AA2">
        <w:rPr>
          <w:color w:val="000000"/>
          <w:szCs w:val="21"/>
        </w:rPr>
        <w:fldChar w:fldCharType="separate"/>
      </w:r>
      <w:r w:rsidRPr="00F43AA2">
        <w:rPr>
          <w:rFonts w:hint="eastAsia"/>
          <w:noProof/>
          <w:color w:val="000000"/>
          <w:szCs w:val="21"/>
        </w:rPr>
        <w:t>⑥</w:t>
      </w:r>
      <w:r w:rsidRPr="00F43AA2"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将导管从水槽中取出。正确的操作顺序是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2B1739" w:rsidRDefault="002B1739" w:rsidP="00977E46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A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②①③④⑤⑥</w:t>
      </w:r>
      <w:r w:rsidRPr="00F43AA2">
        <w:rPr>
          <w:color w:val="000000"/>
          <w:szCs w:val="21"/>
        </w:rPr>
        <w:tab/>
        <w:t xml:space="preserve">    </w:t>
      </w:r>
    </w:p>
    <w:p w:rsidR="002B1739" w:rsidRDefault="002B1739" w:rsidP="00977E46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B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③②①④⑥⑤</w:t>
      </w:r>
      <w:r w:rsidRPr="00F43AA2">
        <w:rPr>
          <w:color w:val="000000"/>
          <w:szCs w:val="21"/>
        </w:rPr>
        <w:tab/>
      </w:r>
    </w:p>
    <w:p w:rsidR="002B1739" w:rsidRDefault="002B1739" w:rsidP="00977E46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C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②③①④⑤⑥</w:t>
      </w:r>
      <w:r w:rsidRPr="00F43AA2">
        <w:rPr>
          <w:color w:val="000000"/>
          <w:szCs w:val="21"/>
        </w:rPr>
        <w:tab/>
        <w:t xml:space="preserve">    </w:t>
      </w:r>
    </w:p>
    <w:p w:rsidR="002B1739" w:rsidRPr="00F43AA2" w:rsidRDefault="002B1739" w:rsidP="00977E46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D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  <w:szCs w:val="21"/>
        </w:rPr>
        <w:t>②③①④⑥⑤</w:t>
      </w:r>
    </w:p>
    <w:p w:rsidR="002B1739" w:rsidRPr="00F43AA2" w:rsidRDefault="002B1739" w:rsidP="00977E46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2B1739" w:rsidRDefault="002B1739" w:rsidP="00977E46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实验室用高锰酸钾制取氧气可有以下口诀轻松解决：“茶</w:t>
      </w:r>
      <w:r w:rsidRPr="00F43AA2">
        <w:rPr>
          <w:color w:val="000000"/>
        </w:rPr>
        <w:t>(</w:t>
      </w:r>
      <w:r w:rsidRPr="00F43AA2">
        <w:rPr>
          <w:rFonts w:hint="eastAsia"/>
          <w:color w:val="000000"/>
        </w:rPr>
        <w:t>查</w:t>
      </w:r>
      <w:r w:rsidRPr="00F43AA2">
        <w:rPr>
          <w:color w:val="000000"/>
        </w:rPr>
        <w:t>)</w:t>
      </w:r>
      <w:r w:rsidRPr="00F43AA2">
        <w:rPr>
          <w:rFonts w:hint="eastAsia"/>
          <w:color w:val="000000"/>
        </w:rPr>
        <w:t>庄（装）定点收利（离）息（熄）。</w:t>
      </w:r>
    </w:p>
    <w:p w:rsidR="002B1739" w:rsidRPr="00977E46" w:rsidRDefault="002B1739" w:rsidP="00977E46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D</w:t>
      </w:r>
    </w:p>
    <w:sectPr w:rsidR="002B1739" w:rsidRPr="00977E46" w:rsidSect="00461E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739" w:rsidRDefault="002B1739" w:rsidP="00977E46">
      <w:r>
        <w:separator/>
      </w:r>
    </w:p>
  </w:endnote>
  <w:endnote w:type="continuationSeparator" w:id="1">
    <w:p w:rsidR="002B1739" w:rsidRDefault="002B1739" w:rsidP="00977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739" w:rsidRDefault="002B1739" w:rsidP="00977E46">
      <w:r>
        <w:separator/>
      </w:r>
    </w:p>
  </w:footnote>
  <w:footnote w:type="continuationSeparator" w:id="1">
    <w:p w:rsidR="002B1739" w:rsidRDefault="002B1739" w:rsidP="00977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 w:rsidP="002D775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39" w:rsidRDefault="002B17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E46"/>
    <w:rsid w:val="001845A0"/>
    <w:rsid w:val="002B1739"/>
    <w:rsid w:val="002D7758"/>
    <w:rsid w:val="00461EEA"/>
    <w:rsid w:val="005F46FB"/>
    <w:rsid w:val="00977E46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4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7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E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77E4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E4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49</Words>
  <Characters>284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2011-05-17T08:28:00Z</dcterms:created>
  <dcterms:modified xsi:type="dcterms:W3CDTF">2011-05-19T03:00:00Z</dcterms:modified>
</cp:coreProperties>
</file>