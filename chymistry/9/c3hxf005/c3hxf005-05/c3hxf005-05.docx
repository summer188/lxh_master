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69" w:rsidRPr="00F43AA2" w:rsidRDefault="00F32F69" w:rsidP="00DA31D0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存放一瓶氧气，正确的方法是（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F32F69" w:rsidRPr="00F43AA2" w:rsidRDefault="00F32F69" w:rsidP="00DA31D0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A. </w:t>
      </w:r>
      <w:r w:rsidRPr="00F43AA2">
        <w:rPr>
          <w:rFonts w:hint="eastAsia"/>
          <w:bCs/>
          <w:color w:val="000000"/>
        </w:rPr>
        <w:t>瓶口朝下，盖上玻璃片</w:t>
      </w:r>
      <w:r w:rsidRPr="00F43AA2">
        <w:rPr>
          <w:bCs/>
          <w:color w:val="000000"/>
        </w:rPr>
        <w:t xml:space="preserve">    </w:t>
      </w:r>
    </w:p>
    <w:p w:rsidR="00F32F69" w:rsidRPr="00F43AA2" w:rsidRDefault="00F32F69" w:rsidP="00DA31D0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B. </w:t>
      </w:r>
      <w:r w:rsidRPr="00F43AA2">
        <w:rPr>
          <w:rFonts w:hint="eastAsia"/>
          <w:bCs/>
          <w:color w:val="000000"/>
        </w:rPr>
        <w:t>瓶口朝上，盖上玻璃片</w:t>
      </w:r>
    </w:p>
    <w:p w:rsidR="00F32F69" w:rsidRPr="00F43AA2" w:rsidRDefault="00F32F69" w:rsidP="00DA31D0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C. </w:t>
      </w:r>
      <w:r w:rsidRPr="00F43AA2">
        <w:rPr>
          <w:rFonts w:hint="eastAsia"/>
          <w:bCs/>
          <w:color w:val="000000"/>
        </w:rPr>
        <w:t>瓶口朝下，不盖上玻璃片</w:t>
      </w:r>
      <w:r w:rsidRPr="00F43AA2">
        <w:rPr>
          <w:bCs/>
          <w:color w:val="000000"/>
        </w:rPr>
        <w:t xml:space="preserve">    </w:t>
      </w:r>
    </w:p>
    <w:p w:rsidR="00F32F69" w:rsidRPr="00F43AA2" w:rsidRDefault="00F32F69" w:rsidP="00DA31D0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D. </w:t>
      </w:r>
      <w:r w:rsidRPr="00F43AA2">
        <w:rPr>
          <w:rFonts w:hint="eastAsia"/>
          <w:bCs/>
          <w:color w:val="000000"/>
        </w:rPr>
        <w:t>瓶口朝上，不盖上玻璃</w:t>
      </w:r>
    </w:p>
    <w:p w:rsidR="00F32F69" w:rsidRPr="00F43AA2" w:rsidRDefault="00F32F69" w:rsidP="00DA31D0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F32F69" w:rsidRDefault="00F32F69" w:rsidP="00DA31D0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氧气的密度比空气大，存放时要将瓶口正立，并盖上玻璃片，防止空气溢出。</w:t>
      </w:r>
    </w:p>
    <w:p w:rsidR="00F32F69" w:rsidRPr="00DA31D0" w:rsidRDefault="00F32F69" w:rsidP="00DA31D0">
      <w:pPr>
        <w:spacing w:line="360" w:lineRule="auto"/>
      </w:pPr>
      <w:r w:rsidRPr="00F43AA2">
        <w:rPr>
          <w:rFonts w:hint="eastAsia"/>
          <w:color w:val="000000"/>
          <w:szCs w:val="21"/>
        </w:rPr>
        <w:t>答案：</w:t>
      </w:r>
      <w:r w:rsidRPr="00F43AA2">
        <w:rPr>
          <w:color w:val="000000"/>
          <w:szCs w:val="21"/>
        </w:rPr>
        <w:t>B</w:t>
      </w:r>
    </w:p>
    <w:sectPr w:rsidR="00F32F69" w:rsidRPr="00DA31D0" w:rsidSect="00B558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F69" w:rsidRDefault="00F32F69" w:rsidP="00DA31D0">
      <w:r>
        <w:separator/>
      </w:r>
    </w:p>
  </w:endnote>
  <w:endnote w:type="continuationSeparator" w:id="1">
    <w:p w:rsidR="00F32F69" w:rsidRDefault="00F32F69" w:rsidP="00DA3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69" w:rsidRDefault="00F32F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69" w:rsidRDefault="00F32F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69" w:rsidRDefault="00F32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F69" w:rsidRDefault="00F32F69" w:rsidP="00DA31D0">
      <w:r>
        <w:separator/>
      </w:r>
    </w:p>
  </w:footnote>
  <w:footnote w:type="continuationSeparator" w:id="1">
    <w:p w:rsidR="00F32F69" w:rsidRDefault="00F32F69" w:rsidP="00DA31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69" w:rsidRDefault="00F32F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69" w:rsidRDefault="00F32F69" w:rsidP="00043D6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69" w:rsidRDefault="00F32F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1D0"/>
    <w:rsid w:val="00043D64"/>
    <w:rsid w:val="00807CD4"/>
    <w:rsid w:val="00B5583F"/>
    <w:rsid w:val="00BA061C"/>
    <w:rsid w:val="00DA31D0"/>
    <w:rsid w:val="00F32F69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1D0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A3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31D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31D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31D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2011-05-17T07:30:00Z</dcterms:created>
  <dcterms:modified xsi:type="dcterms:W3CDTF">2011-05-19T02:42:00Z</dcterms:modified>
</cp:coreProperties>
</file>