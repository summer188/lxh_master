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24" w:rsidRPr="00F43AA2" w:rsidRDefault="001A3824" w:rsidP="00220B48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下列反应中，其中一种反应类型与另外三种不同的是（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1A3824" w:rsidRPr="00F43AA2" w:rsidRDefault="001A3824" w:rsidP="00220B48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</w:rPr>
        <w:t>A</w:t>
      </w:r>
      <w:r w:rsidRPr="00F43AA2">
        <w:rPr>
          <w:color w:val="000000"/>
          <w:szCs w:val="22"/>
        </w:rPr>
        <w:t xml:space="preserve">. </w:t>
      </w:r>
      <w:r w:rsidRPr="00FD0C3A">
        <w:rPr>
          <w:rFonts w:ascii="宋体" w:hAnsi="宋体" w:hint="eastAsia"/>
          <w:color w:val="000000"/>
          <w:szCs w:val="21"/>
        </w:rPr>
        <w:t>硫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rFonts w:ascii="宋体" w:hAnsi="宋体"/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氧气</w:t>
      </w:r>
      <w:r w:rsidRPr="00397EBF">
        <w:rPr>
          <w:color w:val="000000"/>
          <w:position w:val="-6"/>
          <w:szCs w:val="21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9.5pt" o:ole="">
            <v:imagedata r:id="rId6" o:title=""/>
          </v:shape>
          <o:OLEObject Type="Embed" ProgID="Equation.3" ShapeID="_x0000_i1025" DrawAspect="Content" ObjectID="_1367307795" r:id="rId7"/>
        </w:object>
      </w:r>
      <w:r w:rsidRPr="00F43AA2">
        <w:rPr>
          <w:rFonts w:hint="eastAsia"/>
          <w:color w:val="000000"/>
          <w:szCs w:val="21"/>
        </w:rPr>
        <w:t>二氧化硫</w:t>
      </w:r>
    </w:p>
    <w:p w:rsidR="001A3824" w:rsidRPr="00F43AA2" w:rsidRDefault="001A3824" w:rsidP="00220B48">
      <w:pPr>
        <w:snapToGrid w:val="0"/>
        <w:spacing w:line="360" w:lineRule="auto"/>
        <w:rPr>
          <w:color w:val="000000"/>
          <w:szCs w:val="21"/>
          <w:u w:val="double"/>
        </w:rPr>
      </w:pPr>
      <w:r w:rsidRPr="00F43AA2">
        <w:rPr>
          <w:color w:val="000000"/>
        </w:rPr>
        <w:t>B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  <w:szCs w:val="21"/>
        </w:rPr>
        <w:t>镁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rFonts w:ascii="宋体" w:hAnsi="宋体"/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氧气</w:t>
      </w:r>
      <w:r w:rsidRPr="00397EBF">
        <w:rPr>
          <w:color w:val="000000"/>
          <w:position w:val="-6"/>
          <w:szCs w:val="21"/>
        </w:rPr>
        <w:object w:dxaOrig="840" w:dyaOrig="360">
          <v:shape id="_x0000_i1026" type="#_x0000_t75" style="width:45pt;height:19.5pt" o:ole="">
            <v:imagedata r:id="rId8" o:title=""/>
          </v:shape>
          <o:OLEObject Type="Embed" ProgID="Equation.3" ShapeID="_x0000_i1026" DrawAspect="Content" ObjectID="_1367307796" r:id="rId9"/>
        </w:object>
      </w:r>
      <w:r w:rsidRPr="00F43AA2">
        <w:rPr>
          <w:rFonts w:hint="eastAsia"/>
          <w:color w:val="000000"/>
          <w:szCs w:val="21"/>
        </w:rPr>
        <w:t>氧化镁</w:t>
      </w:r>
    </w:p>
    <w:p w:rsidR="001A3824" w:rsidRPr="00F43AA2" w:rsidRDefault="001A3824" w:rsidP="00220B48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</w:rPr>
        <w:t>C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  <w:szCs w:val="21"/>
        </w:rPr>
        <w:t>水</w:t>
      </w:r>
      <w:r w:rsidRPr="00397EBF">
        <w:rPr>
          <w:color w:val="000000"/>
          <w:position w:val="-6"/>
          <w:szCs w:val="21"/>
        </w:rPr>
        <w:object w:dxaOrig="840" w:dyaOrig="360">
          <v:shape id="_x0000_i1027" type="#_x0000_t75" style="width:45pt;height:19.5pt" o:ole="">
            <v:imagedata r:id="rId10" o:title=""/>
          </v:shape>
          <o:OLEObject Type="Embed" ProgID="Equation.3" ShapeID="_x0000_i1027" DrawAspect="Content" ObjectID="_1367307797" r:id="rId11"/>
        </w:object>
      </w:r>
      <w:r w:rsidRPr="00F43AA2">
        <w:rPr>
          <w:rFonts w:hint="eastAsia"/>
          <w:color w:val="000000"/>
          <w:szCs w:val="21"/>
        </w:rPr>
        <w:t>氢气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rFonts w:ascii="宋体" w:hAnsi="宋体"/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氧气</w:t>
      </w:r>
    </w:p>
    <w:p w:rsidR="001A3824" w:rsidRPr="00F43AA2" w:rsidRDefault="001A3824" w:rsidP="00220B48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D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</w:rPr>
        <w:t>氧化钠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rFonts w:ascii="宋体" w:hAnsi="宋体"/>
          <w:color w:val="000000"/>
          <w:szCs w:val="21"/>
        </w:rPr>
        <w:t xml:space="preserve"> </w:t>
      </w:r>
      <w:r w:rsidRPr="00FD0C3A">
        <w:rPr>
          <w:rFonts w:ascii="宋体" w:hAnsi="宋体" w:hint="eastAsia"/>
          <w:color w:val="000000"/>
        </w:rPr>
        <w:t>水</w:t>
      </w:r>
      <w:r w:rsidRPr="00397EBF">
        <w:rPr>
          <w:rFonts w:ascii="宋体" w:hAnsi="宋体" w:hint="eastAsia"/>
          <w:color w:val="000000"/>
          <w:position w:val="-6"/>
        </w:rPr>
        <w:object w:dxaOrig="600" w:dyaOrig="340">
          <v:shape id="_x0000_i1028" type="#_x0000_t75" style="width:30pt;height:17.25pt" o:ole="">
            <v:imagedata r:id="rId12" o:title=""/>
          </v:shape>
          <o:OLEObject Type="Embed" ProgID="Equation.3" ShapeID="_x0000_i1028" DrawAspect="Content" ObjectID="_1367307798" r:id="rId13"/>
        </w:object>
      </w:r>
      <w:r w:rsidRPr="00F43AA2">
        <w:rPr>
          <w:rFonts w:hint="eastAsia"/>
          <w:color w:val="000000"/>
        </w:rPr>
        <w:t>氢氧化钠</w:t>
      </w:r>
    </w:p>
    <w:p w:rsidR="001A3824" w:rsidRPr="00F43AA2" w:rsidRDefault="001A3824" w:rsidP="00220B48">
      <w:pPr>
        <w:snapToGrid w:val="0"/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解析：</w:t>
      </w:r>
    </w:p>
    <w:p w:rsidR="001A3824" w:rsidRPr="00F43AA2" w:rsidRDefault="001A3824" w:rsidP="00220B48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本题主要考查对分解反应和化合反应概念的理解，本题中</w:t>
      </w:r>
      <w:r w:rsidRPr="00F43AA2">
        <w:rPr>
          <w:color w:val="000000"/>
        </w:rPr>
        <w:t>A</w:t>
      </w:r>
      <w:r w:rsidRPr="00F43AA2">
        <w:rPr>
          <w:rFonts w:hint="eastAsia"/>
          <w:color w:val="000000"/>
        </w:rPr>
        <w:t>、</w:t>
      </w:r>
      <w:r w:rsidRPr="00F43AA2">
        <w:rPr>
          <w:color w:val="000000"/>
        </w:rPr>
        <w:t>B</w:t>
      </w:r>
      <w:r w:rsidRPr="00F43AA2">
        <w:rPr>
          <w:rFonts w:hint="eastAsia"/>
          <w:color w:val="000000"/>
        </w:rPr>
        <w:t>、</w:t>
      </w:r>
      <w:r w:rsidRPr="00F43AA2">
        <w:rPr>
          <w:color w:val="000000"/>
        </w:rPr>
        <w:t>D</w:t>
      </w:r>
      <w:r w:rsidRPr="00F43AA2">
        <w:rPr>
          <w:rFonts w:hint="eastAsia"/>
          <w:color w:val="000000"/>
        </w:rPr>
        <w:t>选项都是两种物质反应生成一种物质，都属于化合反应。</w:t>
      </w:r>
      <w:r w:rsidRPr="00F43AA2">
        <w:rPr>
          <w:color w:val="000000"/>
        </w:rPr>
        <w:t>C</w:t>
      </w:r>
      <w:r w:rsidRPr="00F43AA2">
        <w:rPr>
          <w:rFonts w:hint="eastAsia"/>
          <w:color w:val="000000"/>
        </w:rPr>
        <w:t>选项是一种物质生成两种物质，属于分解反应。</w:t>
      </w:r>
    </w:p>
    <w:p w:rsidR="001A3824" w:rsidRPr="00F43AA2" w:rsidRDefault="001A3824" w:rsidP="00220B48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bCs/>
          <w:color w:val="000000"/>
        </w:rPr>
        <w:t>答案：</w:t>
      </w:r>
      <w:r w:rsidRPr="00F43AA2">
        <w:rPr>
          <w:color w:val="000000"/>
        </w:rPr>
        <w:t>C</w:t>
      </w:r>
    </w:p>
    <w:p w:rsidR="001A3824" w:rsidRPr="00220B48" w:rsidRDefault="001A3824" w:rsidP="00220B48">
      <w:pPr>
        <w:spacing w:line="360" w:lineRule="auto"/>
      </w:pPr>
    </w:p>
    <w:sectPr w:rsidR="001A3824" w:rsidRPr="00220B48" w:rsidSect="00E50C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824" w:rsidRDefault="001A3824" w:rsidP="00220B48">
      <w:r>
        <w:separator/>
      </w:r>
    </w:p>
  </w:endnote>
  <w:endnote w:type="continuationSeparator" w:id="1">
    <w:p w:rsidR="001A3824" w:rsidRDefault="001A3824" w:rsidP="0022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24" w:rsidRDefault="001A38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24" w:rsidRDefault="001A38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24" w:rsidRDefault="001A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824" w:rsidRDefault="001A3824" w:rsidP="00220B48">
      <w:r>
        <w:separator/>
      </w:r>
    </w:p>
  </w:footnote>
  <w:footnote w:type="continuationSeparator" w:id="1">
    <w:p w:rsidR="001A3824" w:rsidRDefault="001A3824" w:rsidP="00220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24" w:rsidRDefault="001A38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24" w:rsidRDefault="001A3824" w:rsidP="000D10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24" w:rsidRDefault="001A38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0B48"/>
    <w:rsid w:val="000D108D"/>
    <w:rsid w:val="001A3824"/>
    <w:rsid w:val="00220B48"/>
    <w:rsid w:val="002619A9"/>
    <w:rsid w:val="00397EBF"/>
    <w:rsid w:val="00E50CAA"/>
    <w:rsid w:val="00E831FA"/>
    <w:rsid w:val="00F43AA2"/>
    <w:rsid w:val="00FD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48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2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20B4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20B48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20B4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37</Words>
  <Characters>215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2011-05-17T08:12:00Z</dcterms:created>
  <dcterms:modified xsi:type="dcterms:W3CDTF">2011-05-19T02:57:00Z</dcterms:modified>
</cp:coreProperties>
</file>