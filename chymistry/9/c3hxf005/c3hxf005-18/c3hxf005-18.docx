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782" w:rsidRPr="00F43AA2" w:rsidRDefault="00893782" w:rsidP="00DC1C09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rFonts w:hint="eastAsia"/>
          <w:color w:val="000000"/>
          <w:szCs w:val="21"/>
        </w:rPr>
        <w:t>检验集气瓶里的氧气是否收集满，应将带火星的木条</w:t>
      </w:r>
      <w:r w:rsidRPr="00F43AA2">
        <w:rPr>
          <w:rFonts w:hint="eastAsia"/>
          <w:color w:val="000000"/>
        </w:rPr>
        <w:t>（</w:t>
      </w:r>
      <w:r w:rsidRPr="00F43AA2">
        <w:rPr>
          <w:color w:val="000000"/>
        </w:rPr>
        <w:t xml:space="preserve">    </w:t>
      </w:r>
      <w:r w:rsidRPr="00F43AA2">
        <w:rPr>
          <w:rFonts w:hint="eastAsia"/>
          <w:color w:val="000000"/>
        </w:rPr>
        <w:t>）</w:t>
      </w:r>
    </w:p>
    <w:p w:rsidR="00893782" w:rsidRPr="00F43AA2" w:rsidRDefault="00893782" w:rsidP="00DC1C09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color w:val="000000"/>
          <w:szCs w:val="21"/>
        </w:rPr>
        <w:t xml:space="preserve">A. </w:t>
      </w:r>
      <w:r w:rsidRPr="00F43AA2">
        <w:rPr>
          <w:rFonts w:hint="eastAsia"/>
          <w:color w:val="000000"/>
          <w:szCs w:val="21"/>
        </w:rPr>
        <w:t>插入集气瓶中</w:t>
      </w:r>
      <w:r w:rsidRPr="00F43AA2">
        <w:rPr>
          <w:color w:val="000000"/>
          <w:szCs w:val="21"/>
        </w:rPr>
        <w:t xml:space="preserve">  </w:t>
      </w:r>
      <w:r w:rsidRPr="00F43AA2">
        <w:rPr>
          <w:color w:val="000000"/>
          <w:szCs w:val="21"/>
        </w:rPr>
        <w:tab/>
      </w:r>
    </w:p>
    <w:p w:rsidR="00893782" w:rsidRPr="00F43AA2" w:rsidRDefault="00893782" w:rsidP="00DC1C09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color w:val="000000"/>
          <w:szCs w:val="21"/>
        </w:rPr>
        <w:t xml:space="preserve">B. </w:t>
      </w:r>
      <w:r w:rsidRPr="00F43AA2">
        <w:rPr>
          <w:rFonts w:hint="eastAsia"/>
          <w:color w:val="000000"/>
          <w:szCs w:val="21"/>
        </w:rPr>
        <w:t>插入集气瓶底</w:t>
      </w:r>
      <w:r w:rsidRPr="00F43AA2">
        <w:rPr>
          <w:color w:val="000000"/>
          <w:szCs w:val="21"/>
        </w:rPr>
        <w:t xml:space="preserve"> </w:t>
      </w:r>
    </w:p>
    <w:p w:rsidR="00893782" w:rsidRPr="00F43AA2" w:rsidRDefault="00893782" w:rsidP="00DC1C09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color w:val="000000"/>
          <w:szCs w:val="21"/>
        </w:rPr>
        <w:t xml:space="preserve">C. </w:t>
      </w:r>
      <w:r w:rsidRPr="00F43AA2">
        <w:rPr>
          <w:rFonts w:hint="eastAsia"/>
          <w:color w:val="000000"/>
          <w:szCs w:val="21"/>
        </w:rPr>
        <w:t>放在集气瓶口</w:t>
      </w:r>
      <w:r w:rsidRPr="00F43AA2">
        <w:rPr>
          <w:color w:val="000000"/>
          <w:szCs w:val="21"/>
        </w:rPr>
        <w:t xml:space="preserve">   </w:t>
      </w:r>
      <w:r w:rsidRPr="00F43AA2">
        <w:rPr>
          <w:color w:val="000000"/>
          <w:szCs w:val="21"/>
        </w:rPr>
        <w:tab/>
      </w:r>
    </w:p>
    <w:p w:rsidR="00893782" w:rsidRPr="00F43AA2" w:rsidRDefault="00893782" w:rsidP="00DC1C09">
      <w:pPr>
        <w:snapToGrid w:val="0"/>
        <w:spacing w:line="360" w:lineRule="auto"/>
        <w:rPr>
          <w:color w:val="000000"/>
          <w:szCs w:val="21"/>
        </w:rPr>
      </w:pPr>
      <w:r w:rsidRPr="00F43AA2">
        <w:rPr>
          <w:color w:val="000000"/>
          <w:szCs w:val="21"/>
        </w:rPr>
        <w:t xml:space="preserve">D. </w:t>
      </w:r>
      <w:r w:rsidRPr="00F43AA2">
        <w:rPr>
          <w:rFonts w:hint="eastAsia"/>
          <w:color w:val="000000"/>
          <w:szCs w:val="21"/>
        </w:rPr>
        <w:t>以上方法都可以</w:t>
      </w:r>
      <w:r w:rsidRPr="00F43AA2">
        <w:rPr>
          <w:color w:val="000000"/>
          <w:szCs w:val="21"/>
        </w:rPr>
        <w:t xml:space="preserve"> </w:t>
      </w:r>
    </w:p>
    <w:p w:rsidR="00893782" w:rsidRPr="00F43AA2" w:rsidRDefault="00893782" w:rsidP="00DC1C09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解析：</w:t>
      </w:r>
    </w:p>
    <w:p w:rsidR="00893782" w:rsidRDefault="00893782" w:rsidP="00DC1C09">
      <w:pPr>
        <w:spacing w:line="360" w:lineRule="auto"/>
        <w:rPr>
          <w:color w:val="000000"/>
        </w:rPr>
      </w:pPr>
      <w:r w:rsidRPr="00F43AA2">
        <w:rPr>
          <w:rFonts w:hint="eastAsia"/>
          <w:color w:val="000000"/>
        </w:rPr>
        <w:t>检验氧气是否收集满，应将带火星的木条放在集气瓶口，若是检验是否是氧气，则伸入瓶中。</w:t>
      </w:r>
    </w:p>
    <w:p w:rsidR="00893782" w:rsidRPr="00DC1C09" w:rsidRDefault="00893782" w:rsidP="00DC1C09">
      <w:pPr>
        <w:spacing w:line="360" w:lineRule="auto"/>
      </w:pPr>
      <w:r w:rsidRPr="00F43AA2">
        <w:rPr>
          <w:rFonts w:hint="eastAsia"/>
          <w:color w:val="000000"/>
        </w:rPr>
        <w:t>答案：</w:t>
      </w:r>
      <w:r w:rsidRPr="00F43AA2">
        <w:rPr>
          <w:color w:val="000000"/>
        </w:rPr>
        <w:t>C</w:t>
      </w:r>
    </w:p>
    <w:sectPr w:rsidR="00893782" w:rsidRPr="00DC1C09" w:rsidSect="00B723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782" w:rsidRDefault="00893782" w:rsidP="00DC1C09">
      <w:r>
        <w:separator/>
      </w:r>
    </w:p>
  </w:endnote>
  <w:endnote w:type="continuationSeparator" w:id="1">
    <w:p w:rsidR="00893782" w:rsidRDefault="00893782" w:rsidP="00DC1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782" w:rsidRDefault="008937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782" w:rsidRDefault="008937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782" w:rsidRDefault="008937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782" w:rsidRDefault="00893782" w:rsidP="00DC1C09">
      <w:r>
        <w:separator/>
      </w:r>
    </w:p>
  </w:footnote>
  <w:footnote w:type="continuationSeparator" w:id="1">
    <w:p w:rsidR="00893782" w:rsidRDefault="00893782" w:rsidP="00DC1C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782" w:rsidRDefault="008937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782" w:rsidRDefault="00893782" w:rsidP="00F10FB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782" w:rsidRDefault="008937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1C09"/>
    <w:rsid w:val="0014373F"/>
    <w:rsid w:val="00893782"/>
    <w:rsid w:val="00B7236B"/>
    <w:rsid w:val="00DC1C09"/>
    <w:rsid w:val="00F10FBF"/>
    <w:rsid w:val="00F43AA2"/>
    <w:rsid w:val="00FC6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09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C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C1C0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C1C0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C1C09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19</Words>
  <Characters>112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2011-05-17T08:25:00Z</dcterms:created>
  <dcterms:modified xsi:type="dcterms:W3CDTF">2011-05-19T02:59:00Z</dcterms:modified>
</cp:coreProperties>
</file>