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B8" w:rsidRPr="00F43AA2" w:rsidRDefault="006329B8" w:rsidP="00E572F5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质量相等的两份药品</w:t>
      </w:r>
      <w:r w:rsidRPr="00F43AA2">
        <w:rPr>
          <w:color w:val="000000"/>
          <w:szCs w:val="21"/>
        </w:rPr>
        <w:t>a</w:t>
      </w:r>
      <w:r w:rsidRPr="00F43AA2">
        <w:rPr>
          <w:rFonts w:hint="eastAsia"/>
          <w:color w:val="000000"/>
          <w:szCs w:val="21"/>
        </w:rPr>
        <w:t>和</w:t>
      </w:r>
      <w:r w:rsidRPr="00F43AA2">
        <w:rPr>
          <w:color w:val="000000"/>
          <w:szCs w:val="21"/>
        </w:rPr>
        <w:t>b</w:t>
      </w:r>
      <w:r w:rsidRPr="00F43AA2">
        <w:rPr>
          <w:rFonts w:hint="eastAsia"/>
          <w:color w:val="000000"/>
          <w:szCs w:val="21"/>
        </w:rPr>
        <w:t>，</w:t>
      </w:r>
      <w:r w:rsidRPr="00F43AA2">
        <w:rPr>
          <w:color w:val="000000"/>
          <w:szCs w:val="21"/>
        </w:rPr>
        <w:t>a</w:t>
      </w:r>
      <w:r w:rsidRPr="00F43AA2">
        <w:rPr>
          <w:rFonts w:hint="eastAsia"/>
          <w:color w:val="000000"/>
          <w:szCs w:val="21"/>
        </w:rPr>
        <w:t>是混有少量二氧化锰的氯酸钾，</w:t>
      </w:r>
      <w:r w:rsidRPr="00F43AA2">
        <w:rPr>
          <w:color w:val="000000"/>
          <w:szCs w:val="21"/>
        </w:rPr>
        <w:t>b</w:t>
      </w:r>
      <w:r w:rsidRPr="00F43AA2">
        <w:rPr>
          <w:rFonts w:hint="eastAsia"/>
          <w:color w:val="000000"/>
          <w:szCs w:val="21"/>
        </w:rPr>
        <w:t>是纯净的氯酸钾，将药品分别加热，则收集到氧气的质量随反应时间变化的</w:t>
      </w:r>
      <w:r>
        <w:rPr>
          <w:rFonts w:hint="eastAsia"/>
          <w:color w:val="000000"/>
          <w:szCs w:val="21"/>
        </w:rPr>
        <w:t>图像</w:t>
      </w:r>
      <w:r w:rsidRPr="00F43AA2">
        <w:rPr>
          <w:rFonts w:hint="eastAsia"/>
          <w:color w:val="000000"/>
          <w:szCs w:val="21"/>
        </w:rPr>
        <w:t>如下，其中正确的是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  <w:r w:rsidRPr="00F43AA2">
        <w:rPr>
          <w:color w:val="000000"/>
          <w:szCs w:val="21"/>
        </w:rPr>
        <w:t xml:space="preserve"> </w:t>
      </w:r>
    </w:p>
    <w:p w:rsidR="006329B8" w:rsidRPr="00F43AA2" w:rsidRDefault="006329B8" w:rsidP="00E572F5">
      <w:pPr>
        <w:snapToGrid w:val="0"/>
        <w:spacing w:line="360" w:lineRule="auto"/>
        <w:jc w:val="center"/>
        <w:rPr>
          <w:color w:val="000000"/>
          <w:szCs w:val="21"/>
        </w:rPr>
      </w:pPr>
      <w:r w:rsidRPr="00CC5092">
        <w:rPr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05" style="width:315.75pt;height:84pt;visibility:visible">
            <v:imagedata r:id="rId6" o:title="" gain="74473f"/>
          </v:shape>
        </w:pict>
      </w:r>
    </w:p>
    <w:p w:rsidR="006329B8" w:rsidRPr="00F43AA2" w:rsidRDefault="006329B8" w:rsidP="00E572F5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解析：</w:t>
      </w:r>
    </w:p>
    <w:p w:rsidR="006329B8" w:rsidRPr="00F43AA2" w:rsidRDefault="006329B8" w:rsidP="00E572F5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考虑反应速度；考虑产生氧气的质量只受氯酸钾影响，二氧化锰作为催化剂只影响反应速率。</w:t>
      </w:r>
    </w:p>
    <w:p w:rsidR="006329B8" w:rsidRPr="00E572F5" w:rsidRDefault="006329B8">
      <w:r w:rsidRPr="00F43AA2">
        <w:rPr>
          <w:rFonts w:hint="eastAsia"/>
          <w:color w:val="000000"/>
          <w:szCs w:val="21"/>
        </w:rPr>
        <w:t>答案：</w:t>
      </w:r>
      <w:r w:rsidRPr="00F43AA2">
        <w:rPr>
          <w:color w:val="000000"/>
          <w:szCs w:val="21"/>
        </w:rPr>
        <w:t>D</w:t>
      </w:r>
    </w:p>
    <w:sectPr w:rsidR="006329B8" w:rsidRPr="00E572F5" w:rsidSect="006B76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9B8" w:rsidRDefault="006329B8" w:rsidP="00E572F5">
      <w:r>
        <w:separator/>
      </w:r>
    </w:p>
  </w:endnote>
  <w:endnote w:type="continuationSeparator" w:id="1">
    <w:p w:rsidR="006329B8" w:rsidRDefault="006329B8" w:rsidP="00E57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9B8" w:rsidRDefault="006329B8" w:rsidP="00E572F5">
      <w:r>
        <w:separator/>
      </w:r>
    </w:p>
  </w:footnote>
  <w:footnote w:type="continuationSeparator" w:id="1">
    <w:p w:rsidR="006329B8" w:rsidRDefault="006329B8" w:rsidP="00E572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 w:rsidP="00674C5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B8" w:rsidRDefault="006329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2F5"/>
    <w:rsid w:val="00376A0A"/>
    <w:rsid w:val="006329B8"/>
    <w:rsid w:val="00674C5A"/>
    <w:rsid w:val="006B767A"/>
    <w:rsid w:val="008F6CCF"/>
    <w:rsid w:val="00CC5092"/>
    <w:rsid w:val="00E572F5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F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57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72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572F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72F5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E572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72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2011-05-17T07:53:00Z</dcterms:created>
  <dcterms:modified xsi:type="dcterms:W3CDTF">2011-05-19T02:53:00Z</dcterms:modified>
</cp:coreProperties>
</file>