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9D4" w:rsidRPr="009A2A67" w:rsidRDefault="008B39D4" w:rsidP="00EF505C">
      <w:pPr>
        <w:snapToGrid w:val="0"/>
        <w:spacing w:line="360" w:lineRule="auto"/>
        <w:rPr>
          <w:bCs/>
          <w:szCs w:val="21"/>
        </w:rPr>
      </w:pPr>
      <w:r w:rsidRPr="009A2A67">
        <w:rPr>
          <w:rFonts w:hAnsi="宋体" w:hint="eastAsia"/>
          <w:bCs/>
          <w:szCs w:val="21"/>
        </w:rPr>
        <w:t>下列关于二氧化碳的用途只利用了其物理性质的是</w:t>
      </w:r>
      <w:r w:rsidRPr="009A2A67">
        <w:rPr>
          <w:rFonts w:hAnsi="宋体" w:hint="eastAsia"/>
          <w:szCs w:val="21"/>
        </w:rPr>
        <w:t>（</w:t>
      </w:r>
      <w:r w:rsidRPr="009A2A67">
        <w:rPr>
          <w:rFonts w:hAnsi="宋体"/>
          <w:szCs w:val="21"/>
        </w:rPr>
        <w:t xml:space="preserve">    </w:t>
      </w:r>
      <w:r w:rsidRPr="009A2A67">
        <w:rPr>
          <w:rFonts w:hAnsi="宋体" w:hint="eastAsia"/>
          <w:szCs w:val="21"/>
        </w:rPr>
        <w:t>）</w:t>
      </w:r>
    </w:p>
    <w:p w:rsidR="008B39D4" w:rsidRPr="009A2A67" w:rsidRDefault="008B39D4" w:rsidP="00EF505C">
      <w:pPr>
        <w:snapToGrid w:val="0"/>
        <w:spacing w:line="360" w:lineRule="auto"/>
        <w:rPr>
          <w:bCs/>
          <w:szCs w:val="21"/>
        </w:rPr>
      </w:pPr>
      <w:r w:rsidRPr="009A2A67">
        <w:rPr>
          <w:bCs/>
          <w:szCs w:val="21"/>
        </w:rPr>
        <w:t xml:space="preserve">A. </w:t>
      </w:r>
      <w:r w:rsidRPr="009A2A67">
        <w:rPr>
          <w:rFonts w:hAnsi="宋体" w:hint="eastAsia"/>
          <w:bCs/>
          <w:szCs w:val="21"/>
        </w:rPr>
        <w:t>二氧化碳用作灭火剂</w:t>
      </w:r>
    </w:p>
    <w:p w:rsidR="008B39D4" w:rsidRPr="009A2A67" w:rsidRDefault="008B39D4" w:rsidP="00EF505C">
      <w:pPr>
        <w:snapToGrid w:val="0"/>
        <w:spacing w:line="360" w:lineRule="auto"/>
        <w:rPr>
          <w:bCs/>
          <w:szCs w:val="21"/>
        </w:rPr>
      </w:pPr>
      <w:r w:rsidRPr="009A2A67">
        <w:rPr>
          <w:bCs/>
          <w:szCs w:val="21"/>
        </w:rPr>
        <w:t xml:space="preserve">B. </w:t>
      </w:r>
      <w:r w:rsidRPr="009A2A67">
        <w:rPr>
          <w:rFonts w:hAnsi="宋体" w:hint="eastAsia"/>
          <w:bCs/>
          <w:szCs w:val="21"/>
        </w:rPr>
        <w:t>干冰能用于人工降雨</w:t>
      </w:r>
    </w:p>
    <w:p w:rsidR="008B39D4" w:rsidRPr="009A2A67" w:rsidRDefault="008B39D4" w:rsidP="00EF505C">
      <w:pPr>
        <w:snapToGrid w:val="0"/>
        <w:spacing w:line="360" w:lineRule="auto"/>
        <w:rPr>
          <w:bCs/>
          <w:szCs w:val="21"/>
        </w:rPr>
      </w:pPr>
      <w:r w:rsidRPr="009A2A67">
        <w:rPr>
          <w:bCs/>
          <w:szCs w:val="21"/>
        </w:rPr>
        <w:t xml:space="preserve">C. </w:t>
      </w:r>
      <w:r w:rsidRPr="009A2A67">
        <w:rPr>
          <w:rFonts w:hAnsi="宋体" w:hint="eastAsia"/>
          <w:bCs/>
          <w:szCs w:val="21"/>
        </w:rPr>
        <w:t>二氧化碳能用来生产汽水等碳酸饮料</w:t>
      </w:r>
    </w:p>
    <w:p w:rsidR="008B39D4" w:rsidRPr="009A2A67" w:rsidRDefault="008B39D4" w:rsidP="00EF505C">
      <w:pPr>
        <w:snapToGrid w:val="0"/>
        <w:spacing w:line="360" w:lineRule="auto"/>
        <w:rPr>
          <w:bCs/>
          <w:szCs w:val="21"/>
        </w:rPr>
      </w:pPr>
      <w:r w:rsidRPr="009A2A67">
        <w:rPr>
          <w:bCs/>
          <w:szCs w:val="21"/>
        </w:rPr>
        <w:t xml:space="preserve">D. </w:t>
      </w:r>
      <w:r w:rsidRPr="009A2A67">
        <w:rPr>
          <w:rFonts w:hAnsi="宋体" w:hint="eastAsia"/>
          <w:bCs/>
          <w:szCs w:val="21"/>
        </w:rPr>
        <w:t>二氧化碳参加绿色植物的光合作用可提高农作物产量</w:t>
      </w:r>
      <w:r w:rsidRPr="009A2A67">
        <w:rPr>
          <w:bCs/>
          <w:szCs w:val="21"/>
        </w:rPr>
        <w:t xml:space="preserve"> </w:t>
      </w:r>
    </w:p>
    <w:p w:rsidR="008B39D4" w:rsidRPr="009A2A67" w:rsidRDefault="008B39D4" w:rsidP="00EF505C">
      <w:pPr>
        <w:snapToGrid w:val="0"/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解析：</w:t>
      </w:r>
    </w:p>
    <w:p w:rsidR="008B39D4" w:rsidRPr="009A2A67" w:rsidRDefault="008B39D4" w:rsidP="00EF505C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本题主要考查了性质与用途的对应关系。</w:t>
      </w:r>
    </w:p>
    <w:p w:rsidR="008B39D4" w:rsidRPr="009A2A67" w:rsidRDefault="008B39D4" w:rsidP="00EF505C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答案：</w:t>
      </w:r>
      <w:r w:rsidRPr="009A2A67">
        <w:rPr>
          <w:szCs w:val="21"/>
        </w:rPr>
        <w:t>B</w:t>
      </w:r>
    </w:p>
    <w:p w:rsidR="008B39D4" w:rsidRPr="00EF505C" w:rsidRDefault="008B39D4" w:rsidP="00EF505C">
      <w:pPr>
        <w:spacing w:line="360" w:lineRule="auto"/>
      </w:pPr>
    </w:p>
    <w:sectPr w:rsidR="008B39D4" w:rsidRPr="00EF505C" w:rsidSect="00D82A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9D4" w:rsidRDefault="008B39D4" w:rsidP="00EF505C">
      <w:pPr>
        <w:spacing w:line="240" w:lineRule="auto"/>
      </w:pPr>
      <w:r>
        <w:separator/>
      </w:r>
    </w:p>
  </w:endnote>
  <w:endnote w:type="continuationSeparator" w:id="1">
    <w:p w:rsidR="008B39D4" w:rsidRDefault="008B39D4" w:rsidP="00EF5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9D4" w:rsidRDefault="008B39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9D4" w:rsidRDefault="008B39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9D4" w:rsidRDefault="008B39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9D4" w:rsidRDefault="008B39D4" w:rsidP="00EF505C">
      <w:pPr>
        <w:spacing w:line="240" w:lineRule="auto"/>
      </w:pPr>
      <w:r>
        <w:separator/>
      </w:r>
    </w:p>
  </w:footnote>
  <w:footnote w:type="continuationSeparator" w:id="1">
    <w:p w:rsidR="008B39D4" w:rsidRDefault="008B39D4" w:rsidP="00EF505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9D4" w:rsidRDefault="008B39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9D4" w:rsidRDefault="008B39D4" w:rsidP="00B174C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9D4" w:rsidRDefault="008B39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505C"/>
    <w:rsid w:val="00513E16"/>
    <w:rsid w:val="008B39D4"/>
    <w:rsid w:val="00916C54"/>
    <w:rsid w:val="009A2A67"/>
    <w:rsid w:val="00B174C6"/>
    <w:rsid w:val="00D82AC8"/>
    <w:rsid w:val="00EF5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05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505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F505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F505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F505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F505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19</Words>
  <Characters>113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2011-05-23T07:35:00Z</dcterms:created>
  <dcterms:modified xsi:type="dcterms:W3CDTF">2011-05-27T02:51:00Z</dcterms:modified>
</cp:coreProperties>
</file>