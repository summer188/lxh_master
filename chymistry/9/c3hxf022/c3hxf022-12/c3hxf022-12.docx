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24" w:rsidRPr="009A2A67" w:rsidRDefault="00563424" w:rsidP="00A73641">
      <w:pPr>
        <w:snapToGrid w:val="0"/>
        <w:spacing w:line="360" w:lineRule="auto"/>
        <w:rPr>
          <w:szCs w:val="21"/>
        </w:rPr>
      </w:pPr>
      <w:r w:rsidRPr="00222D71">
        <w:rPr>
          <w:rFonts w:hint="eastAsia"/>
          <w:szCs w:val="21"/>
        </w:rPr>
        <w:t>可在酒精灯火焰上直接加热的玻璃仪器是（</w:t>
      </w:r>
      <w:r w:rsidRPr="00222D71">
        <w:rPr>
          <w:szCs w:val="21"/>
        </w:rPr>
        <w:t xml:space="preserve">    </w:t>
      </w:r>
      <w:r w:rsidRPr="00222D71">
        <w:rPr>
          <w:rFonts w:hint="eastAsia"/>
          <w:szCs w:val="21"/>
        </w:rPr>
        <w:t>）</w:t>
      </w:r>
    </w:p>
    <w:p w:rsidR="00563424" w:rsidRDefault="00563424" w:rsidP="00A73641">
      <w:pPr>
        <w:spacing w:line="360" w:lineRule="auto"/>
        <w:rPr>
          <w:szCs w:val="21"/>
        </w:rPr>
      </w:pPr>
      <w:r w:rsidRPr="009A2A67">
        <w:rPr>
          <w:szCs w:val="21"/>
        </w:rPr>
        <w:t xml:space="preserve">A. </w:t>
      </w:r>
      <w:r w:rsidRPr="00222D71">
        <w:rPr>
          <w:rFonts w:hint="eastAsia"/>
          <w:szCs w:val="21"/>
        </w:rPr>
        <w:t>量筒</w:t>
      </w:r>
      <w:r w:rsidRPr="00222D71">
        <w:rPr>
          <w:szCs w:val="21"/>
        </w:rPr>
        <w:t xml:space="preserve">    </w:t>
      </w:r>
      <w:r w:rsidRPr="009A2A67">
        <w:rPr>
          <w:szCs w:val="21"/>
        </w:rPr>
        <w:t xml:space="preserve">B. </w:t>
      </w:r>
      <w:r w:rsidRPr="00222D71">
        <w:rPr>
          <w:rFonts w:hint="eastAsia"/>
          <w:szCs w:val="21"/>
        </w:rPr>
        <w:t>试管</w:t>
      </w:r>
      <w:r w:rsidRPr="00222D71">
        <w:rPr>
          <w:szCs w:val="21"/>
        </w:rPr>
        <w:t xml:space="preserve">    </w:t>
      </w:r>
      <w:r w:rsidRPr="009A2A67">
        <w:rPr>
          <w:szCs w:val="21"/>
        </w:rPr>
        <w:t xml:space="preserve">C. </w:t>
      </w:r>
      <w:r w:rsidRPr="00222D71">
        <w:rPr>
          <w:rFonts w:hint="eastAsia"/>
          <w:szCs w:val="21"/>
        </w:rPr>
        <w:t>滴管</w:t>
      </w:r>
      <w:r w:rsidRPr="00222D71">
        <w:rPr>
          <w:szCs w:val="21"/>
        </w:rPr>
        <w:t xml:space="preserve">    </w:t>
      </w:r>
      <w:r w:rsidRPr="009A2A67">
        <w:rPr>
          <w:szCs w:val="21"/>
        </w:rPr>
        <w:t xml:space="preserve">D. </w:t>
      </w:r>
      <w:r w:rsidRPr="00222D71">
        <w:rPr>
          <w:rFonts w:hint="eastAsia"/>
          <w:szCs w:val="21"/>
        </w:rPr>
        <w:t>烧杯</w:t>
      </w:r>
    </w:p>
    <w:p w:rsidR="00563424" w:rsidRPr="009A2A67" w:rsidRDefault="00563424" w:rsidP="00A73641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563424" w:rsidRDefault="00563424" w:rsidP="00A73641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本题考查仪器能否直接加热，题目中指的是玻璃仪器且</w:t>
      </w:r>
      <w:r w:rsidRPr="009A2A67">
        <w:rPr>
          <w:rFonts w:ascii="宋体" w:hAnsi="宋体" w:hint="eastAsia"/>
          <w:szCs w:val="21"/>
        </w:rPr>
        <w:t>应</w:t>
      </w:r>
      <w:r w:rsidRPr="009A2A67">
        <w:rPr>
          <w:rFonts w:ascii="宋体" w:hint="eastAsia"/>
          <w:szCs w:val="21"/>
        </w:rPr>
        <w:t>“</w:t>
      </w:r>
      <w:r w:rsidRPr="009A2A67">
        <w:rPr>
          <w:rFonts w:ascii="宋体" w:hAnsi="宋体" w:hint="eastAsia"/>
          <w:szCs w:val="21"/>
        </w:rPr>
        <w:t>直接加热</w:t>
      </w:r>
      <w:r w:rsidRPr="009A2A67">
        <w:rPr>
          <w:rFonts w:ascii="宋体" w:hint="eastAsia"/>
          <w:szCs w:val="21"/>
        </w:rPr>
        <w:t>”</w:t>
      </w:r>
      <w:r w:rsidRPr="009A2A67">
        <w:rPr>
          <w:rFonts w:ascii="宋体" w:hAnsi="宋体" w:hint="eastAsia"/>
          <w:szCs w:val="21"/>
        </w:rPr>
        <w:t>。</w:t>
      </w:r>
      <w:r w:rsidRPr="009A2A67">
        <w:rPr>
          <w:rFonts w:hAnsi="宋体" w:hint="eastAsia"/>
          <w:szCs w:val="21"/>
        </w:rPr>
        <w:t>量筒是用来量取一定量的液体体积的，滴管是用来滴加少量液体试剂的，两者都不能用来加热，试管和烧杯都能用来加热，但烧杯需垫上石棉网进行加热。</w:t>
      </w:r>
    </w:p>
    <w:p w:rsidR="00563424" w:rsidRPr="009A2A67" w:rsidRDefault="00563424" w:rsidP="00A73641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B</w:t>
      </w:r>
    </w:p>
    <w:p w:rsidR="00563424" w:rsidRDefault="00563424" w:rsidP="00A73641">
      <w:pPr>
        <w:spacing w:line="360" w:lineRule="auto"/>
      </w:pPr>
    </w:p>
    <w:sectPr w:rsidR="00563424" w:rsidSect="001820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424" w:rsidRDefault="00563424" w:rsidP="00A73641">
      <w:pPr>
        <w:spacing w:line="240" w:lineRule="auto"/>
      </w:pPr>
      <w:r>
        <w:separator/>
      </w:r>
    </w:p>
  </w:endnote>
  <w:endnote w:type="continuationSeparator" w:id="1">
    <w:p w:rsidR="00563424" w:rsidRDefault="00563424" w:rsidP="00A73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424" w:rsidRDefault="005634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424" w:rsidRDefault="005634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424" w:rsidRDefault="005634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424" w:rsidRDefault="00563424" w:rsidP="00A73641">
      <w:pPr>
        <w:spacing w:line="240" w:lineRule="auto"/>
      </w:pPr>
      <w:r>
        <w:separator/>
      </w:r>
    </w:p>
  </w:footnote>
  <w:footnote w:type="continuationSeparator" w:id="1">
    <w:p w:rsidR="00563424" w:rsidRDefault="00563424" w:rsidP="00A736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424" w:rsidRDefault="005634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424" w:rsidRDefault="00563424" w:rsidP="0035200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424" w:rsidRDefault="005634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3641"/>
    <w:rsid w:val="0017676A"/>
    <w:rsid w:val="001820A0"/>
    <w:rsid w:val="00222D71"/>
    <w:rsid w:val="00352004"/>
    <w:rsid w:val="00563424"/>
    <w:rsid w:val="009A2A67"/>
    <w:rsid w:val="00A73641"/>
    <w:rsid w:val="00CA7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64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7364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7364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7364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7364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7364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25</Words>
  <Characters>144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2011-05-23T07:47:00Z</dcterms:created>
  <dcterms:modified xsi:type="dcterms:W3CDTF">2011-05-27T02:59:00Z</dcterms:modified>
</cp:coreProperties>
</file>