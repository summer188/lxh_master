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C2" w:rsidRPr="009A2A67" w:rsidRDefault="00585DC2" w:rsidP="00EE4F76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下列物质属于纯净物的是（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585DC2" w:rsidRPr="009A2A67" w:rsidRDefault="00585DC2" w:rsidP="00EE4F76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A. </w:t>
      </w:r>
      <w:r w:rsidRPr="009A2A67">
        <w:rPr>
          <w:rFonts w:hAnsi="宋体" w:hint="eastAsia"/>
          <w:szCs w:val="21"/>
        </w:rPr>
        <w:t>净化后的空气</w:t>
      </w:r>
      <w:r w:rsidRPr="009A2A67">
        <w:rPr>
          <w:szCs w:val="21"/>
        </w:rPr>
        <w:t xml:space="preserve">     </w:t>
      </w:r>
      <w:r w:rsidRPr="009A2A67">
        <w:rPr>
          <w:szCs w:val="21"/>
        </w:rPr>
        <w:tab/>
      </w:r>
      <w:r w:rsidRPr="009A2A67">
        <w:rPr>
          <w:szCs w:val="21"/>
        </w:rPr>
        <w:tab/>
      </w:r>
      <w:r w:rsidRPr="009A2A67">
        <w:rPr>
          <w:szCs w:val="21"/>
        </w:rPr>
        <w:tab/>
      </w:r>
    </w:p>
    <w:p w:rsidR="00585DC2" w:rsidRPr="009A2A67" w:rsidRDefault="00585DC2" w:rsidP="00EE4F76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B. </w:t>
      </w:r>
      <w:r w:rsidRPr="009A2A67">
        <w:rPr>
          <w:rFonts w:hAnsi="宋体" w:hint="eastAsia"/>
          <w:szCs w:val="21"/>
        </w:rPr>
        <w:t>部分结冰的蒸馏水</w:t>
      </w:r>
    </w:p>
    <w:p w:rsidR="00585DC2" w:rsidRPr="009A2A67" w:rsidRDefault="00585DC2" w:rsidP="00EE4F76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C. </w:t>
      </w:r>
      <w:r w:rsidRPr="009A2A67">
        <w:rPr>
          <w:rFonts w:hAnsi="宋体" w:hint="eastAsia"/>
          <w:szCs w:val="21"/>
        </w:rPr>
        <w:t>加工门窗的铝合金</w:t>
      </w:r>
      <w:r w:rsidRPr="009A2A67">
        <w:rPr>
          <w:szCs w:val="21"/>
        </w:rPr>
        <w:t xml:space="preserve"> </w:t>
      </w:r>
      <w:r w:rsidRPr="009A2A67">
        <w:rPr>
          <w:szCs w:val="21"/>
        </w:rPr>
        <w:tab/>
      </w:r>
      <w:r w:rsidRPr="009A2A67">
        <w:rPr>
          <w:szCs w:val="21"/>
        </w:rPr>
        <w:tab/>
      </w:r>
      <w:r w:rsidRPr="009A2A67">
        <w:rPr>
          <w:szCs w:val="21"/>
        </w:rPr>
        <w:tab/>
      </w:r>
    </w:p>
    <w:p w:rsidR="00585DC2" w:rsidRPr="009A2A67" w:rsidRDefault="00585DC2" w:rsidP="00EE4F76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D. </w:t>
      </w:r>
      <w:r w:rsidRPr="009A2A67">
        <w:rPr>
          <w:rFonts w:hAnsi="宋体" w:hint="eastAsia"/>
          <w:szCs w:val="21"/>
        </w:rPr>
        <w:t>经过沉淀、过滤后得到的矿泉水</w:t>
      </w:r>
    </w:p>
    <w:p w:rsidR="00585DC2" w:rsidRPr="009A2A67" w:rsidRDefault="00585DC2" w:rsidP="00EE4F76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585DC2" w:rsidRPr="009A2A67" w:rsidRDefault="00585DC2" w:rsidP="00EE4F76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本题重点考查纯净物和混合物的知识。纯净物是只有一种物质组成的物质，微观上纯净物中只含有一种分子；混合物是由两种或两种以上物质组成的，微观上混合物中含有两种或两种以上的分子。</w:t>
      </w:r>
      <w:r w:rsidRPr="009A2A67">
        <w:rPr>
          <w:szCs w:val="21"/>
        </w:rPr>
        <w:t xml:space="preserve"> </w:t>
      </w:r>
    </w:p>
    <w:p w:rsidR="00585DC2" w:rsidRPr="009A2A67" w:rsidRDefault="00585DC2" w:rsidP="00EE4F76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rFonts w:hAnsi="宋体"/>
          <w:szCs w:val="21"/>
        </w:rPr>
        <w:t>B</w:t>
      </w:r>
    </w:p>
    <w:p w:rsidR="00585DC2" w:rsidRPr="00EE4F76" w:rsidRDefault="00585DC2" w:rsidP="00EE4F76">
      <w:pPr>
        <w:spacing w:line="360" w:lineRule="auto"/>
      </w:pPr>
    </w:p>
    <w:sectPr w:rsidR="00585DC2" w:rsidRPr="00EE4F76" w:rsidSect="00817E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DC2" w:rsidRDefault="00585DC2" w:rsidP="00EE4F76">
      <w:pPr>
        <w:spacing w:line="240" w:lineRule="auto"/>
      </w:pPr>
      <w:r>
        <w:separator/>
      </w:r>
    </w:p>
  </w:endnote>
  <w:endnote w:type="continuationSeparator" w:id="1">
    <w:p w:rsidR="00585DC2" w:rsidRDefault="00585DC2" w:rsidP="00EE4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C2" w:rsidRDefault="00585D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C2" w:rsidRDefault="00585D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C2" w:rsidRDefault="00585D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DC2" w:rsidRDefault="00585DC2" w:rsidP="00EE4F76">
      <w:pPr>
        <w:spacing w:line="240" w:lineRule="auto"/>
      </w:pPr>
      <w:r>
        <w:separator/>
      </w:r>
    </w:p>
  </w:footnote>
  <w:footnote w:type="continuationSeparator" w:id="1">
    <w:p w:rsidR="00585DC2" w:rsidRDefault="00585DC2" w:rsidP="00EE4F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C2" w:rsidRDefault="00585D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C2" w:rsidRDefault="00585DC2" w:rsidP="005F75D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C2" w:rsidRDefault="00585D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4F76"/>
    <w:rsid w:val="004453AF"/>
    <w:rsid w:val="00585DC2"/>
    <w:rsid w:val="005F75DA"/>
    <w:rsid w:val="00817E01"/>
    <w:rsid w:val="009A2A67"/>
    <w:rsid w:val="00AF3ECD"/>
    <w:rsid w:val="00EE4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F7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E4F7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E4F7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E4F7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E4F7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E4F7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26</Words>
  <Characters>154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2011-05-23T07:16:00Z</dcterms:created>
  <dcterms:modified xsi:type="dcterms:W3CDTF">2011-05-27T02:29:00Z</dcterms:modified>
</cp:coreProperties>
</file>