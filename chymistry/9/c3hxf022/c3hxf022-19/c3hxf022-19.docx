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E8" w:rsidRPr="009A2A67" w:rsidRDefault="003B2EE8" w:rsidP="00B9130B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空气中比较固定的成分是（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3B2EE8" w:rsidRPr="009A2A67" w:rsidRDefault="003B2EE8" w:rsidP="00B9130B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/>
          <w:szCs w:val="21"/>
        </w:rPr>
        <w:t xml:space="preserve">A. </w:t>
      </w:r>
      <w:r w:rsidRPr="009A2A67">
        <w:rPr>
          <w:rFonts w:hAnsi="宋体" w:hint="eastAsia"/>
          <w:szCs w:val="21"/>
        </w:rPr>
        <w:t>氮气、氧气、二氧化碳</w:t>
      </w:r>
      <w:r w:rsidRPr="009A2A67">
        <w:rPr>
          <w:rFonts w:hAnsi="宋体"/>
          <w:szCs w:val="21"/>
        </w:rPr>
        <w:t xml:space="preserve">  </w:t>
      </w:r>
      <w:r w:rsidRPr="009A2A67">
        <w:rPr>
          <w:rFonts w:hAnsi="宋体"/>
          <w:szCs w:val="21"/>
        </w:rPr>
        <w:tab/>
      </w:r>
    </w:p>
    <w:p w:rsidR="003B2EE8" w:rsidRPr="009A2A67" w:rsidRDefault="003B2EE8" w:rsidP="00B9130B">
      <w:pPr>
        <w:snapToGrid w:val="0"/>
        <w:spacing w:line="360" w:lineRule="auto"/>
        <w:rPr>
          <w:szCs w:val="21"/>
        </w:rPr>
      </w:pPr>
      <w:r w:rsidRPr="009A2A67">
        <w:rPr>
          <w:rFonts w:hAnsi="宋体"/>
          <w:szCs w:val="21"/>
        </w:rPr>
        <w:t xml:space="preserve">B. </w:t>
      </w:r>
      <w:r w:rsidRPr="009A2A67">
        <w:rPr>
          <w:rFonts w:hAnsi="宋体" w:hint="eastAsia"/>
          <w:szCs w:val="21"/>
        </w:rPr>
        <w:t>氮气、氧气、稀有气体</w:t>
      </w:r>
    </w:p>
    <w:p w:rsidR="003B2EE8" w:rsidRPr="009A2A67" w:rsidRDefault="003B2EE8" w:rsidP="00B9130B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/>
          <w:szCs w:val="21"/>
        </w:rPr>
        <w:t xml:space="preserve">C. </w:t>
      </w:r>
      <w:r w:rsidRPr="009A2A67">
        <w:rPr>
          <w:rFonts w:hAnsi="宋体" w:hint="eastAsia"/>
          <w:szCs w:val="21"/>
        </w:rPr>
        <w:t>氮气、氧气、水蒸气</w:t>
      </w:r>
      <w:r w:rsidRPr="009A2A67">
        <w:rPr>
          <w:rFonts w:hAnsi="宋体"/>
          <w:szCs w:val="21"/>
        </w:rPr>
        <w:t xml:space="preserve">   </w:t>
      </w:r>
      <w:r w:rsidRPr="009A2A67">
        <w:rPr>
          <w:rFonts w:hAnsi="宋体"/>
          <w:szCs w:val="21"/>
        </w:rPr>
        <w:tab/>
      </w:r>
    </w:p>
    <w:p w:rsidR="003B2EE8" w:rsidRPr="009A2A67" w:rsidRDefault="003B2EE8" w:rsidP="00B9130B">
      <w:pPr>
        <w:snapToGrid w:val="0"/>
        <w:spacing w:line="360" w:lineRule="auto"/>
        <w:rPr>
          <w:szCs w:val="21"/>
        </w:rPr>
      </w:pPr>
      <w:r w:rsidRPr="009A2A67">
        <w:rPr>
          <w:rFonts w:hAnsi="宋体"/>
          <w:szCs w:val="21"/>
        </w:rPr>
        <w:t xml:space="preserve">D. </w:t>
      </w:r>
      <w:r w:rsidRPr="009A2A67">
        <w:rPr>
          <w:rFonts w:hAnsi="宋体" w:hint="eastAsia"/>
          <w:szCs w:val="21"/>
        </w:rPr>
        <w:t>氮气、氧气、一氧化碳</w:t>
      </w:r>
    </w:p>
    <w:p w:rsidR="003B2EE8" w:rsidRPr="009A2A67" w:rsidRDefault="003B2EE8" w:rsidP="00B9130B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3B2EE8" w:rsidRPr="009A2A67" w:rsidRDefault="003B2EE8" w:rsidP="00B9130B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空气的成分一般来说是比较固定的，但是由于工业的发展和人口的增加，空气被污染，有些局部地区的空气的成分不尽相同。但自然界有各种物理变化和化学变化的相互补偿，从总体上讲，空气成分的变化是极其缓慢的，所以空气的成分一般来说是比较固定的。虽然随着离地面和高度的增加，空气的密度会逐渐减小，但各成分的体积分数仍保持不变。空气中相对固定的成分是氮气、氧气以及稀有气体；相对不固定的成分是二氧化碳、水蒸气、其它气体和杂质。</w:t>
      </w:r>
      <w:r w:rsidRPr="009A2A67">
        <w:rPr>
          <w:szCs w:val="21"/>
        </w:rPr>
        <w:t xml:space="preserve">  </w:t>
      </w:r>
    </w:p>
    <w:p w:rsidR="003B2EE8" w:rsidRPr="009A2A67" w:rsidRDefault="003B2EE8" w:rsidP="00B9130B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bCs/>
          <w:szCs w:val="21"/>
        </w:rPr>
        <w:t>B</w:t>
      </w:r>
    </w:p>
    <w:p w:rsidR="003B2EE8" w:rsidRPr="00B9130B" w:rsidRDefault="003B2EE8" w:rsidP="00B9130B">
      <w:pPr>
        <w:spacing w:line="360" w:lineRule="auto"/>
      </w:pPr>
    </w:p>
    <w:sectPr w:rsidR="003B2EE8" w:rsidRPr="00B9130B" w:rsidSect="00B46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EE8" w:rsidRDefault="003B2EE8" w:rsidP="00B9130B">
      <w:pPr>
        <w:spacing w:line="240" w:lineRule="auto"/>
      </w:pPr>
      <w:r>
        <w:separator/>
      </w:r>
    </w:p>
  </w:endnote>
  <w:endnote w:type="continuationSeparator" w:id="1">
    <w:p w:rsidR="003B2EE8" w:rsidRDefault="003B2EE8" w:rsidP="00B9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8" w:rsidRDefault="003B2E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8" w:rsidRDefault="003B2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8" w:rsidRDefault="003B2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EE8" w:rsidRDefault="003B2EE8" w:rsidP="00B9130B">
      <w:pPr>
        <w:spacing w:line="240" w:lineRule="auto"/>
      </w:pPr>
      <w:r>
        <w:separator/>
      </w:r>
    </w:p>
  </w:footnote>
  <w:footnote w:type="continuationSeparator" w:id="1">
    <w:p w:rsidR="003B2EE8" w:rsidRDefault="003B2EE8" w:rsidP="00B913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8" w:rsidRDefault="003B2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8" w:rsidRDefault="003B2EE8" w:rsidP="00D84F0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8" w:rsidRDefault="003B2E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130B"/>
    <w:rsid w:val="003B2EE8"/>
    <w:rsid w:val="009A2A67"/>
    <w:rsid w:val="00B460DD"/>
    <w:rsid w:val="00B9130B"/>
    <w:rsid w:val="00D84F0F"/>
    <w:rsid w:val="00F8693E"/>
    <w:rsid w:val="00FA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0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9130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130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130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130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9130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44</Words>
  <Characters>253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2011-05-23T08:13:00Z</dcterms:created>
  <dcterms:modified xsi:type="dcterms:W3CDTF">2011-05-27T03:12:00Z</dcterms:modified>
</cp:coreProperties>
</file>