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0D6" w:rsidRPr="009A2A67" w:rsidRDefault="004150D6" w:rsidP="00A7160D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下列叙述正确的是（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4150D6" w:rsidRPr="009A2A67" w:rsidRDefault="004150D6" w:rsidP="00A7160D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 xml:space="preserve">A. </w:t>
      </w:r>
      <w:r w:rsidRPr="009A2A67">
        <w:rPr>
          <w:rFonts w:hAnsi="宋体" w:hint="eastAsia"/>
          <w:szCs w:val="21"/>
        </w:rPr>
        <w:t>硫粉在氧气中燃烧，产生淡蓝色的火焰</w:t>
      </w:r>
      <w:r w:rsidRPr="009A2A67">
        <w:rPr>
          <w:szCs w:val="21"/>
        </w:rPr>
        <w:t xml:space="preserve">  </w:t>
      </w:r>
    </w:p>
    <w:p w:rsidR="004150D6" w:rsidRPr="009A2A67" w:rsidRDefault="004150D6" w:rsidP="00A7160D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 xml:space="preserve">B. </w:t>
      </w:r>
      <w:r w:rsidRPr="009A2A67">
        <w:rPr>
          <w:rFonts w:hAnsi="宋体" w:hint="eastAsia"/>
          <w:szCs w:val="21"/>
        </w:rPr>
        <w:t>红磷在氧气中燃烧，产生大量的白雾</w:t>
      </w:r>
    </w:p>
    <w:p w:rsidR="004150D6" w:rsidRPr="009A2A67" w:rsidRDefault="004150D6" w:rsidP="00A7160D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 xml:space="preserve">C. </w:t>
      </w:r>
      <w:r w:rsidRPr="009A2A67">
        <w:rPr>
          <w:rFonts w:hAnsi="宋体" w:hint="eastAsia"/>
          <w:szCs w:val="21"/>
        </w:rPr>
        <w:t>镁在空气中燃烧，发出耀眼的红光，生成黑色固体</w:t>
      </w:r>
    </w:p>
    <w:p w:rsidR="004150D6" w:rsidRPr="009A2A67" w:rsidRDefault="004150D6" w:rsidP="00A7160D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 xml:space="preserve">D. </w:t>
      </w:r>
      <w:r w:rsidRPr="009A2A67">
        <w:rPr>
          <w:rFonts w:hAnsi="宋体" w:hint="eastAsia"/>
          <w:szCs w:val="21"/>
        </w:rPr>
        <w:t>铁在氧气中燃烧，火星四射，生成黑色固体</w:t>
      </w:r>
    </w:p>
    <w:p w:rsidR="004150D6" w:rsidRPr="009A2A67" w:rsidRDefault="004150D6" w:rsidP="00A7160D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4150D6" w:rsidRDefault="004150D6" w:rsidP="00A7160D">
      <w:pPr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本题的命题意图是考查大家对物质燃烧现象的认识情况，只要大家将各种物质燃烧的现象与有关的实验结合，并能准确记忆，则不难作出判断。</w:t>
      </w:r>
    </w:p>
    <w:p w:rsidR="004150D6" w:rsidRPr="00A7160D" w:rsidRDefault="004150D6" w:rsidP="00A7160D">
      <w:pPr>
        <w:spacing w:line="360" w:lineRule="auto"/>
      </w:pPr>
      <w:r w:rsidRPr="009A2A67">
        <w:rPr>
          <w:rFonts w:hAnsi="宋体" w:hint="eastAsia"/>
          <w:szCs w:val="21"/>
        </w:rPr>
        <w:t>答案：</w:t>
      </w:r>
      <w:r w:rsidRPr="009A2A67">
        <w:rPr>
          <w:rFonts w:hAnsi="宋体"/>
          <w:szCs w:val="21"/>
        </w:rPr>
        <w:t>D</w:t>
      </w:r>
    </w:p>
    <w:sectPr w:rsidR="004150D6" w:rsidRPr="00A7160D" w:rsidSect="00940D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0D6" w:rsidRDefault="004150D6" w:rsidP="00A7160D">
      <w:pPr>
        <w:spacing w:line="240" w:lineRule="auto"/>
      </w:pPr>
      <w:r>
        <w:separator/>
      </w:r>
    </w:p>
  </w:endnote>
  <w:endnote w:type="continuationSeparator" w:id="1">
    <w:p w:rsidR="004150D6" w:rsidRDefault="004150D6" w:rsidP="00A71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0D6" w:rsidRDefault="00415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0D6" w:rsidRDefault="00415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0D6" w:rsidRDefault="00415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0D6" w:rsidRDefault="004150D6" w:rsidP="00A7160D">
      <w:pPr>
        <w:spacing w:line="240" w:lineRule="auto"/>
      </w:pPr>
      <w:r>
        <w:separator/>
      </w:r>
    </w:p>
  </w:footnote>
  <w:footnote w:type="continuationSeparator" w:id="1">
    <w:p w:rsidR="004150D6" w:rsidRDefault="004150D6" w:rsidP="00A716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0D6" w:rsidRDefault="00415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0D6" w:rsidRDefault="004150D6" w:rsidP="001449C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0D6" w:rsidRDefault="004150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60D"/>
    <w:rsid w:val="001449C7"/>
    <w:rsid w:val="004150D6"/>
    <w:rsid w:val="00830917"/>
    <w:rsid w:val="00940D4A"/>
    <w:rsid w:val="009A2A67"/>
    <w:rsid w:val="00A7160D"/>
    <w:rsid w:val="00DF3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60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7160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7160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7160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7160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7160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26</Words>
  <Characters>154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2011-05-23T07:40:00Z</dcterms:created>
  <dcterms:modified xsi:type="dcterms:W3CDTF">2011-05-27T02:57:00Z</dcterms:modified>
</cp:coreProperties>
</file>