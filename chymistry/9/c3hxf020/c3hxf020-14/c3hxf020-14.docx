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23C" w:rsidRPr="00EE210D" w:rsidRDefault="00ED023C" w:rsidP="003E36FB">
      <w:pPr>
        <w:snapToGrid w:val="0"/>
        <w:spacing w:line="360" w:lineRule="auto"/>
        <w:rPr>
          <w:bCs/>
          <w:szCs w:val="21"/>
        </w:rPr>
      </w:pPr>
      <w:r w:rsidRPr="00EE210D">
        <w:rPr>
          <w:rFonts w:hAnsi="宋体" w:hint="eastAsia"/>
        </w:rPr>
        <w:t>某</w:t>
      </w:r>
      <w:r w:rsidRPr="00EE210D">
        <w:rPr>
          <w:rFonts w:ascii="宋体" w:hAnsi="宋体" w:hint="eastAsia"/>
        </w:rPr>
        <w:t>新型</w:t>
      </w:r>
      <w:r w:rsidRPr="00EE210D">
        <w:rPr>
          <w:rFonts w:ascii="宋体" w:hint="eastAsia"/>
        </w:rPr>
        <w:t>“</w:t>
      </w:r>
      <w:r w:rsidRPr="00EE210D">
        <w:rPr>
          <w:rFonts w:ascii="宋体" w:hAnsi="宋体" w:hint="eastAsia"/>
        </w:rPr>
        <w:t>防盗玻璃</w:t>
      </w:r>
      <w:r w:rsidRPr="00EE210D">
        <w:rPr>
          <w:rFonts w:ascii="宋体" w:hint="eastAsia"/>
        </w:rPr>
        <w:t>”</w:t>
      </w:r>
      <w:r w:rsidRPr="00EE210D">
        <w:rPr>
          <w:rFonts w:ascii="宋体" w:hAnsi="宋体" w:hint="eastAsia"/>
        </w:rPr>
        <w:t>为多层结构，每层中间嵌有极细的金属线，当玻璃被击碎时，与金属线相连的警报系统就会立刻报警。</w:t>
      </w:r>
      <w:r w:rsidRPr="00EE210D">
        <w:rPr>
          <w:rFonts w:ascii="宋体" w:hint="eastAsia"/>
        </w:rPr>
        <w:t>“</w:t>
      </w:r>
      <w:r w:rsidRPr="00EE210D">
        <w:rPr>
          <w:rFonts w:ascii="宋体" w:hAnsi="宋体" w:hint="eastAsia"/>
        </w:rPr>
        <w:t>防盗玻璃</w:t>
      </w:r>
      <w:r w:rsidRPr="00EE210D">
        <w:rPr>
          <w:rFonts w:ascii="宋体" w:hint="eastAsia"/>
        </w:rPr>
        <w:t>”</w:t>
      </w:r>
      <w:r w:rsidRPr="00EE210D">
        <w:rPr>
          <w:rFonts w:ascii="宋体" w:hAnsi="宋体" w:hint="eastAsia"/>
        </w:rPr>
        <w:t>能报警，这利用了金</w:t>
      </w:r>
      <w:r w:rsidRPr="00EE210D">
        <w:rPr>
          <w:rFonts w:hAnsi="宋体" w:hint="eastAsia"/>
        </w:rPr>
        <w:t>属的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ED023C" w:rsidRPr="00EE210D" w:rsidRDefault="00ED023C" w:rsidP="003E36FB">
      <w:pPr>
        <w:snapToGrid w:val="0"/>
        <w:spacing w:line="360" w:lineRule="auto"/>
      </w:pPr>
      <w:r w:rsidRPr="00EE210D">
        <w:t>A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延展性</w:t>
      </w:r>
      <w:r w:rsidRPr="00EE210D">
        <w:rPr>
          <w:rFonts w:hAnsi="宋体"/>
        </w:rPr>
        <w:t xml:space="preserve">    </w:t>
      </w:r>
      <w:r w:rsidRPr="00EE210D">
        <w:t>B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导电性</w:t>
      </w:r>
      <w:r w:rsidRPr="00EE210D">
        <w:rPr>
          <w:rFonts w:hAnsi="宋体"/>
        </w:rPr>
        <w:t xml:space="preserve">    </w:t>
      </w:r>
      <w:r w:rsidRPr="00EE210D">
        <w:t>C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弹性</w:t>
      </w:r>
      <w:r w:rsidRPr="00EE210D">
        <w:t xml:space="preserve">    D</w:t>
      </w:r>
      <w:r w:rsidRPr="00EE210D">
        <w:rPr>
          <w:rFonts w:hAnsi="宋体"/>
        </w:rPr>
        <w:t xml:space="preserve">. </w:t>
      </w:r>
      <w:r w:rsidRPr="00EE210D">
        <w:rPr>
          <w:rFonts w:hAnsi="宋体" w:hint="eastAsia"/>
        </w:rPr>
        <w:t>导热性</w:t>
      </w:r>
    </w:p>
    <w:p w:rsidR="00ED023C" w:rsidRPr="00EE210D" w:rsidRDefault="00ED023C" w:rsidP="003E36FB">
      <w:pPr>
        <w:spacing w:line="360" w:lineRule="auto"/>
      </w:pPr>
      <w:r w:rsidRPr="00EE210D">
        <w:rPr>
          <w:rFonts w:hint="eastAsia"/>
        </w:rPr>
        <w:t>解析：</w:t>
      </w:r>
    </w:p>
    <w:p w:rsidR="00ED023C" w:rsidRDefault="00ED023C" w:rsidP="003E36FB">
      <w:pPr>
        <w:spacing w:line="360" w:lineRule="auto"/>
      </w:pPr>
      <w:r w:rsidRPr="00EE210D">
        <w:rPr>
          <w:rFonts w:hint="eastAsia"/>
        </w:rPr>
        <w:t>此题考查了金属物理性质的应用。</w:t>
      </w:r>
    </w:p>
    <w:p w:rsidR="00ED023C" w:rsidRPr="003E36FB" w:rsidRDefault="00ED023C" w:rsidP="003E36FB">
      <w:pPr>
        <w:spacing w:line="360" w:lineRule="auto"/>
      </w:pPr>
      <w:r w:rsidRPr="00EE210D">
        <w:rPr>
          <w:rFonts w:hint="eastAsia"/>
        </w:rPr>
        <w:t>答案：</w:t>
      </w:r>
      <w:r w:rsidRPr="00EE210D">
        <w:t>B</w:t>
      </w:r>
    </w:p>
    <w:sectPr w:rsidR="00ED023C" w:rsidRPr="003E36FB" w:rsidSect="00E754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23C" w:rsidRDefault="00ED023C" w:rsidP="003E36FB">
      <w:pPr>
        <w:spacing w:line="240" w:lineRule="auto"/>
      </w:pPr>
      <w:r>
        <w:separator/>
      </w:r>
    </w:p>
  </w:endnote>
  <w:endnote w:type="continuationSeparator" w:id="1">
    <w:p w:rsidR="00ED023C" w:rsidRDefault="00ED023C" w:rsidP="003E3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3C" w:rsidRDefault="00ED02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3C" w:rsidRDefault="00ED02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3C" w:rsidRDefault="00ED02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23C" w:rsidRDefault="00ED023C" w:rsidP="003E36FB">
      <w:pPr>
        <w:spacing w:line="240" w:lineRule="auto"/>
      </w:pPr>
      <w:r>
        <w:separator/>
      </w:r>
    </w:p>
  </w:footnote>
  <w:footnote w:type="continuationSeparator" w:id="1">
    <w:p w:rsidR="00ED023C" w:rsidRDefault="00ED023C" w:rsidP="003E36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3C" w:rsidRDefault="00ED02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3C" w:rsidRDefault="00ED023C" w:rsidP="004A5ED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23C" w:rsidRDefault="00ED02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36FB"/>
    <w:rsid w:val="00395C6D"/>
    <w:rsid w:val="003E36FB"/>
    <w:rsid w:val="004A5EDB"/>
    <w:rsid w:val="008538B3"/>
    <w:rsid w:val="00E754C8"/>
    <w:rsid w:val="00ED023C"/>
    <w:rsid w:val="00EE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6F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E36F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36F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E36F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36F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E36F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20</Words>
  <Characters>119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2011-05-23T06:32:00Z</dcterms:created>
  <dcterms:modified xsi:type="dcterms:W3CDTF">2011-05-26T01:19:00Z</dcterms:modified>
</cp:coreProperties>
</file>