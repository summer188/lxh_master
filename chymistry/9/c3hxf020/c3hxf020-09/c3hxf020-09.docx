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E93" w:rsidRPr="00EE210D" w:rsidRDefault="003E6E93" w:rsidP="00693ED5">
      <w:pPr>
        <w:spacing w:line="360" w:lineRule="auto"/>
      </w:pPr>
      <w:r w:rsidRPr="00EE210D">
        <w:rPr>
          <w:rFonts w:hint="eastAsia"/>
        </w:rPr>
        <w:t>下列说法，正确的是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3E6E93" w:rsidRPr="00EE210D" w:rsidRDefault="003E6E93" w:rsidP="00693ED5">
      <w:pPr>
        <w:spacing w:line="360" w:lineRule="auto"/>
      </w:pPr>
      <w:r w:rsidRPr="00EE210D">
        <w:t xml:space="preserve">A. </w:t>
      </w:r>
      <w:r>
        <w:rPr>
          <w:rFonts w:hint="eastAsia"/>
        </w:rPr>
        <w:t>生铁的主要成分是碳，钢的主要成分是铁</w:t>
      </w:r>
    </w:p>
    <w:p w:rsidR="003E6E93" w:rsidRPr="00EE210D" w:rsidRDefault="003E6E93" w:rsidP="00693ED5">
      <w:pPr>
        <w:spacing w:line="360" w:lineRule="auto"/>
      </w:pPr>
      <w:r w:rsidRPr="00EE210D">
        <w:t xml:space="preserve">B. </w:t>
      </w:r>
      <w:r>
        <w:rPr>
          <w:rFonts w:hint="eastAsia"/>
        </w:rPr>
        <w:t>生铁硬而脆，可铸不可煅；钢较硬，可以铸造和煅轧</w:t>
      </w:r>
    </w:p>
    <w:p w:rsidR="003E6E93" w:rsidRPr="00EE210D" w:rsidRDefault="003E6E93" w:rsidP="00693ED5">
      <w:pPr>
        <w:spacing w:line="360" w:lineRule="auto"/>
      </w:pPr>
      <w:r w:rsidRPr="00EE210D">
        <w:t xml:space="preserve">C. </w:t>
      </w:r>
      <w:r>
        <w:rPr>
          <w:rFonts w:hint="eastAsia"/>
        </w:rPr>
        <w:t>物质的用途完全由其性质决定，与其他因素无任何关系</w:t>
      </w:r>
    </w:p>
    <w:p w:rsidR="003E6E93" w:rsidRPr="00EE210D" w:rsidRDefault="003E6E93" w:rsidP="00693ED5">
      <w:pPr>
        <w:spacing w:line="360" w:lineRule="auto"/>
      </w:pPr>
      <w:r w:rsidRPr="00EE210D">
        <w:t xml:space="preserve">D. </w:t>
      </w:r>
      <w:r>
        <w:rPr>
          <w:rFonts w:hint="eastAsia"/>
        </w:rPr>
        <w:t>钢、碳、氧化铁和铜都是金属材料</w:t>
      </w:r>
    </w:p>
    <w:p w:rsidR="003E6E93" w:rsidRPr="00EE210D" w:rsidRDefault="003E6E93" w:rsidP="00693ED5">
      <w:pPr>
        <w:spacing w:line="360" w:lineRule="auto"/>
      </w:pPr>
      <w:r w:rsidRPr="00EE210D">
        <w:rPr>
          <w:rFonts w:hint="eastAsia"/>
        </w:rPr>
        <w:t>解析：</w:t>
      </w:r>
    </w:p>
    <w:p w:rsidR="003E6E93" w:rsidRDefault="003E6E93" w:rsidP="00693ED5">
      <w:pPr>
        <w:spacing w:line="360" w:lineRule="auto"/>
      </w:pPr>
      <w:r w:rsidRPr="00EE210D">
        <w:t>A</w:t>
      </w:r>
      <w:r w:rsidRPr="00EE210D">
        <w:rPr>
          <w:rFonts w:hint="eastAsia"/>
        </w:rPr>
        <w:t>、</w:t>
      </w:r>
      <w:r w:rsidRPr="00EE210D">
        <w:t>B</w:t>
      </w:r>
      <w:r w:rsidRPr="00EE210D">
        <w:rPr>
          <w:rFonts w:hint="eastAsia"/>
        </w:rPr>
        <w:t>选项考查生铁与钢这两种合金的差异，差异的形成在于生铁比钢的含碳量高，但二者的主要成分均为铁，故</w:t>
      </w:r>
      <w:r w:rsidRPr="00EE210D">
        <w:t>A</w:t>
      </w:r>
      <w:r>
        <w:rPr>
          <w:rFonts w:hint="eastAsia"/>
        </w:rPr>
        <w:t>选项</w:t>
      </w:r>
      <w:r w:rsidRPr="00EE210D">
        <w:rPr>
          <w:rFonts w:hint="eastAsia"/>
        </w:rPr>
        <w:t>错误；物质的性质在很大程度上决定物质的用途，但还要注意考虑物质的价格、资源，使用是否便利等诸多因素，而用途是物质性质的具体体现，</w:t>
      </w:r>
      <w:r w:rsidRPr="00EE210D">
        <w:t>C</w:t>
      </w:r>
      <w:r>
        <w:rPr>
          <w:rFonts w:hint="eastAsia"/>
        </w:rPr>
        <w:t>选项</w:t>
      </w:r>
      <w:r w:rsidRPr="00EE210D">
        <w:rPr>
          <w:rFonts w:hint="eastAsia"/>
        </w:rPr>
        <w:t>错误；金属材料为纯金属或合金，所以</w:t>
      </w:r>
      <w:r w:rsidRPr="00EE210D">
        <w:t>D</w:t>
      </w:r>
      <w:r>
        <w:rPr>
          <w:rFonts w:hint="eastAsia"/>
        </w:rPr>
        <w:t>选项</w:t>
      </w:r>
      <w:r w:rsidRPr="00EE210D">
        <w:rPr>
          <w:rFonts w:hint="eastAsia"/>
        </w:rPr>
        <w:t>中碳和氧化铁为非金属单质和金属氧化物并非金属材料。</w:t>
      </w:r>
    </w:p>
    <w:p w:rsidR="003E6E93" w:rsidRPr="00EE210D" w:rsidRDefault="003E6E93" w:rsidP="00693ED5">
      <w:pPr>
        <w:spacing w:line="360" w:lineRule="auto"/>
      </w:pPr>
      <w:r w:rsidRPr="00EE210D">
        <w:rPr>
          <w:rFonts w:hint="eastAsia"/>
          <w:bCs/>
        </w:rPr>
        <w:t>答案：</w:t>
      </w:r>
      <w:r w:rsidRPr="00EE210D">
        <w:t>B</w:t>
      </w:r>
    </w:p>
    <w:p w:rsidR="003E6E93" w:rsidRPr="00693ED5" w:rsidRDefault="003E6E93" w:rsidP="00693ED5">
      <w:pPr>
        <w:spacing w:line="360" w:lineRule="auto"/>
      </w:pPr>
    </w:p>
    <w:sectPr w:rsidR="003E6E93" w:rsidRPr="00693ED5" w:rsidSect="008A4D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E93" w:rsidRDefault="003E6E93" w:rsidP="00693ED5">
      <w:pPr>
        <w:spacing w:line="240" w:lineRule="auto"/>
      </w:pPr>
      <w:r>
        <w:separator/>
      </w:r>
    </w:p>
  </w:endnote>
  <w:endnote w:type="continuationSeparator" w:id="1">
    <w:p w:rsidR="003E6E93" w:rsidRDefault="003E6E93" w:rsidP="00693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93" w:rsidRDefault="003E6E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93" w:rsidRDefault="003E6E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93" w:rsidRDefault="003E6E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E93" w:rsidRDefault="003E6E93" w:rsidP="00693ED5">
      <w:pPr>
        <w:spacing w:line="240" w:lineRule="auto"/>
      </w:pPr>
      <w:r>
        <w:separator/>
      </w:r>
    </w:p>
  </w:footnote>
  <w:footnote w:type="continuationSeparator" w:id="1">
    <w:p w:rsidR="003E6E93" w:rsidRDefault="003E6E93" w:rsidP="00693E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93" w:rsidRDefault="003E6E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93" w:rsidRDefault="003E6E93" w:rsidP="0090436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93" w:rsidRDefault="003E6E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3ED5"/>
    <w:rsid w:val="000169B2"/>
    <w:rsid w:val="000B626D"/>
    <w:rsid w:val="001E485B"/>
    <w:rsid w:val="003E6E93"/>
    <w:rsid w:val="005019C2"/>
    <w:rsid w:val="00693ED5"/>
    <w:rsid w:val="00805D08"/>
    <w:rsid w:val="008A4DD3"/>
    <w:rsid w:val="00904361"/>
    <w:rsid w:val="00D03F0F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D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93ED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3ED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93ED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3ED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93ED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ListParagraph">
    <w:name w:val="List Paragraph"/>
    <w:basedOn w:val="Normal"/>
    <w:uiPriority w:val="99"/>
    <w:qFormat/>
    <w:rsid w:val="00693E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42</Words>
  <Characters>246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2011-05-23T06:13:00Z</dcterms:created>
  <dcterms:modified xsi:type="dcterms:W3CDTF">2011-07-21T01:40:00Z</dcterms:modified>
</cp:coreProperties>
</file>