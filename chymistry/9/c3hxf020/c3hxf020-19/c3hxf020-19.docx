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D6" w:rsidRPr="00EE210D" w:rsidRDefault="002F0DD6" w:rsidP="00F158A7">
      <w:pPr>
        <w:spacing w:line="360" w:lineRule="auto"/>
      </w:pPr>
      <w:r w:rsidRPr="00EE210D">
        <w:rPr>
          <w:rFonts w:hint="eastAsia"/>
        </w:rPr>
        <w:t>相同质量的</w:t>
      </w:r>
      <w:r w:rsidRPr="00EE210D">
        <w:t>Mg</w:t>
      </w:r>
      <w:r w:rsidRPr="00EE210D">
        <w:rPr>
          <w:rFonts w:hint="eastAsia"/>
        </w:rPr>
        <w:t>、</w:t>
      </w:r>
      <w:r w:rsidRPr="00EE210D">
        <w:t>Fe</w:t>
      </w:r>
      <w:r w:rsidRPr="00EE210D">
        <w:rPr>
          <w:rFonts w:hint="eastAsia"/>
        </w:rPr>
        <w:t>、</w:t>
      </w:r>
      <w:r w:rsidRPr="00EE210D">
        <w:t>Zn</w:t>
      </w:r>
      <w:r w:rsidRPr="00EE210D">
        <w:rPr>
          <w:rFonts w:hint="eastAsia"/>
        </w:rPr>
        <w:t>，分别与足量的稀硫酸（浓度相同）反应生成氢气与反应时间如图关系：</w:t>
      </w:r>
    </w:p>
    <w:p w:rsidR="002F0DD6" w:rsidRPr="00EE210D" w:rsidRDefault="002F0DD6" w:rsidP="00F158A7">
      <w:pPr>
        <w:spacing w:line="360" w:lineRule="auto"/>
        <w:jc w:val="center"/>
      </w:pPr>
      <w:r w:rsidRPr="0004024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50pt;height:77.25pt;visibility:visible">
            <v:imagedata r:id="rId6" o:title=""/>
          </v:shape>
        </w:pict>
      </w:r>
    </w:p>
    <w:p w:rsidR="002F0DD6" w:rsidRPr="00EE210D" w:rsidRDefault="002F0DD6" w:rsidP="00F158A7">
      <w:pPr>
        <w:spacing w:line="360" w:lineRule="auto"/>
      </w:pPr>
      <w:r w:rsidRPr="00EE210D">
        <w:rPr>
          <w:rFonts w:hint="eastAsia"/>
        </w:rPr>
        <w:t>（</w:t>
      </w:r>
      <w:r w:rsidRPr="00EE210D">
        <w:t>1</w:t>
      </w:r>
      <w:r w:rsidRPr="00EE210D">
        <w:rPr>
          <w:rFonts w:hint="eastAsia"/>
        </w:rPr>
        <w:t>）指出</w:t>
      </w:r>
      <w:r w:rsidRPr="00EE210D">
        <w:t>A</w:t>
      </w:r>
      <w:r w:rsidRPr="00EE210D">
        <w:rPr>
          <w:rFonts w:hint="eastAsia"/>
        </w:rPr>
        <w:t>、</w:t>
      </w:r>
      <w:r w:rsidRPr="00EE210D">
        <w:t>B</w:t>
      </w:r>
      <w:r w:rsidRPr="00EE210D">
        <w:rPr>
          <w:rFonts w:hint="eastAsia"/>
        </w:rPr>
        <w:t>、</w:t>
      </w:r>
      <w:r w:rsidRPr="00EE210D">
        <w:t>C</w:t>
      </w:r>
      <w:r w:rsidRPr="00EE210D">
        <w:rPr>
          <w:rFonts w:hint="eastAsia"/>
        </w:rPr>
        <w:t>分别代表这里的金属是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2F0DD6" w:rsidRPr="00EE210D" w:rsidRDefault="002F0DD6" w:rsidP="00F158A7">
      <w:pPr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t>Mg</w:t>
      </w:r>
      <w:r w:rsidRPr="00EE210D">
        <w:rPr>
          <w:rFonts w:hint="eastAsia"/>
        </w:rPr>
        <w:t>、</w:t>
      </w:r>
      <w:r w:rsidRPr="00EE210D">
        <w:t>Fe</w:t>
      </w:r>
      <w:r w:rsidRPr="00EE210D">
        <w:rPr>
          <w:rFonts w:hint="eastAsia"/>
        </w:rPr>
        <w:t>、</w:t>
      </w:r>
      <w:r w:rsidRPr="00EE210D">
        <w:t>Zn</w:t>
      </w:r>
      <w:r w:rsidRPr="00EE210D">
        <w:rPr>
          <w:rFonts w:hAnsi="宋体"/>
        </w:rPr>
        <w:t xml:space="preserve">   </w:t>
      </w:r>
      <w:r w:rsidRPr="00EE210D">
        <w:t>B</w:t>
      </w:r>
      <w:r w:rsidRPr="00EE210D">
        <w:rPr>
          <w:rFonts w:hAnsi="宋体"/>
        </w:rPr>
        <w:t>.</w:t>
      </w:r>
      <w:r w:rsidRPr="00EE210D">
        <w:t xml:space="preserve"> Zn</w:t>
      </w:r>
      <w:r w:rsidRPr="00EE210D">
        <w:rPr>
          <w:rFonts w:hint="eastAsia"/>
        </w:rPr>
        <w:t>、</w:t>
      </w:r>
      <w:r w:rsidRPr="00EE210D">
        <w:t>Fe</w:t>
      </w:r>
      <w:r w:rsidRPr="00EE210D">
        <w:rPr>
          <w:rFonts w:hint="eastAsia"/>
        </w:rPr>
        <w:t>、</w:t>
      </w:r>
      <w:r w:rsidRPr="00EE210D">
        <w:t>Mg</w:t>
      </w:r>
      <w:r w:rsidRPr="00EE210D">
        <w:rPr>
          <w:rFonts w:hAnsi="宋体"/>
        </w:rPr>
        <w:t xml:space="preserve">   </w:t>
      </w:r>
      <w:r w:rsidRPr="00EE210D">
        <w:t>C</w:t>
      </w:r>
      <w:r w:rsidRPr="00EE210D">
        <w:rPr>
          <w:rFonts w:hAnsi="宋体"/>
        </w:rPr>
        <w:t xml:space="preserve">. </w:t>
      </w:r>
      <w:r w:rsidRPr="00EE210D">
        <w:t>Fe</w:t>
      </w:r>
      <w:r w:rsidRPr="00EE210D">
        <w:rPr>
          <w:rFonts w:hint="eastAsia"/>
        </w:rPr>
        <w:t>、</w:t>
      </w:r>
      <w:r w:rsidRPr="00EE210D">
        <w:t>Mg</w:t>
      </w:r>
      <w:r w:rsidRPr="00EE210D">
        <w:rPr>
          <w:rFonts w:hint="eastAsia"/>
        </w:rPr>
        <w:t>、</w:t>
      </w:r>
      <w:r w:rsidRPr="00EE210D">
        <w:t>Zn     D</w:t>
      </w:r>
      <w:r w:rsidRPr="00EE210D">
        <w:rPr>
          <w:rFonts w:hAnsi="宋体"/>
        </w:rPr>
        <w:t>.</w:t>
      </w:r>
      <w:r w:rsidRPr="00EE210D">
        <w:t xml:space="preserve"> Mg</w:t>
      </w:r>
      <w:r w:rsidRPr="00EE210D">
        <w:rPr>
          <w:rFonts w:hint="eastAsia"/>
        </w:rPr>
        <w:t>、</w:t>
      </w:r>
      <w:r w:rsidRPr="00EE210D">
        <w:t>Zn</w:t>
      </w:r>
      <w:r w:rsidRPr="00EE210D">
        <w:rPr>
          <w:rFonts w:hint="eastAsia"/>
        </w:rPr>
        <w:t>、</w:t>
      </w:r>
      <w:r w:rsidRPr="00EE210D">
        <w:t xml:space="preserve">Fe </w:t>
      </w:r>
    </w:p>
    <w:p w:rsidR="002F0DD6" w:rsidRPr="00EE210D" w:rsidRDefault="002F0DD6" w:rsidP="00F158A7">
      <w:pPr>
        <w:spacing w:line="360" w:lineRule="auto"/>
      </w:pP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）这三种金属中生成</w:t>
      </w:r>
      <w:r w:rsidRPr="00EE210D">
        <w:t>H</w:t>
      </w:r>
      <w:r w:rsidRPr="00EE210D">
        <w:rPr>
          <w:vertAlign w:val="subscript"/>
        </w:rPr>
        <w:t>2</w:t>
      </w:r>
      <w:r w:rsidRPr="00EE210D">
        <w:rPr>
          <w:rFonts w:hint="eastAsia"/>
        </w:rPr>
        <w:t>由多到少的顺序为</w:t>
      </w:r>
      <w:r>
        <w:rPr>
          <w:rFonts w:hAnsi="宋体" w:hint="eastAsia"/>
        </w:rPr>
        <w:t>（</w:t>
      </w:r>
      <w:r>
        <w:rPr>
          <w:rFonts w:hAnsi="宋体"/>
        </w:rPr>
        <w:t xml:space="preserve">    </w:t>
      </w:r>
      <w:r>
        <w:rPr>
          <w:rFonts w:hAnsi="宋体" w:hint="eastAsia"/>
        </w:rPr>
        <w:t>）</w:t>
      </w:r>
    </w:p>
    <w:p w:rsidR="002F0DD6" w:rsidRPr="00EE210D" w:rsidRDefault="002F0DD6" w:rsidP="00F158A7">
      <w:pPr>
        <w:spacing w:line="360" w:lineRule="auto"/>
      </w:pPr>
      <w:r w:rsidRPr="00EE210D">
        <w:t>A</w:t>
      </w:r>
      <w:r w:rsidRPr="00EE210D">
        <w:rPr>
          <w:rFonts w:hAnsi="宋体"/>
        </w:rPr>
        <w:t xml:space="preserve">. </w:t>
      </w:r>
      <w:r w:rsidRPr="00EE210D">
        <w:t>Mg</w:t>
      </w:r>
      <w:r w:rsidRPr="00EE210D">
        <w:rPr>
          <w:rFonts w:hint="eastAsia"/>
        </w:rPr>
        <w:t>、</w:t>
      </w:r>
      <w:r w:rsidRPr="00EE210D">
        <w:t>Fe</w:t>
      </w:r>
      <w:r w:rsidRPr="00EE210D">
        <w:rPr>
          <w:rFonts w:hint="eastAsia"/>
        </w:rPr>
        <w:t>、</w:t>
      </w:r>
      <w:r w:rsidRPr="00EE210D">
        <w:t>Zn</w:t>
      </w:r>
      <w:r w:rsidRPr="00EE210D">
        <w:rPr>
          <w:rFonts w:hAnsi="宋体"/>
        </w:rPr>
        <w:t xml:space="preserve">   </w:t>
      </w:r>
      <w:r w:rsidRPr="00EE210D">
        <w:t>B</w:t>
      </w:r>
      <w:r w:rsidRPr="00EE210D">
        <w:rPr>
          <w:rFonts w:hAnsi="宋体"/>
        </w:rPr>
        <w:t>.</w:t>
      </w:r>
      <w:r w:rsidRPr="00EE210D">
        <w:t xml:space="preserve"> Zn</w:t>
      </w:r>
      <w:r w:rsidRPr="00EE210D">
        <w:rPr>
          <w:rFonts w:hint="eastAsia"/>
        </w:rPr>
        <w:t>、</w:t>
      </w:r>
      <w:r w:rsidRPr="00EE210D">
        <w:t>Fe</w:t>
      </w:r>
      <w:r w:rsidRPr="00EE210D">
        <w:rPr>
          <w:rFonts w:hint="eastAsia"/>
        </w:rPr>
        <w:t>、</w:t>
      </w:r>
      <w:r w:rsidRPr="00EE210D">
        <w:t>Mg</w:t>
      </w:r>
      <w:r w:rsidRPr="00EE210D">
        <w:rPr>
          <w:rFonts w:hAnsi="宋体"/>
        </w:rPr>
        <w:t xml:space="preserve">   </w:t>
      </w:r>
      <w:r w:rsidRPr="00EE210D">
        <w:t>C</w:t>
      </w:r>
      <w:r w:rsidRPr="00EE210D">
        <w:rPr>
          <w:rFonts w:hAnsi="宋体"/>
        </w:rPr>
        <w:t xml:space="preserve">. </w:t>
      </w:r>
      <w:r w:rsidRPr="00EE210D">
        <w:t>Fe</w:t>
      </w:r>
      <w:r w:rsidRPr="00EE210D">
        <w:rPr>
          <w:rFonts w:hint="eastAsia"/>
        </w:rPr>
        <w:t>、</w:t>
      </w:r>
      <w:r w:rsidRPr="00EE210D">
        <w:t>Mg</w:t>
      </w:r>
      <w:r w:rsidRPr="00EE210D">
        <w:rPr>
          <w:rFonts w:hint="eastAsia"/>
        </w:rPr>
        <w:t>、</w:t>
      </w:r>
      <w:r w:rsidRPr="00EE210D">
        <w:t>Zn     D</w:t>
      </w:r>
      <w:r w:rsidRPr="00EE210D">
        <w:rPr>
          <w:rFonts w:hAnsi="宋体"/>
        </w:rPr>
        <w:t>.</w:t>
      </w:r>
      <w:r w:rsidRPr="00EE210D">
        <w:t xml:space="preserve"> Mg</w:t>
      </w:r>
      <w:r w:rsidRPr="00EE210D">
        <w:rPr>
          <w:rFonts w:hint="eastAsia"/>
        </w:rPr>
        <w:t>、</w:t>
      </w:r>
      <w:r w:rsidRPr="00EE210D">
        <w:t>Zn</w:t>
      </w:r>
      <w:r w:rsidRPr="00EE210D">
        <w:rPr>
          <w:rFonts w:hint="eastAsia"/>
        </w:rPr>
        <w:t>、</w:t>
      </w:r>
      <w:r w:rsidRPr="00EE210D">
        <w:t xml:space="preserve">Fe </w:t>
      </w:r>
    </w:p>
    <w:p w:rsidR="002F0DD6" w:rsidRPr="00EE210D" w:rsidRDefault="002F0DD6" w:rsidP="00F158A7">
      <w:pPr>
        <w:spacing w:line="360" w:lineRule="auto"/>
      </w:pPr>
      <w:r w:rsidRPr="00EE210D">
        <w:rPr>
          <w:rFonts w:hint="eastAsia"/>
        </w:rPr>
        <w:t>解析：</w:t>
      </w:r>
    </w:p>
    <w:p w:rsidR="002F0DD6" w:rsidRDefault="002F0DD6" w:rsidP="00F158A7">
      <w:pPr>
        <w:spacing w:line="360" w:lineRule="auto"/>
      </w:pPr>
      <w:r w:rsidRPr="00EE210D">
        <w:rPr>
          <w:rFonts w:hint="eastAsia"/>
        </w:rPr>
        <w:t>图像的题目要首先看横轴和纵轴的含义，然后，看图像的起点、走势和拐点，分析拐点的含义。相同质量的不同的金属与硫酸反应时，反应完成的时间由几种金属的活动性决定，越活泼反应越快，越先出现拐点。</w:t>
      </w:r>
    </w:p>
    <w:p w:rsidR="002F0DD6" w:rsidRPr="00592AC9" w:rsidRDefault="002F0DD6" w:rsidP="00F158A7">
      <w:pPr>
        <w:spacing w:line="360" w:lineRule="auto"/>
      </w:pPr>
      <w:r w:rsidRPr="00EE210D">
        <w:rPr>
          <w:rFonts w:hint="eastAsia"/>
        </w:rPr>
        <w:t>答案：（</w:t>
      </w:r>
      <w:r w:rsidRPr="00EE210D">
        <w:t>1</w:t>
      </w:r>
      <w:r w:rsidRPr="00EE210D">
        <w:rPr>
          <w:rFonts w:hint="eastAsia"/>
        </w:rPr>
        <w:t>）</w:t>
      </w:r>
      <w:r w:rsidRPr="00EE210D">
        <w:t>A</w:t>
      </w:r>
      <w:r>
        <w:rPr>
          <w:rFonts w:hint="eastAsia"/>
        </w:rPr>
        <w:t>；</w:t>
      </w:r>
      <w:r w:rsidRPr="00EE210D">
        <w:rPr>
          <w:rFonts w:hint="eastAsia"/>
        </w:rPr>
        <w:t>（</w:t>
      </w:r>
      <w:r w:rsidRPr="00EE210D">
        <w:t>2</w:t>
      </w:r>
      <w:r w:rsidRPr="00EE210D">
        <w:rPr>
          <w:rFonts w:hint="eastAsia"/>
        </w:rPr>
        <w:t>）</w:t>
      </w:r>
      <w:r w:rsidRPr="00EE210D">
        <w:t>A</w:t>
      </w:r>
    </w:p>
    <w:p w:rsidR="002F0DD6" w:rsidRPr="00611B93" w:rsidRDefault="002F0DD6" w:rsidP="00F158A7"/>
    <w:p w:rsidR="002F0DD6" w:rsidRPr="00F158A7" w:rsidRDefault="002F0DD6" w:rsidP="00F158A7"/>
    <w:sectPr w:rsidR="002F0DD6" w:rsidRPr="00F158A7" w:rsidSect="000D54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DD6" w:rsidRDefault="002F0DD6" w:rsidP="00592AC9">
      <w:pPr>
        <w:spacing w:line="240" w:lineRule="auto"/>
      </w:pPr>
      <w:r>
        <w:separator/>
      </w:r>
    </w:p>
  </w:endnote>
  <w:endnote w:type="continuationSeparator" w:id="1">
    <w:p w:rsidR="002F0DD6" w:rsidRDefault="002F0DD6" w:rsidP="00592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DD6" w:rsidRDefault="002F0DD6" w:rsidP="00592AC9">
      <w:pPr>
        <w:spacing w:line="240" w:lineRule="auto"/>
      </w:pPr>
      <w:r>
        <w:separator/>
      </w:r>
    </w:p>
  </w:footnote>
  <w:footnote w:type="continuationSeparator" w:id="1">
    <w:p w:rsidR="002F0DD6" w:rsidRDefault="002F0DD6" w:rsidP="00592A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 w:rsidP="00F158A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DD6" w:rsidRDefault="002F0D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2AC9"/>
    <w:rsid w:val="00040247"/>
    <w:rsid w:val="000D54FF"/>
    <w:rsid w:val="002F0DD6"/>
    <w:rsid w:val="003A067D"/>
    <w:rsid w:val="004E06B7"/>
    <w:rsid w:val="00592AC9"/>
    <w:rsid w:val="00611B93"/>
    <w:rsid w:val="00957580"/>
    <w:rsid w:val="00EE210D"/>
    <w:rsid w:val="00F1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AC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92AC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92AC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92AC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92AC9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92AC9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592AC9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2AC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49</Words>
  <Characters>281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2011-05-23T06:36:00Z</dcterms:created>
  <dcterms:modified xsi:type="dcterms:W3CDTF">2011-05-26T01:12:00Z</dcterms:modified>
</cp:coreProperties>
</file>