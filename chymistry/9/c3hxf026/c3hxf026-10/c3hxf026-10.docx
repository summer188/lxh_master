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852" w:rsidRPr="00613687" w:rsidRDefault="00187852" w:rsidP="00BF4DFF">
      <w:pPr>
        <w:snapToGrid w:val="0"/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氢氧化钠是一种重要的化工原料，下列与氢氧化钠的俗称不相符的是（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187852" w:rsidRDefault="00187852" w:rsidP="00291372">
      <w:pPr>
        <w:snapToGrid w:val="0"/>
        <w:spacing w:line="360" w:lineRule="auto"/>
        <w:ind w:left="31680" w:hangingChars="1" w:firstLine="31680"/>
        <w:rPr>
          <w:rFonts w:hAnsi="宋体"/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纯碱</w:t>
      </w:r>
      <w:r w:rsidRPr="00613687">
        <w:rPr>
          <w:rFonts w:hAnsi="宋体"/>
          <w:szCs w:val="21"/>
        </w:rPr>
        <w:t xml:space="preserve">    </w:t>
      </w:r>
      <w:r w:rsidRPr="00613687">
        <w:rPr>
          <w:szCs w:val="21"/>
        </w:rPr>
        <w:t>B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烧碱</w:t>
      </w:r>
      <w:r w:rsidRPr="00613687">
        <w:rPr>
          <w:rFonts w:hAnsi="宋体"/>
          <w:szCs w:val="21"/>
        </w:rPr>
        <w:t xml:space="preserve">    </w:t>
      </w:r>
      <w:r w:rsidRPr="00613687">
        <w:rPr>
          <w:szCs w:val="21"/>
        </w:rPr>
        <w:t>C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火碱</w:t>
      </w:r>
      <w:r w:rsidRPr="00613687">
        <w:rPr>
          <w:rFonts w:hAnsi="宋体"/>
          <w:szCs w:val="21"/>
        </w:rPr>
        <w:t xml:space="preserve">    </w:t>
      </w:r>
      <w:r w:rsidRPr="00613687">
        <w:rPr>
          <w:szCs w:val="21"/>
        </w:rPr>
        <w:t>D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苛性钠</w:t>
      </w:r>
    </w:p>
    <w:p w:rsidR="00187852" w:rsidRPr="00613687" w:rsidRDefault="00187852" w:rsidP="00291372">
      <w:pPr>
        <w:snapToGrid w:val="0"/>
        <w:spacing w:line="360" w:lineRule="auto"/>
        <w:ind w:left="31680" w:hangingChars="1" w:firstLine="31680"/>
      </w:pPr>
      <w:r w:rsidRPr="00613687">
        <w:rPr>
          <w:rFonts w:hint="eastAsia"/>
        </w:rPr>
        <w:t>解析：</w:t>
      </w:r>
    </w:p>
    <w:p w:rsidR="00187852" w:rsidRDefault="00187852" w:rsidP="00BF4DFF">
      <w:pPr>
        <w:spacing w:line="360" w:lineRule="auto"/>
      </w:pPr>
      <w:r w:rsidRPr="00613687">
        <w:rPr>
          <w:rFonts w:hint="eastAsia"/>
        </w:rPr>
        <w:t>氢氧化钠俗称火碱、烧碱、苛性钠。纯碱是碳酸钠</w:t>
      </w:r>
      <w:r>
        <w:rPr>
          <w:rFonts w:hint="eastAsia"/>
        </w:rPr>
        <w:t>的俗名</w:t>
      </w:r>
      <w:r w:rsidRPr="00613687">
        <w:rPr>
          <w:rFonts w:hint="eastAsia"/>
        </w:rPr>
        <w:t>。</w:t>
      </w:r>
    </w:p>
    <w:p w:rsidR="00187852" w:rsidRDefault="00187852" w:rsidP="00BF4DFF">
      <w:pPr>
        <w:spacing w:line="360" w:lineRule="auto"/>
      </w:pPr>
      <w:r w:rsidRPr="00613687">
        <w:rPr>
          <w:rFonts w:hint="eastAsia"/>
          <w:szCs w:val="21"/>
        </w:rPr>
        <w:t>答案：</w:t>
      </w:r>
      <w:r w:rsidRPr="00613687">
        <w:rPr>
          <w:szCs w:val="21"/>
        </w:rPr>
        <w:t>A</w:t>
      </w:r>
    </w:p>
    <w:sectPr w:rsidR="00187852" w:rsidSect="00DA34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852" w:rsidRDefault="00187852" w:rsidP="00BF4DFF">
      <w:pPr>
        <w:spacing w:line="240" w:lineRule="auto"/>
      </w:pPr>
      <w:r>
        <w:separator/>
      </w:r>
    </w:p>
  </w:endnote>
  <w:endnote w:type="continuationSeparator" w:id="1">
    <w:p w:rsidR="00187852" w:rsidRDefault="00187852" w:rsidP="00BF4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852" w:rsidRDefault="001878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852" w:rsidRDefault="001878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852" w:rsidRDefault="001878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852" w:rsidRDefault="00187852" w:rsidP="00BF4DFF">
      <w:pPr>
        <w:spacing w:line="240" w:lineRule="auto"/>
      </w:pPr>
      <w:r>
        <w:separator/>
      </w:r>
    </w:p>
  </w:footnote>
  <w:footnote w:type="continuationSeparator" w:id="1">
    <w:p w:rsidR="00187852" w:rsidRDefault="00187852" w:rsidP="00BF4D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852" w:rsidRDefault="001878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852" w:rsidRDefault="00187852" w:rsidP="0029137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852" w:rsidRDefault="001878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4DFF"/>
    <w:rsid w:val="00187852"/>
    <w:rsid w:val="00291372"/>
    <w:rsid w:val="00336479"/>
    <w:rsid w:val="00613687"/>
    <w:rsid w:val="00BF4DFF"/>
    <w:rsid w:val="00D9032B"/>
    <w:rsid w:val="00DA3419"/>
    <w:rsid w:val="00DC2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F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F4DF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4DF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4DF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4DF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F4DF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15</Words>
  <Characters>92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2011-05-24T14:01:00Z</dcterms:created>
  <dcterms:modified xsi:type="dcterms:W3CDTF">2011-06-01T06:50:00Z</dcterms:modified>
</cp:coreProperties>
</file>