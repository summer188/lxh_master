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一些食物的</w:t>
      </w: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如下，其中碱性最强的是（</w:t>
      </w:r>
      <w:r w:rsidRPr="00613687">
        <w:rPr>
          <w:szCs w:val="21"/>
        </w:rPr>
        <w:t xml:space="preserve">    </w:t>
      </w:r>
      <w:r w:rsidRPr="00613687">
        <w:rPr>
          <w:rFonts w:hAnsi="宋体" w:hint="eastAsia"/>
          <w:szCs w:val="21"/>
        </w:rPr>
        <w:t>）</w:t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A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苹果</w:t>
      </w:r>
      <w:r w:rsidRPr="00613687">
        <w:rPr>
          <w:szCs w:val="21"/>
        </w:rPr>
        <w:t xml:space="preserve">  2.9</w:t>
      </w:r>
      <w:r w:rsidRPr="00613687">
        <w:rPr>
          <w:rFonts w:hAnsi="宋体" w:hint="eastAsia"/>
          <w:szCs w:val="21"/>
        </w:rPr>
        <w:t>～</w:t>
      </w:r>
      <w:r w:rsidRPr="00613687">
        <w:rPr>
          <w:szCs w:val="21"/>
        </w:rPr>
        <w:t xml:space="preserve">3.3     </w:t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B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牛奶</w:t>
      </w:r>
      <w:r w:rsidRPr="00613687">
        <w:rPr>
          <w:szCs w:val="21"/>
        </w:rPr>
        <w:t xml:space="preserve">  6.3</w:t>
      </w:r>
      <w:r w:rsidRPr="00613687">
        <w:rPr>
          <w:rFonts w:hAnsi="宋体" w:hint="eastAsia"/>
          <w:szCs w:val="21"/>
        </w:rPr>
        <w:t>～</w:t>
      </w:r>
      <w:r w:rsidRPr="00613687">
        <w:rPr>
          <w:szCs w:val="21"/>
        </w:rPr>
        <w:t>6.6</w:t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C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鸡蛋清</w:t>
      </w:r>
      <w:r w:rsidRPr="00613687">
        <w:rPr>
          <w:szCs w:val="21"/>
        </w:rPr>
        <w:t xml:space="preserve">  7.6</w:t>
      </w:r>
      <w:r w:rsidRPr="00613687">
        <w:rPr>
          <w:rFonts w:hAnsi="宋体" w:hint="eastAsia"/>
          <w:szCs w:val="21"/>
        </w:rPr>
        <w:t>～</w:t>
      </w:r>
      <w:r w:rsidRPr="00613687">
        <w:rPr>
          <w:szCs w:val="21"/>
        </w:rPr>
        <w:t xml:space="preserve">8.0        </w:t>
      </w:r>
      <w:r w:rsidRPr="00613687">
        <w:rPr>
          <w:szCs w:val="21"/>
        </w:rPr>
        <w:tab/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D</w:t>
      </w:r>
      <w:r w:rsidRPr="00613687">
        <w:rPr>
          <w:rFonts w:hAnsi="宋体"/>
          <w:szCs w:val="21"/>
        </w:rPr>
        <w:t xml:space="preserve">. </w:t>
      </w:r>
      <w:r w:rsidRPr="00613687">
        <w:rPr>
          <w:rFonts w:hAnsi="宋体" w:hint="eastAsia"/>
          <w:szCs w:val="21"/>
        </w:rPr>
        <w:t>番茄</w:t>
      </w:r>
      <w:r w:rsidRPr="00613687">
        <w:rPr>
          <w:szCs w:val="21"/>
        </w:rPr>
        <w:t xml:space="preserve">  4.0</w:t>
      </w:r>
      <w:r w:rsidRPr="00613687">
        <w:rPr>
          <w:rFonts w:hAnsi="宋体" w:hint="eastAsia"/>
          <w:szCs w:val="21"/>
        </w:rPr>
        <w:t>～</w:t>
      </w:r>
      <w:r w:rsidRPr="00613687">
        <w:rPr>
          <w:szCs w:val="21"/>
        </w:rPr>
        <w:t>4.4</w:t>
      </w:r>
    </w:p>
    <w:p w:rsidR="00CE112E" w:rsidRPr="00613687" w:rsidRDefault="00CE112E" w:rsidP="00B537D7">
      <w:pPr>
        <w:snapToGrid w:val="0"/>
        <w:spacing w:line="360" w:lineRule="auto"/>
        <w:rPr>
          <w:rFonts w:hAnsi="宋体"/>
          <w:szCs w:val="21"/>
        </w:rPr>
      </w:pPr>
      <w:r w:rsidRPr="00613687">
        <w:rPr>
          <w:rFonts w:hAnsi="宋体" w:hint="eastAsia"/>
          <w:szCs w:val="21"/>
        </w:rPr>
        <w:t>解析：</w:t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szCs w:val="21"/>
        </w:rPr>
        <w:t>pH</w:t>
      </w:r>
      <w:r w:rsidRPr="00613687">
        <w:rPr>
          <w:rFonts w:hAnsi="宋体" w:hint="eastAsia"/>
          <w:szCs w:val="21"/>
        </w:rPr>
        <w:t>的数值越大，碱性越强。</w:t>
      </w:r>
    </w:p>
    <w:p w:rsidR="00CE112E" w:rsidRPr="00613687" w:rsidRDefault="00CE112E" w:rsidP="00B537D7">
      <w:pPr>
        <w:snapToGrid w:val="0"/>
        <w:spacing w:line="360" w:lineRule="auto"/>
        <w:rPr>
          <w:szCs w:val="21"/>
        </w:rPr>
      </w:pPr>
      <w:r w:rsidRPr="00613687">
        <w:rPr>
          <w:rFonts w:hAnsi="宋体" w:hint="eastAsia"/>
          <w:szCs w:val="21"/>
        </w:rPr>
        <w:t>答案：</w:t>
      </w:r>
      <w:r w:rsidRPr="00613687">
        <w:rPr>
          <w:szCs w:val="21"/>
        </w:rPr>
        <w:t>C</w:t>
      </w:r>
    </w:p>
    <w:p w:rsidR="00CE112E" w:rsidRPr="00B537D7" w:rsidRDefault="00CE112E" w:rsidP="00B537D7">
      <w:pPr>
        <w:spacing w:line="360" w:lineRule="auto"/>
      </w:pPr>
    </w:p>
    <w:sectPr w:rsidR="00CE112E" w:rsidRPr="00B537D7" w:rsidSect="002F31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12E" w:rsidRDefault="00CE112E" w:rsidP="00B537D7">
      <w:pPr>
        <w:spacing w:line="240" w:lineRule="auto"/>
      </w:pPr>
      <w:r>
        <w:separator/>
      </w:r>
    </w:p>
  </w:endnote>
  <w:endnote w:type="continuationSeparator" w:id="1">
    <w:p w:rsidR="00CE112E" w:rsidRDefault="00CE112E" w:rsidP="00B53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12E" w:rsidRDefault="00CE112E" w:rsidP="00B537D7">
      <w:pPr>
        <w:spacing w:line="240" w:lineRule="auto"/>
      </w:pPr>
      <w:r>
        <w:separator/>
      </w:r>
    </w:p>
  </w:footnote>
  <w:footnote w:type="continuationSeparator" w:id="1">
    <w:p w:rsidR="00CE112E" w:rsidRDefault="00CE112E" w:rsidP="00B537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 w:rsidP="00E16F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2E" w:rsidRDefault="00CE11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7D7"/>
    <w:rsid w:val="002F31B2"/>
    <w:rsid w:val="00613687"/>
    <w:rsid w:val="007D1BD0"/>
    <w:rsid w:val="009915DB"/>
    <w:rsid w:val="00B537D7"/>
    <w:rsid w:val="00CE112E"/>
    <w:rsid w:val="00E1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7D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537D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37D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537D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37D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537D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18</Words>
  <Characters>106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2011-05-24T13:37:00Z</dcterms:created>
  <dcterms:modified xsi:type="dcterms:W3CDTF">2011-06-01T06:33:00Z</dcterms:modified>
</cp:coreProperties>
</file>