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A2" w:rsidRPr="00613687" w:rsidRDefault="00DA72A2" w:rsidP="00C32A41">
      <w:pPr>
        <w:spacing w:line="360" w:lineRule="auto"/>
      </w:pPr>
      <w:r w:rsidRPr="00613687">
        <w:rPr>
          <w:rFonts w:hint="eastAsia"/>
        </w:rPr>
        <w:t>生活中处处有化学，在实际生活中下列用途与其化学性质无关的是（</w:t>
      </w:r>
      <w:r w:rsidRPr="00613687">
        <w:t xml:space="preserve">    </w:t>
      </w:r>
      <w:r w:rsidRPr="00613687">
        <w:rPr>
          <w:rFonts w:hint="eastAsia"/>
        </w:rPr>
        <w:t>）</w:t>
      </w:r>
    </w:p>
    <w:p w:rsidR="00DA72A2" w:rsidRPr="00613687" w:rsidRDefault="00DA72A2" w:rsidP="00C32A41">
      <w:pPr>
        <w:spacing w:line="360" w:lineRule="auto"/>
      </w:pPr>
      <w:r w:rsidRPr="00613687">
        <w:t xml:space="preserve">A. </w:t>
      </w:r>
      <w:r w:rsidRPr="00613687">
        <w:rPr>
          <w:rFonts w:hint="eastAsia"/>
        </w:rPr>
        <w:t>用稀盐酸除热水瓶中的水垢</w:t>
      </w:r>
    </w:p>
    <w:p w:rsidR="00DA72A2" w:rsidRPr="00613687" w:rsidRDefault="00DA72A2" w:rsidP="00C32A41">
      <w:pPr>
        <w:spacing w:line="360" w:lineRule="auto"/>
      </w:pPr>
      <w:r w:rsidRPr="00613687">
        <w:t xml:space="preserve">B. </w:t>
      </w:r>
      <w:r w:rsidRPr="00613687">
        <w:rPr>
          <w:rFonts w:hint="eastAsia"/>
        </w:rPr>
        <w:t>用木炭烤肉串</w:t>
      </w:r>
    </w:p>
    <w:p w:rsidR="00DA72A2" w:rsidRPr="00613687" w:rsidRDefault="00DA72A2" w:rsidP="00C32A41">
      <w:pPr>
        <w:spacing w:line="360" w:lineRule="auto"/>
      </w:pPr>
      <w:r w:rsidRPr="00613687">
        <w:t xml:space="preserve">C. </w:t>
      </w:r>
      <w:r w:rsidRPr="00613687">
        <w:rPr>
          <w:rFonts w:hint="eastAsia"/>
        </w:rPr>
        <w:t>用熟石灰改良酸性土壤</w:t>
      </w:r>
    </w:p>
    <w:p w:rsidR="00DA72A2" w:rsidRPr="00613687" w:rsidRDefault="00DA72A2" w:rsidP="00C32A41">
      <w:pPr>
        <w:spacing w:line="360" w:lineRule="auto"/>
      </w:pPr>
      <w:r w:rsidRPr="00613687">
        <w:t xml:space="preserve">D. </w:t>
      </w:r>
      <w:r w:rsidRPr="00613687">
        <w:rPr>
          <w:rFonts w:hint="eastAsia"/>
        </w:rPr>
        <w:t>用干冰进行人工降雨</w:t>
      </w:r>
    </w:p>
    <w:p w:rsidR="00DA72A2" w:rsidRPr="00613687" w:rsidRDefault="00DA72A2" w:rsidP="00C32A41">
      <w:pPr>
        <w:spacing w:line="360" w:lineRule="auto"/>
      </w:pPr>
      <w:r w:rsidRPr="00613687">
        <w:rPr>
          <w:rFonts w:hint="eastAsia"/>
        </w:rPr>
        <w:t>解析：</w:t>
      </w:r>
    </w:p>
    <w:p w:rsidR="00DA72A2" w:rsidRDefault="00DA72A2" w:rsidP="00C32A41">
      <w:pPr>
        <w:spacing w:line="360" w:lineRule="auto"/>
      </w:pPr>
      <w:r w:rsidRPr="00613687">
        <w:rPr>
          <w:rFonts w:hint="eastAsia"/>
        </w:rPr>
        <w:t>用干冰进行人工降雨，是利用干冰易升华吸热的物理性质。</w:t>
      </w:r>
    </w:p>
    <w:p w:rsidR="00DA72A2" w:rsidRDefault="00DA72A2" w:rsidP="00C32A41">
      <w:pPr>
        <w:spacing w:line="360" w:lineRule="auto"/>
      </w:pPr>
      <w:r w:rsidRPr="00613687">
        <w:rPr>
          <w:rFonts w:hint="eastAsia"/>
        </w:rPr>
        <w:t>答案：</w:t>
      </w:r>
      <w:r w:rsidRPr="00613687">
        <w:t>D</w:t>
      </w:r>
    </w:p>
    <w:sectPr w:rsidR="00DA72A2" w:rsidSect="003645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2A2" w:rsidRDefault="00DA72A2" w:rsidP="00C32A41">
      <w:pPr>
        <w:spacing w:line="240" w:lineRule="auto"/>
      </w:pPr>
      <w:r>
        <w:separator/>
      </w:r>
    </w:p>
  </w:endnote>
  <w:endnote w:type="continuationSeparator" w:id="1">
    <w:p w:rsidR="00DA72A2" w:rsidRDefault="00DA72A2" w:rsidP="00C32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A2" w:rsidRDefault="00DA72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A2" w:rsidRDefault="00DA72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A2" w:rsidRDefault="00DA72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2A2" w:rsidRDefault="00DA72A2" w:rsidP="00C32A41">
      <w:pPr>
        <w:spacing w:line="240" w:lineRule="auto"/>
      </w:pPr>
      <w:r>
        <w:separator/>
      </w:r>
    </w:p>
  </w:footnote>
  <w:footnote w:type="continuationSeparator" w:id="1">
    <w:p w:rsidR="00DA72A2" w:rsidRDefault="00DA72A2" w:rsidP="00C32A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A2" w:rsidRDefault="00DA72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A2" w:rsidRDefault="00DA72A2" w:rsidP="005F3A8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2A2" w:rsidRDefault="00DA72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2A41"/>
    <w:rsid w:val="00364510"/>
    <w:rsid w:val="005F3A8C"/>
    <w:rsid w:val="00613687"/>
    <w:rsid w:val="00671E5D"/>
    <w:rsid w:val="00C32A41"/>
    <w:rsid w:val="00DA72A2"/>
    <w:rsid w:val="00F14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4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32A4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2A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32A4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32A4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32A4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18</Words>
  <Characters>107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2011-05-24T14:10:00Z</dcterms:created>
  <dcterms:modified xsi:type="dcterms:W3CDTF">2011-06-01T06:54:00Z</dcterms:modified>
</cp:coreProperties>
</file>