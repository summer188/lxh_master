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301" w:rsidRPr="00613687" w:rsidRDefault="00E82301" w:rsidP="00F1365C">
      <w:pPr>
        <w:spacing w:line="360" w:lineRule="auto"/>
      </w:pPr>
      <w:r w:rsidRPr="00613687">
        <w:rPr>
          <w:rFonts w:hint="eastAsia"/>
        </w:rPr>
        <w:t>向滴有酚酞的</w:t>
      </w:r>
      <w:r w:rsidRPr="00613687">
        <w:t>NaOH</w:t>
      </w:r>
      <w:r w:rsidRPr="00613687">
        <w:rPr>
          <w:rFonts w:hint="eastAsia"/>
        </w:rPr>
        <w:t>溶液中，逐滴滴入稀盐酸至过量，下面叙述正确的是（</w:t>
      </w:r>
      <w:r w:rsidRPr="00613687">
        <w:t xml:space="preserve">    </w:t>
      </w:r>
      <w:r w:rsidRPr="00613687">
        <w:rPr>
          <w:rFonts w:hint="eastAsia"/>
        </w:rPr>
        <w:t>）</w:t>
      </w:r>
    </w:p>
    <w:p w:rsidR="00E82301" w:rsidRPr="00613687" w:rsidRDefault="00E82301" w:rsidP="00F1365C">
      <w:pPr>
        <w:spacing w:line="360" w:lineRule="auto"/>
      </w:pPr>
      <w:r w:rsidRPr="00613687">
        <w:t xml:space="preserve">A. </w:t>
      </w:r>
      <w:r w:rsidRPr="00613687">
        <w:rPr>
          <w:rFonts w:hint="eastAsia"/>
        </w:rPr>
        <w:t>溶液由红色变为无色，</w:t>
      </w:r>
      <w:r w:rsidRPr="00613687">
        <w:t>pH</w:t>
      </w:r>
      <w:r w:rsidRPr="00613687">
        <w:rPr>
          <w:rFonts w:hint="eastAsia"/>
        </w:rPr>
        <w:t>逐渐增大</w:t>
      </w:r>
    </w:p>
    <w:p w:rsidR="00E82301" w:rsidRPr="00613687" w:rsidRDefault="00E82301" w:rsidP="00F1365C">
      <w:pPr>
        <w:spacing w:line="360" w:lineRule="auto"/>
      </w:pPr>
      <w:r w:rsidRPr="00613687">
        <w:t xml:space="preserve">B. </w:t>
      </w:r>
      <w:r w:rsidRPr="00613687">
        <w:rPr>
          <w:rFonts w:hint="eastAsia"/>
        </w:rPr>
        <w:t>溶液由无色变为红色，</w:t>
      </w:r>
      <w:r w:rsidRPr="00613687">
        <w:t>pH</w:t>
      </w:r>
      <w:r w:rsidRPr="00613687">
        <w:rPr>
          <w:rFonts w:hint="eastAsia"/>
        </w:rPr>
        <w:t>逐渐减小</w:t>
      </w:r>
    </w:p>
    <w:p w:rsidR="00E82301" w:rsidRPr="00613687" w:rsidRDefault="00E82301" w:rsidP="00F1365C">
      <w:pPr>
        <w:spacing w:line="360" w:lineRule="auto"/>
      </w:pPr>
      <w:r w:rsidRPr="00613687">
        <w:t xml:space="preserve">C. </w:t>
      </w:r>
      <w:r w:rsidRPr="00613687">
        <w:rPr>
          <w:rFonts w:hint="eastAsia"/>
        </w:rPr>
        <w:t>溶液由红色变为无色，</w:t>
      </w:r>
      <w:r w:rsidRPr="00613687">
        <w:t>pH</w:t>
      </w:r>
      <w:r w:rsidRPr="00613687">
        <w:rPr>
          <w:rFonts w:hint="eastAsia"/>
        </w:rPr>
        <w:t>逐渐减小</w:t>
      </w:r>
    </w:p>
    <w:p w:rsidR="00E82301" w:rsidRPr="00613687" w:rsidRDefault="00E82301" w:rsidP="00F1365C">
      <w:pPr>
        <w:spacing w:line="360" w:lineRule="auto"/>
      </w:pPr>
      <w:r w:rsidRPr="00613687">
        <w:t xml:space="preserve">D. </w:t>
      </w:r>
      <w:r w:rsidRPr="00613687">
        <w:rPr>
          <w:rFonts w:hint="eastAsia"/>
        </w:rPr>
        <w:t>溶液颜色不变，</w:t>
      </w:r>
      <w:r w:rsidRPr="00613687">
        <w:t>pH</w:t>
      </w:r>
      <w:r w:rsidRPr="00613687">
        <w:rPr>
          <w:rFonts w:hint="eastAsia"/>
        </w:rPr>
        <w:t>逐渐增大</w:t>
      </w:r>
    </w:p>
    <w:p w:rsidR="00E82301" w:rsidRPr="00613687" w:rsidRDefault="00E82301" w:rsidP="00F1365C">
      <w:pPr>
        <w:spacing w:line="360" w:lineRule="auto"/>
      </w:pPr>
      <w:r w:rsidRPr="00613687">
        <w:rPr>
          <w:rFonts w:hint="eastAsia"/>
        </w:rPr>
        <w:t>解析：</w:t>
      </w:r>
    </w:p>
    <w:p w:rsidR="00E82301" w:rsidRDefault="00E82301" w:rsidP="00F1365C">
      <w:pPr>
        <w:spacing w:line="360" w:lineRule="auto"/>
      </w:pPr>
      <w:r w:rsidRPr="00613687">
        <w:rPr>
          <w:rFonts w:hint="eastAsia"/>
        </w:rPr>
        <w:t>酚酞滴到氢氧化钠溶液中，溶液变红，当滴加稀盐酸时，氢氧化钠逐渐被中和，逐渐减少，碱性减弱，红色逐渐减弱，当氢氧化钠恰好被中和时，溶液恰好变成无色，整个过程</w:t>
      </w:r>
      <w:r w:rsidRPr="00613687">
        <w:t>pH</w:t>
      </w:r>
      <w:r w:rsidRPr="00613687">
        <w:rPr>
          <w:rFonts w:hint="eastAsia"/>
        </w:rPr>
        <w:t>变小。</w:t>
      </w:r>
    </w:p>
    <w:p w:rsidR="00E82301" w:rsidRPr="00EB7753" w:rsidRDefault="00E82301" w:rsidP="00F1365C">
      <w:pPr>
        <w:spacing w:line="360" w:lineRule="auto"/>
      </w:pPr>
      <w:r w:rsidRPr="00613687">
        <w:rPr>
          <w:rFonts w:hint="eastAsia"/>
        </w:rPr>
        <w:t>答案：</w:t>
      </w:r>
      <w:r w:rsidRPr="00613687">
        <w:t>C</w:t>
      </w:r>
    </w:p>
    <w:p w:rsidR="00E82301" w:rsidRPr="00EB7753" w:rsidRDefault="00E82301" w:rsidP="00F1365C">
      <w:pPr>
        <w:spacing w:line="360" w:lineRule="auto"/>
      </w:pPr>
    </w:p>
    <w:p w:rsidR="00E82301" w:rsidRPr="00B621B6" w:rsidRDefault="00E82301" w:rsidP="00F1365C"/>
    <w:p w:rsidR="00E82301" w:rsidRPr="00F1365C" w:rsidRDefault="00E82301" w:rsidP="00F1365C"/>
    <w:sectPr w:rsidR="00E82301" w:rsidRPr="00F1365C" w:rsidSect="00823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301" w:rsidRDefault="00E82301" w:rsidP="00EB7753">
      <w:pPr>
        <w:spacing w:line="240" w:lineRule="auto"/>
      </w:pPr>
      <w:r>
        <w:separator/>
      </w:r>
    </w:p>
  </w:endnote>
  <w:endnote w:type="continuationSeparator" w:id="1">
    <w:p w:rsidR="00E82301" w:rsidRDefault="00E82301" w:rsidP="00EB7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01" w:rsidRDefault="00E823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01" w:rsidRDefault="00E823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01" w:rsidRDefault="00E82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301" w:rsidRDefault="00E82301" w:rsidP="00EB7753">
      <w:pPr>
        <w:spacing w:line="240" w:lineRule="auto"/>
      </w:pPr>
      <w:r>
        <w:separator/>
      </w:r>
    </w:p>
  </w:footnote>
  <w:footnote w:type="continuationSeparator" w:id="1">
    <w:p w:rsidR="00E82301" w:rsidRDefault="00E82301" w:rsidP="00EB77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01" w:rsidRDefault="00E823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01" w:rsidRDefault="00E82301" w:rsidP="00F1365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01" w:rsidRDefault="00E823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7753"/>
    <w:rsid w:val="001D2687"/>
    <w:rsid w:val="003B02AF"/>
    <w:rsid w:val="00613687"/>
    <w:rsid w:val="0082354D"/>
    <w:rsid w:val="00B621B6"/>
    <w:rsid w:val="00E82301"/>
    <w:rsid w:val="00EB7753"/>
    <w:rsid w:val="00F1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5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B775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B775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B775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B775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B775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31</Words>
  <Characters>181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2011-05-24T14:12:00Z</dcterms:created>
  <dcterms:modified xsi:type="dcterms:W3CDTF">2011-06-01T06:55:00Z</dcterms:modified>
</cp:coreProperties>
</file>