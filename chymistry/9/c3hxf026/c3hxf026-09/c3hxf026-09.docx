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D18" w:rsidRPr="00613687" w:rsidRDefault="00B50D18" w:rsidP="00EB1F00">
      <w:pPr>
        <w:snapToGrid w:val="0"/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盐酸属于（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B50D18" w:rsidRPr="00613687" w:rsidRDefault="00B50D18" w:rsidP="00EB1F00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 xml:space="preserve">A. </w:t>
      </w:r>
      <w:r w:rsidRPr="00613687">
        <w:rPr>
          <w:rFonts w:hAnsi="宋体" w:hint="eastAsia"/>
          <w:szCs w:val="21"/>
        </w:rPr>
        <w:t>纯净物</w:t>
      </w:r>
      <w:r w:rsidRPr="00613687">
        <w:rPr>
          <w:rFonts w:hAnsi="宋体"/>
          <w:szCs w:val="21"/>
        </w:rPr>
        <w:t xml:space="preserve">    </w:t>
      </w:r>
      <w:r w:rsidRPr="00613687">
        <w:rPr>
          <w:szCs w:val="21"/>
        </w:rPr>
        <w:t xml:space="preserve">B. </w:t>
      </w:r>
      <w:r w:rsidRPr="00613687">
        <w:rPr>
          <w:rFonts w:hAnsi="宋体" w:hint="eastAsia"/>
          <w:szCs w:val="21"/>
        </w:rPr>
        <w:t>混合物</w:t>
      </w:r>
      <w:r w:rsidRPr="00613687">
        <w:rPr>
          <w:rFonts w:hAnsi="宋体"/>
          <w:szCs w:val="21"/>
        </w:rPr>
        <w:t xml:space="preserve">    </w:t>
      </w:r>
      <w:r w:rsidRPr="00613687">
        <w:rPr>
          <w:szCs w:val="21"/>
        </w:rPr>
        <w:t xml:space="preserve">C. </w:t>
      </w:r>
      <w:r w:rsidRPr="00613687">
        <w:rPr>
          <w:rFonts w:hAnsi="宋体" w:hint="eastAsia"/>
          <w:szCs w:val="21"/>
        </w:rPr>
        <w:t>单质</w:t>
      </w:r>
      <w:r w:rsidRPr="00613687">
        <w:rPr>
          <w:szCs w:val="21"/>
        </w:rPr>
        <w:t xml:space="preserve">    D. </w:t>
      </w:r>
      <w:r w:rsidRPr="00613687">
        <w:rPr>
          <w:rFonts w:hAnsi="宋体" w:hint="eastAsia"/>
          <w:szCs w:val="21"/>
        </w:rPr>
        <w:t>化合物</w:t>
      </w:r>
    </w:p>
    <w:p w:rsidR="00B50D18" w:rsidRPr="00613687" w:rsidRDefault="00B50D18" w:rsidP="004D7D18">
      <w:pPr>
        <w:snapToGrid w:val="0"/>
        <w:spacing w:line="360" w:lineRule="auto"/>
        <w:ind w:left="31680" w:hangingChars="1" w:firstLine="31680"/>
      </w:pPr>
      <w:r w:rsidRPr="00613687">
        <w:rPr>
          <w:rFonts w:hint="eastAsia"/>
        </w:rPr>
        <w:t>解析：</w:t>
      </w:r>
    </w:p>
    <w:p w:rsidR="00B50D18" w:rsidRDefault="00B50D18" w:rsidP="00EB1F00">
      <w:pPr>
        <w:spacing w:line="360" w:lineRule="auto"/>
      </w:pPr>
      <w:r w:rsidRPr="00613687">
        <w:rPr>
          <w:rFonts w:hint="eastAsia"/>
        </w:rPr>
        <w:t>盐酸是氯化氢的水溶液，属于混合物。</w:t>
      </w:r>
    </w:p>
    <w:p w:rsidR="00B50D18" w:rsidRPr="00EB1F00" w:rsidRDefault="00B50D18" w:rsidP="00EB1F00">
      <w:pPr>
        <w:spacing w:line="360" w:lineRule="auto"/>
      </w:pPr>
      <w:r w:rsidRPr="00613687">
        <w:rPr>
          <w:rFonts w:hint="eastAsia"/>
          <w:szCs w:val="21"/>
        </w:rPr>
        <w:t>答案：</w:t>
      </w:r>
      <w:r w:rsidRPr="00613687">
        <w:rPr>
          <w:szCs w:val="21"/>
        </w:rPr>
        <w:t>B</w:t>
      </w:r>
    </w:p>
    <w:sectPr w:rsidR="00B50D18" w:rsidRPr="00EB1F00" w:rsidSect="008800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D18" w:rsidRDefault="00B50D18" w:rsidP="00EB1F00">
      <w:pPr>
        <w:spacing w:line="240" w:lineRule="auto"/>
      </w:pPr>
      <w:r>
        <w:separator/>
      </w:r>
    </w:p>
  </w:endnote>
  <w:endnote w:type="continuationSeparator" w:id="1">
    <w:p w:rsidR="00B50D18" w:rsidRDefault="00B50D18" w:rsidP="00EB1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18" w:rsidRDefault="00B50D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18" w:rsidRDefault="00B50D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18" w:rsidRDefault="00B50D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D18" w:rsidRDefault="00B50D18" w:rsidP="00EB1F00">
      <w:pPr>
        <w:spacing w:line="240" w:lineRule="auto"/>
      </w:pPr>
      <w:r>
        <w:separator/>
      </w:r>
    </w:p>
  </w:footnote>
  <w:footnote w:type="continuationSeparator" w:id="1">
    <w:p w:rsidR="00B50D18" w:rsidRDefault="00B50D18" w:rsidP="00EB1F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18" w:rsidRDefault="00B50D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18" w:rsidRDefault="00B50D18" w:rsidP="004D7D1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18" w:rsidRDefault="00B50D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1F00"/>
    <w:rsid w:val="0002102B"/>
    <w:rsid w:val="000D1387"/>
    <w:rsid w:val="00427A88"/>
    <w:rsid w:val="004D7D18"/>
    <w:rsid w:val="00613687"/>
    <w:rsid w:val="00880085"/>
    <w:rsid w:val="00B50D18"/>
    <w:rsid w:val="00EB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F0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B1F0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B1F0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B1F0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B1F0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B1F0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11</Words>
  <Characters>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2011-05-24T14:00:00Z</dcterms:created>
  <dcterms:modified xsi:type="dcterms:W3CDTF">2011-06-01T06:50:00Z</dcterms:modified>
</cp:coreProperties>
</file>