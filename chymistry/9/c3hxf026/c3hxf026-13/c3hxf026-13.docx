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69F" w:rsidRPr="00613687" w:rsidRDefault="002A069F" w:rsidP="002A7E5A">
      <w:pPr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被蚂蚁、蚊虫叮咬后人会感觉痛痒，这是由于昆虫分泌出的酸性物质有刺激作用，该酸性物质的主要成分是甲酸（</w:t>
      </w:r>
      <w:r w:rsidRPr="00613687">
        <w:rPr>
          <w:szCs w:val="21"/>
        </w:rPr>
        <w:t>HCOOH</w:t>
      </w:r>
      <w:r w:rsidRPr="00613687">
        <w:rPr>
          <w:rFonts w:hAnsi="宋体" w:hint="eastAsia"/>
          <w:szCs w:val="21"/>
        </w:rPr>
        <w:t>）。下列有关说法正确的是（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2A069F" w:rsidRPr="00613687" w:rsidRDefault="002A069F" w:rsidP="002A7E5A">
      <w:pPr>
        <w:spacing w:line="360" w:lineRule="auto"/>
        <w:rPr>
          <w:szCs w:val="21"/>
        </w:rPr>
      </w:pPr>
      <w:r w:rsidRPr="00613687">
        <w:rPr>
          <w:szCs w:val="21"/>
        </w:rPr>
        <w:t>A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甲酸溶液能使紫色石蕊试液变蓝色</w:t>
      </w:r>
      <w:r w:rsidRPr="00613687">
        <w:rPr>
          <w:szCs w:val="21"/>
        </w:rPr>
        <w:t xml:space="preserve">                </w:t>
      </w:r>
    </w:p>
    <w:p w:rsidR="002A069F" w:rsidRPr="00613687" w:rsidRDefault="002A069F" w:rsidP="002A7E5A">
      <w:pPr>
        <w:spacing w:line="360" w:lineRule="auto"/>
        <w:rPr>
          <w:szCs w:val="21"/>
        </w:rPr>
      </w:pPr>
      <w:r w:rsidRPr="00613687">
        <w:rPr>
          <w:szCs w:val="21"/>
        </w:rPr>
        <w:t>B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甲酸由碳、氢、氧三种元素组成</w:t>
      </w:r>
    </w:p>
    <w:p w:rsidR="002A069F" w:rsidRPr="00613687" w:rsidRDefault="002A069F" w:rsidP="002A7E5A">
      <w:pPr>
        <w:spacing w:line="360" w:lineRule="auto"/>
        <w:rPr>
          <w:szCs w:val="21"/>
        </w:rPr>
      </w:pPr>
      <w:r w:rsidRPr="00613687">
        <w:rPr>
          <w:szCs w:val="21"/>
        </w:rPr>
        <w:t>C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甲酸由</w:t>
      </w:r>
      <w:r w:rsidRPr="00613687">
        <w:rPr>
          <w:szCs w:val="21"/>
        </w:rPr>
        <w:t>1</w:t>
      </w:r>
      <w:r w:rsidRPr="00613687">
        <w:rPr>
          <w:rFonts w:hAnsi="宋体" w:hint="eastAsia"/>
          <w:szCs w:val="21"/>
        </w:rPr>
        <w:t>个碳原子、</w:t>
      </w:r>
      <w:r w:rsidRPr="00613687">
        <w:rPr>
          <w:szCs w:val="21"/>
        </w:rPr>
        <w:t>2</w:t>
      </w:r>
      <w:r w:rsidRPr="00613687">
        <w:rPr>
          <w:rFonts w:hAnsi="宋体" w:hint="eastAsia"/>
          <w:szCs w:val="21"/>
        </w:rPr>
        <w:t>个氢原子和</w:t>
      </w:r>
      <w:r w:rsidRPr="00613687">
        <w:rPr>
          <w:szCs w:val="21"/>
        </w:rPr>
        <w:t>2</w:t>
      </w:r>
      <w:r w:rsidRPr="00613687">
        <w:rPr>
          <w:rFonts w:hAnsi="宋体" w:hint="eastAsia"/>
          <w:szCs w:val="21"/>
        </w:rPr>
        <w:t>个氧原子构成</w:t>
      </w:r>
    </w:p>
    <w:p w:rsidR="002A069F" w:rsidRDefault="002A069F" w:rsidP="002A7E5A">
      <w:pPr>
        <w:spacing w:line="360" w:lineRule="auto"/>
        <w:rPr>
          <w:rFonts w:hAnsi="宋体"/>
          <w:szCs w:val="21"/>
        </w:rPr>
      </w:pPr>
      <w:r w:rsidRPr="00613687">
        <w:rPr>
          <w:szCs w:val="21"/>
        </w:rPr>
        <w:t>D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可选用氢氧化钠浓溶液涂抹患处</w:t>
      </w:r>
    </w:p>
    <w:p w:rsidR="002A069F" w:rsidRPr="00613687" w:rsidRDefault="002A069F" w:rsidP="002A7E5A">
      <w:pPr>
        <w:spacing w:line="360" w:lineRule="auto"/>
      </w:pPr>
      <w:r w:rsidRPr="00613687">
        <w:rPr>
          <w:rFonts w:hint="eastAsia"/>
        </w:rPr>
        <w:t>解析：</w:t>
      </w:r>
    </w:p>
    <w:p w:rsidR="002A069F" w:rsidRDefault="002A069F" w:rsidP="002A7E5A">
      <w:pPr>
        <w:spacing w:line="360" w:lineRule="auto"/>
      </w:pPr>
      <w:r w:rsidRPr="00613687">
        <w:rPr>
          <w:rFonts w:hint="eastAsia"/>
        </w:rPr>
        <w:t>甲酸呈酸性，能使湿润的紫色石蕊试纸变红；一个甲酸分子是由一个碳原子、两个氢原子也两个氧原子构成的，甲酸是宏观物质，不能说甲酸是由一个碳原子等构成；用碱性物质可以中和甲酸，但是应该用弱碱性的物质，否则，反而会受到碱性物质的腐蚀。</w:t>
      </w:r>
    </w:p>
    <w:p w:rsidR="002A069F" w:rsidRDefault="002A069F" w:rsidP="002A7E5A">
      <w:pPr>
        <w:spacing w:line="360" w:lineRule="auto"/>
      </w:pPr>
      <w:r w:rsidRPr="00613687">
        <w:rPr>
          <w:rFonts w:hint="eastAsia"/>
        </w:rPr>
        <w:t>答案：</w:t>
      </w:r>
      <w:r w:rsidRPr="00613687">
        <w:t>B</w:t>
      </w:r>
    </w:p>
    <w:p w:rsidR="002A069F" w:rsidRPr="00B621B6" w:rsidRDefault="002A069F" w:rsidP="002A7E5A"/>
    <w:p w:rsidR="002A069F" w:rsidRPr="002A7E5A" w:rsidRDefault="002A069F" w:rsidP="002A7E5A"/>
    <w:sectPr w:rsidR="002A069F" w:rsidRPr="002A7E5A" w:rsidSect="00116C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69F" w:rsidRDefault="002A069F" w:rsidP="0097232E">
      <w:pPr>
        <w:spacing w:line="240" w:lineRule="auto"/>
      </w:pPr>
      <w:r>
        <w:separator/>
      </w:r>
    </w:p>
  </w:endnote>
  <w:endnote w:type="continuationSeparator" w:id="1">
    <w:p w:rsidR="002A069F" w:rsidRDefault="002A069F" w:rsidP="00972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69F" w:rsidRDefault="002A06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69F" w:rsidRDefault="002A06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69F" w:rsidRDefault="002A06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69F" w:rsidRDefault="002A069F" w:rsidP="0097232E">
      <w:pPr>
        <w:spacing w:line="240" w:lineRule="auto"/>
      </w:pPr>
      <w:r>
        <w:separator/>
      </w:r>
    </w:p>
  </w:footnote>
  <w:footnote w:type="continuationSeparator" w:id="1">
    <w:p w:rsidR="002A069F" w:rsidRDefault="002A069F" w:rsidP="009723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69F" w:rsidRDefault="002A06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69F" w:rsidRDefault="002A069F" w:rsidP="002A7E5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69F" w:rsidRDefault="002A06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232E"/>
    <w:rsid w:val="00116CC2"/>
    <w:rsid w:val="001A00C1"/>
    <w:rsid w:val="00261257"/>
    <w:rsid w:val="002A069F"/>
    <w:rsid w:val="002A7E5A"/>
    <w:rsid w:val="00613687"/>
    <w:rsid w:val="0097232E"/>
    <w:rsid w:val="00B62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32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7232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232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7232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7232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7232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44</Words>
  <Characters>252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2011-05-24T14:04:00Z</dcterms:created>
  <dcterms:modified xsi:type="dcterms:W3CDTF">2011-06-01T06:52:00Z</dcterms:modified>
</cp:coreProperties>
</file>