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B7" w:rsidRPr="006A1490" w:rsidRDefault="00386BB7" w:rsidP="00061DDA">
      <w:pPr>
        <w:snapToGrid w:val="0"/>
        <w:spacing w:line="360" w:lineRule="auto"/>
      </w:pPr>
      <w:r w:rsidRPr="006A1490">
        <w:t>A</w:t>
      </w:r>
      <w:r w:rsidRPr="006A1490">
        <w:rPr>
          <w:rFonts w:hint="eastAsia"/>
        </w:rPr>
        <w:t>、</w:t>
      </w:r>
      <w:r w:rsidRPr="006A1490">
        <w:t>B</w:t>
      </w:r>
      <w:r w:rsidRPr="006A1490">
        <w:rPr>
          <w:rFonts w:hint="eastAsia"/>
        </w:rPr>
        <w:t>两种元素组成的某化合物中</w:t>
      </w:r>
      <w:r w:rsidRPr="006A1490">
        <w:t>A</w:t>
      </w:r>
      <w:r w:rsidRPr="006A1490">
        <w:rPr>
          <w:rFonts w:hint="eastAsia"/>
        </w:rPr>
        <w:t>与</w:t>
      </w:r>
      <w:r w:rsidRPr="006A1490">
        <w:t>B</w:t>
      </w:r>
      <w:r w:rsidRPr="006A1490">
        <w:rPr>
          <w:rFonts w:hint="eastAsia"/>
        </w:rPr>
        <w:t>的质量之比为</w:t>
      </w:r>
      <w:r w:rsidRPr="006A1490">
        <w:t>3</w:t>
      </w:r>
      <w:r w:rsidRPr="0082118B">
        <w:rPr>
          <w:rFonts w:hint="eastAsia"/>
        </w:rPr>
        <w:t>∶</w:t>
      </w:r>
      <w:r w:rsidRPr="006A1490">
        <w:t>1</w:t>
      </w:r>
      <w:r w:rsidRPr="006A1490">
        <w:rPr>
          <w:rFonts w:hint="eastAsia"/>
        </w:rPr>
        <w:t>，其相对原子质量之比是</w:t>
      </w:r>
      <w:r w:rsidRPr="006A1490">
        <w:t>12</w:t>
      </w:r>
      <w:r w:rsidRPr="0082118B">
        <w:rPr>
          <w:rFonts w:hint="eastAsia"/>
        </w:rPr>
        <w:t>∶</w:t>
      </w:r>
      <w:r w:rsidRPr="006A1490">
        <w:t>1</w:t>
      </w:r>
      <w:r w:rsidRPr="006A1490">
        <w:rPr>
          <w:rFonts w:hint="eastAsia"/>
        </w:rPr>
        <w:t>，则下列各式中能够表示该化合物化学式的是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386BB7" w:rsidRPr="00D43822" w:rsidRDefault="00386BB7" w:rsidP="00061DDA">
      <w:pPr>
        <w:snapToGrid w:val="0"/>
        <w:spacing w:line="360" w:lineRule="auto"/>
        <w:rPr>
          <w:lang w:val="pt-BR"/>
        </w:rPr>
      </w:pPr>
      <w:r w:rsidRPr="00D43822">
        <w:rPr>
          <w:lang w:val="pt-BR"/>
        </w:rPr>
        <w:t>A. AB</w:t>
      </w:r>
      <w:r w:rsidRPr="00D43822">
        <w:rPr>
          <w:vertAlign w:val="subscript"/>
          <w:lang w:val="pt-BR"/>
        </w:rPr>
        <w:t>4</w:t>
      </w:r>
      <w:r w:rsidRPr="00D43822">
        <w:rPr>
          <w:lang w:val="pt-BR"/>
        </w:rPr>
        <w:t xml:space="preserve">    B. 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D43822">
          <w:rPr>
            <w:vertAlign w:val="subscript"/>
            <w:lang w:val="pt-BR"/>
          </w:rPr>
          <w:t>3</w:t>
        </w:r>
        <w:r w:rsidRPr="00D43822">
          <w:rPr>
            <w:lang w:val="pt-BR"/>
          </w:rPr>
          <w:t xml:space="preserve">    C</w:t>
        </w:r>
      </w:smartTag>
      <w:r w:rsidRPr="00D43822">
        <w:rPr>
          <w:lang w:val="pt-BR"/>
        </w:rPr>
        <w:t>. AB    D. A</w:t>
      </w:r>
      <w:r w:rsidRPr="00D43822">
        <w:rPr>
          <w:vertAlign w:val="subscript"/>
          <w:lang w:val="pt-BR"/>
        </w:rPr>
        <w:t>2</w:t>
      </w:r>
      <w:r w:rsidRPr="00D43822">
        <w:rPr>
          <w:lang w:val="pt-BR"/>
        </w:rPr>
        <w:t>B</w:t>
      </w:r>
      <w:r w:rsidRPr="006A1490">
        <w:rPr>
          <w:rFonts w:hint="eastAsia"/>
        </w:rPr>
        <w:t xml:space="preserve">　　</w:t>
      </w:r>
    </w:p>
    <w:p w:rsidR="00386BB7" w:rsidRPr="006A1490" w:rsidRDefault="00386BB7" w:rsidP="00061DDA">
      <w:pPr>
        <w:snapToGrid w:val="0"/>
        <w:spacing w:line="360" w:lineRule="auto"/>
      </w:pPr>
      <w:r w:rsidRPr="006A1490">
        <w:rPr>
          <w:rFonts w:hint="eastAsia"/>
        </w:rPr>
        <w:t>解析：</w:t>
      </w:r>
    </w:p>
    <w:p w:rsidR="00386BB7" w:rsidRPr="006A1490" w:rsidRDefault="00386BB7" w:rsidP="00061DDA">
      <w:pPr>
        <w:snapToGrid w:val="0"/>
        <w:spacing w:line="360" w:lineRule="auto"/>
      </w:pPr>
      <w:r w:rsidRPr="006A1490">
        <w:rPr>
          <w:rFonts w:hint="eastAsia"/>
        </w:rPr>
        <w:t>求化学式即求出各元素的原子个数或原子个数比，由元素质量比的计算可推知：原子个数</w:t>
      </w:r>
      <w:r w:rsidRPr="001C3C87">
        <w:rPr>
          <w:rFonts w:ascii="宋体" w:hAnsi="宋体" w:hint="eastAsia"/>
        </w:rPr>
        <w:t>比</w:t>
      </w:r>
      <w:r>
        <w:rPr>
          <w:rFonts w:ascii="宋体" w:hAnsi="宋体" w:hint="eastAsia"/>
        </w:rPr>
        <w:t>＝</w:t>
      </w:r>
      <w:r w:rsidRPr="006A1490">
        <w:rPr>
          <w:position w:val="-24"/>
        </w:rPr>
        <w:object w:dxaOrig="17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0pt" o:ole="" fillcolor="window">
            <v:imagedata r:id="rId6" o:title=""/>
          </v:shape>
          <o:OLEObject Type="Embed" ProgID="Equation.3" ShapeID="_x0000_i1025" DrawAspect="Content" ObjectID="_1368600096" r:id="rId7"/>
        </w:object>
      </w:r>
      <w:r>
        <w:rPr>
          <w:rFonts w:hint="eastAsia"/>
        </w:rPr>
        <w:t>，</w:t>
      </w:r>
      <w:r w:rsidRPr="006A1490">
        <w:rPr>
          <w:rFonts w:hint="eastAsia"/>
        </w:rPr>
        <w:t>本题中，</w:t>
      </w:r>
      <w:r w:rsidRPr="006A1490">
        <w:t>A</w:t>
      </w:r>
      <w:r w:rsidRPr="006A1490">
        <w:rPr>
          <w:rFonts w:hint="eastAsia"/>
        </w:rPr>
        <w:t>、</w:t>
      </w:r>
      <w:r w:rsidRPr="006A1490">
        <w:t>B</w:t>
      </w:r>
      <w:r w:rsidRPr="006A1490">
        <w:rPr>
          <w:rFonts w:hint="eastAsia"/>
        </w:rPr>
        <w:t>原子个数</w:t>
      </w:r>
      <w:r w:rsidRPr="001C3C87">
        <w:rPr>
          <w:rFonts w:ascii="宋体" w:hAnsi="宋体" w:hint="eastAsia"/>
        </w:rPr>
        <w:t>比</w:t>
      </w:r>
      <w:r>
        <w:rPr>
          <w:rFonts w:ascii="宋体" w:hAnsi="宋体" w:hint="eastAsia"/>
        </w:rPr>
        <w:t>＝</w:t>
      </w:r>
      <w:r w:rsidRPr="006A1490">
        <w:rPr>
          <w:position w:val="-22"/>
        </w:rPr>
        <w:object w:dxaOrig="320" w:dyaOrig="560">
          <v:shape id="_x0000_i1026" type="#_x0000_t75" style="width:15.75pt;height:27.75pt" o:ole="" fillcolor="window">
            <v:imagedata r:id="rId8" o:title=""/>
          </v:shape>
          <o:OLEObject Type="Embed" ProgID="Equation.3" ShapeID="_x0000_i1026" DrawAspect="Content" ObjectID="_1368600097" r:id="rId9"/>
        </w:object>
      </w:r>
      <w:r w:rsidRPr="0082118B">
        <w:rPr>
          <w:rFonts w:hint="eastAsia"/>
        </w:rPr>
        <w:t>∶</w:t>
      </w:r>
      <w:r w:rsidRPr="001C3C87">
        <w:rPr>
          <w:position w:val="-20"/>
        </w:rPr>
        <w:object w:dxaOrig="180" w:dyaOrig="520">
          <v:shape id="_x0000_i1027" type="#_x0000_t75" style="width:9pt;height:26.25pt" o:ole="" fillcolor="window">
            <v:imagedata r:id="rId10" o:title=""/>
          </v:shape>
          <o:OLEObject Type="Embed" ProgID="Equation.3" ShapeID="_x0000_i1027" DrawAspect="Content" ObjectID="_1368600098" r:id="rId11"/>
        </w:object>
      </w:r>
      <w:r>
        <w:rPr>
          <w:rFonts w:ascii="宋体" w:hAnsi="宋体" w:hint="eastAsia"/>
        </w:rPr>
        <w:t>＝</w:t>
      </w:r>
      <w:r w:rsidRPr="006A1490">
        <w:t>1</w:t>
      </w:r>
      <w:r w:rsidRPr="0082118B">
        <w:rPr>
          <w:rFonts w:hint="eastAsia"/>
        </w:rPr>
        <w:t>∶</w:t>
      </w:r>
      <w:r w:rsidRPr="006A1490">
        <w:t>4</w:t>
      </w:r>
      <w:r>
        <w:rPr>
          <w:rFonts w:hint="eastAsia"/>
        </w:rPr>
        <w:t>。</w:t>
      </w:r>
    </w:p>
    <w:p w:rsidR="00386BB7" w:rsidRPr="00061DDA" w:rsidRDefault="00386BB7" w:rsidP="00061DDA">
      <w:pPr>
        <w:spacing w:line="360" w:lineRule="auto"/>
      </w:pPr>
      <w:r w:rsidRPr="006A1490">
        <w:rPr>
          <w:rFonts w:hint="eastAsia"/>
        </w:rPr>
        <w:t>答：</w:t>
      </w:r>
      <w:r w:rsidRPr="006A1490">
        <w:t>A</w:t>
      </w:r>
    </w:p>
    <w:sectPr w:rsidR="00386BB7" w:rsidRPr="00061DDA" w:rsidSect="00E61F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BB7" w:rsidRDefault="00386BB7" w:rsidP="00061DDA">
      <w:pPr>
        <w:spacing w:line="240" w:lineRule="auto"/>
      </w:pPr>
      <w:r>
        <w:separator/>
      </w:r>
    </w:p>
  </w:endnote>
  <w:endnote w:type="continuationSeparator" w:id="1">
    <w:p w:rsidR="00386BB7" w:rsidRDefault="00386BB7" w:rsidP="00061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B7" w:rsidRDefault="00386B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B7" w:rsidRDefault="00386B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B7" w:rsidRDefault="00386B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BB7" w:rsidRDefault="00386BB7" w:rsidP="00061DDA">
      <w:pPr>
        <w:spacing w:line="240" w:lineRule="auto"/>
      </w:pPr>
      <w:r>
        <w:separator/>
      </w:r>
    </w:p>
  </w:footnote>
  <w:footnote w:type="continuationSeparator" w:id="1">
    <w:p w:rsidR="00386BB7" w:rsidRDefault="00386BB7" w:rsidP="00061D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B7" w:rsidRDefault="00386B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B7" w:rsidRDefault="00386BB7" w:rsidP="0093274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B7" w:rsidRDefault="00386B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1DDA"/>
    <w:rsid w:val="00061DDA"/>
    <w:rsid w:val="001C3C87"/>
    <w:rsid w:val="00386BB7"/>
    <w:rsid w:val="0056343F"/>
    <w:rsid w:val="006A1490"/>
    <w:rsid w:val="0082118B"/>
    <w:rsid w:val="00932748"/>
    <w:rsid w:val="00D43822"/>
    <w:rsid w:val="00D70B0D"/>
    <w:rsid w:val="00E61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D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61DD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61DD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61DD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61DDA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061DDA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35</Words>
  <Characters>202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2011-05-28T08:22:00Z</dcterms:created>
  <dcterms:modified xsi:type="dcterms:W3CDTF">2011-06-03T01:55:00Z</dcterms:modified>
</cp:coreProperties>
</file>