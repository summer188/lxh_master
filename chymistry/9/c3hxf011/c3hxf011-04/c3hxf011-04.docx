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EA" w:rsidRPr="000A013C" w:rsidRDefault="00216CEA" w:rsidP="00984EC1">
      <w:pPr>
        <w:spacing w:line="360" w:lineRule="auto"/>
      </w:pPr>
      <w:r w:rsidRPr="000A013C">
        <w:rPr>
          <w:rFonts w:hint="eastAsia"/>
        </w:rPr>
        <w:t>乙烯（化学式为</w:t>
      </w:r>
      <w:r w:rsidRPr="000A013C">
        <w:rPr>
          <w:position w:val="-1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.75pt" o:ole="">
            <v:imagedata r:id="rId6" o:title=""/>
          </v:shape>
          <o:OLEObject Type="Embed" ProgID="Equation.3" ShapeID="_x0000_i1025" DrawAspect="Content" ObjectID="_1367391497" r:id="rId7"/>
        </w:object>
      </w:r>
      <w:r w:rsidRPr="000A013C">
        <w:rPr>
          <w:rFonts w:hint="eastAsia"/>
        </w:rPr>
        <w:t>）常用于水果催熟。含</w:t>
      </w:r>
      <w:r w:rsidRPr="000A013C">
        <w:t>0.4</w:t>
      </w:r>
      <w:r>
        <w:t xml:space="preserve"> </w:t>
      </w:r>
      <w:r w:rsidRPr="000A013C">
        <w:t>g</w:t>
      </w:r>
      <w:r w:rsidRPr="000A013C">
        <w:rPr>
          <w:rFonts w:hint="eastAsia"/>
        </w:rPr>
        <w:t>氢元素的乙烯的质量为（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216CEA" w:rsidRPr="000A013C" w:rsidRDefault="00216CEA" w:rsidP="00984EC1">
      <w:pPr>
        <w:spacing w:line="360" w:lineRule="auto"/>
      </w:pPr>
      <w:r w:rsidRPr="000A013C">
        <w:t>A. 28</w:t>
      </w:r>
      <w:r>
        <w:t xml:space="preserve"> </w:t>
      </w:r>
      <w:r w:rsidRPr="000A013C">
        <w:t>g    B. 2.8</w:t>
      </w:r>
      <w:r>
        <w:t xml:space="preserve"> </w:t>
      </w:r>
      <w:r w:rsidRPr="000A013C">
        <w:t>g</w:t>
      </w:r>
      <w:r w:rsidRPr="000A013C">
        <w:tab/>
        <w:t xml:space="preserve">    C. 14</w:t>
      </w:r>
      <w:r>
        <w:t xml:space="preserve"> </w:t>
      </w:r>
      <w:r w:rsidRPr="000A013C">
        <w:t>g    D. 1.4</w:t>
      </w:r>
      <w:r>
        <w:t xml:space="preserve"> </w:t>
      </w:r>
      <w:r w:rsidRPr="000A013C">
        <w:t>g</w:t>
      </w:r>
    </w:p>
    <w:p w:rsidR="00216CEA" w:rsidRPr="000A013C" w:rsidRDefault="00216CEA" w:rsidP="00984EC1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216CEA" w:rsidRPr="000A013C" w:rsidRDefault="00216CEA" w:rsidP="00984EC1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首先，要计算出乙烯中氢元素的质量分数，然后，用氢元素的质量除以氢元素的质量分数即可。</w:t>
      </w:r>
    </w:p>
    <w:p w:rsidR="00216CEA" w:rsidRPr="000A013C" w:rsidRDefault="00216CEA" w:rsidP="00984EC1">
      <w:pPr>
        <w:spacing w:line="360" w:lineRule="auto"/>
      </w:pPr>
      <w:r w:rsidRPr="000A013C">
        <w:rPr>
          <w:rFonts w:hint="eastAsia"/>
          <w:szCs w:val="21"/>
        </w:rPr>
        <w:t>答案：</w:t>
      </w:r>
      <w:r w:rsidRPr="000A013C">
        <w:rPr>
          <w:szCs w:val="21"/>
        </w:rPr>
        <w:t>B</w:t>
      </w:r>
    </w:p>
    <w:p w:rsidR="00216CEA" w:rsidRPr="00B737AC" w:rsidRDefault="00216CEA" w:rsidP="00984EC1">
      <w:pPr>
        <w:spacing w:line="360" w:lineRule="auto"/>
      </w:pPr>
    </w:p>
    <w:p w:rsidR="00216CEA" w:rsidRPr="00F31AA5" w:rsidRDefault="00216CEA" w:rsidP="00984EC1"/>
    <w:p w:rsidR="00216CEA" w:rsidRPr="00984EC1" w:rsidRDefault="00216CEA" w:rsidP="00984EC1"/>
    <w:sectPr w:rsidR="00216CEA" w:rsidRPr="00984EC1" w:rsidSect="00B867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CEA" w:rsidRDefault="00216CEA" w:rsidP="00B737AC">
      <w:pPr>
        <w:spacing w:line="240" w:lineRule="auto"/>
      </w:pPr>
      <w:r>
        <w:separator/>
      </w:r>
    </w:p>
  </w:endnote>
  <w:endnote w:type="continuationSeparator" w:id="1">
    <w:p w:rsidR="00216CEA" w:rsidRDefault="00216CEA" w:rsidP="00B73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CEA" w:rsidRDefault="00216C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CEA" w:rsidRDefault="00216C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CEA" w:rsidRDefault="00216C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CEA" w:rsidRDefault="00216CEA" w:rsidP="00B737AC">
      <w:pPr>
        <w:spacing w:line="240" w:lineRule="auto"/>
      </w:pPr>
      <w:r>
        <w:separator/>
      </w:r>
    </w:p>
  </w:footnote>
  <w:footnote w:type="continuationSeparator" w:id="1">
    <w:p w:rsidR="00216CEA" w:rsidRDefault="00216CEA" w:rsidP="00B737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CEA" w:rsidRDefault="00216C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CEA" w:rsidRDefault="00216CEA" w:rsidP="00984EC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CEA" w:rsidRDefault="00216C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7AC"/>
    <w:rsid w:val="00073A63"/>
    <w:rsid w:val="000A013C"/>
    <w:rsid w:val="00216CEA"/>
    <w:rsid w:val="0047380F"/>
    <w:rsid w:val="00984EC1"/>
    <w:rsid w:val="00B737AC"/>
    <w:rsid w:val="00B86787"/>
    <w:rsid w:val="00F3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A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737A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737A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737A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737A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23</Words>
  <Characters>135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2011-05-19T02:00:00Z</dcterms:created>
  <dcterms:modified xsi:type="dcterms:W3CDTF">2011-05-20T02:12:00Z</dcterms:modified>
</cp:coreProperties>
</file>