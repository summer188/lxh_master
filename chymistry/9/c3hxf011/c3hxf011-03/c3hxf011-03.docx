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EA" w:rsidRPr="000A013C" w:rsidRDefault="00675EEA" w:rsidP="00B4349C">
      <w:pPr>
        <w:snapToGrid w:val="0"/>
        <w:spacing w:line="360" w:lineRule="auto"/>
      </w:pPr>
      <w:r w:rsidRPr="000A013C">
        <w:rPr>
          <w:rFonts w:hint="eastAsia"/>
        </w:rPr>
        <w:t>饮料中的果味大多来自酯类。丁酸乙酯（</w:t>
      </w:r>
      <w:r w:rsidRPr="000A013C">
        <w:t>C</w:t>
      </w:r>
      <w:r w:rsidRPr="000A013C">
        <w:rPr>
          <w:vertAlign w:val="subscript"/>
        </w:rPr>
        <w:t>6</w:t>
      </w:r>
      <w:r w:rsidRPr="000A013C">
        <w:t>H</w:t>
      </w:r>
      <w:r w:rsidRPr="000A013C">
        <w:rPr>
          <w:vertAlign w:val="subscript"/>
        </w:rPr>
        <w:t>12</w:t>
      </w:r>
      <w:r w:rsidRPr="000A013C">
        <w:t>O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）是无色具有菠萝香味的液体，常用作食品、饮料的调香剂。下列叙述中，正确的是（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675EEA" w:rsidRPr="000A013C" w:rsidRDefault="00675EEA" w:rsidP="00B4349C">
      <w:pPr>
        <w:snapToGrid w:val="0"/>
        <w:spacing w:line="360" w:lineRule="auto"/>
      </w:pPr>
      <w:r w:rsidRPr="000A013C">
        <w:t xml:space="preserve">A. </w:t>
      </w:r>
      <w:r w:rsidRPr="000A013C">
        <w:rPr>
          <w:rFonts w:hint="eastAsia"/>
        </w:rPr>
        <w:t>丁酸乙酯是由</w:t>
      </w:r>
      <w:r w:rsidRPr="000A013C">
        <w:t>20</w:t>
      </w:r>
      <w:r w:rsidRPr="000A013C">
        <w:rPr>
          <w:rFonts w:hint="eastAsia"/>
        </w:rPr>
        <w:t>个原子构成的</w:t>
      </w:r>
    </w:p>
    <w:p w:rsidR="00675EEA" w:rsidRPr="000A013C" w:rsidRDefault="00675EEA" w:rsidP="00B4349C">
      <w:pPr>
        <w:snapToGrid w:val="0"/>
        <w:spacing w:line="360" w:lineRule="auto"/>
      </w:pPr>
      <w:r w:rsidRPr="000A013C">
        <w:t xml:space="preserve">B. </w:t>
      </w:r>
      <w:r w:rsidRPr="000A013C">
        <w:rPr>
          <w:rFonts w:hint="eastAsia"/>
        </w:rPr>
        <w:t>丁酸乙酯的相对分子质量为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6"/>
          <w:attr w:name="UnitName" w:val="g"/>
        </w:smartTagPr>
        <w:r w:rsidRPr="000A013C">
          <w:t>116 g</w:t>
        </w:r>
      </w:smartTag>
    </w:p>
    <w:p w:rsidR="00675EEA" w:rsidRPr="000A013C" w:rsidRDefault="00675EEA" w:rsidP="00B4349C">
      <w:pPr>
        <w:snapToGrid w:val="0"/>
        <w:spacing w:line="360" w:lineRule="auto"/>
      </w:pPr>
      <w:r w:rsidRPr="000A013C">
        <w:t xml:space="preserve">C. </w:t>
      </w:r>
      <w:r w:rsidRPr="000A013C">
        <w:rPr>
          <w:rFonts w:hint="eastAsia"/>
        </w:rPr>
        <w:t>丁酸乙酯中碳、氢、氧元素的质量比为</w:t>
      </w:r>
      <w:r w:rsidRPr="000A013C">
        <w:t>18</w:t>
      </w:r>
      <w:r w:rsidRPr="000A013C">
        <w:rPr>
          <w:rFonts w:hint="eastAsia"/>
        </w:rPr>
        <w:t>∶</w:t>
      </w:r>
      <w:r w:rsidRPr="000A013C">
        <w:t>3</w:t>
      </w:r>
      <w:r w:rsidRPr="000A013C">
        <w:rPr>
          <w:rFonts w:hint="eastAsia"/>
        </w:rPr>
        <w:t>∶</w:t>
      </w:r>
      <w:r w:rsidRPr="000A013C">
        <w:t xml:space="preserve">8 </w:t>
      </w:r>
    </w:p>
    <w:p w:rsidR="00675EEA" w:rsidRPr="000A013C" w:rsidRDefault="00675EEA" w:rsidP="00B4349C">
      <w:pPr>
        <w:snapToGrid w:val="0"/>
        <w:spacing w:line="360" w:lineRule="auto"/>
      </w:pPr>
      <w:r w:rsidRPr="000A013C">
        <w:t xml:space="preserve">D. </w:t>
      </w:r>
      <w:r w:rsidRPr="000A013C">
        <w:rPr>
          <w:rFonts w:hint="eastAsia"/>
        </w:rPr>
        <w:t>一个丁酸乙酯分子中，碳、氢、氧原子的个数比为</w:t>
      </w:r>
      <w:r w:rsidRPr="000A013C">
        <w:t>3</w:t>
      </w:r>
      <w:r w:rsidRPr="000A013C">
        <w:rPr>
          <w:rFonts w:hint="eastAsia"/>
        </w:rPr>
        <w:t>∶</w:t>
      </w:r>
      <w:r w:rsidRPr="000A013C">
        <w:t>6</w:t>
      </w:r>
      <w:r w:rsidRPr="000A013C">
        <w:rPr>
          <w:rFonts w:hint="eastAsia"/>
        </w:rPr>
        <w:t>∶</w:t>
      </w:r>
      <w:r w:rsidRPr="000A013C">
        <w:t>2</w:t>
      </w:r>
    </w:p>
    <w:p w:rsidR="00675EEA" w:rsidRPr="000A013C" w:rsidRDefault="00675EEA" w:rsidP="00B4349C">
      <w:pPr>
        <w:snapToGrid w:val="0"/>
        <w:spacing w:line="360" w:lineRule="auto"/>
      </w:pPr>
      <w:r w:rsidRPr="000A013C">
        <w:rPr>
          <w:rFonts w:hint="eastAsia"/>
        </w:rPr>
        <w:t>解析：</w:t>
      </w:r>
    </w:p>
    <w:p w:rsidR="00675EEA" w:rsidRPr="000A013C" w:rsidRDefault="00675EEA" w:rsidP="00B4349C">
      <w:pPr>
        <w:snapToGrid w:val="0"/>
        <w:spacing w:line="360" w:lineRule="auto"/>
      </w:pPr>
      <w:r w:rsidRPr="000A013C">
        <w:rPr>
          <w:rFonts w:hint="eastAsia"/>
        </w:rPr>
        <w:t>此题是化学式的含义以及基础计算的综合考查，在描述化学式意义时要注意对应关系及化学式周围“数字”的含义。</w:t>
      </w:r>
      <w:r w:rsidRPr="000A013C">
        <w:t>C</w:t>
      </w:r>
      <w:r w:rsidRPr="000A013C">
        <w:rPr>
          <w:vertAlign w:val="subscript"/>
        </w:rPr>
        <w:t>6</w:t>
      </w:r>
      <w:r w:rsidRPr="000A013C">
        <w:t>H</w:t>
      </w:r>
      <w:r w:rsidRPr="000A013C">
        <w:rPr>
          <w:vertAlign w:val="subscript"/>
        </w:rPr>
        <w:t>12</w:t>
      </w:r>
      <w:r w:rsidRPr="000A013C">
        <w:t>O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是分子符号，丁酸乙酯应由丁酸乙酯分子直接构成，一个丁酸乙酯分子中含有</w:t>
      </w:r>
      <w:r w:rsidRPr="000A013C">
        <w:t>20</w:t>
      </w:r>
      <w:r w:rsidRPr="000A013C">
        <w:rPr>
          <w:rFonts w:hint="eastAsia"/>
        </w:rPr>
        <w:t>个原子，故</w:t>
      </w:r>
      <w:r w:rsidRPr="000A013C">
        <w:t>A</w:t>
      </w:r>
      <w:r w:rsidRPr="000A013C">
        <w:rPr>
          <w:rFonts w:hint="eastAsia"/>
        </w:rPr>
        <w:t>错；化学式中的“角码”表示构成分子的原子个数，则在一个丁酸乙酯分子中碳、氢、氧原子的个数比为</w:t>
      </w:r>
      <w:r w:rsidRPr="000A013C">
        <w:t>6</w:t>
      </w:r>
      <w:r w:rsidRPr="0082118B">
        <w:rPr>
          <w:rFonts w:hint="eastAsia"/>
        </w:rPr>
        <w:t>∶</w:t>
      </w:r>
      <w:r w:rsidRPr="000A013C">
        <w:t>12</w:t>
      </w:r>
      <w:r w:rsidRPr="000A013C">
        <w:rPr>
          <w:rFonts w:hint="eastAsia"/>
        </w:rPr>
        <w:t>∶</w:t>
      </w:r>
      <w:r w:rsidRPr="000A013C">
        <w:t>2</w:t>
      </w:r>
      <w:r>
        <w:rPr>
          <w:rFonts w:hint="eastAsia"/>
        </w:rPr>
        <w:t>＝</w:t>
      </w:r>
      <w:r w:rsidRPr="000A013C">
        <w:t>3</w:t>
      </w:r>
      <w:r w:rsidRPr="0082118B">
        <w:rPr>
          <w:rFonts w:hint="eastAsia"/>
        </w:rPr>
        <w:t>∶</w:t>
      </w:r>
      <w:r w:rsidRPr="000A013C">
        <w:t>6</w:t>
      </w:r>
      <w:r w:rsidRPr="0082118B">
        <w:rPr>
          <w:rFonts w:hint="eastAsia"/>
        </w:rPr>
        <w:t>∶</w:t>
      </w:r>
      <w:r w:rsidRPr="000A013C">
        <w:t>1</w:t>
      </w:r>
      <w:r w:rsidRPr="000A013C">
        <w:rPr>
          <w:rFonts w:hint="eastAsia"/>
        </w:rPr>
        <w:t>，故</w:t>
      </w:r>
      <w:r w:rsidRPr="000A013C">
        <w:t>D</w:t>
      </w:r>
      <w:r>
        <w:rPr>
          <w:rFonts w:hint="eastAsia"/>
        </w:rPr>
        <w:t>选项</w:t>
      </w:r>
      <w:r w:rsidRPr="000A013C">
        <w:rPr>
          <w:rFonts w:hint="eastAsia"/>
        </w:rPr>
        <w:t>错；相对分子质量是相对原子质量之和，相对原子质量是一个比值，单位“</w:t>
      </w:r>
      <w:r w:rsidRPr="000A013C">
        <w:t>1</w:t>
      </w:r>
      <w:r w:rsidRPr="000A013C">
        <w:rPr>
          <w:rFonts w:hint="eastAsia"/>
        </w:rPr>
        <w:t>”，故</w:t>
      </w:r>
      <w:r w:rsidRPr="000A013C">
        <w:t>B</w:t>
      </w:r>
      <w:r w:rsidRPr="000A013C">
        <w:rPr>
          <w:rFonts w:hint="eastAsia"/>
        </w:rPr>
        <w:t>错；丁酸乙酯中碳、氢、氧元素的质量比为</w:t>
      </w:r>
      <w:r w:rsidRPr="000A013C">
        <w:t>12</w:t>
      </w:r>
      <w:r w:rsidRPr="000A013C">
        <w:rPr>
          <w:rFonts w:hint="eastAsia"/>
        </w:rPr>
        <w:t>×</w:t>
      </w:r>
      <w:r w:rsidRPr="000A013C">
        <w:t>6</w:t>
      </w:r>
      <w:r w:rsidRPr="000A013C">
        <w:rPr>
          <w:rFonts w:hint="eastAsia"/>
        </w:rPr>
        <w:t>∶</w:t>
      </w:r>
      <w:r w:rsidRPr="000A013C">
        <w:t>1</w:t>
      </w:r>
      <w:r w:rsidRPr="000A013C">
        <w:rPr>
          <w:rFonts w:hint="eastAsia"/>
        </w:rPr>
        <w:t>×</w:t>
      </w:r>
      <w:r w:rsidRPr="000A013C">
        <w:t>12</w:t>
      </w:r>
      <w:r w:rsidRPr="000A013C">
        <w:rPr>
          <w:rFonts w:hint="eastAsia"/>
        </w:rPr>
        <w:t>∶</w:t>
      </w:r>
      <w:r w:rsidRPr="000A013C">
        <w:t>16</w:t>
      </w:r>
      <w:r w:rsidRPr="000A013C">
        <w:rPr>
          <w:rFonts w:hint="eastAsia"/>
        </w:rPr>
        <w:t>×</w:t>
      </w:r>
      <w:r w:rsidRPr="000A013C">
        <w:t>2</w:t>
      </w:r>
      <w:r>
        <w:rPr>
          <w:rFonts w:hint="eastAsia"/>
        </w:rPr>
        <w:t>＝</w:t>
      </w:r>
      <w:r w:rsidRPr="000A013C">
        <w:t>18</w:t>
      </w:r>
      <w:r w:rsidRPr="000A013C">
        <w:rPr>
          <w:rFonts w:hint="eastAsia"/>
        </w:rPr>
        <w:t>∶</w:t>
      </w:r>
      <w:r w:rsidRPr="000A013C">
        <w:t>3</w:t>
      </w:r>
      <w:r w:rsidRPr="000A013C">
        <w:rPr>
          <w:rFonts w:hint="eastAsia"/>
        </w:rPr>
        <w:t>∶</w:t>
      </w:r>
      <w:r w:rsidRPr="000A013C">
        <w:t>8</w:t>
      </w:r>
      <w:r w:rsidRPr="000A013C">
        <w:rPr>
          <w:rFonts w:hint="eastAsia"/>
        </w:rPr>
        <w:t>，故</w:t>
      </w:r>
      <w:r w:rsidRPr="000A013C">
        <w:t>C</w:t>
      </w:r>
      <w:r>
        <w:rPr>
          <w:rFonts w:hint="eastAsia"/>
        </w:rPr>
        <w:t>选项</w:t>
      </w:r>
      <w:r w:rsidRPr="000A013C">
        <w:rPr>
          <w:rFonts w:hint="eastAsia"/>
        </w:rPr>
        <w:t>对。</w:t>
      </w:r>
    </w:p>
    <w:p w:rsidR="00675EEA" w:rsidRPr="00B4349C" w:rsidRDefault="00675EEA" w:rsidP="00B4349C">
      <w:pPr>
        <w:spacing w:line="360" w:lineRule="auto"/>
      </w:pPr>
      <w:r w:rsidRPr="000A013C">
        <w:rPr>
          <w:rFonts w:hint="eastAsia"/>
        </w:rPr>
        <w:t>答案：</w:t>
      </w:r>
      <w:r w:rsidRPr="000A013C">
        <w:rPr>
          <w:bCs/>
        </w:rPr>
        <w:t>C</w:t>
      </w:r>
    </w:p>
    <w:sectPr w:rsidR="00675EEA" w:rsidRPr="00B4349C" w:rsidSect="00E970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EEA" w:rsidRDefault="00675EEA" w:rsidP="00B4349C">
      <w:pPr>
        <w:spacing w:line="240" w:lineRule="auto"/>
      </w:pPr>
      <w:r>
        <w:separator/>
      </w:r>
    </w:p>
  </w:endnote>
  <w:endnote w:type="continuationSeparator" w:id="1">
    <w:p w:rsidR="00675EEA" w:rsidRDefault="00675EEA" w:rsidP="00B43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EEA" w:rsidRDefault="00675E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EEA" w:rsidRDefault="00675E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EEA" w:rsidRDefault="00675E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EEA" w:rsidRDefault="00675EEA" w:rsidP="00B4349C">
      <w:pPr>
        <w:spacing w:line="240" w:lineRule="auto"/>
      </w:pPr>
      <w:r>
        <w:separator/>
      </w:r>
    </w:p>
  </w:footnote>
  <w:footnote w:type="continuationSeparator" w:id="1">
    <w:p w:rsidR="00675EEA" w:rsidRDefault="00675EEA" w:rsidP="00B434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EEA" w:rsidRDefault="00675E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EEA" w:rsidRDefault="00675EEA" w:rsidP="0098433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EEA" w:rsidRDefault="00675E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349C"/>
    <w:rsid w:val="000A013C"/>
    <w:rsid w:val="001A5DC0"/>
    <w:rsid w:val="00675EEA"/>
    <w:rsid w:val="0082118B"/>
    <w:rsid w:val="0098433D"/>
    <w:rsid w:val="00B4349C"/>
    <w:rsid w:val="00DB2A11"/>
    <w:rsid w:val="00E9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9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4349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4349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4349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4349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63</Words>
  <Characters>362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2011-05-19T01:56:00Z</dcterms:created>
  <dcterms:modified xsi:type="dcterms:W3CDTF">2011-05-20T02:11:00Z</dcterms:modified>
</cp:coreProperties>
</file>