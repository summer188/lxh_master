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B2" w:rsidRPr="00461CA5" w:rsidRDefault="00F273B2" w:rsidP="005D0860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下列实验相关现象的描述正确的是（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  <w:r w:rsidRPr="00461CA5">
        <w:rPr>
          <w:szCs w:val="21"/>
        </w:rPr>
        <w:t xml:space="preserve">                                          </w:t>
      </w:r>
    </w:p>
    <w:p w:rsidR="00F273B2" w:rsidRPr="00461CA5" w:rsidRDefault="00F273B2" w:rsidP="005D08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磷在氧气中燃烧产生大量白色烟雾</w:t>
      </w:r>
      <w:r w:rsidRPr="00461CA5">
        <w:rPr>
          <w:szCs w:val="21"/>
        </w:rPr>
        <w:t xml:space="preserve"> </w:t>
      </w:r>
    </w:p>
    <w:p w:rsidR="00F273B2" w:rsidRPr="00461CA5" w:rsidRDefault="00F273B2" w:rsidP="005D08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B. </w:t>
      </w:r>
      <w:r w:rsidRPr="00461CA5">
        <w:rPr>
          <w:rFonts w:hint="eastAsia"/>
          <w:szCs w:val="21"/>
        </w:rPr>
        <w:t>铁丝在氧气中燃烧，火星四射，生成黑色固体</w:t>
      </w:r>
    </w:p>
    <w:p w:rsidR="00F273B2" w:rsidRPr="00461CA5" w:rsidRDefault="00F273B2" w:rsidP="005D08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C. </w:t>
      </w:r>
      <w:r w:rsidRPr="00461CA5">
        <w:rPr>
          <w:rFonts w:hint="eastAsia"/>
          <w:szCs w:val="21"/>
        </w:rPr>
        <w:t>硫在空气中燃烧，发出明亮的蓝紫色火焰</w:t>
      </w:r>
      <w:r w:rsidRPr="00461CA5">
        <w:rPr>
          <w:szCs w:val="21"/>
        </w:rPr>
        <w:t xml:space="preserve"> </w:t>
      </w:r>
    </w:p>
    <w:p w:rsidR="00F273B2" w:rsidRPr="00461CA5" w:rsidRDefault="00F273B2" w:rsidP="005D08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D. </w:t>
      </w:r>
      <w:r w:rsidRPr="00461CA5">
        <w:rPr>
          <w:rFonts w:hint="eastAsia"/>
          <w:szCs w:val="21"/>
        </w:rPr>
        <w:t>蜡烛在氧气中燃烧生成二氧化碳和水</w:t>
      </w:r>
    </w:p>
    <w:p w:rsidR="00F273B2" w:rsidRPr="00461CA5" w:rsidRDefault="00F273B2" w:rsidP="005D0860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F273B2" w:rsidRPr="00461CA5" w:rsidRDefault="00F273B2" w:rsidP="005D0860">
      <w:pPr>
        <w:spacing w:line="360" w:lineRule="auto"/>
        <w:rPr>
          <w:bCs/>
          <w:szCs w:val="21"/>
        </w:rPr>
      </w:pPr>
      <w:r w:rsidRPr="00461CA5">
        <w:rPr>
          <w:rFonts w:hint="eastAsia"/>
          <w:szCs w:val="21"/>
        </w:rPr>
        <w:t>磷在氧气中燃烧产生大量白烟，</w:t>
      </w:r>
      <w:r w:rsidRPr="00461CA5">
        <w:rPr>
          <w:szCs w:val="21"/>
        </w:rPr>
        <w:t>A</w:t>
      </w:r>
      <w:r w:rsidRPr="00461CA5">
        <w:rPr>
          <w:rFonts w:hint="eastAsia"/>
          <w:szCs w:val="21"/>
        </w:rPr>
        <w:t>选项错。硫在氧气中燃烧，发出明亮的蓝紫色火焰，</w:t>
      </w:r>
      <w:r w:rsidRPr="00461CA5">
        <w:rPr>
          <w:szCs w:val="21"/>
        </w:rPr>
        <w:t>C</w:t>
      </w:r>
      <w:r w:rsidRPr="00461CA5">
        <w:rPr>
          <w:rFonts w:hint="eastAsia"/>
          <w:szCs w:val="21"/>
        </w:rPr>
        <w:t>选项错。描述现象时不能出现生成物的名称，</w:t>
      </w:r>
      <w:r w:rsidRPr="00461CA5">
        <w:rPr>
          <w:szCs w:val="21"/>
        </w:rPr>
        <w:t>D</w:t>
      </w:r>
      <w:r w:rsidRPr="00461CA5">
        <w:rPr>
          <w:rFonts w:hint="eastAsia"/>
          <w:szCs w:val="21"/>
        </w:rPr>
        <w:t>选项错。</w:t>
      </w:r>
    </w:p>
    <w:p w:rsidR="00F273B2" w:rsidRPr="00461CA5" w:rsidRDefault="00F273B2" w:rsidP="005D0860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B</w:t>
      </w:r>
    </w:p>
    <w:p w:rsidR="00F273B2" w:rsidRPr="008173AF" w:rsidRDefault="00F273B2" w:rsidP="008173AF">
      <w:pPr>
        <w:spacing w:line="360" w:lineRule="auto"/>
      </w:pPr>
    </w:p>
    <w:sectPr w:rsidR="00F273B2" w:rsidRPr="008173AF" w:rsidSect="00B66D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3B2" w:rsidRDefault="00F273B2" w:rsidP="008173AF">
      <w:pPr>
        <w:spacing w:line="240" w:lineRule="auto"/>
      </w:pPr>
      <w:r>
        <w:separator/>
      </w:r>
    </w:p>
  </w:endnote>
  <w:endnote w:type="continuationSeparator" w:id="1">
    <w:p w:rsidR="00F273B2" w:rsidRDefault="00F273B2" w:rsidP="00817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B2" w:rsidRDefault="00F273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B2" w:rsidRDefault="00F273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B2" w:rsidRDefault="00F273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3B2" w:rsidRDefault="00F273B2" w:rsidP="008173AF">
      <w:pPr>
        <w:spacing w:line="240" w:lineRule="auto"/>
      </w:pPr>
      <w:r>
        <w:separator/>
      </w:r>
    </w:p>
  </w:footnote>
  <w:footnote w:type="continuationSeparator" w:id="1">
    <w:p w:rsidR="00F273B2" w:rsidRDefault="00F273B2" w:rsidP="008173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B2" w:rsidRDefault="00F273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B2" w:rsidRDefault="00F273B2" w:rsidP="005D086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B2" w:rsidRDefault="00F273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3AF"/>
    <w:rsid w:val="00461CA5"/>
    <w:rsid w:val="005D0860"/>
    <w:rsid w:val="006C08EC"/>
    <w:rsid w:val="008173AF"/>
    <w:rsid w:val="00B66D2A"/>
    <w:rsid w:val="00F10069"/>
    <w:rsid w:val="00F2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A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73A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73A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173A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73A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33</Words>
  <Characters>193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2011-05-20T01:13:00Z</dcterms:created>
  <dcterms:modified xsi:type="dcterms:W3CDTF">2011-05-24T03:44:00Z</dcterms:modified>
</cp:coreProperties>
</file>