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B72" w:rsidRPr="00461CA5" w:rsidRDefault="00360B72" w:rsidP="00AB49B5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保持水的化学性质的粒子是（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  <w:r w:rsidRPr="00461CA5">
        <w:rPr>
          <w:szCs w:val="21"/>
        </w:rPr>
        <w:t xml:space="preserve">                                                       </w:t>
      </w:r>
    </w:p>
    <w:p w:rsidR="00360B72" w:rsidRPr="00461CA5" w:rsidRDefault="00360B72" w:rsidP="00AB49B5">
      <w:pPr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氢原子</w:t>
      </w:r>
      <w:r w:rsidRPr="00461CA5">
        <w:rPr>
          <w:szCs w:val="21"/>
        </w:rPr>
        <w:t xml:space="preserve">    B. </w:t>
      </w:r>
      <w:r w:rsidRPr="00461CA5">
        <w:rPr>
          <w:rFonts w:hint="eastAsia"/>
          <w:szCs w:val="21"/>
        </w:rPr>
        <w:t>氧分子</w:t>
      </w:r>
      <w:r w:rsidRPr="00461CA5">
        <w:rPr>
          <w:szCs w:val="21"/>
        </w:rPr>
        <w:t xml:space="preserve">    C. </w:t>
      </w:r>
      <w:r w:rsidRPr="00461CA5">
        <w:rPr>
          <w:rFonts w:hint="eastAsia"/>
          <w:szCs w:val="21"/>
        </w:rPr>
        <w:t>氢分子</w:t>
      </w:r>
      <w:r w:rsidRPr="00461CA5">
        <w:rPr>
          <w:szCs w:val="21"/>
        </w:rPr>
        <w:t xml:space="preserve">    D. </w:t>
      </w:r>
      <w:r w:rsidRPr="00461CA5">
        <w:rPr>
          <w:rFonts w:hint="eastAsia"/>
          <w:szCs w:val="21"/>
        </w:rPr>
        <w:t>水分子</w:t>
      </w:r>
    </w:p>
    <w:p w:rsidR="00360B72" w:rsidRPr="00461CA5" w:rsidRDefault="00360B72" w:rsidP="00AB49B5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360B72" w:rsidRPr="00461CA5" w:rsidRDefault="00360B72" w:rsidP="00AB49B5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由分子构成的物质，化学性质由分子保持。</w:t>
      </w:r>
    </w:p>
    <w:p w:rsidR="00360B72" w:rsidRPr="009552F3" w:rsidRDefault="00360B72" w:rsidP="00AB49B5">
      <w:pPr>
        <w:spacing w:line="360" w:lineRule="auto"/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D</w:t>
      </w:r>
    </w:p>
    <w:p w:rsidR="00360B72" w:rsidRPr="00AB49B5" w:rsidRDefault="00360B72" w:rsidP="00AB49B5"/>
    <w:sectPr w:rsidR="00360B72" w:rsidRPr="00AB49B5" w:rsidSect="007927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B72" w:rsidRDefault="00360B72" w:rsidP="009552F3">
      <w:pPr>
        <w:spacing w:line="240" w:lineRule="auto"/>
      </w:pPr>
      <w:r>
        <w:separator/>
      </w:r>
    </w:p>
  </w:endnote>
  <w:endnote w:type="continuationSeparator" w:id="1">
    <w:p w:rsidR="00360B72" w:rsidRDefault="00360B72" w:rsidP="00955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72" w:rsidRDefault="00360B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72" w:rsidRDefault="00360B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72" w:rsidRDefault="00360B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B72" w:rsidRDefault="00360B72" w:rsidP="009552F3">
      <w:pPr>
        <w:spacing w:line="240" w:lineRule="auto"/>
      </w:pPr>
      <w:r>
        <w:separator/>
      </w:r>
    </w:p>
  </w:footnote>
  <w:footnote w:type="continuationSeparator" w:id="1">
    <w:p w:rsidR="00360B72" w:rsidRDefault="00360B72" w:rsidP="009552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72" w:rsidRDefault="00360B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72" w:rsidRDefault="00360B72" w:rsidP="00AB49B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B72" w:rsidRDefault="00360B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2A3B2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5BAE6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63BA6BB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0BE8CF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21EAA6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BCA949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99E16A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D60A9D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EEC4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282BFE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52F3"/>
    <w:rsid w:val="00360B72"/>
    <w:rsid w:val="00461CA5"/>
    <w:rsid w:val="0079274E"/>
    <w:rsid w:val="009552F3"/>
    <w:rsid w:val="00AB49B5"/>
    <w:rsid w:val="00E23E63"/>
    <w:rsid w:val="00E70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F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552F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552F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552F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52F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2011-05-20T01:10:00Z</dcterms:created>
  <dcterms:modified xsi:type="dcterms:W3CDTF">2011-05-24T03:40:00Z</dcterms:modified>
</cp:coreProperties>
</file>