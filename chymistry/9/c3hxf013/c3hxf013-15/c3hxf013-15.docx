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FD" w:rsidRPr="00461CA5" w:rsidRDefault="000238FD" w:rsidP="000B41E1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下表是鉴别生活中一些物质的方法，其中</w:t>
      </w:r>
      <w:r w:rsidRPr="00461CA5">
        <w:rPr>
          <w:rFonts w:hint="eastAsia"/>
          <w:szCs w:val="21"/>
          <w:em w:val="dot"/>
        </w:rPr>
        <w:t>错误</w:t>
      </w:r>
      <w:r w:rsidRPr="00461CA5">
        <w:rPr>
          <w:rFonts w:hint="eastAsia"/>
          <w:szCs w:val="21"/>
        </w:rPr>
        <w:t>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tbl>
      <w:tblPr>
        <w:tblW w:w="0" w:type="auto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5"/>
        <w:gridCol w:w="3153"/>
        <w:gridCol w:w="3153"/>
      </w:tblGrid>
      <w:tr w:rsidR="000238FD" w:rsidRPr="00461CA5" w:rsidTr="0066409C">
        <w:tc>
          <w:tcPr>
            <w:tcW w:w="1035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组别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鉴别的物质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鉴别的方法</w:t>
            </w:r>
          </w:p>
        </w:tc>
      </w:tr>
      <w:tr w:rsidR="000238FD" w:rsidRPr="00461CA5" w:rsidTr="0066409C">
        <w:tc>
          <w:tcPr>
            <w:tcW w:w="1035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szCs w:val="21"/>
              </w:rPr>
              <w:t>A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铁片和铜片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观察颜色</w:t>
            </w:r>
          </w:p>
        </w:tc>
      </w:tr>
      <w:tr w:rsidR="000238FD" w:rsidRPr="00461CA5" w:rsidTr="0066409C">
        <w:tc>
          <w:tcPr>
            <w:tcW w:w="1035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szCs w:val="21"/>
              </w:rPr>
              <w:t>B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食盐和白糖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加水溶解</w:t>
            </w:r>
          </w:p>
        </w:tc>
      </w:tr>
      <w:tr w:rsidR="000238FD" w:rsidRPr="00461CA5" w:rsidTr="0066409C">
        <w:tc>
          <w:tcPr>
            <w:tcW w:w="1035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szCs w:val="21"/>
              </w:rPr>
              <w:t>C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汽油和自来水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闻气味</w:t>
            </w:r>
          </w:p>
        </w:tc>
      </w:tr>
      <w:tr w:rsidR="000238FD" w:rsidRPr="00461CA5" w:rsidTr="0066409C">
        <w:tc>
          <w:tcPr>
            <w:tcW w:w="1035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szCs w:val="21"/>
              </w:rPr>
              <w:t>D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陈醋和酱油</w:t>
            </w:r>
          </w:p>
        </w:tc>
        <w:tc>
          <w:tcPr>
            <w:tcW w:w="3153" w:type="dxa"/>
            <w:vAlign w:val="center"/>
          </w:tcPr>
          <w:p w:rsidR="000238FD" w:rsidRPr="00461CA5" w:rsidRDefault="000238FD" w:rsidP="0066409C">
            <w:pPr>
              <w:spacing w:line="360" w:lineRule="auto"/>
              <w:jc w:val="center"/>
              <w:rPr>
                <w:szCs w:val="21"/>
              </w:rPr>
            </w:pPr>
            <w:r w:rsidRPr="00461CA5">
              <w:rPr>
                <w:rFonts w:hint="eastAsia"/>
                <w:szCs w:val="21"/>
              </w:rPr>
              <w:t>品尝</w:t>
            </w:r>
          </w:p>
        </w:tc>
      </w:tr>
    </w:tbl>
    <w:p w:rsidR="000238FD" w:rsidRPr="00461CA5" w:rsidRDefault="000238FD" w:rsidP="000B41E1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0238FD" w:rsidRPr="00461CA5" w:rsidRDefault="000238FD" w:rsidP="000B41E1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食盐和白糖都能溶于水形成无色溶液，不能用加水溶解的方法鉴别。</w:t>
      </w:r>
    </w:p>
    <w:p w:rsidR="000238FD" w:rsidRPr="000B41E1" w:rsidRDefault="000238FD" w:rsidP="000B41E1"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B</w:t>
      </w:r>
    </w:p>
    <w:sectPr w:rsidR="000238FD" w:rsidRPr="000B41E1" w:rsidSect="00C42D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8FD" w:rsidRDefault="000238FD" w:rsidP="007B7627">
      <w:pPr>
        <w:spacing w:line="240" w:lineRule="auto"/>
      </w:pPr>
      <w:r>
        <w:separator/>
      </w:r>
    </w:p>
  </w:endnote>
  <w:endnote w:type="continuationSeparator" w:id="1">
    <w:p w:rsidR="000238FD" w:rsidRDefault="000238FD" w:rsidP="007B7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FD" w:rsidRDefault="000238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FD" w:rsidRDefault="000238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FD" w:rsidRDefault="00023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8FD" w:rsidRDefault="000238FD" w:rsidP="007B7627">
      <w:pPr>
        <w:spacing w:line="240" w:lineRule="auto"/>
      </w:pPr>
      <w:r>
        <w:separator/>
      </w:r>
    </w:p>
  </w:footnote>
  <w:footnote w:type="continuationSeparator" w:id="1">
    <w:p w:rsidR="000238FD" w:rsidRDefault="000238FD" w:rsidP="007B76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FD" w:rsidRDefault="000238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FD" w:rsidRDefault="000238FD" w:rsidP="0024771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FD" w:rsidRDefault="000238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7627"/>
    <w:rsid w:val="000238FD"/>
    <w:rsid w:val="000B41E1"/>
    <w:rsid w:val="001E57EA"/>
    <w:rsid w:val="0024771D"/>
    <w:rsid w:val="00461CA5"/>
    <w:rsid w:val="0066409C"/>
    <w:rsid w:val="007B7627"/>
    <w:rsid w:val="00943558"/>
    <w:rsid w:val="00C42D6C"/>
    <w:rsid w:val="00D8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2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762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76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762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762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</Words>
  <Characters>119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2011-05-20T01:25:00Z</dcterms:created>
  <dcterms:modified xsi:type="dcterms:W3CDTF">2011-05-24T03:52:00Z</dcterms:modified>
</cp:coreProperties>
</file>