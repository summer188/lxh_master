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A5A" w:rsidRPr="00461CA5" w:rsidRDefault="00470A5A" w:rsidP="00AF0FBD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下列物质中属于氧化物的是（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470A5A" w:rsidRDefault="00470A5A" w:rsidP="00AF0FBD">
      <w:pPr>
        <w:spacing w:line="360" w:lineRule="auto"/>
        <w:rPr>
          <w:szCs w:val="21"/>
          <w:vertAlign w:val="subscript"/>
          <w:lang w:val="pt-BR"/>
        </w:rPr>
      </w:pPr>
      <w:r w:rsidRPr="00461CA5">
        <w:rPr>
          <w:szCs w:val="21"/>
          <w:lang w:val="pt-BR"/>
        </w:rPr>
        <w:t>A. KMnO</w:t>
      </w:r>
      <w:r w:rsidRPr="00461CA5">
        <w:rPr>
          <w:szCs w:val="21"/>
          <w:vertAlign w:val="subscript"/>
          <w:lang w:val="pt-BR"/>
        </w:rPr>
        <w:t>4</w:t>
      </w:r>
      <w:r w:rsidRPr="00323D02">
        <w:rPr>
          <w:szCs w:val="21"/>
          <w:lang w:val="pt-BR"/>
        </w:rPr>
        <w:t xml:space="preserve">    </w:t>
      </w:r>
      <w:r w:rsidRPr="00461CA5">
        <w:rPr>
          <w:szCs w:val="21"/>
          <w:lang w:val="pt-BR"/>
        </w:rPr>
        <w:t>B. NO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461CA5">
          <w:rPr>
            <w:szCs w:val="21"/>
            <w:vertAlign w:val="subscript"/>
            <w:lang w:val="pt-BR"/>
          </w:rPr>
          <w:t>2</w:t>
        </w:r>
        <w:r w:rsidRPr="00323D02">
          <w:rPr>
            <w:szCs w:val="21"/>
            <w:lang w:val="pt-BR"/>
          </w:rPr>
          <w:t xml:space="preserve">    </w:t>
        </w:r>
        <w:r w:rsidRPr="00461CA5">
          <w:rPr>
            <w:szCs w:val="21"/>
            <w:lang w:val="pt-BR"/>
          </w:rPr>
          <w:t>C</w:t>
        </w:r>
      </w:smartTag>
      <w:r w:rsidRPr="00461CA5">
        <w:rPr>
          <w:szCs w:val="21"/>
          <w:lang w:val="pt-BR"/>
        </w:rPr>
        <w:t>. C</w:t>
      </w:r>
      <w:r w:rsidRPr="00461CA5">
        <w:rPr>
          <w:szCs w:val="21"/>
          <w:vertAlign w:val="subscript"/>
          <w:lang w:val="pt-BR"/>
        </w:rPr>
        <w:t>6</w:t>
      </w:r>
      <w:r w:rsidRPr="00461CA5">
        <w:rPr>
          <w:szCs w:val="21"/>
          <w:lang w:val="pt-BR"/>
        </w:rPr>
        <w:t>H</w:t>
      </w:r>
      <w:r w:rsidRPr="00461CA5">
        <w:rPr>
          <w:szCs w:val="21"/>
          <w:vertAlign w:val="subscript"/>
          <w:lang w:val="pt-BR"/>
        </w:rPr>
        <w:t>12</w:t>
      </w:r>
      <w:r w:rsidRPr="00461CA5">
        <w:rPr>
          <w:szCs w:val="21"/>
          <w:lang w:val="pt-BR"/>
        </w:rPr>
        <w:t>O</w:t>
      </w:r>
      <w:r w:rsidRPr="00461CA5">
        <w:rPr>
          <w:szCs w:val="21"/>
          <w:vertAlign w:val="subscript"/>
          <w:lang w:val="pt-BR"/>
        </w:rPr>
        <w:t>6</w:t>
      </w:r>
      <w:r w:rsidRPr="00461CA5">
        <w:rPr>
          <w:szCs w:val="21"/>
          <w:lang w:val="pt-BR"/>
        </w:rPr>
        <w:t xml:space="preserve"> </w:t>
      </w:r>
      <w:r w:rsidRPr="00323D02">
        <w:rPr>
          <w:szCs w:val="21"/>
          <w:lang w:val="pt-BR"/>
        </w:rPr>
        <w:t xml:space="preserve">    </w:t>
      </w:r>
      <w:r w:rsidRPr="00461CA5">
        <w:rPr>
          <w:szCs w:val="21"/>
          <w:lang w:val="pt-BR"/>
        </w:rPr>
        <w:t>D. FeCl</w:t>
      </w:r>
      <w:r w:rsidRPr="00461CA5">
        <w:rPr>
          <w:szCs w:val="21"/>
          <w:vertAlign w:val="subscript"/>
          <w:lang w:val="pt-BR"/>
        </w:rPr>
        <w:t>3</w:t>
      </w:r>
    </w:p>
    <w:p w:rsidR="00470A5A" w:rsidRPr="00461CA5" w:rsidRDefault="00470A5A" w:rsidP="00AF0FBD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470A5A" w:rsidRPr="00461CA5" w:rsidRDefault="00470A5A" w:rsidP="00AF0FBD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氧化物概念：两种元素组成，其中一种是氧元素。</w:t>
      </w:r>
    </w:p>
    <w:p w:rsidR="00470A5A" w:rsidRPr="00461CA5" w:rsidRDefault="00470A5A" w:rsidP="00AF0FBD">
      <w:pPr>
        <w:snapToGrid w:val="0"/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B</w:t>
      </w:r>
    </w:p>
    <w:p w:rsidR="00470A5A" w:rsidRPr="00541270" w:rsidRDefault="00470A5A" w:rsidP="00541270">
      <w:pPr>
        <w:spacing w:line="360" w:lineRule="auto"/>
      </w:pPr>
    </w:p>
    <w:sectPr w:rsidR="00470A5A" w:rsidRPr="00541270" w:rsidSect="008661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A5A" w:rsidRDefault="00470A5A" w:rsidP="00541270">
      <w:pPr>
        <w:spacing w:line="240" w:lineRule="auto"/>
      </w:pPr>
      <w:r>
        <w:separator/>
      </w:r>
    </w:p>
  </w:endnote>
  <w:endnote w:type="continuationSeparator" w:id="1">
    <w:p w:rsidR="00470A5A" w:rsidRDefault="00470A5A" w:rsidP="00541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A5A" w:rsidRDefault="00470A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A5A" w:rsidRDefault="00470A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A5A" w:rsidRDefault="00470A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A5A" w:rsidRDefault="00470A5A" w:rsidP="00541270">
      <w:pPr>
        <w:spacing w:line="240" w:lineRule="auto"/>
      </w:pPr>
      <w:r>
        <w:separator/>
      </w:r>
    </w:p>
  </w:footnote>
  <w:footnote w:type="continuationSeparator" w:id="1">
    <w:p w:rsidR="00470A5A" w:rsidRDefault="00470A5A" w:rsidP="005412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A5A" w:rsidRDefault="00470A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A5A" w:rsidRDefault="00470A5A" w:rsidP="00AF0FB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A5A" w:rsidRDefault="00470A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F2C35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A74436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ACAA2B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3958347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308D58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9667C3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E76AA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76F7E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2F4B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B7EB6B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1270"/>
    <w:rsid w:val="00323D02"/>
    <w:rsid w:val="00327592"/>
    <w:rsid w:val="00461CA5"/>
    <w:rsid w:val="00470A5A"/>
    <w:rsid w:val="00541270"/>
    <w:rsid w:val="008661E2"/>
    <w:rsid w:val="00AF0FBD"/>
    <w:rsid w:val="00D2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7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127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4127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4127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4127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14</Words>
  <Characters>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2011-05-20T01:08:00Z</dcterms:created>
  <dcterms:modified xsi:type="dcterms:W3CDTF">2011-05-24T03:39:00Z</dcterms:modified>
</cp:coreProperties>
</file>