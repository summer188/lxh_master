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0E" w:rsidRPr="00461CA5" w:rsidRDefault="009C2B0E" w:rsidP="005C353C">
      <w:pPr>
        <w:spacing w:line="360" w:lineRule="auto"/>
        <w:rPr>
          <w:bCs/>
        </w:rPr>
      </w:pPr>
      <w:r w:rsidRPr="00461CA5">
        <w:rPr>
          <w:rFonts w:hint="eastAsia"/>
          <w:bCs/>
        </w:rPr>
        <w:t>用推拉注射器活塞的方法可以检查下图装置的气密性。当缓慢拉动活塞时，如果装置气密性良好，则能观察到</w:t>
      </w:r>
      <w:r w:rsidRPr="00461CA5">
        <w:rPr>
          <w:rFonts w:hint="eastAsia"/>
          <w:szCs w:val="21"/>
        </w:rPr>
        <w:t>（</w:t>
      </w:r>
      <w:r w:rsidRPr="00461CA5">
        <w:rPr>
          <w:szCs w:val="21"/>
        </w:rPr>
        <w:t xml:space="preserve">    </w:t>
      </w:r>
      <w:r w:rsidRPr="00461CA5">
        <w:rPr>
          <w:rFonts w:hint="eastAsia"/>
          <w:szCs w:val="21"/>
        </w:rPr>
        <w:t>）</w:t>
      </w:r>
    </w:p>
    <w:p w:rsidR="009C2B0E" w:rsidRPr="00461CA5" w:rsidRDefault="009C2B0E" w:rsidP="005C353C">
      <w:pPr>
        <w:spacing w:line="360" w:lineRule="auto"/>
        <w:jc w:val="center"/>
        <w:rPr>
          <w:bCs/>
        </w:rPr>
      </w:pPr>
      <w:r w:rsidRPr="00461CA5">
        <w:object w:dxaOrig="1935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90pt" o:ole="">
            <v:imagedata r:id="rId6" o:title="" gain="74473f"/>
          </v:shape>
          <o:OLEObject Type="Embed" ProgID="Word.Picture.8" ShapeID="_x0000_i1025" DrawAspect="Content" ObjectID="_1367743179" r:id="rId7"/>
        </w:object>
      </w:r>
    </w:p>
    <w:p w:rsidR="009C2B0E" w:rsidRPr="00461CA5" w:rsidRDefault="009C2B0E" w:rsidP="005C353C">
      <w:pPr>
        <w:spacing w:line="360" w:lineRule="auto"/>
        <w:rPr>
          <w:bCs/>
        </w:rPr>
      </w:pPr>
      <w:r w:rsidRPr="00461CA5">
        <w:rPr>
          <w:bCs/>
        </w:rPr>
        <w:t xml:space="preserve">A. </w:t>
      </w:r>
      <w:r w:rsidRPr="00461CA5">
        <w:rPr>
          <w:rFonts w:hint="eastAsia"/>
          <w:bCs/>
        </w:rPr>
        <w:t>注射器内有液体</w:t>
      </w:r>
      <w:r w:rsidRPr="00461CA5">
        <w:rPr>
          <w:bCs/>
        </w:rPr>
        <w:t xml:space="preserve">            </w:t>
      </w:r>
    </w:p>
    <w:p w:rsidR="009C2B0E" w:rsidRPr="00461CA5" w:rsidRDefault="009C2B0E" w:rsidP="005C353C">
      <w:pPr>
        <w:spacing w:line="360" w:lineRule="auto"/>
        <w:rPr>
          <w:bCs/>
        </w:rPr>
      </w:pPr>
      <w:r w:rsidRPr="00461CA5">
        <w:rPr>
          <w:bCs/>
        </w:rPr>
        <w:t xml:space="preserve">B. </w:t>
      </w:r>
      <w:r w:rsidRPr="00461CA5">
        <w:rPr>
          <w:rFonts w:hint="eastAsia"/>
          <w:bCs/>
        </w:rPr>
        <w:t>瓶中液面明显上升</w:t>
      </w:r>
    </w:p>
    <w:p w:rsidR="009C2B0E" w:rsidRPr="00461CA5" w:rsidRDefault="009C2B0E" w:rsidP="005C353C">
      <w:pPr>
        <w:spacing w:line="360" w:lineRule="auto"/>
        <w:rPr>
          <w:bCs/>
        </w:rPr>
      </w:pPr>
      <w:r w:rsidRPr="00461CA5">
        <w:rPr>
          <w:bCs/>
        </w:rPr>
        <w:t xml:space="preserve">C. </w:t>
      </w:r>
      <w:r w:rsidRPr="00461CA5">
        <w:rPr>
          <w:rFonts w:hint="eastAsia"/>
          <w:bCs/>
        </w:rPr>
        <w:t>长颈漏斗内液面上升</w:t>
      </w:r>
      <w:r w:rsidRPr="00461CA5">
        <w:rPr>
          <w:bCs/>
        </w:rPr>
        <w:t xml:space="preserve">        </w:t>
      </w:r>
    </w:p>
    <w:p w:rsidR="009C2B0E" w:rsidRPr="00461CA5" w:rsidRDefault="009C2B0E" w:rsidP="005C353C">
      <w:pPr>
        <w:spacing w:line="360" w:lineRule="auto"/>
        <w:rPr>
          <w:bCs/>
        </w:rPr>
      </w:pPr>
      <w:r w:rsidRPr="00461CA5">
        <w:rPr>
          <w:bCs/>
        </w:rPr>
        <w:t xml:space="preserve">D. </w:t>
      </w:r>
      <w:r w:rsidRPr="00461CA5">
        <w:rPr>
          <w:rFonts w:hint="eastAsia"/>
          <w:bCs/>
        </w:rPr>
        <w:t>长颈漏斗下端管口产生气泡</w:t>
      </w:r>
    </w:p>
    <w:p w:rsidR="009C2B0E" w:rsidRPr="00461CA5" w:rsidRDefault="009C2B0E" w:rsidP="005C353C">
      <w:pPr>
        <w:spacing w:line="360" w:lineRule="auto"/>
        <w:rPr>
          <w:bCs/>
          <w:szCs w:val="21"/>
        </w:rPr>
      </w:pPr>
      <w:r w:rsidRPr="00461CA5">
        <w:rPr>
          <w:rFonts w:hint="eastAsia"/>
          <w:bCs/>
          <w:szCs w:val="21"/>
        </w:rPr>
        <w:t>解析：</w:t>
      </w:r>
    </w:p>
    <w:p w:rsidR="009C2B0E" w:rsidRPr="00461CA5" w:rsidRDefault="009C2B0E" w:rsidP="005C353C">
      <w:pPr>
        <w:spacing w:line="360" w:lineRule="auto"/>
        <w:rPr>
          <w:bCs/>
          <w:szCs w:val="21"/>
        </w:rPr>
      </w:pPr>
      <w:r w:rsidRPr="00461CA5">
        <w:rPr>
          <w:rFonts w:hint="eastAsia"/>
          <w:szCs w:val="21"/>
        </w:rPr>
        <w:t>“</w:t>
      </w:r>
      <w:r w:rsidRPr="00461CA5">
        <w:rPr>
          <w:rFonts w:hint="eastAsia"/>
          <w:bCs/>
        </w:rPr>
        <w:t>当缓慢拉动活塞时，如果装置气密性良好</w:t>
      </w:r>
      <w:r w:rsidRPr="00461CA5">
        <w:rPr>
          <w:rFonts w:hint="eastAsia"/>
          <w:szCs w:val="21"/>
        </w:rPr>
        <w:t>”，</w:t>
      </w:r>
      <w:r w:rsidRPr="00461CA5">
        <w:rPr>
          <w:rFonts w:hint="eastAsia"/>
          <w:bCs/>
          <w:szCs w:val="21"/>
        </w:rPr>
        <w:t>则瓶内压强减小，会有气体从长颈漏斗进入</w:t>
      </w:r>
      <w:r>
        <w:rPr>
          <w:rFonts w:hint="eastAsia"/>
          <w:bCs/>
          <w:szCs w:val="21"/>
        </w:rPr>
        <w:t>，从而看到</w:t>
      </w:r>
      <w:r w:rsidRPr="00461CA5">
        <w:rPr>
          <w:rFonts w:hint="eastAsia"/>
          <w:bCs/>
        </w:rPr>
        <w:t>长颈漏斗下端管口产生气泡</w:t>
      </w:r>
      <w:r w:rsidRPr="00461CA5">
        <w:rPr>
          <w:rFonts w:hint="eastAsia"/>
          <w:bCs/>
          <w:szCs w:val="21"/>
        </w:rPr>
        <w:t>。</w:t>
      </w:r>
    </w:p>
    <w:p w:rsidR="009C2B0E" w:rsidRPr="00461CA5" w:rsidRDefault="009C2B0E" w:rsidP="005C353C">
      <w:pPr>
        <w:spacing w:line="360" w:lineRule="auto"/>
        <w:rPr>
          <w:szCs w:val="21"/>
        </w:rPr>
      </w:pPr>
      <w:r w:rsidRPr="00461CA5">
        <w:rPr>
          <w:rFonts w:hint="eastAsia"/>
          <w:bCs/>
          <w:szCs w:val="21"/>
        </w:rPr>
        <w:t>答案：</w:t>
      </w:r>
      <w:r w:rsidRPr="00461CA5">
        <w:rPr>
          <w:szCs w:val="21"/>
        </w:rPr>
        <w:t>D</w:t>
      </w:r>
    </w:p>
    <w:p w:rsidR="009C2B0E" w:rsidRPr="005C353C" w:rsidRDefault="009C2B0E" w:rsidP="005C353C"/>
    <w:sectPr w:rsidR="009C2B0E" w:rsidRPr="005C353C" w:rsidSect="002D6B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B0E" w:rsidRDefault="009C2B0E" w:rsidP="0054195D">
      <w:pPr>
        <w:spacing w:line="240" w:lineRule="auto"/>
      </w:pPr>
      <w:r>
        <w:separator/>
      </w:r>
    </w:p>
  </w:endnote>
  <w:endnote w:type="continuationSeparator" w:id="1">
    <w:p w:rsidR="009C2B0E" w:rsidRDefault="009C2B0E" w:rsidP="00541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0E" w:rsidRDefault="009C2B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0E" w:rsidRDefault="009C2B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0E" w:rsidRDefault="009C2B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B0E" w:rsidRDefault="009C2B0E" w:rsidP="0054195D">
      <w:pPr>
        <w:spacing w:line="240" w:lineRule="auto"/>
      </w:pPr>
      <w:r>
        <w:separator/>
      </w:r>
    </w:p>
  </w:footnote>
  <w:footnote w:type="continuationSeparator" w:id="1">
    <w:p w:rsidR="009C2B0E" w:rsidRDefault="009C2B0E" w:rsidP="005419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0E" w:rsidRDefault="009C2B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0E" w:rsidRDefault="009C2B0E" w:rsidP="005C353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B0E" w:rsidRDefault="009C2B0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195D"/>
    <w:rsid w:val="002D6B7B"/>
    <w:rsid w:val="00461CA5"/>
    <w:rsid w:val="0054195D"/>
    <w:rsid w:val="005C353C"/>
    <w:rsid w:val="00887B17"/>
    <w:rsid w:val="009C2B0E"/>
    <w:rsid w:val="00A96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95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195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4195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4195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4195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32</Words>
  <Characters>189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2011-05-20T01:27:00Z</dcterms:created>
  <dcterms:modified xsi:type="dcterms:W3CDTF">2011-05-24T03:53:00Z</dcterms:modified>
</cp:coreProperties>
</file>