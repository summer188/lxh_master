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042" w:rsidRPr="00461CA5" w:rsidRDefault="00E33042" w:rsidP="002E05AC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下列操作中，可以鉴别空气、氧气和二氧化碳三瓶气体的是（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  <w:r w:rsidRPr="00461CA5">
        <w:rPr>
          <w:szCs w:val="21"/>
        </w:rPr>
        <w:t xml:space="preserve">             </w:t>
      </w:r>
    </w:p>
    <w:p w:rsidR="00E33042" w:rsidRPr="00461CA5" w:rsidRDefault="00E33042" w:rsidP="002E05AC">
      <w:pPr>
        <w:spacing w:line="360" w:lineRule="auto"/>
        <w:rPr>
          <w:szCs w:val="21"/>
        </w:rPr>
      </w:pPr>
      <w:r w:rsidRPr="00461CA5">
        <w:rPr>
          <w:szCs w:val="21"/>
        </w:rPr>
        <w:t xml:space="preserve">A. </w:t>
      </w:r>
      <w:r w:rsidRPr="00461CA5">
        <w:rPr>
          <w:rFonts w:hint="eastAsia"/>
          <w:szCs w:val="21"/>
        </w:rPr>
        <w:t>观察气体颜色</w:t>
      </w:r>
      <w:r w:rsidRPr="00461CA5">
        <w:rPr>
          <w:szCs w:val="21"/>
        </w:rPr>
        <w:tab/>
        <w:t xml:space="preserve">    </w:t>
      </w:r>
    </w:p>
    <w:p w:rsidR="00E33042" w:rsidRPr="00461CA5" w:rsidRDefault="00E33042" w:rsidP="002E05AC">
      <w:pPr>
        <w:spacing w:line="360" w:lineRule="auto"/>
        <w:rPr>
          <w:szCs w:val="21"/>
        </w:rPr>
      </w:pPr>
      <w:r w:rsidRPr="00461CA5">
        <w:rPr>
          <w:szCs w:val="21"/>
        </w:rPr>
        <w:t xml:space="preserve">B. </w:t>
      </w:r>
      <w:r w:rsidRPr="00461CA5">
        <w:rPr>
          <w:rFonts w:hint="eastAsia"/>
          <w:szCs w:val="21"/>
        </w:rPr>
        <w:t>闻气体的气味</w:t>
      </w:r>
      <w:r w:rsidRPr="00461CA5">
        <w:rPr>
          <w:szCs w:val="21"/>
        </w:rPr>
        <w:t xml:space="preserve">    </w:t>
      </w:r>
    </w:p>
    <w:p w:rsidR="00E33042" w:rsidRPr="00461CA5" w:rsidRDefault="00E33042" w:rsidP="002E05AC">
      <w:pPr>
        <w:spacing w:line="360" w:lineRule="auto"/>
        <w:rPr>
          <w:szCs w:val="21"/>
        </w:rPr>
      </w:pPr>
      <w:r w:rsidRPr="00461CA5">
        <w:rPr>
          <w:szCs w:val="21"/>
        </w:rPr>
        <w:t xml:space="preserve">C. </w:t>
      </w:r>
      <w:r w:rsidRPr="00461CA5">
        <w:rPr>
          <w:rFonts w:hint="eastAsia"/>
          <w:szCs w:val="21"/>
        </w:rPr>
        <w:t>插入燃着的木条</w:t>
      </w:r>
      <w:r w:rsidRPr="00461CA5">
        <w:rPr>
          <w:szCs w:val="21"/>
        </w:rPr>
        <w:t xml:space="preserve">    </w:t>
      </w:r>
    </w:p>
    <w:p w:rsidR="00E33042" w:rsidRDefault="00E33042" w:rsidP="002E05AC">
      <w:pPr>
        <w:spacing w:line="360" w:lineRule="auto"/>
        <w:rPr>
          <w:szCs w:val="21"/>
        </w:rPr>
      </w:pPr>
      <w:r w:rsidRPr="00461CA5">
        <w:rPr>
          <w:szCs w:val="21"/>
        </w:rPr>
        <w:t xml:space="preserve">D. </w:t>
      </w:r>
      <w:r w:rsidRPr="00461CA5">
        <w:rPr>
          <w:rFonts w:hint="eastAsia"/>
          <w:szCs w:val="21"/>
        </w:rPr>
        <w:t>倒入澄清的石灰水</w:t>
      </w:r>
    </w:p>
    <w:p w:rsidR="00E33042" w:rsidRPr="00461CA5" w:rsidRDefault="00E33042" w:rsidP="002E05AC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E33042" w:rsidRDefault="00E33042" w:rsidP="002E05AC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鉴别：利用特有的物理性质或化学性质将几种物质区分开。</w:t>
      </w:r>
    </w:p>
    <w:p w:rsidR="00E33042" w:rsidRPr="00461CA5" w:rsidRDefault="00E33042" w:rsidP="002E05AC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C</w:t>
      </w:r>
    </w:p>
    <w:p w:rsidR="00E33042" w:rsidRPr="002E05AC" w:rsidRDefault="00E33042" w:rsidP="002E05AC"/>
    <w:sectPr w:rsidR="00E33042" w:rsidRPr="002E05AC" w:rsidSect="005752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042" w:rsidRDefault="00E33042" w:rsidP="00176454">
      <w:pPr>
        <w:spacing w:line="240" w:lineRule="auto"/>
      </w:pPr>
      <w:r>
        <w:separator/>
      </w:r>
    </w:p>
  </w:endnote>
  <w:endnote w:type="continuationSeparator" w:id="1">
    <w:p w:rsidR="00E33042" w:rsidRDefault="00E33042" w:rsidP="00176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042" w:rsidRDefault="00E330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042" w:rsidRDefault="00E330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042" w:rsidRDefault="00E330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042" w:rsidRDefault="00E33042" w:rsidP="00176454">
      <w:pPr>
        <w:spacing w:line="240" w:lineRule="auto"/>
      </w:pPr>
      <w:r>
        <w:separator/>
      </w:r>
    </w:p>
  </w:footnote>
  <w:footnote w:type="continuationSeparator" w:id="1">
    <w:p w:rsidR="00E33042" w:rsidRDefault="00E33042" w:rsidP="001764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042" w:rsidRDefault="00E330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042" w:rsidRDefault="00E33042" w:rsidP="002E05A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042" w:rsidRDefault="00E330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6454"/>
    <w:rsid w:val="00176454"/>
    <w:rsid w:val="001D1A9B"/>
    <w:rsid w:val="002E05AC"/>
    <w:rsid w:val="00461CA5"/>
    <w:rsid w:val="00575224"/>
    <w:rsid w:val="00BC0A8C"/>
    <w:rsid w:val="00E3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5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7645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645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7645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7645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</Words>
  <Characters>119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2011-05-20T01:17:00Z</dcterms:created>
  <dcterms:modified xsi:type="dcterms:W3CDTF">2011-05-24T03:47:00Z</dcterms:modified>
</cp:coreProperties>
</file>