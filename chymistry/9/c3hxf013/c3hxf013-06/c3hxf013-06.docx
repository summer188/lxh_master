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BA" w:rsidRPr="00461CA5" w:rsidRDefault="00A92BBA" w:rsidP="00A04760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下列图示的实验操作中，</w:t>
      </w:r>
      <w:r w:rsidRPr="00461CA5">
        <w:rPr>
          <w:rFonts w:hint="eastAsia"/>
          <w:szCs w:val="21"/>
          <w:em w:val="dot"/>
        </w:rPr>
        <w:t>不正确</w:t>
      </w:r>
      <w:r w:rsidRPr="00461CA5">
        <w:rPr>
          <w:rFonts w:hint="eastAsia"/>
          <w:szCs w:val="21"/>
        </w:rPr>
        <w:t>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  <w:r w:rsidRPr="00461CA5">
        <w:rPr>
          <w:szCs w:val="21"/>
        </w:rPr>
        <w:t xml:space="preserve">    </w:t>
      </w:r>
    </w:p>
    <w:p w:rsidR="00A92BBA" w:rsidRPr="00461CA5" w:rsidRDefault="00A92BBA" w:rsidP="00A04760">
      <w:pPr>
        <w:spacing w:line="360" w:lineRule="auto"/>
        <w:jc w:val="center"/>
        <w:rPr>
          <w:szCs w:val="21"/>
        </w:rPr>
      </w:pPr>
      <w:r w:rsidRPr="00E00A95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1.5pt;height:79.5pt;visibility:visible">
            <v:imagedata r:id="rId6" o:title="" gain="69719f"/>
          </v:shape>
        </w:pict>
      </w:r>
    </w:p>
    <w:p w:rsidR="00A92BBA" w:rsidRPr="00461CA5" w:rsidRDefault="00A92BBA" w:rsidP="00A047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熄灭酒精灯</w:t>
      </w:r>
      <w:r w:rsidRPr="00461CA5">
        <w:rPr>
          <w:szCs w:val="21"/>
        </w:rPr>
        <w:t xml:space="preserve">  </w:t>
      </w:r>
      <w:r w:rsidRPr="00461CA5">
        <w:rPr>
          <w:szCs w:val="21"/>
        </w:rPr>
        <w:tab/>
        <w:t xml:space="preserve"> </w:t>
      </w:r>
    </w:p>
    <w:p w:rsidR="00A92BBA" w:rsidRPr="00461CA5" w:rsidRDefault="00A92BBA" w:rsidP="00A047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检查装置气密性</w:t>
      </w:r>
      <w:r w:rsidRPr="00461CA5">
        <w:rPr>
          <w:szCs w:val="21"/>
        </w:rPr>
        <w:t xml:space="preserve"> </w:t>
      </w:r>
      <w:r w:rsidRPr="00461CA5">
        <w:rPr>
          <w:szCs w:val="21"/>
        </w:rPr>
        <w:tab/>
      </w:r>
    </w:p>
    <w:p w:rsidR="00A92BBA" w:rsidRPr="00461CA5" w:rsidRDefault="00A92BBA" w:rsidP="00A047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倾倒液体</w:t>
      </w:r>
      <w:r w:rsidRPr="00461CA5">
        <w:rPr>
          <w:szCs w:val="21"/>
        </w:rPr>
        <w:tab/>
      </w:r>
      <w:r w:rsidRPr="00461CA5">
        <w:rPr>
          <w:szCs w:val="21"/>
        </w:rPr>
        <w:tab/>
      </w:r>
    </w:p>
    <w:p w:rsidR="00A92BBA" w:rsidRPr="00461CA5" w:rsidRDefault="00A92BBA" w:rsidP="00A04760">
      <w:pPr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加热液体</w:t>
      </w:r>
    </w:p>
    <w:p w:rsidR="00A92BBA" w:rsidRPr="00461CA5" w:rsidRDefault="00A92BBA" w:rsidP="00A04760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A92BBA" w:rsidRDefault="00A92BBA" w:rsidP="00A04760">
      <w:pPr>
        <w:spacing w:line="360" w:lineRule="auto"/>
      </w:pPr>
      <w:r w:rsidRPr="00461CA5">
        <w:rPr>
          <w:rFonts w:hint="eastAsia"/>
          <w:bCs/>
          <w:szCs w:val="21"/>
        </w:rPr>
        <w:t>要明确正确的实验操作方法。</w:t>
      </w:r>
    </w:p>
    <w:p w:rsidR="00A92BBA" w:rsidRPr="00461CA5" w:rsidRDefault="00A92BBA" w:rsidP="00A04760">
      <w:pPr>
        <w:spacing w:line="360" w:lineRule="auto"/>
        <w:rPr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A</w:t>
      </w:r>
    </w:p>
    <w:p w:rsidR="00A92BBA" w:rsidRPr="00BD02BF" w:rsidRDefault="00A92BBA" w:rsidP="00A04760">
      <w:pPr>
        <w:spacing w:line="360" w:lineRule="auto"/>
      </w:pPr>
    </w:p>
    <w:p w:rsidR="00A92BBA" w:rsidRPr="00BC52A5" w:rsidRDefault="00A92BBA" w:rsidP="00A04760"/>
    <w:p w:rsidR="00A92BBA" w:rsidRPr="00A04760" w:rsidRDefault="00A92BBA" w:rsidP="00A04760"/>
    <w:sectPr w:rsidR="00A92BBA" w:rsidRPr="00A04760" w:rsidSect="004B14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BBA" w:rsidRDefault="00A92BBA" w:rsidP="00BD02BF">
      <w:pPr>
        <w:spacing w:line="240" w:lineRule="auto"/>
      </w:pPr>
      <w:r>
        <w:separator/>
      </w:r>
    </w:p>
  </w:endnote>
  <w:endnote w:type="continuationSeparator" w:id="1">
    <w:p w:rsidR="00A92BBA" w:rsidRDefault="00A92BBA" w:rsidP="00BD0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BA" w:rsidRDefault="00A92B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BA" w:rsidRDefault="00A92B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BA" w:rsidRDefault="00A92B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BBA" w:rsidRDefault="00A92BBA" w:rsidP="00BD02BF">
      <w:pPr>
        <w:spacing w:line="240" w:lineRule="auto"/>
      </w:pPr>
      <w:r>
        <w:separator/>
      </w:r>
    </w:p>
  </w:footnote>
  <w:footnote w:type="continuationSeparator" w:id="1">
    <w:p w:rsidR="00A92BBA" w:rsidRDefault="00A92BBA" w:rsidP="00BD02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BA" w:rsidRDefault="00A92B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BA" w:rsidRDefault="00A92BBA" w:rsidP="00A047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BA" w:rsidRDefault="00A92B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02BF"/>
    <w:rsid w:val="00461CA5"/>
    <w:rsid w:val="004B14D6"/>
    <w:rsid w:val="008A3BB3"/>
    <w:rsid w:val="00A04760"/>
    <w:rsid w:val="00A92BBA"/>
    <w:rsid w:val="00BC52A5"/>
    <w:rsid w:val="00BD02BF"/>
    <w:rsid w:val="00D737DD"/>
    <w:rsid w:val="00E0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2B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D02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02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D02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D02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D02B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02B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</Words>
  <Characters>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2011-05-20T01:14:00Z</dcterms:created>
  <dcterms:modified xsi:type="dcterms:W3CDTF">2011-05-24T03:46:00Z</dcterms:modified>
</cp:coreProperties>
</file>