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3F5" w:rsidRPr="00461CA5" w:rsidRDefault="005413F5" w:rsidP="008F718D">
      <w:pPr>
        <w:spacing w:line="360" w:lineRule="auto"/>
        <w:rPr>
          <w:szCs w:val="21"/>
        </w:rPr>
      </w:pPr>
      <w:r w:rsidRPr="00461CA5">
        <w:rPr>
          <w:rFonts w:hint="eastAsia"/>
          <w:szCs w:val="21"/>
        </w:rPr>
        <w:t>法国科学家拉瓦锡研究空气的组成时给固体氧化汞加强热，氧化汞受热时的变化可用下图表示（图中</w:t>
      </w:r>
      <w:r w:rsidRPr="00742473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W020070515383060617961" style="width:14.25pt;height:15pt;visibility:visible">
            <v:imagedata r:id="rId6" o:title=""/>
          </v:shape>
        </w:pict>
      </w:r>
      <w:r w:rsidRPr="00461CA5">
        <w:rPr>
          <w:rFonts w:hint="eastAsia"/>
          <w:szCs w:val="21"/>
        </w:rPr>
        <w:t>表示汞原子，</w:t>
      </w:r>
      <w:r w:rsidRPr="00742473">
        <w:rPr>
          <w:noProof/>
          <w:szCs w:val="21"/>
        </w:rPr>
        <w:pict>
          <v:shape id="图片 2" o:spid="_x0000_i1026" type="#_x0000_t75" alt="W020070515383060619986" style="width:10.5pt;height:9.75pt;visibility:visible">
            <v:imagedata r:id="rId7" o:title=""/>
          </v:shape>
        </w:pict>
      </w:r>
      <w:r w:rsidRPr="00461CA5">
        <w:rPr>
          <w:rFonts w:hint="eastAsia"/>
          <w:szCs w:val="21"/>
        </w:rPr>
        <w:t>表示氧原子），下列说法中，</w:t>
      </w:r>
      <w:r w:rsidRPr="00461CA5">
        <w:rPr>
          <w:rFonts w:hint="eastAsia"/>
          <w:szCs w:val="21"/>
          <w:em w:val="dot"/>
        </w:rPr>
        <w:t>错误</w:t>
      </w:r>
      <w:r w:rsidRPr="00461CA5">
        <w:rPr>
          <w:rFonts w:hint="eastAsia"/>
          <w:szCs w:val="21"/>
        </w:rPr>
        <w:t>的是（</w:t>
      </w:r>
      <w:r w:rsidRPr="00461CA5">
        <w:rPr>
          <w:szCs w:val="21"/>
        </w:rPr>
        <w:t xml:space="preserve">    </w:t>
      </w:r>
      <w:r w:rsidRPr="00461CA5">
        <w:rPr>
          <w:rFonts w:hint="eastAsia"/>
          <w:szCs w:val="21"/>
        </w:rPr>
        <w:t>）</w:t>
      </w:r>
    </w:p>
    <w:p w:rsidR="005413F5" w:rsidRPr="00461CA5" w:rsidRDefault="005413F5" w:rsidP="008F718D">
      <w:pPr>
        <w:spacing w:line="360" w:lineRule="auto"/>
        <w:jc w:val="center"/>
        <w:rPr>
          <w:szCs w:val="21"/>
        </w:rPr>
      </w:pPr>
      <w:r w:rsidRPr="00461CA5">
        <w:object w:dxaOrig="6944" w:dyaOrig="1080">
          <v:shape id="_x0000_i1027" type="#_x0000_t75" style="width:347.25pt;height:54pt" o:ole="">
            <v:imagedata r:id="rId8" o:title="" gain="69719f"/>
          </v:shape>
          <o:OLEObject Type="Embed" ProgID="Paint.Picture" ShapeID="_x0000_i1027" DrawAspect="Content" ObjectID="_1367743016" r:id="rId9"/>
        </w:object>
      </w:r>
    </w:p>
    <w:p w:rsidR="005413F5" w:rsidRPr="00461CA5" w:rsidRDefault="005413F5" w:rsidP="008F718D">
      <w:pPr>
        <w:spacing w:line="360" w:lineRule="auto"/>
        <w:rPr>
          <w:szCs w:val="21"/>
        </w:rPr>
      </w:pPr>
      <w:r w:rsidRPr="00461CA5">
        <w:rPr>
          <w:szCs w:val="21"/>
        </w:rPr>
        <w:t xml:space="preserve">A. </w:t>
      </w:r>
      <w:r w:rsidRPr="00461CA5">
        <w:rPr>
          <w:rFonts w:hint="eastAsia"/>
          <w:szCs w:val="21"/>
        </w:rPr>
        <w:t>氧化汞受热时能分解成汞和氧气</w:t>
      </w:r>
      <w:r w:rsidRPr="00461CA5">
        <w:rPr>
          <w:szCs w:val="21"/>
        </w:rPr>
        <w:t xml:space="preserve">       </w:t>
      </w:r>
    </w:p>
    <w:p w:rsidR="005413F5" w:rsidRPr="00461CA5" w:rsidRDefault="005413F5" w:rsidP="008F718D">
      <w:pPr>
        <w:spacing w:line="360" w:lineRule="auto"/>
        <w:rPr>
          <w:szCs w:val="21"/>
        </w:rPr>
      </w:pPr>
      <w:r w:rsidRPr="00461CA5">
        <w:rPr>
          <w:szCs w:val="21"/>
        </w:rPr>
        <w:t xml:space="preserve">B. </w:t>
      </w:r>
      <w:r w:rsidRPr="00461CA5">
        <w:rPr>
          <w:rFonts w:hint="eastAsia"/>
          <w:szCs w:val="21"/>
        </w:rPr>
        <w:t>原子在化学变化中不能再分</w:t>
      </w:r>
    </w:p>
    <w:p w:rsidR="005413F5" w:rsidRPr="00461CA5" w:rsidRDefault="005413F5" w:rsidP="008F718D">
      <w:pPr>
        <w:spacing w:line="360" w:lineRule="auto"/>
        <w:rPr>
          <w:szCs w:val="21"/>
        </w:rPr>
      </w:pPr>
      <w:r w:rsidRPr="00461CA5">
        <w:rPr>
          <w:szCs w:val="21"/>
        </w:rPr>
        <w:t xml:space="preserve">C. </w:t>
      </w:r>
      <w:r w:rsidRPr="00461CA5">
        <w:rPr>
          <w:rFonts w:hint="eastAsia"/>
          <w:szCs w:val="21"/>
        </w:rPr>
        <w:t>氧化汞分子是由氧原子和汞原子构成的</w:t>
      </w:r>
      <w:r w:rsidRPr="00461CA5">
        <w:rPr>
          <w:szCs w:val="21"/>
        </w:rPr>
        <w:t xml:space="preserve"> </w:t>
      </w:r>
    </w:p>
    <w:p w:rsidR="005413F5" w:rsidRPr="00461CA5" w:rsidRDefault="005413F5" w:rsidP="008F718D">
      <w:pPr>
        <w:spacing w:line="360" w:lineRule="auto"/>
        <w:rPr>
          <w:szCs w:val="21"/>
        </w:rPr>
      </w:pPr>
      <w:r w:rsidRPr="00461CA5">
        <w:rPr>
          <w:szCs w:val="21"/>
        </w:rPr>
        <w:t xml:space="preserve">D. </w:t>
      </w:r>
      <w:r w:rsidRPr="00461CA5">
        <w:rPr>
          <w:rFonts w:hint="eastAsia"/>
          <w:szCs w:val="21"/>
        </w:rPr>
        <w:t>所有物质都是由分子构成的</w:t>
      </w:r>
    </w:p>
    <w:p w:rsidR="005413F5" w:rsidRPr="00461CA5" w:rsidRDefault="005413F5" w:rsidP="008F718D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解析：</w:t>
      </w:r>
    </w:p>
    <w:p w:rsidR="005413F5" w:rsidRPr="00461CA5" w:rsidRDefault="005413F5" w:rsidP="008F718D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构成物质的微粒有三种：分子、原子和离子</w:t>
      </w:r>
      <w:r>
        <w:rPr>
          <w:rFonts w:hint="eastAsia"/>
          <w:bCs/>
          <w:szCs w:val="21"/>
        </w:rPr>
        <w:t>，</w:t>
      </w:r>
      <w:r w:rsidRPr="00461CA5">
        <w:rPr>
          <w:bCs/>
          <w:szCs w:val="21"/>
        </w:rPr>
        <w:t>D</w:t>
      </w:r>
      <w:r w:rsidRPr="00461CA5">
        <w:rPr>
          <w:rFonts w:hint="eastAsia"/>
          <w:bCs/>
          <w:szCs w:val="21"/>
        </w:rPr>
        <w:t>选项错</w:t>
      </w:r>
      <w:r>
        <w:rPr>
          <w:rFonts w:hint="eastAsia"/>
          <w:bCs/>
          <w:szCs w:val="21"/>
        </w:rPr>
        <w:t>。</w:t>
      </w:r>
    </w:p>
    <w:p w:rsidR="005413F5" w:rsidRPr="00461CA5" w:rsidRDefault="005413F5" w:rsidP="008F718D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答案：</w:t>
      </w:r>
      <w:r w:rsidRPr="00461CA5">
        <w:rPr>
          <w:szCs w:val="21"/>
        </w:rPr>
        <w:t>D</w:t>
      </w:r>
    </w:p>
    <w:p w:rsidR="005413F5" w:rsidRPr="008F718D" w:rsidRDefault="005413F5" w:rsidP="008F718D"/>
    <w:sectPr w:rsidR="005413F5" w:rsidRPr="008F718D" w:rsidSect="00F020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3F5" w:rsidRDefault="005413F5" w:rsidP="0007517D">
      <w:pPr>
        <w:spacing w:line="240" w:lineRule="auto"/>
      </w:pPr>
      <w:r>
        <w:separator/>
      </w:r>
    </w:p>
  </w:endnote>
  <w:endnote w:type="continuationSeparator" w:id="1">
    <w:p w:rsidR="005413F5" w:rsidRDefault="005413F5" w:rsidP="000751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3F5" w:rsidRDefault="005413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3F5" w:rsidRDefault="005413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3F5" w:rsidRDefault="005413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3F5" w:rsidRDefault="005413F5" w:rsidP="0007517D">
      <w:pPr>
        <w:spacing w:line="240" w:lineRule="auto"/>
      </w:pPr>
      <w:r>
        <w:separator/>
      </w:r>
    </w:p>
  </w:footnote>
  <w:footnote w:type="continuationSeparator" w:id="1">
    <w:p w:rsidR="005413F5" w:rsidRDefault="005413F5" w:rsidP="0007517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3F5" w:rsidRDefault="005413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3F5" w:rsidRDefault="005413F5" w:rsidP="008F718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3F5" w:rsidRDefault="005413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517D"/>
    <w:rsid w:val="0007517D"/>
    <w:rsid w:val="00461CA5"/>
    <w:rsid w:val="005413F5"/>
    <w:rsid w:val="00742473"/>
    <w:rsid w:val="008F718D"/>
    <w:rsid w:val="00C637A6"/>
    <w:rsid w:val="00EA3A9F"/>
    <w:rsid w:val="00F02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17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7517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7517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7517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7517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07517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7517D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31</Words>
  <Characters>177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2011-05-20T01:23:00Z</dcterms:created>
  <dcterms:modified xsi:type="dcterms:W3CDTF">2011-05-24T03:51:00Z</dcterms:modified>
</cp:coreProperties>
</file>