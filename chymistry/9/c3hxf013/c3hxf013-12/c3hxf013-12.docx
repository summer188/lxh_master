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CC" w:rsidRPr="00461CA5" w:rsidRDefault="00076ECC" w:rsidP="003D261B">
      <w:pPr>
        <w:snapToGrid w:val="0"/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用分子的观点解释下列现象，</w:t>
      </w:r>
      <w:r w:rsidRPr="00461CA5">
        <w:rPr>
          <w:rFonts w:hint="eastAsia"/>
          <w:szCs w:val="21"/>
          <w:em w:val="dot"/>
        </w:rPr>
        <w:t>错误</w:t>
      </w:r>
      <w:r w:rsidRPr="00461CA5">
        <w:rPr>
          <w:rFonts w:hint="eastAsia"/>
          <w:szCs w:val="21"/>
        </w:rPr>
        <w:t>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076ECC" w:rsidRPr="00461CA5" w:rsidRDefault="00076ECC" w:rsidP="003D261B">
      <w:pPr>
        <w:snapToGrid w:val="0"/>
        <w:spacing w:line="360" w:lineRule="auto"/>
        <w:rPr>
          <w:szCs w:val="21"/>
        </w:rPr>
      </w:pPr>
      <w:r w:rsidRPr="00461CA5">
        <w:rPr>
          <w:szCs w:val="21"/>
        </w:rPr>
        <w:t xml:space="preserve">A. </w:t>
      </w:r>
      <w:r w:rsidRPr="00461CA5">
        <w:rPr>
          <w:rFonts w:hint="eastAsia"/>
          <w:szCs w:val="21"/>
        </w:rPr>
        <w:t>食物腐败</w:t>
      </w:r>
      <w:r w:rsidRPr="00461CA5">
        <w:rPr>
          <w:szCs w:val="21"/>
        </w:rPr>
        <w:t>──</w:t>
      </w:r>
      <w:r w:rsidRPr="00461CA5">
        <w:rPr>
          <w:rFonts w:hint="eastAsia"/>
          <w:szCs w:val="21"/>
        </w:rPr>
        <w:t>分子发生变化</w:t>
      </w:r>
      <w:r w:rsidRPr="00461CA5">
        <w:rPr>
          <w:szCs w:val="21"/>
        </w:rPr>
        <w:t xml:space="preserve">    </w:t>
      </w:r>
    </w:p>
    <w:p w:rsidR="00076ECC" w:rsidRPr="00461CA5" w:rsidRDefault="00076ECC" w:rsidP="003D261B">
      <w:pPr>
        <w:snapToGrid w:val="0"/>
        <w:spacing w:line="360" w:lineRule="auto"/>
        <w:rPr>
          <w:szCs w:val="21"/>
        </w:rPr>
      </w:pPr>
      <w:r w:rsidRPr="00461CA5">
        <w:rPr>
          <w:szCs w:val="21"/>
        </w:rPr>
        <w:t xml:space="preserve">B. </w:t>
      </w:r>
      <w:r w:rsidRPr="00461CA5">
        <w:rPr>
          <w:rFonts w:hint="eastAsia"/>
          <w:szCs w:val="21"/>
        </w:rPr>
        <w:t>花香四溢</w:t>
      </w:r>
      <w:r w:rsidRPr="00461CA5">
        <w:rPr>
          <w:szCs w:val="21"/>
        </w:rPr>
        <w:t>──</w:t>
      </w:r>
      <w:r w:rsidRPr="00461CA5">
        <w:rPr>
          <w:rFonts w:hint="eastAsia"/>
          <w:szCs w:val="21"/>
        </w:rPr>
        <w:t>分子不停地运动</w:t>
      </w:r>
    </w:p>
    <w:p w:rsidR="00076ECC" w:rsidRPr="00461CA5" w:rsidRDefault="00076ECC" w:rsidP="003D261B">
      <w:pPr>
        <w:snapToGrid w:val="0"/>
        <w:spacing w:line="360" w:lineRule="auto"/>
        <w:rPr>
          <w:szCs w:val="21"/>
        </w:rPr>
      </w:pPr>
      <w:r w:rsidRPr="00461CA5">
        <w:rPr>
          <w:szCs w:val="21"/>
        </w:rPr>
        <w:t xml:space="preserve">C. </w:t>
      </w:r>
      <w:r w:rsidRPr="00461CA5">
        <w:rPr>
          <w:rFonts w:hint="eastAsia"/>
          <w:szCs w:val="21"/>
        </w:rPr>
        <w:t>酒精挥发</w:t>
      </w:r>
      <w:r w:rsidRPr="00461CA5">
        <w:rPr>
          <w:szCs w:val="21"/>
        </w:rPr>
        <w:t>──</w:t>
      </w:r>
      <w:r w:rsidRPr="00461CA5">
        <w:rPr>
          <w:rFonts w:hint="eastAsia"/>
          <w:szCs w:val="21"/>
        </w:rPr>
        <w:t>分子间隔变大</w:t>
      </w:r>
    </w:p>
    <w:p w:rsidR="00076ECC" w:rsidRPr="00461CA5" w:rsidRDefault="00076ECC" w:rsidP="003D261B">
      <w:pPr>
        <w:snapToGrid w:val="0"/>
        <w:spacing w:line="360" w:lineRule="auto"/>
        <w:rPr>
          <w:szCs w:val="21"/>
        </w:rPr>
      </w:pPr>
      <w:r w:rsidRPr="00461CA5">
        <w:rPr>
          <w:szCs w:val="21"/>
        </w:rPr>
        <w:t xml:space="preserve">D. </w:t>
      </w:r>
      <w:r w:rsidRPr="00461CA5">
        <w:rPr>
          <w:rFonts w:hint="eastAsia"/>
          <w:szCs w:val="21"/>
        </w:rPr>
        <w:t>热胀冷缩</w:t>
      </w:r>
      <w:r w:rsidRPr="00461CA5">
        <w:rPr>
          <w:szCs w:val="21"/>
        </w:rPr>
        <w:t>──</w:t>
      </w:r>
      <w:r w:rsidRPr="00461CA5">
        <w:rPr>
          <w:rFonts w:hint="eastAsia"/>
          <w:szCs w:val="21"/>
        </w:rPr>
        <w:t>分子大小随温度的变化而改变</w:t>
      </w:r>
    </w:p>
    <w:p w:rsidR="00076ECC" w:rsidRPr="00461CA5" w:rsidRDefault="00076ECC" w:rsidP="003D261B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076ECC" w:rsidRDefault="00076ECC" w:rsidP="003D261B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本题考查分子的</w:t>
      </w:r>
      <w:r>
        <w:rPr>
          <w:rFonts w:hint="eastAsia"/>
          <w:bCs/>
          <w:szCs w:val="21"/>
        </w:rPr>
        <w:t>基本</w:t>
      </w:r>
      <w:r w:rsidRPr="00461CA5">
        <w:rPr>
          <w:rFonts w:hint="eastAsia"/>
          <w:bCs/>
          <w:szCs w:val="21"/>
        </w:rPr>
        <w:t>性质及化学变化的实质。</w:t>
      </w:r>
    </w:p>
    <w:p w:rsidR="00076ECC" w:rsidRPr="003D261B" w:rsidRDefault="00076ECC" w:rsidP="003D261B">
      <w:pPr>
        <w:spacing w:line="360" w:lineRule="auto"/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D</w:t>
      </w:r>
    </w:p>
    <w:sectPr w:rsidR="00076ECC" w:rsidRPr="003D261B" w:rsidSect="00B973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ECC" w:rsidRDefault="00076ECC" w:rsidP="003D261B">
      <w:pPr>
        <w:spacing w:line="240" w:lineRule="auto"/>
      </w:pPr>
      <w:r>
        <w:separator/>
      </w:r>
    </w:p>
  </w:endnote>
  <w:endnote w:type="continuationSeparator" w:id="1">
    <w:p w:rsidR="00076ECC" w:rsidRDefault="00076ECC" w:rsidP="003D2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ECC" w:rsidRDefault="00076E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ECC" w:rsidRDefault="00076E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ECC" w:rsidRDefault="00076E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ECC" w:rsidRDefault="00076ECC" w:rsidP="003D261B">
      <w:pPr>
        <w:spacing w:line="240" w:lineRule="auto"/>
      </w:pPr>
      <w:r>
        <w:separator/>
      </w:r>
    </w:p>
  </w:footnote>
  <w:footnote w:type="continuationSeparator" w:id="1">
    <w:p w:rsidR="00076ECC" w:rsidRDefault="00076ECC" w:rsidP="003D26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ECC" w:rsidRDefault="00076E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ECC" w:rsidRDefault="00076ECC" w:rsidP="0030582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ECC" w:rsidRDefault="00076E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61B"/>
    <w:rsid w:val="00076ECC"/>
    <w:rsid w:val="00305820"/>
    <w:rsid w:val="003D261B"/>
    <w:rsid w:val="0040199C"/>
    <w:rsid w:val="00461CA5"/>
    <w:rsid w:val="00B973C0"/>
    <w:rsid w:val="00EC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61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261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D261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D261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D261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19</Words>
  <Characters>111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2011-05-20T01:22:00Z</dcterms:created>
  <dcterms:modified xsi:type="dcterms:W3CDTF">2011-05-24T03:50:00Z</dcterms:modified>
</cp:coreProperties>
</file>