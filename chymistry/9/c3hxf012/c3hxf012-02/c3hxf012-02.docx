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98" w:rsidRPr="00AE5819" w:rsidRDefault="00244D98" w:rsidP="00D33FF6">
      <w:pPr>
        <w:autoSpaceDN w:val="0"/>
        <w:snapToGrid w:val="0"/>
        <w:spacing w:line="360" w:lineRule="auto"/>
        <w:textAlignment w:val="center"/>
        <w:rPr>
          <w:color w:val="000000"/>
        </w:rPr>
      </w:pPr>
      <w:r w:rsidRPr="00AE5819">
        <w:rPr>
          <w:rFonts w:hint="eastAsia"/>
          <w:color w:val="000000"/>
        </w:rPr>
        <w:t>若用</w:t>
      </w:r>
      <w:r w:rsidRPr="00AE5819">
        <w:rPr>
          <w:color w:val="000000"/>
        </w:rPr>
        <w:t xml:space="preserve"> </w:t>
      </w:r>
      <w:r w:rsidRPr="00AE5819">
        <w:rPr>
          <w:color w:val="000000"/>
        </w:rPr>
        <w:object w:dxaOrig="34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7.25pt" o:ole="">
            <v:imagedata r:id="rId6" o:title=""/>
          </v:shape>
          <o:OLEObject Type="Embed" ProgID="Paint.Picture" ShapeID="_x0000_i1025" DrawAspect="Content" ObjectID="_1367394838" r:id="rId7"/>
        </w:object>
      </w:r>
      <w:r w:rsidRPr="00AE5819">
        <w:rPr>
          <w:color w:val="000000"/>
        </w:rPr>
        <w:t xml:space="preserve">  </w:t>
      </w:r>
      <w:r w:rsidRPr="00AE5819">
        <w:rPr>
          <w:rFonts w:hint="eastAsia"/>
          <w:color w:val="000000"/>
        </w:rPr>
        <w:t>表示氢原子，用</w:t>
      </w:r>
      <w:r w:rsidRPr="00AE5819">
        <w:rPr>
          <w:color w:val="000000"/>
        </w:rPr>
        <w:t xml:space="preserve"> </w:t>
      </w:r>
      <w:r w:rsidRPr="00AE5819">
        <w:rPr>
          <w:color w:val="000000"/>
        </w:rPr>
        <w:object w:dxaOrig="465" w:dyaOrig="435">
          <v:shape id="_x0000_i1026" type="#_x0000_t75" style="width:21.75pt;height:18.75pt" o:ole="">
            <v:imagedata r:id="rId8" o:title=""/>
          </v:shape>
          <o:OLEObject Type="Embed" ProgID="Paint.Picture" ShapeID="_x0000_i1026" DrawAspect="Content" ObjectID="_1367394839" r:id="rId9"/>
        </w:object>
      </w:r>
      <w:r w:rsidRPr="00AE5819">
        <w:rPr>
          <w:color w:val="000000"/>
        </w:rPr>
        <w:t xml:space="preserve"> </w:t>
      </w:r>
      <w:r w:rsidRPr="00AE5819">
        <w:rPr>
          <w:rFonts w:hint="eastAsia"/>
          <w:color w:val="000000"/>
        </w:rPr>
        <w:t>表示氧原子，则保持水的化学性质的粒子可以表示为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244D98" w:rsidRPr="00AE5819" w:rsidRDefault="00244D98" w:rsidP="00D33FF6">
      <w:pPr>
        <w:autoSpaceDN w:val="0"/>
        <w:snapToGrid w:val="0"/>
        <w:spacing w:line="360" w:lineRule="auto"/>
        <w:rPr>
          <w:color w:val="000000"/>
        </w:rPr>
      </w:pPr>
      <w:r w:rsidRPr="00DF019D">
        <w:rPr>
          <w:color w:val="000000"/>
        </w:rPr>
        <w:pict>
          <v:shape id="_x0000_i1027" type="#_x0000_t75" style="width:301.5pt;height:43.5pt">
            <v:imagedata r:id="rId10" o:title=""/>
          </v:shape>
        </w:pict>
      </w:r>
    </w:p>
    <w:p w:rsidR="00244D98" w:rsidRPr="00AE5819" w:rsidRDefault="00244D98" w:rsidP="00D33FF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244D98" w:rsidRPr="00AE5819" w:rsidRDefault="00244D98" w:rsidP="00D33FF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水是由分子构成的物质，因此水的化学性质由水分子保持，一个水分子由两个氢原子和一个氧原子构成，</w:t>
      </w:r>
      <w:r w:rsidRPr="00AE5819">
        <w:rPr>
          <w:color w:val="000000"/>
        </w:rPr>
        <w:t>C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表示水分子，因此选</w:t>
      </w:r>
      <w:r w:rsidRPr="00AE5819">
        <w:rPr>
          <w:color w:val="000000"/>
        </w:rPr>
        <w:t>C</w:t>
      </w:r>
      <w:r w:rsidRPr="00AE5819">
        <w:rPr>
          <w:rFonts w:hint="eastAsia"/>
          <w:color w:val="000000"/>
        </w:rPr>
        <w:t>。</w:t>
      </w:r>
    </w:p>
    <w:p w:rsidR="00244D98" w:rsidRPr="00AE5819" w:rsidRDefault="00244D98" w:rsidP="00D33FF6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C</w:t>
      </w:r>
    </w:p>
    <w:p w:rsidR="00244D98" w:rsidRPr="00DF019D" w:rsidRDefault="00244D98" w:rsidP="00D33FF6">
      <w:pPr>
        <w:rPr>
          <w:rFonts w:ascii="宋体" w:cs="宋体"/>
          <w:sz w:val="24"/>
        </w:rPr>
      </w:pPr>
    </w:p>
    <w:p w:rsidR="00244D98" w:rsidRPr="00DF019D" w:rsidRDefault="00244D98" w:rsidP="00D33FF6"/>
    <w:p w:rsidR="00244D98" w:rsidRPr="00D33FF6" w:rsidRDefault="00244D98" w:rsidP="00D33FF6"/>
    <w:sectPr w:rsidR="00244D98" w:rsidRPr="00D33FF6" w:rsidSect="00CD43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D98" w:rsidRDefault="00244D98" w:rsidP="00E71215">
      <w:pPr>
        <w:spacing w:line="240" w:lineRule="auto"/>
      </w:pPr>
      <w:r>
        <w:separator/>
      </w:r>
    </w:p>
  </w:endnote>
  <w:endnote w:type="continuationSeparator" w:id="1">
    <w:p w:rsidR="00244D98" w:rsidRDefault="00244D98" w:rsidP="00E71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98" w:rsidRDefault="00244D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98" w:rsidRDefault="00244D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98" w:rsidRDefault="00244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D98" w:rsidRDefault="00244D98" w:rsidP="00E71215">
      <w:pPr>
        <w:spacing w:line="240" w:lineRule="auto"/>
      </w:pPr>
      <w:r>
        <w:separator/>
      </w:r>
    </w:p>
  </w:footnote>
  <w:footnote w:type="continuationSeparator" w:id="1">
    <w:p w:rsidR="00244D98" w:rsidRDefault="00244D98" w:rsidP="00E7121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98" w:rsidRDefault="00244D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98" w:rsidRDefault="00244D98" w:rsidP="00B515C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98" w:rsidRDefault="00244D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215"/>
    <w:rsid w:val="001929FA"/>
    <w:rsid w:val="00244D98"/>
    <w:rsid w:val="002E154A"/>
    <w:rsid w:val="00AE5819"/>
    <w:rsid w:val="00B515CD"/>
    <w:rsid w:val="00CD4381"/>
    <w:rsid w:val="00D33FF6"/>
    <w:rsid w:val="00DF019D"/>
    <w:rsid w:val="00DF0720"/>
    <w:rsid w:val="00E71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21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7121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7121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E7121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7121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22</Words>
  <Characters>129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2011-05-19T06:54:00Z</dcterms:created>
  <dcterms:modified xsi:type="dcterms:W3CDTF">2011-05-20T03:08:00Z</dcterms:modified>
</cp:coreProperties>
</file>