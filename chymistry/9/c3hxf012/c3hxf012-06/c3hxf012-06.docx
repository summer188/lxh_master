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氧化汞受热时的变化可用下图表示（图中大圆圈表示汞原子，小圆圈表示氧原子）</w:t>
      </w:r>
    </w:p>
    <w:p w:rsidR="00D13400" w:rsidRPr="00AE5819" w:rsidRDefault="00D13400" w:rsidP="00B95CDC">
      <w:pPr>
        <w:spacing w:line="360" w:lineRule="auto"/>
        <w:jc w:val="center"/>
        <w:rPr>
          <w:color w:val="000000"/>
        </w:rPr>
      </w:pPr>
      <w:r w:rsidRPr="00E66CAA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32.5pt;height:58.5pt;visibility:visible">
            <v:imagedata r:id="rId6" o:title=""/>
          </v:shape>
        </w:pic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据图得出的下列结论错误的是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</w:rPr>
        <w:t>氧化汞受热时能分解成汞和氧气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</w:rPr>
        <w:t>原子是化学变化中最小的粒子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C. </w:t>
      </w:r>
      <w:r w:rsidRPr="00AE5819">
        <w:rPr>
          <w:rFonts w:hint="eastAsia"/>
          <w:color w:val="000000"/>
        </w:rPr>
        <w:t>分子在化学变化中可以再分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color w:val="000000"/>
        </w:rPr>
        <w:t xml:space="preserve">D. </w:t>
      </w:r>
      <w:r w:rsidRPr="00AE5819">
        <w:rPr>
          <w:rFonts w:hint="eastAsia"/>
          <w:color w:val="000000"/>
        </w:rPr>
        <w:t>所有的物质都是由分子构成的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这是一个形象说明一个化学变化过程的图，我们可以看到由于原子重新组合，氧化汞分子发生了变化，最终变为汞原子和氧分子，形成汞和氧气两种物质，而汞原子和氧原子在化学变化过程中没有变化，还能看出构成不同物质的粒子有分子也有原子，显然</w:t>
      </w:r>
      <w:r w:rsidRPr="00AE5819">
        <w:rPr>
          <w:color w:val="000000"/>
        </w:rPr>
        <w:t>D</w:t>
      </w:r>
      <w:r>
        <w:rPr>
          <w:rFonts w:hint="eastAsia"/>
          <w:color w:val="000000"/>
        </w:rPr>
        <w:t>选项</w:t>
      </w:r>
      <w:r w:rsidRPr="00AE5819">
        <w:rPr>
          <w:rFonts w:hint="eastAsia"/>
          <w:color w:val="000000"/>
        </w:rPr>
        <w:t>是错误的。</w:t>
      </w:r>
    </w:p>
    <w:p w:rsidR="00D13400" w:rsidRPr="00AE5819" w:rsidRDefault="00D13400" w:rsidP="00B95CD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bCs/>
          <w:color w:val="000000"/>
        </w:rPr>
        <w:t>D</w:t>
      </w:r>
    </w:p>
    <w:p w:rsidR="00D13400" w:rsidRPr="00FD1801" w:rsidRDefault="00D13400" w:rsidP="00B95CDC">
      <w:pPr>
        <w:spacing w:line="360" w:lineRule="auto"/>
      </w:pPr>
    </w:p>
    <w:p w:rsidR="00D13400" w:rsidRPr="004106AE" w:rsidRDefault="00D13400" w:rsidP="00B95CDC"/>
    <w:p w:rsidR="00D13400" w:rsidRPr="00B95CDC" w:rsidRDefault="00D13400" w:rsidP="00B95CDC"/>
    <w:sectPr w:rsidR="00D13400" w:rsidRPr="00B95CDC" w:rsidSect="00007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400" w:rsidRDefault="00D13400" w:rsidP="00FD1801">
      <w:pPr>
        <w:spacing w:line="240" w:lineRule="auto"/>
      </w:pPr>
      <w:r>
        <w:separator/>
      </w:r>
    </w:p>
  </w:endnote>
  <w:endnote w:type="continuationSeparator" w:id="1">
    <w:p w:rsidR="00D13400" w:rsidRDefault="00D13400" w:rsidP="00FD1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00" w:rsidRDefault="00D134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00" w:rsidRDefault="00D134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00" w:rsidRDefault="00D134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400" w:rsidRDefault="00D13400" w:rsidP="00FD1801">
      <w:pPr>
        <w:spacing w:line="240" w:lineRule="auto"/>
      </w:pPr>
      <w:r>
        <w:separator/>
      </w:r>
    </w:p>
  </w:footnote>
  <w:footnote w:type="continuationSeparator" w:id="1">
    <w:p w:rsidR="00D13400" w:rsidRDefault="00D13400" w:rsidP="00FD18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00" w:rsidRDefault="00D134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00" w:rsidRDefault="00D13400" w:rsidP="00B95CD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00" w:rsidRDefault="00D134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D1801"/>
    <w:rsid w:val="0000798A"/>
    <w:rsid w:val="004106AE"/>
    <w:rsid w:val="004A4453"/>
    <w:rsid w:val="00A77993"/>
    <w:rsid w:val="00AE5819"/>
    <w:rsid w:val="00B95CDC"/>
    <w:rsid w:val="00D13400"/>
    <w:rsid w:val="00E66CAA"/>
    <w:rsid w:val="00FD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80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D180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80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D180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801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D180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1801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38</Words>
  <Characters>222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2011-05-19T07:13:00Z</dcterms:created>
  <dcterms:modified xsi:type="dcterms:W3CDTF">2011-05-20T03:21:00Z</dcterms:modified>
</cp:coreProperties>
</file>