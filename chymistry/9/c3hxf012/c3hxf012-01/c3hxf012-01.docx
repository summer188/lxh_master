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FD6" w:rsidRPr="00AE5819" w:rsidRDefault="00267FD6" w:rsidP="009921E6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某矿泉水标签上说明该矿泉水所含主要的矿物质成份如下（单位</w:t>
      </w:r>
      <w:r w:rsidRPr="00AE5819">
        <w:rPr>
          <w:color w:val="000000"/>
        </w:rPr>
        <w:t>mg/L</w:t>
      </w:r>
      <w:r w:rsidRPr="00AE5819">
        <w:rPr>
          <w:rFonts w:hint="eastAsia"/>
          <w:color w:val="000000"/>
        </w:rPr>
        <w:t>）</w:t>
      </w:r>
      <w:r w:rsidRPr="00AE5819">
        <w:rPr>
          <w:color w:val="000000"/>
        </w:rPr>
        <w:t>Ca 20</w:t>
      </w:r>
      <w:r w:rsidRPr="00AE5819">
        <w:rPr>
          <w:rFonts w:hint="eastAsia"/>
          <w:color w:val="000000"/>
        </w:rPr>
        <w:t>，</w:t>
      </w:r>
      <w:r w:rsidRPr="00AE5819">
        <w:rPr>
          <w:color w:val="000000"/>
        </w:rPr>
        <w:t>K 39</w:t>
      </w:r>
      <w:r w:rsidRPr="00AE5819">
        <w:rPr>
          <w:rFonts w:hint="eastAsia"/>
          <w:color w:val="000000"/>
        </w:rPr>
        <w:t>，</w:t>
      </w:r>
      <w:r w:rsidRPr="00AE5819">
        <w:rPr>
          <w:color w:val="000000"/>
        </w:rPr>
        <w:t>Mg 3</w:t>
      </w:r>
      <w:r w:rsidRPr="00AE5819">
        <w:rPr>
          <w:rFonts w:hint="eastAsia"/>
          <w:color w:val="000000"/>
        </w:rPr>
        <w:t>，</w:t>
      </w:r>
      <w:r w:rsidRPr="00AE5819">
        <w:rPr>
          <w:color w:val="000000"/>
        </w:rPr>
        <w:t>Zn 0.06</w:t>
      </w:r>
      <w:r w:rsidRPr="00AE5819">
        <w:rPr>
          <w:rFonts w:hint="eastAsia"/>
          <w:color w:val="000000"/>
        </w:rPr>
        <w:t>，</w:t>
      </w:r>
      <w:r w:rsidRPr="00AE5819">
        <w:rPr>
          <w:color w:val="000000"/>
        </w:rPr>
        <w:t>F 0.02</w:t>
      </w:r>
      <w:r w:rsidRPr="00AE5819">
        <w:rPr>
          <w:rFonts w:hint="eastAsia"/>
          <w:color w:val="000000"/>
        </w:rPr>
        <w:t>等，这里</w:t>
      </w:r>
      <w:r w:rsidRPr="00AE5819">
        <w:rPr>
          <w:color w:val="000000"/>
        </w:rPr>
        <w:t>Ca</w:t>
      </w:r>
      <w:r w:rsidRPr="00AE5819">
        <w:rPr>
          <w:rFonts w:hint="eastAsia"/>
          <w:color w:val="000000"/>
        </w:rPr>
        <w:t>，</w:t>
      </w:r>
      <w:r w:rsidRPr="00AE5819">
        <w:rPr>
          <w:color w:val="000000"/>
        </w:rPr>
        <w:t>K</w:t>
      </w:r>
      <w:r w:rsidRPr="00AE5819">
        <w:rPr>
          <w:rFonts w:hint="eastAsia"/>
          <w:color w:val="000000"/>
        </w:rPr>
        <w:t>，</w:t>
      </w:r>
      <w:r w:rsidRPr="00AE5819">
        <w:rPr>
          <w:color w:val="000000"/>
        </w:rPr>
        <w:t>Mg</w:t>
      </w:r>
      <w:r w:rsidRPr="00AE5819">
        <w:rPr>
          <w:rFonts w:hint="eastAsia"/>
          <w:color w:val="000000"/>
        </w:rPr>
        <w:t>，</w:t>
      </w:r>
      <w:r w:rsidRPr="00AE5819">
        <w:rPr>
          <w:color w:val="000000"/>
        </w:rPr>
        <w:t>Zn</w:t>
      </w:r>
      <w:r w:rsidRPr="00AE5819">
        <w:rPr>
          <w:rFonts w:hint="eastAsia"/>
          <w:color w:val="000000"/>
        </w:rPr>
        <w:t>，</w:t>
      </w:r>
      <w:r w:rsidRPr="00AE5819">
        <w:rPr>
          <w:color w:val="000000"/>
        </w:rPr>
        <w:t>F</w:t>
      </w:r>
      <w:r w:rsidRPr="00AE5819">
        <w:rPr>
          <w:rFonts w:hint="eastAsia"/>
          <w:color w:val="000000"/>
        </w:rPr>
        <w:t>是指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267FD6" w:rsidRPr="00AE5819" w:rsidRDefault="00267FD6" w:rsidP="009921E6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单质</w:t>
      </w:r>
      <w:r w:rsidRPr="00AE5819">
        <w:rPr>
          <w:color w:val="000000"/>
        </w:rPr>
        <w:t xml:space="preserve">   </w:t>
      </w:r>
      <w:r w:rsidRPr="00AE5819">
        <w:rPr>
          <w:color w:val="000000"/>
        </w:rPr>
        <w:tab/>
        <w:t xml:space="preserve">B. </w:t>
      </w:r>
      <w:r w:rsidRPr="00AE5819">
        <w:rPr>
          <w:rFonts w:hint="eastAsia"/>
          <w:color w:val="000000"/>
        </w:rPr>
        <w:t>元素</w:t>
      </w:r>
      <w:r>
        <w:rPr>
          <w:color w:val="000000"/>
        </w:rPr>
        <w:t xml:space="preserve">   </w:t>
      </w:r>
      <w:r>
        <w:rPr>
          <w:color w:val="000000"/>
        </w:rPr>
        <w:tab/>
      </w:r>
      <w:r w:rsidRPr="00AE5819">
        <w:rPr>
          <w:color w:val="000000"/>
        </w:rPr>
        <w:t xml:space="preserve">C. </w:t>
      </w:r>
      <w:r w:rsidRPr="00AE5819">
        <w:rPr>
          <w:rFonts w:hint="eastAsia"/>
          <w:color w:val="000000"/>
        </w:rPr>
        <w:t>原子</w:t>
      </w:r>
      <w:r>
        <w:rPr>
          <w:color w:val="000000"/>
        </w:rPr>
        <w:t xml:space="preserve">   </w:t>
      </w:r>
      <w:r>
        <w:rPr>
          <w:color w:val="000000"/>
        </w:rPr>
        <w:tab/>
      </w:r>
      <w:r w:rsidRPr="00AE5819">
        <w:rPr>
          <w:color w:val="000000"/>
        </w:rPr>
        <w:t xml:space="preserve">D. </w:t>
      </w:r>
      <w:r w:rsidRPr="00AE5819">
        <w:rPr>
          <w:rFonts w:hint="eastAsia"/>
          <w:color w:val="000000"/>
        </w:rPr>
        <w:t>分子</w:t>
      </w:r>
    </w:p>
    <w:p w:rsidR="00267FD6" w:rsidRPr="00AE5819" w:rsidRDefault="00267FD6" w:rsidP="009921E6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267FD6" w:rsidRDefault="00267FD6" w:rsidP="009921E6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从宏观上说，物质都是由相同或不同元素组成的，因此一些食品和药品的标签上所标成分均指元素。例如加碘食盐中所加的并不是单质碘而是碘酸钾，由于碘酸钾中含有碘元素，因而称为加碘精盐，包装袋上的碘的含量就是指碘元素的含量。</w:t>
      </w:r>
    </w:p>
    <w:p w:rsidR="00267FD6" w:rsidRPr="00AE5819" w:rsidRDefault="00267FD6" w:rsidP="009921E6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bCs/>
          <w:color w:val="000000"/>
        </w:rPr>
        <w:t>B</w:t>
      </w:r>
    </w:p>
    <w:p w:rsidR="00267FD6" w:rsidRPr="009921E6" w:rsidRDefault="00267FD6" w:rsidP="009921E6">
      <w:pPr>
        <w:spacing w:line="360" w:lineRule="auto"/>
      </w:pPr>
    </w:p>
    <w:sectPr w:rsidR="00267FD6" w:rsidRPr="009921E6" w:rsidSect="00D611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FD6" w:rsidRDefault="00267FD6" w:rsidP="009921E6">
      <w:pPr>
        <w:spacing w:line="240" w:lineRule="auto"/>
      </w:pPr>
      <w:r>
        <w:separator/>
      </w:r>
    </w:p>
  </w:endnote>
  <w:endnote w:type="continuationSeparator" w:id="1">
    <w:p w:rsidR="00267FD6" w:rsidRDefault="00267FD6" w:rsidP="00992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D6" w:rsidRDefault="00267F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D6" w:rsidRDefault="00267F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D6" w:rsidRDefault="00267F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FD6" w:rsidRDefault="00267FD6" w:rsidP="009921E6">
      <w:pPr>
        <w:spacing w:line="240" w:lineRule="auto"/>
      </w:pPr>
      <w:r>
        <w:separator/>
      </w:r>
    </w:p>
  </w:footnote>
  <w:footnote w:type="continuationSeparator" w:id="1">
    <w:p w:rsidR="00267FD6" w:rsidRDefault="00267FD6" w:rsidP="009921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D6" w:rsidRDefault="00267F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D6" w:rsidRDefault="00267FD6" w:rsidP="003F169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D6" w:rsidRDefault="00267F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21E6"/>
    <w:rsid w:val="00267FD6"/>
    <w:rsid w:val="003F1699"/>
    <w:rsid w:val="008C491E"/>
    <w:rsid w:val="009921E6"/>
    <w:rsid w:val="00AE5819"/>
    <w:rsid w:val="00D61196"/>
    <w:rsid w:val="00F1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1E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921E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921E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921E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921E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35</Words>
  <Characters>203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2011-05-19T06:49:00Z</dcterms:created>
  <dcterms:modified xsi:type="dcterms:W3CDTF">2011-05-20T03:02:00Z</dcterms:modified>
</cp:coreProperties>
</file>