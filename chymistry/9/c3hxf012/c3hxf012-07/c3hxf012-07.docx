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EC2" w:rsidRPr="00AE5819" w:rsidRDefault="00B24EC2" w:rsidP="00065C7F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生活中的下列物质属于纯净物的是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B24EC2" w:rsidRDefault="00B24EC2" w:rsidP="00065C7F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A. </w:t>
      </w:r>
      <w:r w:rsidRPr="00AE5819">
        <w:rPr>
          <w:rFonts w:hint="eastAsia"/>
          <w:color w:val="000000"/>
        </w:rPr>
        <w:t>食醋</w:t>
      </w:r>
      <w:r w:rsidRPr="00AE5819">
        <w:rPr>
          <w:color w:val="000000"/>
        </w:rPr>
        <w:t xml:space="preserve">    B. </w:t>
      </w:r>
      <w:r w:rsidRPr="00AE5819">
        <w:rPr>
          <w:rFonts w:hint="eastAsia"/>
          <w:color w:val="000000"/>
        </w:rPr>
        <w:t>煤</w:t>
      </w:r>
      <w:r w:rsidRPr="00AE5819">
        <w:rPr>
          <w:color w:val="000000"/>
        </w:rPr>
        <w:t xml:space="preserve">    C. </w:t>
      </w:r>
      <w:r w:rsidRPr="00AE5819">
        <w:rPr>
          <w:rFonts w:hint="eastAsia"/>
          <w:color w:val="000000"/>
        </w:rPr>
        <w:t>空气</w:t>
      </w:r>
      <w:r w:rsidRPr="00AE5819">
        <w:rPr>
          <w:color w:val="000000"/>
        </w:rPr>
        <w:t xml:space="preserve">    D. </w:t>
      </w:r>
      <w:r w:rsidRPr="00AE5819">
        <w:rPr>
          <w:rFonts w:hint="eastAsia"/>
          <w:color w:val="000000"/>
        </w:rPr>
        <w:t>铜导线内芯</w:t>
      </w:r>
    </w:p>
    <w:p w:rsidR="00B24EC2" w:rsidRPr="00AE5819" w:rsidRDefault="00B24EC2" w:rsidP="00065C7F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B24EC2" w:rsidRPr="00AE5819" w:rsidRDefault="00B24EC2" w:rsidP="00065C7F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纯净物是指只含一种物质的物质，食醋是含醋酸的溶液，是混合物，煤中的主要成分是炭，也是混合物，空气是由多种气体组成的混合物，只有</w:t>
      </w:r>
      <w:r w:rsidRPr="00AE5819">
        <w:rPr>
          <w:color w:val="000000"/>
        </w:rPr>
        <w:t>D</w:t>
      </w:r>
      <w:r>
        <w:rPr>
          <w:rFonts w:hint="eastAsia"/>
          <w:color w:val="000000"/>
        </w:rPr>
        <w:t>选项</w:t>
      </w:r>
      <w:r w:rsidRPr="00AE5819">
        <w:rPr>
          <w:rFonts w:hint="eastAsia"/>
          <w:color w:val="000000"/>
        </w:rPr>
        <w:t>才是只含铜一种物质。所以选择</w:t>
      </w:r>
      <w:r w:rsidRPr="00AE5819">
        <w:rPr>
          <w:color w:val="000000"/>
        </w:rPr>
        <w:t>D</w:t>
      </w:r>
      <w:r>
        <w:rPr>
          <w:rFonts w:hint="eastAsia"/>
          <w:color w:val="000000"/>
        </w:rPr>
        <w:t>。</w:t>
      </w:r>
    </w:p>
    <w:p w:rsidR="00B24EC2" w:rsidRPr="00AE5819" w:rsidRDefault="00B24EC2" w:rsidP="00065C7F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答案：</w:t>
      </w:r>
      <w:r w:rsidRPr="00AE5819">
        <w:rPr>
          <w:bCs/>
          <w:color w:val="000000"/>
        </w:rPr>
        <w:t>D</w:t>
      </w:r>
    </w:p>
    <w:p w:rsidR="00B24EC2" w:rsidRDefault="00B24EC2" w:rsidP="00065C7F">
      <w:pPr>
        <w:spacing w:line="360" w:lineRule="auto"/>
      </w:pPr>
    </w:p>
    <w:sectPr w:rsidR="00B24EC2" w:rsidSect="009C7C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EC2" w:rsidRDefault="00B24EC2" w:rsidP="00065C7F">
      <w:pPr>
        <w:spacing w:line="240" w:lineRule="auto"/>
      </w:pPr>
      <w:r>
        <w:separator/>
      </w:r>
    </w:p>
  </w:endnote>
  <w:endnote w:type="continuationSeparator" w:id="1">
    <w:p w:rsidR="00B24EC2" w:rsidRDefault="00B24EC2" w:rsidP="00065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EC2" w:rsidRDefault="00B24E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EC2" w:rsidRDefault="00B24E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EC2" w:rsidRDefault="00B24E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EC2" w:rsidRDefault="00B24EC2" w:rsidP="00065C7F">
      <w:pPr>
        <w:spacing w:line="240" w:lineRule="auto"/>
      </w:pPr>
      <w:r>
        <w:separator/>
      </w:r>
    </w:p>
  </w:footnote>
  <w:footnote w:type="continuationSeparator" w:id="1">
    <w:p w:rsidR="00B24EC2" w:rsidRDefault="00B24EC2" w:rsidP="00065C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EC2" w:rsidRDefault="00B24E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EC2" w:rsidRDefault="00B24EC2" w:rsidP="009E746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EC2" w:rsidRDefault="00B24E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5C7F"/>
    <w:rsid w:val="00065C7F"/>
    <w:rsid w:val="009C7C2A"/>
    <w:rsid w:val="009E746E"/>
    <w:rsid w:val="00AE5819"/>
    <w:rsid w:val="00B24EC2"/>
    <w:rsid w:val="00B2504B"/>
    <w:rsid w:val="00E84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C7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65C7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65C7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65C7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65C7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22</Words>
  <Characters>128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2011-05-19T07:17:00Z</dcterms:created>
  <dcterms:modified xsi:type="dcterms:W3CDTF">2011-05-20T03:28:00Z</dcterms:modified>
</cp:coreProperties>
</file>