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863" w:rsidRPr="008522E0" w:rsidRDefault="00677863" w:rsidP="00235D82">
      <w:pPr>
        <w:spacing w:line="360" w:lineRule="auto"/>
        <w:rPr>
          <w:color w:val="000000"/>
        </w:rPr>
      </w:pPr>
      <w:r w:rsidRPr="008522E0">
        <w:rPr>
          <w:rFonts w:hint="eastAsia"/>
          <w:color w:val="000000"/>
        </w:rPr>
        <w:t>下列符号所表示的粒子在化学变化中不能再分的是（</w:t>
      </w:r>
      <w:r w:rsidRPr="008522E0">
        <w:rPr>
          <w:color w:val="000000"/>
        </w:rPr>
        <w:t xml:space="preserve">    </w:t>
      </w:r>
      <w:r w:rsidRPr="008522E0">
        <w:rPr>
          <w:rFonts w:hint="eastAsia"/>
          <w:color w:val="000000"/>
        </w:rPr>
        <w:t>）</w:t>
      </w:r>
    </w:p>
    <w:p w:rsidR="00677863" w:rsidRPr="008522E0" w:rsidRDefault="00677863" w:rsidP="00235D82">
      <w:pPr>
        <w:spacing w:line="360" w:lineRule="auto"/>
        <w:rPr>
          <w:color w:val="000000"/>
        </w:rPr>
      </w:pPr>
      <w:r w:rsidRPr="008522E0">
        <w:rPr>
          <w:color w:val="000000"/>
        </w:rPr>
        <w:t>A. H</w:t>
      </w:r>
      <w:r w:rsidRPr="008522E0">
        <w:rPr>
          <w:color w:val="000000"/>
          <w:vertAlign w:val="subscript"/>
        </w:rPr>
        <w:t>2</w:t>
      </w:r>
      <w:r w:rsidRPr="008522E0">
        <w:rPr>
          <w:color w:val="000000"/>
        </w:rPr>
        <w:t>O    B. O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8522E0">
          <w:rPr>
            <w:color w:val="000000"/>
            <w:vertAlign w:val="subscript"/>
          </w:rPr>
          <w:t>2</w:t>
        </w:r>
        <w:r w:rsidRPr="008522E0">
          <w:rPr>
            <w:color w:val="000000"/>
          </w:rPr>
          <w:t xml:space="preserve">    C</w:t>
        </w:r>
      </w:smartTag>
      <w:r w:rsidRPr="008522E0">
        <w:rPr>
          <w:color w:val="000000"/>
        </w:rPr>
        <w:t>. OH</w:t>
      </w:r>
      <w:r w:rsidRPr="008522E0">
        <w:rPr>
          <w:color w:val="000000"/>
          <w:vertAlign w:val="superscript"/>
        </w:rPr>
        <w:sym w:font="Symbol" w:char="F02D"/>
      </w:r>
      <w:r w:rsidRPr="008522E0">
        <w:rPr>
          <w:color w:val="000000"/>
        </w:rPr>
        <w:t xml:space="preserve">    D. O</w:t>
      </w:r>
    </w:p>
    <w:p w:rsidR="00677863" w:rsidRPr="008522E0" w:rsidRDefault="00677863" w:rsidP="00235D82">
      <w:pPr>
        <w:spacing w:line="360" w:lineRule="auto"/>
        <w:rPr>
          <w:color w:val="000000"/>
        </w:rPr>
      </w:pPr>
      <w:r w:rsidRPr="008522E0">
        <w:rPr>
          <w:rFonts w:hint="eastAsia"/>
          <w:color w:val="000000"/>
        </w:rPr>
        <w:t>解析：</w:t>
      </w:r>
    </w:p>
    <w:p w:rsidR="00677863" w:rsidRPr="008522E0" w:rsidRDefault="00677863" w:rsidP="00235D82">
      <w:pPr>
        <w:spacing w:line="360" w:lineRule="auto"/>
        <w:rPr>
          <w:color w:val="000000"/>
        </w:rPr>
      </w:pPr>
      <w:r w:rsidRPr="008522E0">
        <w:rPr>
          <w:rFonts w:hint="eastAsia"/>
          <w:color w:val="000000"/>
        </w:rPr>
        <w:t>在化学变化中不能再分的粒子是原子，而能表示原子的符号只有</w:t>
      </w:r>
      <w:r w:rsidRPr="008522E0">
        <w:rPr>
          <w:color w:val="000000"/>
        </w:rPr>
        <w:t>O</w:t>
      </w:r>
      <w:r w:rsidRPr="008522E0">
        <w:rPr>
          <w:rFonts w:hint="eastAsia"/>
          <w:color w:val="000000"/>
        </w:rPr>
        <w:t>，答案为</w:t>
      </w:r>
      <w:r w:rsidRPr="008522E0">
        <w:rPr>
          <w:color w:val="000000"/>
        </w:rPr>
        <w:t>D</w:t>
      </w:r>
      <w:r w:rsidRPr="008522E0">
        <w:rPr>
          <w:rFonts w:hint="eastAsia"/>
          <w:color w:val="000000"/>
        </w:rPr>
        <w:t>选项。</w:t>
      </w:r>
    </w:p>
    <w:p w:rsidR="00677863" w:rsidRPr="00AE5819" w:rsidRDefault="00677863" w:rsidP="00235D82">
      <w:pPr>
        <w:spacing w:line="360" w:lineRule="auto"/>
        <w:rPr>
          <w:color w:val="000000"/>
        </w:rPr>
      </w:pPr>
      <w:r w:rsidRPr="008522E0">
        <w:rPr>
          <w:rFonts w:hint="eastAsia"/>
          <w:color w:val="000000"/>
        </w:rPr>
        <w:t>答案：</w:t>
      </w:r>
      <w:r w:rsidRPr="008522E0">
        <w:rPr>
          <w:bCs/>
          <w:color w:val="000000"/>
        </w:rPr>
        <w:t>D</w:t>
      </w:r>
    </w:p>
    <w:p w:rsidR="00677863" w:rsidRDefault="00677863" w:rsidP="008B09C3">
      <w:pPr>
        <w:spacing w:line="360" w:lineRule="auto"/>
      </w:pPr>
    </w:p>
    <w:sectPr w:rsidR="00677863" w:rsidSect="003B7F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863" w:rsidRDefault="00677863" w:rsidP="008B09C3">
      <w:pPr>
        <w:spacing w:line="240" w:lineRule="auto"/>
      </w:pPr>
      <w:r>
        <w:separator/>
      </w:r>
    </w:p>
  </w:endnote>
  <w:endnote w:type="continuationSeparator" w:id="1">
    <w:p w:rsidR="00677863" w:rsidRDefault="00677863" w:rsidP="008B09C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863" w:rsidRDefault="0067786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863" w:rsidRDefault="0067786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863" w:rsidRDefault="006778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863" w:rsidRDefault="00677863" w:rsidP="008B09C3">
      <w:pPr>
        <w:spacing w:line="240" w:lineRule="auto"/>
      </w:pPr>
      <w:r>
        <w:separator/>
      </w:r>
    </w:p>
  </w:footnote>
  <w:footnote w:type="continuationSeparator" w:id="1">
    <w:p w:rsidR="00677863" w:rsidRDefault="00677863" w:rsidP="008B09C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863" w:rsidRDefault="0067786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863" w:rsidRDefault="00677863" w:rsidP="00BB356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863" w:rsidRDefault="0067786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09C3"/>
    <w:rsid w:val="00197DF1"/>
    <w:rsid w:val="00235D82"/>
    <w:rsid w:val="00305F61"/>
    <w:rsid w:val="003B7F41"/>
    <w:rsid w:val="00677863"/>
    <w:rsid w:val="008522E0"/>
    <w:rsid w:val="008B09C3"/>
    <w:rsid w:val="00AE5819"/>
    <w:rsid w:val="00BB3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9C3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B09C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B09C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B09C3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B09C3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16</Words>
  <Characters>95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2011-05-19T07:03:00Z</dcterms:created>
  <dcterms:modified xsi:type="dcterms:W3CDTF">2011-05-20T03:11:00Z</dcterms:modified>
</cp:coreProperties>
</file>