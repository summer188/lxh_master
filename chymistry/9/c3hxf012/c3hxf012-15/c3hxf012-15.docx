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49" w:rsidRPr="00AE5819" w:rsidRDefault="00796C49" w:rsidP="00322A8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四个集气瓶中分别充满了空气、氮气、二氧化碳和氧气，下列鉴别方法正确的是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796C49" w:rsidRPr="00AE5819" w:rsidRDefault="00796C49" w:rsidP="00322A8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分别用燃烧的木条伸入四个集气瓶中，能使木条燃烧更旺的气体是氧气；能使燃烧的木条熄灭的气体是二氧化碳或氮气；木条燃烧没有明显变化的那瓶气体是空气；向使木条熄灭的两个集气瓶中分别倒入澄清石灰水，能使澄清石灰水变浑浊的气体是二氧化碳，不能使澄清石灰水变浑浊的气体是氮气</w:t>
      </w:r>
      <w:r w:rsidRPr="00AE5819">
        <w:rPr>
          <w:color w:val="000000"/>
        </w:rPr>
        <w:t xml:space="preserve">      </w:t>
      </w:r>
      <w:r w:rsidRPr="00AE5819">
        <w:rPr>
          <w:color w:val="000000"/>
        </w:rPr>
        <w:tab/>
      </w:r>
    </w:p>
    <w:p w:rsidR="00796C49" w:rsidRDefault="00796C49" w:rsidP="00322A8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分别用带火星燃烧的木条伸入四个集气瓶中，能使木条燃烧更旺的气体是氧气；能使燃烧的木条熄灭的气体是二氧化碳或氮气；木条燃烧没有明显变化的那瓶气体是空气；向使木条熄灭的两个集气瓶中分别倒入澄清石灰水，能使澄清石灰水变浑浊的气体是二氧化碳，不能使澄清石灰水变浑浊的气体是氮气</w:t>
      </w:r>
    </w:p>
    <w:p w:rsidR="00796C49" w:rsidRPr="00AE5819" w:rsidRDefault="00796C49" w:rsidP="00322A8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796C49" w:rsidRPr="00AE5819" w:rsidRDefault="00796C49" w:rsidP="00322A8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此类题型属于物质的鉴别题，解题的原则是：①</w:t>
      </w:r>
      <w:r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找出题目所给物质中有特性的物质，依据其特性作为解题的突破口</w:t>
      </w:r>
      <w:r w:rsidRPr="00AE5819">
        <w:rPr>
          <w:color w:val="000000"/>
        </w:rPr>
        <w:t xml:space="preserve">. </w:t>
      </w:r>
      <w:r w:rsidRPr="00AE5819">
        <w:rPr>
          <w:rFonts w:hint="eastAsia"/>
          <w:color w:val="000000"/>
        </w:rPr>
        <w:t>依次鉴别；②</w:t>
      </w:r>
      <w:r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现象明显，可信度高；③</w:t>
      </w:r>
      <w:r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步骤简捷明了；④</w:t>
      </w:r>
      <w:r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操作方便可行；⑤</w:t>
      </w:r>
      <w:r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叙述要明朗清晰，按操作</w:t>
      </w:r>
      <w:r w:rsidRPr="00AE5819">
        <w:rPr>
          <w:color w:val="000000"/>
        </w:rPr>
        <w:t>——</w:t>
      </w:r>
      <w:r w:rsidRPr="00AE5819">
        <w:rPr>
          <w:rFonts w:hint="eastAsia"/>
          <w:color w:val="000000"/>
        </w:rPr>
        <w:t>现象</w:t>
      </w:r>
      <w:r w:rsidRPr="00AE5819">
        <w:rPr>
          <w:color w:val="000000"/>
        </w:rPr>
        <w:t>——</w:t>
      </w:r>
      <w:r w:rsidRPr="00AE5819">
        <w:rPr>
          <w:rFonts w:hint="eastAsia"/>
          <w:color w:val="000000"/>
        </w:rPr>
        <w:t>结论的程序论述</w:t>
      </w:r>
      <w:r w:rsidRPr="00AE5819">
        <w:rPr>
          <w:color w:val="000000"/>
        </w:rPr>
        <w:t xml:space="preserve">. </w:t>
      </w:r>
      <w:r w:rsidRPr="00AE5819">
        <w:rPr>
          <w:rFonts w:hint="eastAsia"/>
          <w:color w:val="000000"/>
        </w:rPr>
        <w:t>本题中，氧气的助燃性是其特性，可使带火星的木条复燃，或使燃着的木条燃烧得更旺；而其中的二氧化碳、氮气能使燃烧的木条熄灭；二氧化碳的特性是使澄清石灰水变浑浊，而氮气不具备这一性质</w:t>
      </w:r>
      <w:r>
        <w:rPr>
          <w:rFonts w:hint="eastAsia"/>
          <w:color w:val="000000"/>
        </w:rPr>
        <w:t>。</w:t>
      </w:r>
    </w:p>
    <w:p w:rsidR="00796C49" w:rsidRPr="00322A89" w:rsidRDefault="00796C49" w:rsidP="00322A89">
      <w:pPr>
        <w:spacing w:line="360" w:lineRule="auto"/>
      </w:pPr>
      <w:r w:rsidRPr="00AE5819">
        <w:rPr>
          <w:rFonts w:hint="eastAsia"/>
          <w:color w:val="000000"/>
        </w:rPr>
        <w:t>答案：</w:t>
      </w:r>
      <w:r w:rsidRPr="00AE5819">
        <w:rPr>
          <w:color w:val="000000"/>
        </w:rPr>
        <w:t>A</w:t>
      </w:r>
    </w:p>
    <w:sectPr w:rsidR="00796C49" w:rsidRPr="00322A89" w:rsidSect="00740F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49" w:rsidRDefault="00796C49" w:rsidP="00322A89">
      <w:pPr>
        <w:spacing w:line="240" w:lineRule="auto"/>
      </w:pPr>
      <w:r>
        <w:separator/>
      </w:r>
    </w:p>
  </w:endnote>
  <w:endnote w:type="continuationSeparator" w:id="1">
    <w:p w:rsidR="00796C49" w:rsidRDefault="00796C49" w:rsidP="00322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49" w:rsidRDefault="00796C49" w:rsidP="00322A89">
      <w:pPr>
        <w:spacing w:line="240" w:lineRule="auto"/>
      </w:pPr>
      <w:r>
        <w:separator/>
      </w:r>
    </w:p>
  </w:footnote>
  <w:footnote w:type="continuationSeparator" w:id="1">
    <w:p w:rsidR="00796C49" w:rsidRDefault="00796C49" w:rsidP="00322A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 w:rsidP="002A4A9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49" w:rsidRDefault="00796C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A89"/>
    <w:rsid w:val="00104038"/>
    <w:rsid w:val="002A4A93"/>
    <w:rsid w:val="00322A89"/>
    <w:rsid w:val="006D0E39"/>
    <w:rsid w:val="00740FA5"/>
    <w:rsid w:val="00796C49"/>
    <w:rsid w:val="00AE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8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22A8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2A8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22A8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2A8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80</Words>
  <Characters>457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2011-05-19T08:01:00Z</dcterms:created>
  <dcterms:modified xsi:type="dcterms:W3CDTF">2011-05-20T03:39:00Z</dcterms:modified>
</cp:coreProperties>
</file>