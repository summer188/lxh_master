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下列物质中一定属于氧化物的是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含有氧元素的化合物</w:t>
      </w:r>
      <w:r w:rsidRPr="00AE5819">
        <w:rPr>
          <w:color w:val="000000"/>
        </w:rPr>
        <w:t xml:space="preserve">     </w:t>
      </w:r>
    </w:p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能分解出氧气的化合物</w:t>
      </w:r>
      <w:r w:rsidRPr="00AE5819">
        <w:rPr>
          <w:color w:val="000000"/>
        </w:rPr>
        <w:t xml:space="preserve">    </w:t>
      </w:r>
    </w:p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氧气跟某物质反应的生成物</w:t>
      </w:r>
    </w:p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D. </w:t>
      </w:r>
      <w:r w:rsidRPr="00AE5819">
        <w:rPr>
          <w:rFonts w:hint="eastAsia"/>
          <w:color w:val="000000"/>
        </w:rPr>
        <w:t>由氧元素和另一种元素组成的化合物</w:t>
      </w:r>
    </w:p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对氧化物概念的准确理解是解题的关键，即“二元必有氧”。</w:t>
      </w:r>
    </w:p>
    <w:p w:rsidR="00CF5C70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>A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中的元素种类无法确定为几种，</w:t>
      </w:r>
      <w:r w:rsidRPr="00AE5819">
        <w:rPr>
          <w:color w:val="000000"/>
        </w:rPr>
        <w:t>B</w:t>
      </w:r>
      <w:r w:rsidRPr="00AE5819">
        <w:rPr>
          <w:rFonts w:hint="eastAsia"/>
          <w:color w:val="000000"/>
        </w:rPr>
        <w:t>、</w:t>
      </w:r>
      <w:r w:rsidRPr="00AE5819">
        <w:rPr>
          <w:color w:val="000000"/>
        </w:rPr>
        <w:t>C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同样无从考证其中是否有两种元素。因此，答案为</w:t>
      </w:r>
      <w:r w:rsidRPr="00AE5819">
        <w:rPr>
          <w:color w:val="000000"/>
        </w:rPr>
        <w:t>D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。</w:t>
      </w:r>
    </w:p>
    <w:p w:rsidR="00CF5C70" w:rsidRPr="00AE5819" w:rsidRDefault="00CF5C70" w:rsidP="00BF7DC2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D</w:t>
      </w:r>
    </w:p>
    <w:p w:rsidR="00CF5C70" w:rsidRPr="00BF7DC2" w:rsidRDefault="00CF5C70" w:rsidP="00BF7DC2">
      <w:pPr>
        <w:spacing w:line="360" w:lineRule="auto"/>
      </w:pPr>
    </w:p>
    <w:sectPr w:rsidR="00CF5C70" w:rsidRPr="00BF7DC2" w:rsidSect="001F16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C70" w:rsidRDefault="00CF5C70" w:rsidP="00BF7DC2">
      <w:pPr>
        <w:spacing w:line="240" w:lineRule="auto"/>
      </w:pPr>
      <w:r>
        <w:separator/>
      </w:r>
    </w:p>
  </w:endnote>
  <w:endnote w:type="continuationSeparator" w:id="1">
    <w:p w:rsidR="00CF5C70" w:rsidRDefault="00CF5C70" w:rsidP="00BF7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0" w:rsidRDefault="00CF5C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0" w:rsidRDefault="00CF5C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0" w:rsidRDefault="00CF5C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C70" w:rsidRDefault="00CF5C70" w:rsidP="00BF7DC2">
      <w:pPr>
        <w:spacing w:line="240" w:lineRule="auto"/>
      </w:pPr>
      <w:r>
        <w:separator/>
      </w:r>
    </w:p>
  </w:footnote>
  <w:footnote w:type="continuationSeparator" w:id="1">
    <w:p w:rsidR="00CF5C70" w:rsidRDefault="00CF5C70" w:rsidP="00BF7D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0" w:rsidRDefault="00CF5C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0" w:rsidRDefault="00CF5C70" w:rsidP="00D3198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70" w:rsidRDefault="00CF5C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DC2"/>
    <w:rsid w:val="001F1631"/>
    <w:rsid w:val="006A68FC"/>
    <w:rsid w:val="00A55EC0"/>
    <w:rsid w:val="00AE5819"/>
    <w:rsid w:val="00BF7DC2"/>
    <w:rsid w:val="00CF5C70"/>
    <w:rsid w:val="00D31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C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F7DC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7DC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7DC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7DC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26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2011-05-19T07:22:00Z</dcterms:created>
  <dcterms:modified xsi:type="dcterms:W3CDTF">2011-05-20T03:29:00Z</dcterms:modified>
</cp:coreProperties>
</file>