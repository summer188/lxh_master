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8E" w:rsidRPr="004C342D" w:rsidRDefault="004E6A8E" w:rsidP="00363B5B">
      <w:pPr>
        <w:spacing w:line="360" w:lineRule="auto"/>
      </w:pPr>
      <w:r w:rsidRPr="004C342D">
        <w:rPr>
          <w:rFonts w:hint="eastAsia"/>
        </w:rPr>
        <w:t>铁是一种应用广泛的金属。下列有关铁的叙述正确的是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4E6A8E" w:rsidRPr="004C342D" w:rsidRDefault="004E6A8E" w:rsidP="00363B5B">
      <w:pPr>
        <w:spacing w:line="360" w:lineRule="auto"/>
      </w:pPr>
      <w:r w:rsidRPr="004C342D">
        <w:t>A</w:t>
      </w:r>
      <w:r>
        <w:t xml:space="preserve">. </w:t>
      </w:r>
      <w:r w:rsidRPr="004C342D">
        <w:rPr>
          <w:rFonts w:hint="eastAsia"/>
        </w:rPr>
        <w:t>铁是地壳中含量最多的金属</w:t>
      </w:r>
      <w:r w:rsidRPr="004C342D">
        <w:t xml:space="preserve"> </w:t>
      </w:r>
    </w:p>
    <w:p w:rsidR="004E6A8E" w:rsidRPr="004C342D" w:rsidRDefault="004E6A8E" w:rsidP="00363B5B">
      <w:pPr>
        <w:spacing w:line="360" w:lineRule="auto"/>
      </w:pPr>
      <w:r w:rsidRPr="004C342D">
        <w:t>B</w:t>
      </w:r>
      <w:r>
        <w:t xml:space="preserve">. </w:t>
      </w:r>
      <w:r w:rsidRPr="004C342D">
        <w:rPr>
          <w:rFonts w:hint="eastAsia"/>
        </w:rPr>
        <w:t>工业上用二氧化碳冶炼钢铁</w:t>
      </w:r>
    </w:p>
    <w:p w:rsidR="004E6A8E" w:rsidRDefault="004E6A8E" w:rsidP="00363B5B">
      <w:pPr>
        <w:spacing w:line="360" w:lineRule="auto"/>
      </w:pPr>
      <w:r w:rsidRPr="004C342D">
        <w:t>C</w:t>
      </w:r>
      <w:r>
        <w:t xml:space="preserve">. </w:t>
      </w:r>
      <w:r w:rsidRPr="004C342D">
        <w:rPr>
          <w:rFonts w:hint="eastAsia"/>
        </w:rPr>
        <w:t>用铁可以回收硝酸银废液中的银</w:t>
      </w:r>
      <w:r w:rsidRPr="004C342D">
        <w:t xml:space="preserve">     </w:t>
      </w:r>
    </w:p>
    <w:p w:rsidR="004E6A8E" w:rsidRDefault="004E6A8E" w:rsidP="00363B5B">
      <w:pPr>
        <w:spacing w:line="360" w:lineRule="auto"/>
      </w:pPr>
      <w:r w:rsidRPr="004C342D">
        <w:t>D</w:t>
      </w:r>
      <w:r>
        <w:t xml:space="preserve">. </w:t>
      </w:r>
      <w:r w:rsidRPr="004C342D">
        <w:rPr>
          <w:rFonts w:hint="eastAsia"/>
        </w:rPr>
        <w:t>铁丝在氧气中燃烧生成氧化铁</w:t>
      </w:r>
    </w:p>
    <w:p w:rsidR="004E6A8E" w:rsidRPr="004C342D" w:rsidRDefault="004E6A8E" w:rsidP="00363B5B">
      <w:pPr>
        <w:spacing w:line="360" w:lineRule="auto"/>
      </w:pPr>
      <w:r w:rsidRPr="004C342D">
        <w:rPr>
          <w:rFonts w:hint="eastAsia"/>
        </w:rPr>
        <w:t>解析：</w:t>
      </w:r>
    </w:p>
    <w:p w:rsidR="004E6A8E" w:rsidRDefault="004E6A8E" w:rsidP="00363B5B">
      <w:pPr>
        <w:spacing w:line="360" w:lineRule="auto"/>
      </w:pPr>
      <w:r w:rsidRPr="004C342D">
        <w:rPr>
          <w:rFonts w:hint="eastAsia"/>
        </w:rPr>
        <w:t>此题考查对于铁知识的掌握，题目比较容易。</w:t>
      </w:r>
    </w:p>
    <w:p w:rsidR="004E6A8E" w:rsidRPr="004C342D" w:rsidRDefault="004E6A8E" w:rsidP="00363B5B">
      <w:pPr>
        <w:spacing w:line="360" w:lineRule="auto"/>
      </w:pPr>
      <w:r w:rsidRPr="004C342D">
        <w:rPr>
          <w:rFonts w:hint="eastAsia"/>
        </w:rPr>
        <w:t>答案：</w:t>
      </w:r>
      <w:r w:rsidRPr="004C342D">
        <w:t>C</w:t>
      </w:r>
    </w:p>
    <w:p w:rsidR="004E6A8E" w:rsidRPr="00363B5B" w:rsidRDefault="004E6A8E" w:rsidP="00363B5B">
      <w:pPr>
        <w:spacing w:line="360" w:lineRule="auto"/>
      </w:pPr>
    </w:p>
    <w:sectPr w:rsidR="004E6A8E" w:rsidRPr="00363B5B" w:rsidSect="004777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A8E" w:rsidRDefault="004E6A8E" w:rsidP="00363B5B">
      <w:pPr>
        <w:spacing w:line="240" w:lineRule="auto"/>
      </w:pPr>
      <w:r>
        <w:separator/>
      </w:r>
    </w:p>
  </w:endnote>
  <w:endnote w:type="continuationSeparator" w:id="1">
    <w:p w:rsidR="004E6A8E" w:rsidRDefault="004E6A8E" w:rsidP="00363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A8E" w:rsidRDefault="004E6A8E" w:rsidP="00363B5B">
      <w:pPr>
        <w:spacing w:line="240" w:lineRule="auto"/>
      </w:pPr>
      <w:r>
        <w:separator/>
      </w:r>
    </w:p>
  </w:footnote>
  <w:footnote w:type="continuationSeparator" w:id="1">
    <w:p w:rsidR="004E6A8E" w:rsidRDefault="004E6A8E" w:rsidP="00363B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 w:rsidP="00471F9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A8E" w:rsidRDefault="004E6A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3B5B"/>
    <w:rsid w:val="00363B5B"/>
    <w:rsid w:val="00471F90"/>
    <w:rsid w:val="0047773E"/>
    <w:rsid w:val="004C342D"/>
    <w:rsid w:val="004E6A8E"/>
    <w:rsid w:val="00A841AA"/>
    <w:rsid w:val="00B3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5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63B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63B5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63B5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63B5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63B5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115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2011-05-26T11:06:00Z</dcterms:created>
  <dcterms:modified xsi:type="dcterms:W3CDTF">2011-06-07T01:57:00Z</dcterms:modified>
</cp:coreProperties>
</file>