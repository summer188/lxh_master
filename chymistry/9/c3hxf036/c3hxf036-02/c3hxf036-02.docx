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5E" w:rsidRPr="004C342D" w:rsidRDefault="0062515E" w:rsidP="00EA4901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在生产和生活中，大量使用的不是纯金属，而是它们的合金。合金与纯金属比较，有很多优越的性能，下列叙述不正确的是（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2515E" w:rsidRPr="004C342D" w:rsidRDefault="0062515E" w:rsidP="00EA4901">
      <w:pPr>
        <w:spacing w:line="360" w:lineRule="auto"/>
        <w:jc w:val="left"/>
        <w:rPr>
          <w:rFonts w:hAnsi="宋体"/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Ansi="宋体" w:hint="eastAsia"/>
          <w:szCs w:val="21"/>
        </w:rPr>
        <w:t>合金的耐腐蚀性能强</w:t>
      </w:r>
    </w:p>
    <w:p w:rsidR="0062515E" w:rsidRPr="004C342D" w:rsidRDefault="0062515E" w:rsidP="00EA4901">
      <w:pPr>
        <w:spacing w:line="360" w:lineRule="auto"/>
        <w:jc w:val="left"/>
        <w:rPr>
          <w:rFonts w:hAnsi="宋体"/>
          <w:szCs w:val="21"/>
        </w:rPr>
      </w:pPr>
      <w:r w:rsidRPr="004C342D">
        <w:rPr>
          <w:szCs w:val="21"/>
        </w:rPr>
        <w:t xml:space="preserve">B. </w:t>
      </w:r>
      <w:r w:rsidRPr="004C342D">
        <w:rPr>
          <w:rFonts w:hint="eastAsia"/>
          <w:szCs w:val="21"/>
        </w:rPr>
        <w:t>合金的熔点高</w:t>
      </w:r>
      <w:r w:rsidRPr="004C342D">
        <w:rPr>
          <w:rFonts w:hAnsi="宋体" w:hint="eastAsia"/>
          <w:szCs w:val="21"/>
        </w:rPr>
        <w:t xml:space="preserve">　　</w:t>
      </w:r>
    </w:p>
    <w:p w:rsidR="0062515E" w:rsidRPr="004C342D" w:rsidRDefault="0062515E" w:rsidP="00EA4901">
      <w:pPr>
        <w:spacing w:line="360" w:lineRule="auto"/>
        <w:jc w:val="left"/>
        <w:rPr>
          <w:rFonts w:hAnsi="宋体"/>
          <w:szCs w:val="21"/>
        </w:rPr>
      </w:pPr>
      <w:r w:rsidRPr="004C342D">
        <w:rPr>
          <w:szCs w:val="21"/>
        </w:rPr>
        <w:t>C.</w:t>
      </w:r>
      <w:r w:rsidRPr="004C342D">
        <w:rPr>
          <w:rFonts w:hAnsi="宋体"/>
          <w:szCs w:val="21"/>
        </w:rPr>
        <w:t xml:space="preserve"> </w:t>
      </w:r>
      <w:r w:rsidRPr="004C342D">
        <w:rPr>
          <w:rFonts w:hAnsi="宋体" w:hint="eastAsia"/>
          <w:szCs w:val="21"/>
        </w:rPr>
        <w:t xml:space="preserve">合金的硬度大　　</w:t>
      </w:r>
    </w:p>
    <w:p w:rsidR="0062515E" w:rsidRDefault="0062515E" w:rsidP="00EA4901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D. </w:t>
      </w:r>
      <w:r w:rsidRPr="004C342D">
        <w:rPr>
          <w:rFonts w:hint="eastAsia"/>
          <w:szCs w:val="21"/>
        </w:rPr>
        <w:t>合金的强度大</w:t>
      </w:r>
    </w:p>
    <w:p w:rsidR="0062515E" w:rsidRPr="004C342D" w:rsidRDefault="0062515E" w:rsidP="00EA4901">
      <w:pPr>
        <w:spacing w:line="360" w:lineRule="auto"/>
        <w:jc w:val="left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62515E" w:rsidRDefault="0062515E" w:rsidP="00EA4901">
      <w:pPr>
        <w:spacing w:line="360" w:lineRule="auto"/>
        <w:jc w:val="left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这道题主要考查了合金的特性以及产生这些特性的原因。根据我们所认识的有关合金的知识可知，合金的特性主要有耐腐蚀性、熔点低、硬度和强度大；造成合金这种特性的主要原因是金属的组成和结构发生了变化。</w:t>
      </w:r>
    </w:p>
    <w:p w:rsidR="0062515E" w:rsidRPr="004C342D" w:rsidRDefault="0062515E" w:rsidP="00EA4901">
      <w:pPr>
        <w:spacing w:line="360" w:lineRule="auto"/>
        <w:jc w:val="left"/>
        <w:rPr>
          <w:szCs w:val="21"/>
        </w:rPr>
      </w:pPr>
      <w:r w:rsidRPr="004C342D">
        <w:rPr>
          <w:rFonts w:hint="eastAsia"/>
          <w:szCs w:val="21"/>
        </w:rPr>
        <w:t>答案：</w:t>
      </w:r>
      <w:r w:rsidRPr="004C342D">
        <w:rPr>
          <w:szCs w:val="21"/>
        </w:rPr>
        <w:t>B</w:t>
      </w:r>
    </w:p>
    <w:p w:rsidR="0062515E" w:rsidRPr="00EA4901" w:rsidRDefault="0062515E" w:rsidP="00EA4901">
      <w:pPr>
        <w:spacing w:line="360" w:lineRule="auto"/>
      </w:pPr>
    </w:p>
    <w:sectPr w:rsidR="0062515E" w:rsidRPr="00EA4901" w:rsidSect="000E7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15E" w:rsidRDefault="0062515E" w:rsidP="00EA4901">
      <w:pPr>
        <w:spacing w:line="240" w:lineRule="auto"/>
      </w:pPr>
      <w:r>
        <w:separator/>
      </w:r>
    </w:p>
  </w:endnote>
  <w:endnote w:type="continuationSeparator" w:id="1">
    <w:p w:rsidR="0062515E" w:rsidRDefault="0062515E" w:rsidP="00EA4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15E" w:rsidRDefault="0062515E" w:rsidP="00EA4901">
      <w:pPr>
        <w:spacing w:line="240" w:lineRule="auto"/>
      </w:pPr>
      <w:r>
        <w:separator/>
      </w:r>
    </w:p>
  </w:footnote>
  <w:footnote w:type="continuationSeparator" w:id="1">
    <w:p w:rsidR="0062515E" w:rsidRDefault="0062515E" w:rsidP="00EA49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 w:rsidP="008743F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15E" w:rsidRDefault="006251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901"/>
    <w:rsid w:val="000E705B"/>
    <w:rsid w:val="00196CB7"/>
    <w:rsid w:val="004C342D"/>
    <w:rsid w:val="0062515E"/>
    <w:rsid w:val="008743F9"/>
    <w:rsid w:val="00E00321"/>
    <w:rsid w:val="00EA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0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A490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490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A490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490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A490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31</Words>
  <Characters>183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2011-05-26T10:15:00Z</dcterms:created>
  <dcterms:modified xsi:type="dcterms:W3CDTF">2011-06-07T01:16:00Z</dcterms:modified>
</cp:coreProperties>
</file>