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649" w:rsidRPr="004C342D" w:rsidRDefault="00BC1649" w:rsidP="004E44E4">
      <w:pPr>
        <w:spacing w:line="360" w:lineRule="auto"/>
      </w:pPr>
      <w:r w:rsidRPr="004C342D">
        <w:rPr>
          <w:rFonts w:hint="eastAsia"/>
        </w:rPr>
        <w:t>在硫酸铜、硫酸锌和稀硫酸的混合溶液中，加入一定量的铁粉，使之充分反应后铁有剩余，过滤，则：</w:t>
      </w:r>
    </w:p>
    <w:p w:rsidR="00BC1649" w:rsidRPr="004C342D" w:rsidRDefault="00BC1649" w:rsidP="004E44E4">
      <w:pPr>
        <w:spacing w:line="360" w:lineRule="auto"/>
      </w:pPr>
      <w:r w:rsidRPr="004C342D">
        <w:rPr>
          <w:rFonts w:hint="eastAsia"/>
        </w:rPr>
        <w:t>（</w:t>
      </w:r>
      <w:r w:rsidRPr="004C342D">
        <w:t>1</w:t>
      </w:r>
      <w:r w:rsidRPr="004C342D">
        <w:rPr>
          <w:rFonts w:hint="eastAsia"/>
        </w:rPr>
        <w:t>）滤液中一定没有的溶质是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BC1649" w:rsidRPr="004C342D" w:rsidRDefault="00BC1649" w:rsidP="004E44E4">
      <w:pPr>
        <w:spacing w:line="360" w:lineRule="auto"/>
      </w:pPr>
      <w:r w:rsidRPr="004C342D">
        <w:t xml:space="preserve">A. </w:t>
      </w:r>
      <w:r w:rsidRPr="004C342D">
        <w:rPr>
          <w:rFonts w:hint="eastAsia"/>
        </w:rPr>
        <w:t>硫酸铜</w:t>
      </w:r>
      <w:r w:rsidRPr="004C342D">
        <w:t xml:space="preserve">    </w:t>
      </w:r>
    </w:p>
    <w:p w:rsidR="00BC1649" w:rsidRPr="004C342D" w:rsidRDefault="00BC1649" w:rsidP="004E44E4">
      <w:pPr>
        <w:spacing w:line="360" w:lineRule="auto"/>
      </w:pPr>
      <w:r w:rsidRPr="004C342D">
        <w:t xml:space="preserve">B. </w:t>
      </w:r>
      <w:r w:rsidRPr="004C342D">
        <w:rPr>
          <w:rFonts w:hint="eastAsia"/>
        </w:rPr>
        <w:t>硫酸锌</w:t>
      </w:r>
      <w:r w:rsidRPr="004C342D">
        <w:t xml:space="preserve">      </w:t>
      </w:r>
    </w:p>
    <w:p w:rsidR="00BC1649" w:rsidRPr="004C342D" w:rsidRDefault="00BC1649" w:rsidP="004E44E4">
      <w:pPr>
        <w:spacing w:line="360" w:lineRule="auto"/>
      </w:pPr>
      <w:r w:rsidRPr="004C342D">
        <w:t xml:space="preserve">C. </w:t>
      </w:r>
      <w:r w:rsidRPr="004C342D">
        <w:rPr>
          <w:rFonts w:hint="eastAsia"/>
        </w:rPr>
        <w:t>硫酸铜和稀硫酸</w:t>
      </w:r>
      <w:r w:rsidRPr="004C342D">
        <w:t xml:space="preserve">     </w:t>
      </w:r>
    </w:p>
    <w:p w:rsidR="00BC1649" w:rsidRPr="004C342D" w:rsidRDefault="00BC1649" w:rsidP="004E44E4">
      <w:pPr>
        <w:spacing w:line="360" w:lineRule="auto"/>
      </w:pPr>
      <w:r w:rsidRPr="004C342D">
        <w:t xml:space="preserve">D. </w:t>
      </w:r>
      <w:r w:rsidRPr="004C342D">
        <w:rPr>
          <w:rFonts w:hint="eastAsia"/>
        </w:rPr>
        <w:t>硫酸锌和硫酸铜</w:t>
      </w:r>
    </w:p>
    <w:p w:rsidR="00BC1649" w:rsidRPr="004C342D" w:rsidRDefault="00BC1649" w:rsidP="004E44E4">
      <w:pPr>
        <w:spacing w:line="360" w:lineRule="auto"/>
      </w:pPr>
      <w:r w:rsidRPr="004C342D">
        <w:rPr>
          <w:rFonts w:hint="eastAsia"/>
        </w:rPr>
        <w:t>（</w:t>
      </w:r>
      <w:r w:rsidRPr="004C342D">
        <w:t>2</w:t>
      </w:r>
      <w:r w:rsidRPr="004C342D">
        <w:rPr>
          <w:rFonts w:hint="eastAsia"/>
        </w:rPr>
        <w:t>）所得固体残渣中一定含有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BC1649" w:rsidRDefault="00BC1649" w:rsidP="004E44E4">
      <w:pPr>
        <w:spacing w:line="360" w:lineRule="auto"/>
      </w:pPr>
      <w:r w:rsidRPr="004C342D">
        <w:t xml:space="preserve">A. </w:t>
      </w:r>
      <w:r w:rsidRPr="004C342D">
        <w:rPr>
          <w:rFonts w:hint="eastAsia"/>
        </w:rPr>
        <w:t>铜</w:t>
      </w:r>
      <w:r w:rsidRPr="004C342D">
        <w:rPr>
          <w:szCs w:val="21"/>
        </w:rPr>
        <w:t xml:space="preserve">    </w:t>
      </w:r>
      <w:r w:rsidRPr="004C342D">
        <w:t xml:space="preserve">B. </w:t>
      </w:r>
      <w:r w:rsidRPr="004C342D">
        <w:rPr>
          <w:rFonts w:hint="eastAsia"/>
        </w:rPr>
        <w:t>锌</w:t>
      </w:r>
      <w:r w:rsidRPr="004C342D">
        <w:rPr>
          <w:szCs w:val="21"/>
        </w:rPr>
        <w:t xml:space="preserve">    </w:t>
      </w:r>
      <w:r w:rsidRPr="004C342D">
        <w:t xml:space="preserve">C. </w:t>
      </w:r>
      <w:r w:rsidRPr="004C342D">
        <w:rPr>
          <w:rFonts w:hint="eastAsia"/>
        </w:rPr>
        <w:t>铜和锌</w:t>
      </w:r>
      <w:r w:rsidRPr="004C342D">
        <w:rPr>
          <w:szCs w:val="21"/>
        </w:rPr>
        <w:t xml:space="preserve">    </w:t>
      </w:r>
      <w:r w:rsidRPr="004C342D">
        <w:t xml:space="preserve">D. </w:t>
      </w:r>
      <w:r w:rsidRPr="004C342D">
        <w:rPr>
          <w:rFonts w:hint="eastAsia"/>
        </w:rPr>
        <w:t>铜和铁</w:t>
      </w:r>
    </w:p>
    <w:p w:rsidR="00BC1649" w:rsidRPr="004C342D" w:rsidRDefault="00BC1649" w:rsidP="004E44E4">
      <w:pPr>
        <w:spacing w:line="360" w:lineRule="auto"/>
      </w:pPr>
      <w:r w:rsidRPr="004C342D">
        <w:rPr>
          <w:rFonts w:hint="eastAsia"/>
        </w:rPr>
        <w:t>解析：</w:t>
      </w:r>
    </w:p>
    <w:p w:rsidR="00BC1649" w:rsidRDefault="00BC1649" w:rsidP="004E44E4">
      <w:pPr>
        <w:spacing w:line="360" w:lineRule="auto"/>
      </w:pPr>
      <w:r w:rsidRPr="004C342D">
        <w:rPr>
          <w:rFonts w:hint="eastAsia"/>
        </w:rPr>
        <w:t>此题考查金属活动性顺序表的应用。铁粉能和硫酸铜和稀硫酸发生反应，和硫酸锌不反应，所以滤液中一定存在硫酸锌。充分反应后，铁粉有剩余，则滤液中一定没有硫酸铜和稀硫酸。而固体残渣中，一定存在过量的铁和生成的铜。</w:t>
      </w:r>
    </w:p>
    <w:p w:rsidR="00BC1649" w:rsidRDefault="00BC1649" w:rsidP="004E44E4">
      <w:pPr>
        <w:spacing w:line="360" w:lineRule="auto"/>
      </w:pPr>
      <w:r w:rsidRPr="004C342D">
        <w:rPr>
          <w:rFonts w:hint="eastAsia"/>
        </w:rPr>
        <w:t>答案：（</w:t>
      </w:r>
      <w:r w:rsidRPr="004C342D">
        <w:t>1</w:t>
      </w:r>
      <w:r w:rsidRPr="004C342D">
        <w:rPr>
          <w:rFonts w:hint="eastAsia"/>
        </w:rPr>
        <w:t>）</w:t>
      </w:r>
      <w:r w:rsidRPr="004C342D">
        <w:t>C</w:t>
      </w:r>
      <w:r>
        <w:rPr>
          <w:rFonts w:hint="eastAsia"/>
        </w:rPr>
        <w:t>；</w:t>
      </w:r>
      <w:r w:rsidRPr="004C342D">
        <w:rPr>
          <w:rFonts w:hint="eastAsia"/>
        </w:rPr>
        <w:t>（</w:t>
      </w:r>
      <w:r w:rsidRPr="004C342D">
        <w:t>2</w:t>
      </w:r>
      <w:r w:rsidRPr="004C342D">
        <w:rPr>
          <w:rFonts w:hint="eastAsia"/>
        </w:rPr>
        <w:t>）</w:t>
      </w:r>
      <w:r w:rsidRPr="004C342D">
        <w:t>D</w:t>
      </w:r>
    </w:p>
    <w:p w:rsidR="00BC1649" w:rsidRDefault="00BC1649">
      <w:pPr>
        <w:spacing w:line="360" w:lineRule="auto"/>
      </w:pPr>
    </w:p>
    <w:sectPr w:rsidR="00BC1649" w:rsidSect="00353E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649" w:rsidRDefault="00BC1649" w:rsidP="009253C6">
      <w:pPr>
        <w:spacing w:line="240" w:lineRule="auto"/>
      </w:pPr>
      <w:r>
        <w:separator/>
      </w:r>
    </w:p>
  </w:endnote>
  <w:endnote w:type="continuationSeparator" w:id="1">
    <w:p w:rsidR="00BC1649" w:rsidRDefault="00BC1649" w:rsidP="009253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49" w:rsidRDefault="00BC16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49" w:rsidRDefault="00BC16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49" w:rsidRDefault="00BC1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649" w:rsidRDefault="00BC1649" w:rsidP="009253C6">
      <w:pPr>
        <w:spacing w:line="240" w:lineRule="auto"/>
      </w:pPr>
      <w:r>
        <w:separator/>
      </w:r>
    </w:p>
  </w:footnote>
  <w:footnote w:type="continuationSeparator" w:id="1">
    <w:p w:rsidR="00BC1649" w:rsidRDefault="00BC1649" w:rsidP="009253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49" w:rsidRDefault="00BC16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49" w:rsidRDefault="00BC1649" w:rsidP="00630B7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649" w:rsidRDefault="00BC16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53C6"/>
    <w:rsid w:val="00353E99"/>
    <w:rsid w:val="00490AB6"/>
    <w:rsid w:val="004C342D"/>
    <w:rsid w:val="004E44E4"/>
    <w:rsid w:val="00630B71"/>
    <w:rsid w:val="007F40E6"/>
    <w:rsid w:val="008A37B8"/>
    <w:rsid w:val="00921282"/>
    <w:rsid w:val="009253C6"/>
    <w:rsid w:val="00BC1649"/>
    <w:rsid w:val="00FD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C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253C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253C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253C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253C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253C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43</Words>
  <Characters>250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2011-05-26T10:53:00Z</dcterms:created>
  <dcterms:modified xsi:type="dcterms:W3CDTF">2011-06-07T01:50:00Z</dcterms:modified>
</cp:coreProperties>
</file>