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393" w:rsidRPr="002F7436" w:rsidRDefault="00EE6393" w:rsidP="003B383C">
      <w:pPr>
        <w:snapToGrid w:val="0"/>
        <w:spacing w:line="360" w:lineRule="auto"/>
      </w:pPr>
      <w:r w:rsidRPr="002F7436">
        <w:rPr>
          <w:rFonts w:hint="eastAsia"/>
        </w:rPr>
        <w:t>下列化学物质与人的生命活动有关的叙述中，不正确的是（</w:t>
      </w:r>
      <w:r w:rsidRPr="002F7436">
        <w:t xml:space="preserve">    </w:t>
      </w:r>
      <w:r w:rsidRPr="002F7436">
        <w:rPr>
          <w:rFonts w:hint="eastAsia"/>
        </w:rPr>
        <w:t>）</w:t>
      </w:r>
    </w:p>
    <w:p w:rsidR="00EE6393" w:rsidRPr="002F7436" w:rsidRDefault="00EE6393" w:rsidP="003B383C">
      <w:pPr>
        <w:snapToGrid w:val="0"/>
        <w:spacing w:line="360" w:lineRule="auto"/>
      </w:pPr>
      <w:r w:rsidRPr="002F7436">
        <w:t xml:space="preserve">A. </w:t>
      </w:r>
      <w:r w:rsidRPr="002F7436">
        <w:rPr>
          <w:rFonts w:hint="eastAsia"/>
        </w:rPr>
        <w:t>糖类是人类食物中主要的供能物质</w:t>
      </w:r>
    </w:p>
    <w:p w:rsidR="00EE6393" w:rsidRPr="002F7436" w:rsidRDefault="00EE6393" w:rsidP="003B383C">
      <w:pPr>
        <w:snapToGrid w:val="0"/>
        <w:spacing w:line="360" w:lineRule="auto"/>
      </w:pPr>
      <w:r w:rsidRPr="002F7436">
        <w:t xml:space="preserve">B. </w:t>
      </w:r>
      <w:r w:rsidRPr="002F7436">
        <w:rPr>
          <w:rFonts w:hint="eastAsia"/>
        </w:rPr>
        <w:t>一氧化碳会与血液中的血红蛋白结合，使人中毒</w:t>
      </w:r>
    </w:p>
    <w:p w:rsidR="00EE6393" w:rsidRPr="002F7436" w:rsidRDefault="00EE6393" w:rsidP="003B383C">
      <w:pPr>
        <w:snapToGrid w:val="0"/>
        <w:spacing w:line="360" w:lineRule="auto"/>
      </w:pPr>
      <w:r w:rsidRPr="002F7436">
        <w:t xml:space="preserve">C. </w:t>
      </w:r>
      <w:r w:rsidRPr="002F7436">
        <w:rPr>
          <w:rFonts w:hint="eastAsia"/>
        </w:rPr>
        <w:t>夏天出汗多，要及时补充食盐和水</w:t>
      </w:r>
    </w:p>
    <w:p w:rsidR="00EE6393" w:rsidRPr="002F7436" w:rsidRDefault="00EE6393" w:rsidP="003B383C">
      <w:pPr>
        <w:snapToGrid w:val="0"/>
        <w:spacing w:line="360" w:lineRule="auto"/>
      </w:pPr>
      <w:r w:rsidRPr="002F7436">
        <w:t xml:space="preserve">D. </w:t>
      </w:r>
      <w:r w:rsidRPr="002F7436">
        <w:rPr>
          <w:rFonts w:hint="eastAsia"/>
        </w:rPr>
        <w:t>剧烈运动时人体代谢加快，代谢产物中的二氧化碳不能及时排出，使血液的</w:t>
      </w:r>
      <w:r w:rsidRPr="002F7436">
        <w:t>pH</w:t>
      </w:r>
      <w:r w:rsidRPr="002F7436">
        <w:rPr>
          <w:rFonts w:hint="eastAsia"/>
        </w:rPr>
        <w:t>增大</w:t>
      </w:r>
    </w:p>
    <w:p w:rsidR="00EE6393" w:rsidRPr="002F7436" w:rsidRDefault="00EE6393" w:rsidP="003B383C">
      <w:pPr>
        <w:snapToGrid w:val="0"/>
        <w:spacing w:line="360" w:lineRule="auto"/>
      </w:pPr>
      <w:r w:rsidRPr="002F7436">
        <w:rPr>
          <w:rFonts w:hint="eastAsia"/>
        </w:rPr>
        <w:t>解析：</w:t>
      </w:r>
    </w:p>
    <w:p w:rsidR="00EE6393" w:rsidRDefault="00EE6393" w:rsidP="003B383C">
      <w:pPr>
        <w:spacing w:line="360" w:lineRule="auto"/>
      </w:pPr>
      <w:r w:rsidRPr="002F7436">
        <w:rPr>
          <w:rFonts w:hint="eastAsia"/>
        </w:rPr>
        <w:t>当人体内的二氧化碳不能及时排出体外，会溶于水形成碳酸，使血液的</w:t>
      </w:r>
      <w:r w:rsidRPr="002F7436">
        <w:t>pH</w:t>
      </w:r>
      <w:r w:rsidRPr="002F7436">
        <w:rPr>
          <w:rFonts w:hint="eastAsia"/>
        </w:rPr>
        <w:t>值减小。</w:t>
      </w:r>
    </w:p>
    <w:p w:rsidR="00EE6393" w:rsidRPr="003B383C" w:rsidRDefault="00EE6393" w:rsidP="003B383C">
      <w:pPr>
        <w:spacing w:line="360" w:lineRule="auto"/>
      </w:pPr>
      <w:r w:rsidRPr="002F7436">
        <w:rPr>
          <w:rFonts w:hint="eastAsia"/>
        </w:rPr>
        <w:t>答案：</w:t>
      </w:r>
      <w:r w:rsidRPr="002F7436">
        <w:t>D</w:t>
      </w:r>
    </w:p>
    <w:sectPr w:rsidR="00EE6393" w:rsidRPr="003B383C" w:rsidSect="00CE6B1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393" w:rsidRDefault="00EE6393" w:rsidP="003B383C">
      <w:pPr>
        <w:spacing w:line="240" w:lineRule="auto"/>
      </w:pPr>
      <w:r>
        <w:separator/>
      </w:r>
    </w:p>
  </w:endnote>
  <w:endnote w:type="continuationSeparator" w:id="1">
    <w:p w:rsidR="00EE6393" w:rsidRDefault="00EE6393" w:rsidP="003B3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393" w:rsidRDefault="00EE639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393" w:rsidRDefault="00EE639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393" w:rsidRDefault="00EE63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393" w:rsidRDefault="00EE6393" w:rsidP="003B383C">
      <w:pPr>
        <w:spacing w:line="240" w:lineRule="auto"/>
      </w:pPr>
      <w:r>
        <w:separator/>
      </w:r>
    </w:p>
  </w:footnote>
  <w:footnote w:type="continuationSeparator" w:id="1">
    <w:p w:rsidR="00EE6393" w:rsidRDefault="00EE6393" w:rsidP="003B383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393" w:rsidRDefault="00EE639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393" w:rsidRDefault="00EE6393" w:rsidP="002A2E8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6393" w:rsidRDefault="00EE639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B383C"/>
    <w:rsid w:val="00107285"/>
    <w:rsid w:val="002A2E8E"/>
    <w:rsid w:val="002F7436"/>
    <w:rsid w:val="003B383C"/>
    <w:rsid w:val="00CE6B1E"/>
    <w:rsid w:val="00D42CF1"/>
    <w:rsid w:val="00EE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83C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B383C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B383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B383C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B383C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B383C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27</Words>
  <Characters>156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2011-05-25T02:39:00Z</dcterms:created>
  <dcterms:modified xsi:type="dcterms:W3CDTF">2011-06-01T09:01:00Z</dcterms:modified>
</cp:coreProperties>
</file>