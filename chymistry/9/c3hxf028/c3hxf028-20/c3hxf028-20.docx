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A4" w:rsidRPr="002F7436" w:rsidRDefault="009F0FA4" w:rsidP="00E26D54">
      <w:pPr>
        <w:snapToGrid w:val="0"/>
        <w:spacing w:line="360" w:lineRule="auto"/>
      </w:pPr>
      <w:r w:rsidRPr="002F7436">
        <w:rPr>
          <w:rFonts w:hint="eastAsia"/>
        </w:rPr>
        <w:t>维生素不能起到的作用是（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9F0FA4" w:rsidRPr="002F7436" w:rsidRDefault="009F0FA4" w:rsidP="00E26D54">
      <w:pPr>
        <w:snapToGrid w:val="0"/>
        <w:spacing w:line="360" w:lineRule="auto"/>
      </w:pPr>
      <w:r w:rsidRPr="002F7436">
        <w:t xml:space="preserve">A. </w:t>
      </w:r>
      <w:r w:rsidRPr="002F7436">
        <w:rPr>
          <w:rFonts w:hint="eastAsia"/>
        </w:rPr>
        <w:t>调节新陈代谢</w:t>
      </w:r>
      <w:r w:rsidRPr="002F7436">
        <w:tab/>
      </w:r>
      <w:r w:rsidRPr="002F7436">
        <w:tab/>
      </w:r>
      <w:r w:rsidRPr="002F7436">
        <w:tab/>
      </w:r>
    </w:p>
    <w:p w:rsidR="009F0FA4" w:rsidRPr="002F7436" w:rsidRDefault="009F0FA4" w:rsidP="00E26D54">
      <w:pPr>
        <w:snapToGrid w:val="0"/>
        <w:spacing w:line="360" w:lineRule="auto"/>
      </w:pPr>
      <w:r w:rsidRPr="002F7436">
        <w:t xml:space="preserve">B. </w:t>
      </w:r>
      <w:r w:rsidRPr="002F7436">
        <w:rPr>
          <w:rFonts w:hint="eastAsia"/>
        </w:rPr>
        <w:t>预防疾病</w:t>
      </w:r>
    </w:p>
    <w:p w:rsidR="009F0FA4" w:rsidRPr="002F7436" w:rsidRDefault="009F0FA4" w:rsidP="00E26D54">
      <w:pPr>
        <w:snapToGrid w:val="0"/>
        <w:spacing w:line="360" w:lineRule="auto"/>
      </w:pPr>
      <w:r w:rsidRPr="002F7436">
        <w:t xml:space="preserve">C. </w:t>
      </w:r>
      <w:r w:rsidRPr="002F7436">
        <w:rPr>
          <w:rFonts w:hint="eastAsia"/>
        </w:rPr>
        <w:t>供给能量</w:t>
      </w:r>
      <w:r w:rsidRPr="002F7436">
        <w:tab/>
      </w:r>
      <w:r w:rsidRPr="002F7436">
        <w:tab/>
      </w:r>
      <w:r w:rsidRPr="002F7436">
        <w:tab/>
      </w:r>
      <w:r w:rsidRPr="002F7436">
        <w:tab/>
      </w:r>
      <w:r w:rsidRPr="002F7436">
        <w:tab/>
      </w:r>
    </w:p>
    <w:p w:rsidR="009F0FA4" w:rsidRDefault="009F0FA4" w:rsidP="00E26D54">
      <w:pPr>
        <w:snapToGrid w:val="0"/>
        <w:spacing w:line="360" w:lineRule="auto"/>
      </w:pPr>
      <w:r w:rsidRPr="002F7436">
        <w:t xml:space="preserve">D. </w:t>
      </w:r>
      <w:r w:rsidRPr="002F7436">
        <w:rPr>
          <w:rFonts w:hint="eastAsia"/>
        </w:rPr>
        <w:t>维持身体健康</w:t>
      </w:r>
    </w:p>
    <w:p w:rsidR="009F0FA4" w:rsidRPr="002F7436" w:rsidRDefault="009F0FA4" w:rsidP="00E26D54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9F0FA4" w:rsidRDefault="009F0FA4" w:rsidP="00E26D54">
      <w:pPr>
        <w:spacing w:line="360" w:lineRule="auto"/>
      </w:pPr>
      <w:r w:rsidRPr="002F7436">
        <w:rPr>
          <w:rFonts w:hint="eastAsia"/>
        </w:rPr>
        <w:t>维生素能调节人体的新陈代谢，预防疾病和维持身体健康；糖类是人体的主要供能物质。</w:t>
      </w:r>
    </w:p>
    <w:p w:rsidR="009F0FA4" w:rsidRDefault="009F0FA4" w:rsidP="00E26D54">
      <w:pPr>
        <w:spacing w:line="360" w:lineRule="auto"/>
      </w:pPr>
      <w:r w:rsidRPr="002F7436">
        <w:rPr>
          <w:rFonts w:hint="eastAsia"/>
        </w:rPr>
        <w:t>答案：</w:t>
      </w:r>
      <w:r w:rsidRPr="002F7436">
        <w:t>C</w:t>
      </w:r>
    </w:p>
    <w:sectPr w:rsidR="009F0FA4" w:rsidSect="006B2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FA4" w:rsidRDefault="009F0FA4" w:rsidP="00E26D54">
      <w:pPr>
        <w:spacing w:line="240" w:lineRule="auto"/>
      </w:pPr>
      <w:r>
        <w:separator/>
      </w:r>
    </w:p>
  </w:endnote>
  <w:endnote w:type="continuationSeparator" w:id="1">
    <w:p w:rsidR="009F0FA4" w:rsidRDefault="009F0FA4" w:rsidP="00E26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A4" w:rsidRDefault="009F0F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A4" w:rsidRDefault="009F0F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A4" w:rsidRDefault="009F0F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FA4" w:rsidRDefault="009F0FA4" w:rsidP="00E26D54">
      <w:pPr>
        <w:spacing w:line="240" w:lineRule="auto"/>
      </w:pPr>
      <w:r>
        <w:separator/>
      </w:r>
    </w:p>
  </w:footnote>
  <w:footnote w:type="continuationSeparator" w:id="1">
    <w:p w:rsidR="009F0FA4" w:rsidRDefault="009F0FA4" w:rsidP="00E26D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A4" w:rsidRDefault="009F0F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A4" w:rsidRDefault="009F0FA4" w:rsidP="0054136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A4" w:rsidRDefault="009F0F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D54"/>
    <w:rsid w:val="002F7436"/>
    <w:rsid w:val="00541364"/>
    <w:rsid w:val="006B2B23"/>
    <w:rsid w:val="009F0FA4"/>
    <w:rsid w:val="00D26A13"/>
    <w:rsid w:val="00DC3243"/>
    <w:rsid w:val="00E2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5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26D5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6D5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26D5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6D5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26D5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16</Words>
  <Characters>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2011-05-25T02:41:00Z</dcterms:created>
  <dcterms:modified xsi:type="dcterms:W3CDTF">2011-06-01T09:01:00Z</dcterms:modified>
</cp:coreProperties>
</file>