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24" w:rsidRPr="002F7436" w:rsidRDefault="00596E24" w:rsidP="006D1D26">
      <w:pPr>
        <w:snapToGrid w:val="0"/>
        <w:spacing w:line="360" w:lineRule="auto"/>
      </w:pPr>
      <w:r w:rsidRPr="002F7436">
        <w:rPr>
          <w:rFonts w:hint="eastAsia"/>
        </w:rPr>
        <w:t>某饮料的配料表：纯净水、蔗糖、苹果汁、维生素</w:t>
      </w:r>
      <w:r w:rsidRPr="002F7436">
        <w:t>C</w:t>
      </w:r>
      <w:r w:rsidRPr="002F7436">
        <w:rPr>
          <w:rFonts w:hint="eastAsia"/>
        </w:rPr>
        <w:t>、维生素</w:t>
      </w:r>
      <w:r w:rsidRPr="002F7436">
        <w:t>A</w:t>
      </w:r>
      <w:r w:rsidRPr="002F7436">
        <w:rPr>
          <w:rFonts w:hint="eastAsia"/>
        </w:rPr>
        <w:t>、乳酸钙。此饮料不含有的营养素是（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596E24" w:rsidRPr="002F7436" w:rsidRDefault="00596E24" w:rsidP="00C76447">
      <w:pPr>
        <w:snapToGrid w:val="0"/>
        <w:spacing w:line="360" w:lineRule="auto"/>
        <w:ind w:left="31680" w:hangingChars="100" w:firstLine="31680"/>
      </w:pPr>
      <w:r w:rsidRPr="002F7436">
        <w:t xml:space="preserve">A. </w:t>
      </w:r>
      <w:r w:rsidRPr="002F7436">
        <w:rPr>
          <w:rFonts w:hint="eastAsia"/>
        </w:rPr>
        <w:t>糖类</w:t>
      </w:r>
      <w:r w:rsidRPr="002F7436">
        <w:rPr>
          <w:szCs w:val="21"/>
        </w:rPr>
        <w:t xml:space="preserve">    </w:t>
      </w:r>
      <w:r w:rsidRPr="002F7436">
        <w:t xml:space="preserve">B. </w:t>
      </w:r>
      <w:r w:rsidRPr="002F7436">
        <w:rPr>
          <w:rFonts w:hint="eastAsia"/>
        </w:rPr>
        <w:t>维生素</w:t>
      </w:r>
      <w:r w:rsidRPr="002F7436">
        <w:rPr>
          <w:szCs w:val="21"/>
        </w:rPr>
        <w:t xml:space="preserve">    </w:t>
      </w:r>
      <w:r w:rsidRPr="002F7436">
        <w:t xml:space="preserve">C. </w:t>
      </w:r>
      <w:r w:rsidRPr="002F7436">
        <w:rPr>
          <w:rFonts w:hint="eastAsia"/>
        </w:rPr>
        <w:t>水</w:t>
      </w:r>
      <w:r>
        <w:t xml:space="preserve">  </w:t>
      </w:r>
      <w:r w:rsidRPr="002F7436">
        <w:t xml:space="preserve">  D. </w:t>
      </w:r>
      <w:r w:rsidRPr="002F7436">
        <w:rPr>
          <w:rFonts w:hint="eastAsia"/>
        </w:rPr>
        <w:t>油脂</w:t>
      </w:r>
    </w:p>
    <w:p w:rsidR="00596E24" w:rsidRPr="002F7436" w:rsidRDefault="00596E24" w:rsidP="006D1D26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596E24" w:rsidRDefault="00596E24" w:rsidP="006D1D26">
      <w:pPr>
        <w:spacing w:line="360" w:lineRule="auto"/>
      </w:pPr>
      <w:r w:rsidRPr="002F7436">
        <w:rPr>
          <w:rFonts w:hint="eastAsia"/>
        </w:rPr>
        <w:t>人体需要的六大营养素包括，水、糖类、油脂、蛋白质、维生素、和矿物质（无机盐）。此题中没有油脂。</w:t>
      </w:r>
    </w:p>
    <w:p w:rsidR="00596E24" w:rsidRPr="006D1D26" w:rsidRDefault="00596E24" w:rsidP="006D1D26">
      <w:pPr>
        <w:spacing w:line="360" w:lineRule="auto"/>
      </w:pPr>
      <w:r w:rsidRPr="002F7436">
        <w:rPr>
          <w:rFonts w:hint="eastAsia"/>
        </w:rPr>
        <w:t>答案：</w:t>
      </w:r>
      <w:r w:rsidRPr="002F7436">
        <w:t>D</w:t>
      </w:r>
    </w:p>
    <w:sectPr w:rsidR="00596E24" w:rsidRPr="006D1D26" w:rsidSect="00643C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6E24" w:rsidRDefault="00596E24" w:rsidP="006D1D26">
      <w:pPr>
        <w:spacing w:line="240" w:lineRule="auto"/>
      </w:pPr>
      <w:r>
        <w:separator/>
      </w:r>
    </w:p>
  </w:endnote>
  <w:endnote w:type="continuationSeparator" w:id="1">
    <w:p w:rsidR="00596E24" w:rsidRDefault="00596E24" w:rsidP="006D1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6E24" w:rsidRDefault="00596E24" w:rsidP="006D1D26">
      <w:pPr>
        <w:spacing w:line="240" w:lineRule="auto"/>
      </w:pPr>
      <w:r>
        <w:separator/>
      </w:r>
    </w:p>
  </w:footnote>
  <w:footnote w:type="continuationSeparator" w:id="1">
    <w:p w:rsidR="00596E24" w:rsidRDefault="00596E24" w:rsidP="006D1D2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 w:rsidP="00C76447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E24" w:rsidRDefault="00596E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D26"/>
    <w:rsid w:val="002F7436"/>
    <w:rsid w:val="00596E24"/>
    <w:rsid w:val="00643CDE"/>
    <w:rsid w:val="006D1D26"/>
    <w:rsid w:val="00BF4CB3"/>
    <w:rsid w:val="00C76447"/>
    <w:rsid w:val="00CE7E67"/>
    <w:rsid w:val="00D37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2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D1D2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D1D2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D1D2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D1D2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D1D2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21</Words>
  <Characters>120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2011-05-25T02:40:00Z</dcterms:created>
  <dcterms:modified xsi:type="dcterms:W3CDTF">2011-06-01T09:01:00Z</dcterms:modified>
</cp:coreProperties>
</file>