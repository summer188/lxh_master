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A19" w:rsidRPr="002F7436" w:rsidRDefault="00790A19" w:rsidP="001B14E5">
      <w:pPr>
        <w:spacing w:line="360" w:lineRule="auto"/>
      </w:pPr>
      <w:r w:rsidRPr="002F7436">
        <w:t>2001</w:t>
      </w:r>
      <w:r w:rsidRPr="002F7436">
        <w:rPr>
          <w:rFonts w:hint="eastAsia"/>
        </w:rPr>
        <w:t>年是不平凡的一年，中国正式加入</w:t>
      </w:r>
      <w:r w:rsidRPr="002F7436">
        <w:t>WTO</w:t>
      </w:r>
      <w:r w:rsidRPr="002F7436">
        <w:rPr>
          <w:rFonts w:hint="eastAsia"/>
        </w:rPr>
        <w:t>，并赢得了</w:t>
      </w:r>
      <w:r w:rsidRPr="002F7436">
        <w:t>2008</w:t>
      </w:r>
      <w:r w:rsidRPr="002F7436">
        <w:rPr>
          <w:rFonts w:hint="eastAsia"/>
        </w:rPr>
        <w:t>年第</w:t>
      </w:r>
      <w:r w:rsidRPr="002F7436">
        <w:t>29</w:t>
      </w:r>
      <w:r w:rsidRPr="002F7436">
        <w:rPr>
          <w:rFonts w:hint="eastAsia"/>
        </w:rPr>
        <w:t>届夏季奥运会的举办权。为向世界展现一个新形象，某校同学提出下列环保建议：</w:t>
      </w:r>
    </w:p>
    <w:p w:rsidR="00790A19" w:rsidRPr="002F7436" w:rsidRDefault="00790A19" w:rsidP="001B14E5">
      <w:pPr>
        <w:spacing w:line="360" w:lineRule="auto"/>
      </w:pPr>
      <w:r w:rsidRPr="002F7436">
        <w:rPr>
          <w:rFonts w:hint="eastAsia"/>
        </w:rPr>
        <w:t>①</w:t>
      </w:r>
      <w:r>
        <w:t xml:space="preserve"> </w:t>
      </w:r>
      <w:r w:rsidRPr="002F7436">
        <w:rPr>
          <w:rFonts w:hint="eastAsia"/>
        </w:rPr>
        <w:t>开发新能源，减少矿物燃料的燃烧；</w:t>
      </w:r>
    </w:p>
    <w:p w:rsidR="00790A19" w:rsidRPr="002F7436" w:rsidRDefault="00790A19" w:rsidP="001B14E5">
      <w:pPr>
        <w:spacing w:line="360" w:lineRule="auto"/>
      </w:pPr>
      <w:r w:rsidRPr="002F7436">
        <w:rPr>
          <w:rFonts w:hint="eastAsia"/>
        </w:rPr>
        <w:t>②</w:t>
      </w:r>
      <w:r>
        <w:t xml:space="preserve"> </w:t>
      </w:r>
      <w:r w:rsidRPr="002F7436">
        <w:rPr>
          <w:rFonts w:hint="eastAsia"/>
        </w:rPr>
        <w:t>开发生产无汞电池；</w:t>
      </w:r>
    </w:p>
    <w:p w:rsidR="00790A19" w:rsidRPr="002F7436" w:rsidRDefault="00790A19" w:rsidP="001B14E5">
      <w:pPr>
        <w:spacing w:line="360" w:lineRule="auto"/>
      </w:pPr>
      <w:r w:rsidRPr="002F7436">
        <w:rPr>
          <w:rFonts w:hint="eastAsia"/>
        </w:rPr>
        <w:t>③</w:t>
      </w:r>
      <w:r>
        <w:t xml:space="preserve"> </w:t>
      </w:r>
      <w:r w:rsidRPr="002F7436">
        <w:rPr>
          <w:rFonts w:hint="eastAsia"/>
        </w:rPr>
        <w:t>提倡使用一次性发泡塑料餐具和塑料袋；</w:t>
      </w:r>
    </w:p>
    <w:p w:rsidR="00790A19" w:rsidRPr="002F7436" w:rsidRDefault="00790A19" w:rsidP="001B14E5">
      <w:pPr>
        <w:spacing w:line="360" w:lineRule="auto"/>
      </w:pPr>
      <w:r w:rsidRPr="002F7436">
        <w:rPr>
          <w:rFonts w:hint="eastAsia"/>
        </w:rPr>
        <w:t>④</w:t>
      </w:r>
      <w:r>
        <w:t xml:space="preserve"> </w:t>
      </w:r>
      <w:r w:rsidRPr="002F7436">
        <w:rPr>
          <w:rFonts w:hint="eastAsia"/>
        </w:rPr>
        <w:t>提供使用手帕，减少餐巾纸的使用；</w:t>
      </w:r>
    </w:p>
    <w:p w:rsidR="00790A19" w:rsidRPr="002F7436" w:rsidRDefault="00790A19" w:rsidP="001B14E5">
      <w:pPr>
        <w:spacing w:line="360" w:lineRule="auto"/>
      </w:pPr>
      <w:r w:rsidRPr="002F7436">
        <w:rPr>
          <w:rFonts w:hint="eastAsia"/>
        </w:rPr>
        <w:t>⑤</w:t>
      </w:r>
      <w:r>
        <w:t xml:space="preserve"> </w:t>
      </w:r>
      <w:r w:rsidRPr="002F7436">
        <w:rPr>
          <w:rFonts w:hint="eastAsia"/>
        </w:rPr>
        <w:t>分类回收垃圾</w:t>
      </w:r>
    </w:p>
    <w:p w:rsidR="00790A19" w:rsidRPr="002F7436" w:rsidRDefault="00790A19" w:rsidP="001B14E5">
      <w:pPr>
        <w:spacing w:line="360" w:lineRule="auto"/>
      </w:pPr>
      <w:r w:rsidRPr="002F7436">
        <w:rPr>
          <w:rFonts w:hint="eastAsia"/>
        </w:rPr>
        <w:t>其中你认为可以采纳的是（</w:t>
      </w:r>
      <w:r w:rsidRPr="002F7436">
        <w:t xml:space="preserve">    </w:t>
      </w:r>
      <w:r w:rsidRPr="002F7436">
        <w:rPr>
          <w:rFonts w:hint="eastAsia"/>
        </w:rPr>
        <w:t>）</w:t>
      </w:r>
    </w:p>
    <w:p w:rsidR="00790A19" w:rsidRPr="002F7436" w:rsidRDefault="00790A19" w:rsidP="001B14E5">
      <w:pPr>
        <w:spacing w:line="360" w:lineRule="auto"/>
      </w:pPr>
      <w:r w:rsidRPr="002F7436">
        <w:t>A.</w:t>
      </w:r>
      <w:r w:rsidRPr="002F7436">
        <w:rPr>
          <w:rFonts w:hint="eastAsia"/>
        </w:rPr>
        <w:t>①③⑤</w:t>
      </w:r>
      <w:r w:rsidRPr="002F7436">
        <w:rPr>
          <w:szCs w:val="21"/>
        </w:rPr>
        <w:t xml:space="preserve">    </w:t>
      </w:r>
      <w:r w:rsidRPr="002F7436">
        <w:t xml:space="preserve">B. </w:t>
      </w:r>
      <w:r w:rsidRPr="002F7436">
        <w:rPr>
          <w:rFonts w:hint="eastAsia"/>
        </w:rPr>
        <w:t>①②③⑤</w:t>
      </w:r>
      <w:r w:rsidRPr="002F7436">
        <w:rPr>
          <w:szCs w:val="21"/>
        </w:rPr>
        <w:t xml:space="preserve">    </w:t>
      </w:r>
      <w:r w:rsidRPr="002F7436">
        <w:t xml:space="preserve">C. </w:t>
      </w:r>
      <w:r w:rsidRPr="002F7436">
        <w:rPr>
          <w:rFonts w:hint="eastAsia"/>
        </w:rPr>
        <w:t>①②④⑤</w:t>
      </w:r>
      <w:r w:rsidRPr="002F7436">
        <w:rPr>
          <w:szCs w:val="21"/>
        </w:rPr>
        <w:t xml:space="preserve">    </w:t>
      </w:r>
      <w:r w:rsidRPr="002F7436">
        <w:t xml:space="preserve">D. </w:t>
      </w:r>
      <w:r w:rsidRPr="002F7436">
        <w:rPr>
          <w:rFonts w:hint="eastAsia"/>
        </w:rPr>
        <w:t>①②③④⑤</w:t>
      </w:r>
    </w:p>
    <w:p w:rsidR="00790A19" w:rsidRPr="002F7436" w:rsidRDefault="00790A19" w:rsidP="001B14E5">
      <w:pPr>
        <w:spacing w:line="360" w:lineRule="auto"/>
      </w:pPr>
      <w:r w:rsidRPr="002F7436">
        <w:rPr>
          <w:rFonts w:hint="eastAsia"/>
        </w:rPr>
        <w:t>解析：</w:t>
      </w:r>
    </w:p>
    <w:p w:rsidR="00790A19" w:rsidRDefault="00790A19" w:rsidP="001B14E5">
      <w:pPr>
        <w:spacing w:line="360" w:lineRule="auto"/>
      </w:pPr>
      <w:r w:rsidRPr="002F7436">
        <w:rPr>
          <w:rFonts w:hint="eastAsia"/>
        </w:rPr>
        <w:t>提倡使用一次性发泡餐具和塑料袋容易引起白色污染。</w:t>
      </w:r>
    </w:p>
    <w:p w:rsidR="00790A19" w:rsidRPr="00707EF9" w:rsidRDefault="00790A19" w:rsidP="001B14E5">
      <w:pPr>
        <w:spacing w:line="360" w:lineRule="auto"/>
      </w:pPr>
      <w:r w:rsidRPr="002F7436">
        <w:rPr>
          <w:rFonts w:hint="eastAsia"/>
        </w:rPr>
        <w:t>答案：</w:t>
      </w:r>
      <w:r w:rsidRPr="002F7436">
        <w:t>C</w:t>
      </w:r>
    </w:p>
    <w:p w:rsidR="00790A19" w:rsidRPr="007A21FB" w:rsidRDefault="00790A19" w:rsidP="001B14E5"/>
    <w:p w:rsidR="00790A19" w:rsidRPr="001B14E5" w:rsidRDefault="00790A19" w:rsidP="001B14E5"/>
    <w:sectPr w:rsidR="00790A19" w:rsidRPr="001B14E5" w:rsidSect="009E360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0A19" w:rsidRDefault="00790A19" w:rsidP="00707EF9">
      <w:pPr>
        <w:spacing w:line="240" w:lineRule="auto"/>
      </w:pPr>
      <w:r>
        <w:separator/>
      </w:r>
    </w:p>
  </w:endnote>
  <w:endnote w:type="continuationSeparator" w:id="1">
    <w:p w:rsidR="00790A19" w:rsidRDefault="00790A19" w:rsidP="00707EF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A19" w:rsidRDefault="00790A1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A19" w:rsidRDefault="00790A1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A19" w:rsidRDefault="00790A1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0A19" w:rsidRDefault="00790A19" w:rsidP="00707EF9">
      <w:pPr>
        <w:spacing w:line="240" w:lineRule="auto"/>
      </w:pPr>
      <w:r>
        <w:separator/>
      </w:r>
    </w:p>
  </w:footnote>
  <w:footnote w:type="continuationSeparator" w:id="1">
    <w:p w:rsidR="00790A19" w:rsidRDefault="00790A19" w:rsidP="00707EF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A19" w:rsidRDefault="00790A1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A19" w:rsidRDefault="00790A19" w:rsidP="001B14E5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A19" w:rsidRDefault="00790A1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07EF9"/>
    <w:rsid w:val="001B14E5"/>
    <w:rsid w:val="002F7436"/>
    <w:rsid w:val="003118BE"/>
    <w:rsid w:val="003D59CF"/>
    <w:rsid w:val="00707EF9"/>
    <w:rsid w:val="00790A19"/>
    <w:rsid w:val="007A21FB"/>
    <w:rsid w:val="009E3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EF9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707EF9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07EF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707EF9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07EF9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707EF9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36</Words>
  <Characters>210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2011-05-25T02:37:00Z</dcterms:created>
  <dcterms:modified xsi:type="dcterms:W3CDTF">2011-06-01T09:00:00Z</dcterms:modified>
</cp:coreProperties>
</file>