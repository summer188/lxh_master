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D00" w:rsidRPr="002F7436" w:rsidRDefault="00737D00" w:rsidP="000B3280">
      <w:pPr>
        <w:snapToGrid w:val="0"/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下列</w:t>
      </w:r>
      <w:r w:rsidRPr="002F7436">
        <w:rPr>
          <w:rFonts w:hAnsi="宋体" w:hint="eastAsia"/>
          <w:spacing w:val="-4"/>
          <w:szCs w:val="21"/>
        </w:rPr>
        <w:t>对塑料的认识</w:t>
      </w:r>
      <w:r w:rsidRPr="002F7436">
        <w:rPr>
          <w:rFonts w:hAnsi="宋体" w:hint="eastAsia"/>
          <w:szCs w:val="21"/>
        </w:rPr>
        <w:t>正确</w:t>
      </w:r>
      <w:r w:rsidRPr="002F7436">
        <w:rPr>
          <w:rFonts w:hAnsi="宋体" w:hint="eastAsia"/>
          <w:spacing w:val="-4"/>
          <w:szCs w:val="21"/>
        </w:rPr>
        <w:t>的是</w:t>
      </w:r>
      <w:r w:rsidRPr="002F7436">
        <w:rPr>
          <w:rFonts w:hAnsi="宋体" w:hint="eastAsia"/>
          <w:szCs w:val="21"/>
        </w:rPr>
        <w:t>（</w:t>
      </w:r>
      <w:r w:rsidRPr="002F7436">
        <w:rPr>
          <w:rFonts w:hAnsi="宋体"/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</w:p>
    <w:p w:rsidR="00737D00" w:rsidRPr="002F7436" w:rsidRDefault="00737D00" w:rsidP="000B3280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A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塑料属于天然有机高分子材料</w:t>
      </w:r>
      <w:r w:rsidRPr="002F7436">
        <w:rPr>
          <w:szCs w:val="21"/>
        </w:rPr>
        <w:t xml:space="preserve"> </w:t>
      </w:r>
    </w:p>
    <w:p w:rsidR="00737D00" w:rsidRPr="002F7436" w:rsidRDefault="00737D00" w:rsidP="000B3280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B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废弃塑料是造</w:t>
      </w:r>
      <w:r w:rsidRPr="002F7436">
        <w:rPr>
          <w:rFonts w:ascii="宋体" w:hAnsi="宋体" w:hint="eastAsia"/>
          <w:szCs w:val="21"/>
        </w:rPr>
        <w:t>成</w:t>
      </w:r>
      <w:r w:rsidRPr="002F7436">
        <w:rPr>
          <w:rFonts w:ascii="宋体" w:hint="eastAsia"/>
          <w:szCs w:val="21"/>
        </w:rPr>
        <w:t>“</w:t>
      </w:r>
      <w:r w:rsidRPr="002F7436">
        <w:rPr>
          <w:rFonts w:ascii="宋体" w:hAnsi="宋体" w:hint="eastAsia"/>
          <w:szCs w:val="21"/>
        </w:rPr>
        <w:t>白色污染</w:t>
      </w:r>
      <w:r w:rsidRPr="002F7436">
        <w:rPr>
          <w:rFonts w:ascii="宋体" w:hint="eastAsia"/>
          <w:szCs w:val="21"/>
        </w:rPr>
        <w:t>”</w:t>
      </w:r>
      <w:r w:rsidRPr="002F7436">
        <w:rPr>
          <w:rFonts w:ascii="宋体" w:hAnsi="宋体" w:hint="eastAsia"/>
          <w:szCs w:val="21"/>
        </w:rPr>
        <w:t>的</w:t>
      </w:r>
      <w:r w:rsidRPr="002F7436">
        <w:rPr>
          <w:rFonts w:hAnsi="宋体" w:hint="eastAsia"/>
          <w:szCs w:val="21"/>
        </w:rPr>
        <w:t>主要物质</w:t>
      </w:r>
    </w:p>
    <w:p w:rsidR="00737D00" w:rsidRPr="002F7436" w:rsidRDefault="00737D00" w:rsidP="000B3280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C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所有塑料都容易燃烧并产生有毒气体</w:t>
      </w:r>
    </w:p>
    <w:p w:rsidR="00737D00" w:rsidRPr="002F7436" w:rsidRDefault="00737D00" w:rsidP="000B3280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D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塑料给人类带来了污染，因此要禁止生产和使用</w:t>
      </w:r>
    </w:p>
    <w:p w:rsidR="00737D00" w:rsidRPr="002F7436" w:rsidRDefault="00737D00" w:rsidP="000B3280">
      <w:pPr>
        <w:snapToGrid w:val="0"/>
        <w:spacing w:line="360" w:lineRule="auto"/>
      </w:pPr>
      <w:r w:rsidRPr="002F7436">
        <w:rPr>
          <w:rFonts w:hint="eastAsia"/>
        </w:rPr>
        <w:t>解析：</w:t>
      </w:r>
    </w:p>
    <w:p w:rsidR="00737D00" w:rsidRDefault="00737D00" w:rsidP="000B3280">
      <w:pPr>
        <w:spacing w:line="360" w:lineRule="auto"/>
      </w:pPr>
      <w:r w:rsidRPr="002F7436">
        <w:rPr>
          <w:rFonts w:hint="eastAsia"/>
        </w:rPr>
        <w:t>塑料是三大有机合成材料之一。不同的塑料由于添加的材料不同因而具有的性质不同，如酚醛树脂就不易燃烧。废弃的塑料随意丢弃就会造成白色污染。</w:t>
      </w:r>
    </w:p>
    <w:p w:rsidR="00737D00" w:rsidRPr="000B3280" w:rsidRDefault="00737D00" w:rsidP="000B3280">
      <w:pPr>
        <w:spacing w:line="360" w:lineRule="auto"/>
      </w:pPr>
      <w:r w:rsidRPr="002F7436">
        <w:rPr>
          <w:rFonts w:hint="eastAsia"/>
        </w:rPr>
        <w:t>答案：</w:t>
      </w:r>
      <w:r w:rsidRPr="002F7436">
        <w:t>B</w:t>
      </w:r>
    </w:p>
    <w:sectPr w:rsidR="00737D00" w:rsidRPr="000B3280" w:rsidSect="00E91D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D00" w:rsidRDefault="00737D00" w:rsidP="000B3280">
      <w:pPr>
        <w:spacing w:line="240" w:lineRule="auto"/>
      </w:pPr>
      <w:r>
        <w:separator/>
      </w:r>
    </w:p>
  </w:endnote>
  <w:endnote w:type="continuationSeparator" w:id="1">
    <w:p w:rsidR="00737D00" w:rsidRDefault="00737D00" w:rsidP="000B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00" w:rsidRDefault="00737D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00" w:rsidRDefault="00737D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00" w:rsidRDefault="00737D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D00" w:rsidRDefault="00737D00" w:rsidP="000B3280">
      <w:pPr>
        <w:spacing w:line="240" w:lineRule="auto"/>
      </w:pPr>
      <w:r>
        <w:separator/>
      </w:r>
    </w:p>
  </w:footnote>
  <w:footnote w:type="continuationSeparator" w:id="1">
    <w:p w:rsidR="00737D00" w:rsidRDefault="00737D00" w:rsidP="000B32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00" w:rsidRDefault="00737D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00" w:rsidRDefault="00737D00" w:rsidP="00BD709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00" w:rsidRDefault="00737D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3280"/>
    <w:rsid w:val="000213F5"/>
    <w:rsid w:val="000B3280"/>
    <w:rsid w:val="002F7436"/>
    <w:rsid w:val="00737D00"/>
    <w:rsid w:val="00862C1D"/>
    <w:rsid w:val="00BD709C"/>
    <w:rsid w:val="00E91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8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B328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328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B328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328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B328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27</Words>
  <Characters>154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2011-05-25T02:34:00Z</dcterms:created>
  <dcterms:modified xsi:type="dcterms:W3CDTF">2011-06-01T08:55:00Z</dcterms:modified>
</cp:coreProperties>
</file>