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8B5" w:rsidRPr="002F7436" w:rsidRDefault="00B548B5" w:rsidP="00232413">
      <w:pPr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食品安全与人类健康密切相关，下列做法不会危及人体健康的是（</w:t>
      </w:r>
      <w:r w:rsidRPr="002F7436">
        <w:rPr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</w:p>
    <w:p w:rsidR="00B548B5" w:rsidRDefault="00B548B5" w:rsidP="00232413">
      <w:pPr>
        <w:spacing w:line="360" w:lineRule="auto"/>
        <w:rPr>
          <w:szCs w:val="21"/>
          <w:vertAlign w:val="subscript"/>
        </w:rPr>
      </w:pPr>
      <w:r w:rsidRPr="002F7436">
        <w:rPr>
          <w:szCs w:val="21"/>
        </w:rPr>
        <w:t>A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用</w:t>
      </w:r>
      <w:r w:rsidRPr="002F7436">
        <w:rPr>
          <w:rFonts w:ascii="宋体" w:hint="eastAsia"/>
          <w:szCs w:val="21"/>
        </w:rPr>
        <w:t>“</w:t>
      </w:r>
      <w:r w:rsidRPr="002F7436">
        <w:rPr>
          <w:rFonts w:ascii="宋体" w:hAnsi="宋体" w:hint="eastAsia"/>
          <w:szCs w:val="21"/>
        </w:rPr>
        <w:t>苏丹红一号</w:t>
      </w:r>
      <w:r w:rsidRPr="002F7436">
        <w:rPr>
          <w:rFonts w:ascii="宋体" w:hint="eastAsia"/>
          <w:szCs w:val="21"/>
        </w:rPr>
        <w:t>”</w:t>
      </w:r>
      <w:r w:rsidRPr="002F7436">
        <w:rPr>
          <w:rFonts w:ascii="宋体" w:hAnsi="宋体" w:hint="eastAsia"/>
          <w:szCs w:val="21"/>
        </w:rPr>
        <w:t>作</w:t>
      </w:r>
      <w:r w:rsidRPr="002F7436">
        <w:rPr>
          <w:rFonts w:hAnsi="宋体" w:hint="eastAsia"/>
          <w:szCs w:val="21"/>
        </w:rPr>
        <w:t>食品添加剂</w:t>
      </w:r>
      <w:r w:rsidRPr="002F7436">
        <w:rPr>
          <w:szCs w:val="21"/>
          <w:vertAlign w:val="subscript"/>
        </w:rPr>
        <w:t xml:space="preserve">   </w:t>
      </w:r>
    </w:p>
    <w:p w:rsidR="00B548B5" w:rsidRPr="002F7436" w:rsidRDefault="00B548B5" w:rsidP="00232413">
      <w:pPr>
        <w:spacing w:line="360" w:lineRule="auto"/>
        <w:rPr>
          <w:szCs w:val="21"/>
          <w:vertAlign w:val="subscript"/>
        </w:rPr>
      </w:pPr>
      <w:r w:rsidRPr="002F7436">
        <w:rPr>
          <w:szCs w:val="21"/>
        </w:rPr>
        <w:t>B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蒸馒头时加入适量纯碱</w:t>
      </w:r>
      <w:r w:rsidRPr="002F7436">
        <w:rPr>
          <w:szCs w:val="21"/>
          <w:vertAlign w:val="subscript"/>
        </w:rPr>
        <w:t xml:space="preserve">  </w:t>
      </w:r>
    </w:p>
    <w:p w:rsidR="00B548B5" w:rsidRDefault="00B548B5" w:rsidP="00232413">
      <w:pPr>
        <w:spacing w:line="360" w:lineRule="auto"/>
        <w:rPr>
          <w:szCs w:val="21"/>
        </w:rPr>
      </w:pPr>
      <w:r w:rsidRPr="002F7436">
        <w:rPr>
          <w:szCs w:val="21"/>
        </w:rPr>
        <w:t>C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加过量亚硝酸钠以保持肉质鲜美</w:t>
      </w:r>
      <w:r w:rsidRPr="002F7436">
        <w:rPr>
          <w:szCs w:val="21"/>
        </w:rPr>
        <w:t xml:space="preserve"> </w:t>
      </w:r>
    </w:p>
    <w:p w:rsidR="00B548B5" w:rsidRPr="002F7436" w:rsidRDefault="00B548B5" w:rsidP="00232413">
      <w:pPr>
        <w:spacing w:line="360" w:lineRule="auto"/>
        <w:rPr>
          <w:szCs w:val="21"/>
        </w:rPr>
      </w:pPr>
      <w:r w:rsidRPr="002F7436">
        <w:rPr>
          <w:szCs w:val="21"/>
        </w:rPr>
        <w:t>D</w:t>
      </w:r>
      <w:r w:rsidRPr="002F7436">
        <w:rPr>
          <w:rFonts w:hAnsi="宋体"/>
          <w:szCs w:val="21"/>
        </w:rPr>
        <w:t xml:space="preserve">. </w:t>
      </w:r>
      <w:r w:rsidRPr="002F7436">
        <w:rPr>
          <w:rFonts w:hAnsi="宋体" w:hint="eastAsia"/>
          <w:szCs w:val="21"/>
        </w:rPr>
        <w:t>把霉大米淘净后继续食用</w:t>
      </w:r>
    </w:p>
    <w:p w:rsidR="00B548B5" w:rsidRPr="002F7436" w:rsidRDefault="00B548B5" w:rsidP="00232413">
      <w:pPr>
        <w:spacing w:line="360" w:lineRule="auto"/>
      </w:pPr>
      <w:r w:rsidRPr="002F7436">
        <w:rPr>
          <w:rFonts w:hint="eastAsia"/>
        </w:rPr>
        <w:t>解析：</w:t>
      </w:r>
    </w:p>
    <w:p w:rsidR="00B548B5" w:rsidRPr="00AB5230" w:rsidRDefault="00B548B5" w:rsidP="00232413">
      <w:pPr>
        <w:spacing w:line="360" w:lineRule="auto"/>
      </w:pPr>
      <w:r w:rsidRPr="002F7436">
        <w:rPr>
          <w:rFonts w:hint="eastAsia"/>
        </w:rPr>
        <w:t>苏丹红一号是工业材料，不能作为食品添加剂使用；蒸馒头时，纯碱可以除去面粉里的酸，并且产生二氧化碳，会使馒头疏松多孔，松软可口；亚硝酸盐是防腐剂，过量会使人中毒；霉变的大米会产生黄曲霉素，致癌。</w:t>
      </w:r>
    </w:p>
    <w:p w:rsidR="00B548B5" w:rsidRPr="00232413" w:rsidRDefault="00B548B5" w:rsidP="00232413"/>
    <w:sectPr w:rsidR="00B548B5" w:rsidRPr="00232413" w:rsidSect="00B306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8B5" w:rsidRDefault="00B548B5" w:rsidP="00AB5230">
      <w:pPr>
        <w:spacing w:line="240" w:lineRule="auto"/>
      </w:pPr>
      <w:r>
        <w:separator/>
      </w:r>
    </w:p>
  </w:endnote>
  <w:endnote w:type="continuationSeparator" w:id="1">
    <w:p w:rsidR="00B548B5" w:rsidRDefault="00B548B5" w:rsidP="00AB5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8B5" w:rsidRDefault="00B548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8B5" w:rsidRDefault="00B548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8B5" w:rsidRDefault="00B548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8B5" w:rsidRDefault="00B548B5" w:rsidP="00AB5230">
      <w:pPr>
        <w:spacing w:line="240" w:lineRule="auto"/>
      </w:pPr>
      <w:r>
        <w:separator/>
      </w:r>
    </w:p>
  </w:footnote>
  <w:footnote w:type="continuationSeparator" w:id="1">
    <w:p w:rsidR="00B548B5" w:rsidRDefault="00B548B5" w:rsidP="00AB52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8B5" w:rsidRDefault="00B548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8B5" w:rsidRDefault="00B548B5" w:rsidP="0023241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8B5" w:rsidRDefault="00B548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5230"/>
    <w:rsid w:val="00232413"/>
    <w:rsid w:val="002F7436"/>
    <w:rsid w:val="00AB5230"/>
    <w:rsid w:val="00B306D2"/>
    <w:rsid w:val="00B548B5"/>
    <w:rsid w:val="00B554D8"/>
    <w:rsid w:val="00DC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3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B523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523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B523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523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B523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31</Words>
  <Characters>177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2011-05-25T02:35:00Z</dcterms:created>
  <dcterms:modified xsi:type="dcterms:W3CDTF">2011-06-01T08:58:00Z</dcterms:modified>
</cp:coreProperties>
</file>