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E1A" w:rsidRPr="002F7436" w:rsidRDefault="00661E1A" w:rsidP="005129A3">
      <w:pPr>
        <w:snapToGrid w:val="0"/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我国使用的铁锅是有益于人体健康的理想炊具，其主要原因是（</w:t>
      </w:r>
      <w:r w:rsidRPr="002F7436">
        <w:rPr>
          <w:szCs w:val="21"/>
        </w:rPr>
        <w:t xml:space="preserve">    </w:t>
      </w:r>
      <w:r w:rsidRPr="002F7436">
        <w:rPr>
          <w:rFonts w:hAnsi="宋体" w:hint="eastAsia"/>
          <w:szCs w:val="21"/>
        </w:rPr>
        <w:t>）</w:t>
      </w:r>
    </w:p>
    <w:p w:rsidR="00661E1A" w:rsidRPr="002F7436" w:rsidRDefault="00661E1A" w:rsidP="005129A3">
      <w:pPr>
        <w:snapToGrid w:val="0"/>
        <w:spacing w:line="360" w:lineRule="auto"/>
        <w:rPr>
          <w:szCs w:val="21"/>
        </w:rPr>
      </w:pPr>
      <w:r w:rsidRPr="002F7436">
        <w:rPr>
          <w:szCs w:val="21"/>
        </w:rPr>
        <w:t>A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铁锅含有碳元素</w:t>
      </w:r>
      <w:r w:rsidRPr="002F7436">
        <w:rPr>
          <w:szCs w:val="21"/>
        </w:rPr>
        <w:tab/>
      </w:r>
      <w:r w:rsidRPr="002F7436">
        <w:rPr>
          <w:szCs w:val="21"/>
        </w:rPr>
        <w:tab/>
      </w:r>
      <w:r w:rsidRPr="002F7436">
        <w:rPr>
          <w:szCs w:val="21"/>
        </w:rPr>
        <w:tab/>
      </w:r>
    </w:p>
    <w:p w:rsidR="00661E1A" w:rsidRPr="002F7436" w:rsidRDefault="00661E1A" w:rsidP="005129A3">
      <w:pPr>
        <w:snapToGrid w:val="0"/>
        <w:spacing w:line="360" w:lineRule="auto"/>
        <w:rPr>
          <w:szCs w:val="21"/>
        </w:rPr>
      </w:pPr>
      <w:r w:rsidRPr="002F7436">
        <w:rPr>
          <w:szCs w:val="21"/>
        </w:rPr>
        <w:t>B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价格便宜、不易生锈</w:t>
      </w:r>
    </w:p>
    <w:p w:rsidR="00661E1A" w:rsidRPr="002F7436" w:rsidRDefault="00661E1A" w:rsidP="005129A3">
      <w:pPr>
        <w:snapToGrid w:val="0"/>
        <w:spacing w:line="360" w:lineRule="auto"/>
        <w:rPr>
          <w:szCs w:val="21"/>
        </w:rPr>
      </w:pPr>
      <w:r w:rsidRPr="002F7436">
        <w:rPr>
          <w:szCs w:val="21"/>
        </w:rPr>
        <w:t>C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传热慢、保温性能好</w:t>
      </w:r>
      <w:r w:rsidRPr="002F7436">
        <w:rPr>
          <w:szCs w:val="21"/>
        </w:rPr>
        <w:tab/>
      </w:r>
      <w:r w:rsidRPr="002F7436">
        <w:rPr>
          <w:szCs w:val="21"/>
        </w:rPr>
        <w:tab/>
      </w:r>
    </w:p>
    <w:p w:rsidR="00661E1A" w:rsidRPr="002F7436" w:rsidRDefault="00661E1A" w:rsidP="005129A3">
      <w:pPr>
        <w:snapToGrid w:val="0"/>
        <w:spacing w:line="360" w:lineRule="auto"/>
        <w:rPr>
          <w:szCs w:val="21"/>
        </w:rPr>
      </w:pPr>
      <w:r w:rsidRPr="002F7436">
        <w:rPr>
          <w:szCs w:val="21"/>
        </w:rPr>
        <w:t>D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烹调后的食物中留有人体需要的铁元素</w:t>
      </w:r>
    </w:p>
    <w:p w:rsidR="00661E1A" w:rsidRPr="002F7436" w:rsidRDefault="00661E1A" w:rsidP="005129A3">
      <w:pPr>
        <w:snapToGrid w:val="0"/>
        <w:spacing w:line="360" w:lineRule="auto"/>
        <w:rPr>
          <w:rFonts w:hAnsi="宋体"/>
          <w:szCs w:val="21"/>
        </w:rPr>
      </w:pPr>
      <w:r w:rsidRPr="002F7436">
        <w:rPr>
          <w:rFonts w:hAnsi="宋体" w:hint="eastAsia"/>
          <w:szCs w:val="21"/>
        </w:rPr>
        <w:t>解析：</w:t>
      </w:r>
    </w:p>
    <w:p w:rsidR="00661E1A" w:rsidRPr="002F7436" w:rsidRDefault="00661E1A" w:rsidP="005129A3">
      <w:pPr>
        <w:snapToGrid w:val="0"/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铁元素是血红蛋白的成分，缺少后会引起贫血，因此使用铁锅时食物中带入人体需要的铁元素，达到补铁的目的，一般情况下，加入少量的食醋效果会更好。</w:t>
      </w:r>
    </w:p>
    <w:p w:rsidR="00661E1A" w:rsidRPr="002F7436" w:rsidRDefault="00661E1A" w:rsidP="005129A3">
      <w:pPr>
        <w:snapToGrid w:val="0"/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答案：</w:t>
      </w:r>
      <w:r w:rsidRPr="002F7436">
        <w:rPr>
          <w:szCs w:val="21"/>
        </w:rPr>
        <w:t>D</w:t>
      </w:r>
    </w:p>
    <w:p w:rsidR="00661E1A" w:rsidRPr="005129A3" w:rsidRDefault="00661E1A" w:rsidP="005129A3">
      <w:pPr>
        <w:spacing w:line="360" w:lineRule="auto"/>
      </w:pPr>
    </w:p>
    <w:sectPr w:rsidR="00661E1A" w:rsidRPr="005129A3" w:rsidSect="00E617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E1A" w:rsidRDefault="00661E1A" w:rsidP="005129A3">
      <w:pPr>
        <w:spacing w:line="240" w:lineRule="auto"/>
      </w:pPr>
      <w:r>
        <w:separator/>
      </w:r>
    </w:p>
  </w:endnote>
  <w:endnote w:type="continuationSeparator" w:id="1">
    <w:p w:rsidR="00661E1A" w:rsidRDefault="00661E1A" w:rsidP="00512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E1A" w:rsidRDefault="00661E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E1A" w:rsidRDefault="00661E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E1A" w:rsidRDefault="00661E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E1A" w:rsidRDefault="00661E1A" w:rsidP="005129A3">
      <w:pPr>
        <w:spacing w:line="240" w:lineRule="auto"/>
      </w:pPr>
      <w:r>
        <w:separator/>
      </w:r>
    </w:p>
  </w:footnote>
  <w:footnote w:type="continuationSeparator" w:id="1">
    <w:p w:rsidR="00661E1A" w:rsidRDefault="00661E1A" w:rsidP="005129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E1A" w:rsidRDefault="00661E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E1A" w:rsidRDefault="00661E1A" w:rsidP="003F145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E1A" w:rsidRDefault="00661E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29A3"/>
    <w:rsid w:val="00223EE0"/>
    <w:rsid w:val="002F7436"/>
    <w:rsid w:val="003F1455"/>
    <w:rsid w:val="005129A3"/>
    <w:rsid w:val="00661E1A"/>
    <w:rsid w:val="00854EA5"/>
    <w:rsid w:val="00E6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9A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129A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29A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129A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129A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129A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26</Words>
  <Characters>151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2011-05-25T02:09:00Z</dcterms:created>
  <dcterms:modified xsi:type="dcterms:W3CDTF">2011-06-01T08:25:00Z</dcterms:modified>
</cp:coreProperties>
</file>