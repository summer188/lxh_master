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E9" w:rsidRPr="002F7436" w:rsidRDefault="00442AE9" w:rsidP="00417B8C">
      <w:pPr>
        <w:snapToGrid w:val="0"/>
        <w:spacing w:line="360" w:lineRule="auto"/>
      </w:pPr>
      <w:r w:rsidRPr="002F7436">
        <w:rPr>
          <w:rFonts w:hint="eastAsia"/>
        </w:rPr>
        <w:t>食用下列食品，通常不会对人体健康造成危害的是（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442AE9" w:rsidRPr="002F7436" w:rsidRDefault="00442AE9" w:rsidP="00417B8C">
      <w:pPr>
        <w:snapToGrid w:val="0"/>
        <w:spacing w:line="360" w:lineRule="auto"/>
      </w:pPr>
      <w:r w:rsidRPr="002F7436">
        <w:t xml:space="preserve">A. </w:t>
      </w:r>
      <w:r w:rsidRPr="002F7436">
        <w:rPr>
          <w:rFonts w:hint="eastAsia"/>
        </w:rPr>
        <w:t>用甲醛溶液浸泡的海鲜品</w:t>
      </w:r>
    </w:p>
    <w:p w:rsidR="00442AE9" w:rsidRPr="002F7436" w:rsidRDefault="00442AE9" w:rsidP="00417B8C">
      <w:pPr>
        <w:snapToGrid w:val="0"/>
        <w:spacing w:line="360" w:lineRule="auto"/>
      </w:pPr>
      <w:r w:rsidRPr="002F7436">
        <w:t xml:space="preserve">B. </w:t>
      </w:r>
      <w:r w:rsidRPr="002F7436">
        <w:rPr>
          <w:rFonts w:hint="eastAsia"/>
        </w:rPr>
        <w:t>用工业食盐腌制的泡菜</w:t>
      </w:r>
    </w:p>
    <w:p w:rsidR="00442AE9" w:rsidRPr="002F7436" w:rsidRDefault="00442AE9" w:rsidP="00417B8C">
      <w:pPr>
        <w:snapToGrid w:val="0"/>
        <w:spacing w:line="360" w:lineRule="auto"/>
      </w:pPr>
      <w:r w:rsidRPr="002F7436">
        <w:t xml:space="preserve">C. </w:t>
      </w:r>
      <w:r w:rsidRPr="002F7436">
        <w:rPr>
          <w:rFonts w:hint="eastAsia"/>
        </w:rPr>
        <w:t>霉变的大米、花生</w:t>
      </w:r>
    </w:p>
    <w:p w:rsidR="00442AE9" w:rsidRPr="002F7436" w:rsidRDefault="00442AE9" w:rsidP="00417B8C">
      <w:pPr>
        <w:snapToGrid w:val="0"/>
        <w:spacing w:line="360" w:lineRule="auto"/>
      </w:pPr>
      <w:r w:rsidRPr="002F7436">
        <w:t xml:space="preserve">D. </w:t>
      </w:r>
      <w:r w:rsidRPr="002F7436">
        <w:rPr>
          <w:rFonts w:hint="eastAsia"/>
        </w:rPr>
        <w:t>牛奶经工业发酵后得到酸奶</w:t>
      </w:r>
    </w:p>
    <w:p w:rsidR="00442AE9" w:rsidRPr="002F7436" w:rsidRDefault="00442AE9" w:rsidP="00417B8C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442AE9" w:rsidRDefault="00442AE9" w:rsidP="00417B8C">
      <w:pPr>
        <w:spacing w:line="360" w:lineRule="auto"/>
      </w:pPr>
      <w:r w:rsidRPr="002F7436">
        <w:rPr>
          <w:rFonts w:hint="eastAsia"/>
        </w:rPr>
        <w:t>此题考查常见的有毒物质对人体健康的影响。</w:t>
      </w:r>
    </w:p>
    <w:p w:rsidR="00442AE9" w:rsidRPr="00417B8C" w:rsidRDefault="00442AE9" w:rsidP="00417B8C">
      <w:pPr>
        <w:spacing w:line="360" w:lineRule="auto"/>
      </w:pPr>
      <w:r w:rsidRPr="002F7436">
        <w:rPr>
          <w:rFonts w:hint="eastAsia"/>
        </w:rPr>
        <w:t>答案：</w:t>
      </w:r>
      <w:r w:rsidRPr="002F7436">
        <w:t>D</w:t>
      </w:r>
    </w:p>
    <w:p w:rsidR="00442AE9" w:rsidRPr="00417B8C" w:rsidRDefault="00442AE9">
      <w:pPr>
        <w:spacing w:line="360" w:lineRule="auto"/>
      </w:pPr>
    </w:p>
    <w:sectPr w:rsidR="00442AE9" w:rsidRPr="00417B8C" w:rsidSect="00B172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AE9" w:rsidRDefault="00442AE9" w:rsidP="00417B8C">
      <w:pPr>
        <w:spacing w:line="240" w:lineRule="auto"/>
      </w:pPr>
      <w:r>
        <w:separator/>
      </w:r>
    </w:p>
  </w:endnote>
  <w:endnote w:type="continuationSeparator" w:id="1">
    <w:p w:rsidR="00442AE9" w:rsidRDefault="00442AE9" w:rsidP="00417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AE9" w:rsidRDefault="00442AE9" w:rsidP="00417B8C">
      <w:pPr>
        <w:spacing w:line="240" w:lineRule="auto"/>
      </w:pPr>
      <w:r>
        <w:separator/>
      </w:r>
    </w:p>
  </w:footnote>
  <w:footnote w:type="continuationSeparator" w:id="1">
    <w:p w:rsidR="00442AE9" w:rsidRDefault="00442AE9" w:rsidP="00417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 w:rsidP="0083591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E9" w:rsidRDefault="00442A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B8C"/>
    <w:rsid w:val="002413CB"/>
    <w:rsid w:val="002F7436"/>
    <w:rsid w:val="00417B8C"/>
    <w:rsid w:val="00442AE9"/>
    <w:rsid w:val="0083591A"/>
    <w:rsid w:val="00B172DB"/>
    <w:rsid w:val="00D1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B8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17B8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7B8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7B8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7B8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17B8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17</Words>
  <Characters>100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2011-05-25T02:36:00Z</dcterms:created>
  <dcterms:modified xsi:type="dcterms:W3CDTF">2011-06-01T08:59:00Z</dcterms:modified>
</cp:coreProperties>
</file>