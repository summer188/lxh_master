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1FE" w:rsidRPr="002F7436" w:rsidRDefault="00DF11FE" w:rsidP="005F793C">
      <w:pPr>
        <w:snapToGrid w:val="0"/>
        <w:spacing w:line="360" w:lineRule="auto"/>
        <w:rPr>
          <w:szCs w:val="21"/>
        </w:rPr>
      </w:pPr>
      <w:r w:rsidRPr="002F7436">
        <w:rPr>
          <w:rFonts w:hAnsi="宋体" w:hint="eastAsia"/>
          <w:szCs w:val="21"/>
        </w:rPr>
        <w:t>下列关于元素与人体健康关系的叙述中，错误的是（</w:t>
      </w:r>
      <w:r w:rsidRPr="002F7436">
        <w:rPr>
          <w:rFonts w:hAnsi="宋体"/>
          <w:szCs w:val="21"/>
        </w:rPr>
        <w:t xml:space="preserve">    </w:t>
      </w:r>
      <w:r w:rsidRPr="002F7436">
        <w:rPr>
          <w:rFonts w:hAnsi="宋体" w:hint="eastAsia"/>
          <w:szCs w:val="21"/>
        </w:rPr>
        <w:t>）</w:t>
      </w:r>
    </w:p>
    <w:p w:rsidR="00DF11FE" w:rsidRPr="002F7436" w:rsidRDefault="00DF11FE" w:rsidP="005F793C">
      <w:pPr>
        <w:snapToGrid w:val="0"/>
        <w:spacing w:line="360" w:lineRule="auto"/>
        <w:rPr>
          <w:szCs w:val="21"/>
        </w:rPr>
      </w:pPr>
      <w:r w:rsidRPr="002F7436">
        <w:rPr>
          <w:szCs w:val="21"/>
        </w:rPr>
        <w:t>A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缺铁会引起贫血</w:t>
      </w:r>
      <w:r w:rsidRPr="002F7436">
        <w:rPr>
          <w:szCs w:val="21"/>
        </w:rPr>
        <w:t xml:space="preserve">             </w:t>
      </w:r>
    </w:p>
    <w:p w:rsidR="00DF11FE" w:rsidRPr="002F7436" w:rsidRDefault="00DF11FE" w:rsidP="005F793C">
      <w:pPr>
        <w:snapToGrid w:val="0"/>
        <w:spacing w:line="360" w:lineRule="auto"/>
        <w:rPr>
          <w:szCs w:val="21"/>
        </w:rPr>
      </w:pPr>
      <w:r w:rsidRPr="002F7436">
        <w:rPr>
          <w:szCs w:val="21"/>
        </w:rPr>
        <w:t>B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缺钙易患坏血病</w:t>
      </w:r>
    </w:p>
    <w:p w:rsidR="00DF11FE" w:rsidRPr="002F7436" w:rsidRDefault="00DF11FE" w:rsidP="005F793C">
      <w:pPr>
        <w:snapToGrid w:val="0"/>
        <w:spacing w:line="360" w:lineRule="auto"/>
        <w:rPr>
          <w:rFonts w:hAnsi="宋体"/>
          <w:szCs w:val="21"/>
        </w:rPr>
      </w:pPr>
      <w:r w:rsidRPr="002F7436">
        <w:rPr>
          <w:szCs w:val="21"/>
        </w:rPr>
        <w:t>C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缺碘会引起甲状腺肿大</w:t>
      </w:r>
    </w:p>
    <w:p w:rsidR="00DF11FE" w:rsidRPr="002F7436" w:rsidRDefault="00DF11FE" w:rsidP="005F793C">
      <w:pPr>
        <w:snapToGrid w:val="0"/>
        <w:spacing w:line="360" w:lineRule="auto"/>
        <w:rPr>
          <w:szCs w:val="21"/>
        </w:rPr>
      </w:pPr>
      <w:r w:rsidRPr="002F7436">
        <w:rPr>
          <w:szCs w:val="21"/>
        </w:rPr>
        <w:t>D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缺锌会引起生长迟缓、发育不良</w:t>
      </w:r>
    </w:p>
    <w:p w:rsidR="00DF11FE" w:rsidRPr="002F7436" w:rsidRDefault="00DF11FE" w:rsidP="005F793C">
      <w:pPr>
        <w:snapToGrid w:val="0"/>
        <w:spacing w:line="360" w:lineRule="auto"/>
      </w:pPr>
      <w:r w:rsidRPr="002F7436">
        <w:rPr>
          <w:rFonts w:hint="eastAsia"/>
        </w:rPr>
        <w:t>解析：</w:t>
      </w:r>
    </w:p>
    <w:p w:rsidR="00DF11FE" w:rsidRDefault="00DF11FE" w:rsidP="005F793C">
      <w:pPr>
        <w:spacing w:line="360" w:lineRule="auto"/>
      </w:pPr>
      <w:r w:rsidRPr="002F7436">
        <w:rPr>
          <w:rFonts w:hint="eastAsia"/>
        </w:rPr>
        <w:t>缺钙，青少年易得佝偻病，中老年人易患骨质疏松；缺维生素</w:t>
      </w:r>
      <w:r w:rsidRPr="002F7436">
        <w:t>C</w:t>
      </w:r>
      <w:r w:rsidRPr="002F7436">
        <w:rPr>
          <w:rFonts w:hint="eastAsia"/>
        </w:rPr>
        <w:t>易患坏血病。</w:t>
      </w:r>
    </w:p>
    <w:p w:rsidR="00DF11FE" w:rsidRPr="005F793C" w:rsidRDefault="00DF11FE" w:rsidP="005F793C">
      <w:pPr>
        <w:spacing w:line="360" w:lineRule="auto"/>
      </w:pPr>
      <w:r w:rsidRPr="002F7436">
        <w:rPr>
          <w:rFonts w:hint="eastAsia"/>
        </w:rPr>
        <w:t>答案：</w:t>
      </w:r>
      <w:r w:rsidRPr="002F7436">
        <w:t>B</w:t>
      </w:r>
    </w:p>
    <w:sectPr w:rsidR="00DF11FE" w:rsidRPr="005F793C" w:rsidSect="009F30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1FE" w:rsidRDefault="00DF11FE" w:rsidP="005F793C">
      <w:pPr>
        <w:spacing w:line="240" w:lineRule="auto"/>
      </w:pPr>
      <w:r>
        <w:separator/>
      </w:r>
    </w:p>
  </w:endnote>
  <w:endnote w:type="continuationSeparator" w:id="1">
    <w:p w:rsidR="00DF11FE" w:rsidRDefault="00DF11FE" w:rsidP="005F79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1FE" w:rsidRDefault="00DF11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1FE" w:rsidRDefault="00DF11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1FE" w:rsidRDefault="00DF11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1FE" w:rsidRDefault="00DF11FE" w:rsidP="005F793C">
      <w:pPr>
        <w:spacing w:line="240" w:lineRule="auto"/>
      </w:pPr>
      <w:r>
        <w:separator/>
      </w:r>
    </w:p>
  </w:footnote>
  <w:footnote w:type="continuationSeparator" w:id="1">
    <w:p w:rsidR="00DF11FE" w:rsidRDefault="00DF11FE" w:rsidP="005F79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1FE" w:rsidRDefault="00DF11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1FE" w:rsidRDefault="00DF11FE" w:rsidP="0072526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1FE" w:rsidRDefault="00DF11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793C"/>
    <w:rsid w:val="002F7436"/>
    <w:rsid w:val="00386353"/>
    <w:rsid w:val="005F793C"/>
    <w:rsid w:val="0072526F"/>
    <w:rsid w:val="009F30AF"/>
    <w:rsid w:val="00DE04C2"/>
    <w:rsid w:val="00DF1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93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F793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F793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F793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F793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F793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20</Words>
  <Characters>120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2011-05-25T02:32:00Z</dcterms:created>
  <dcterms:modified xsi:type="dcterms:W3CDTF">2011-06-01T08:53:00Z</dcterms:modified>
</cp:coreProperties>
</file>