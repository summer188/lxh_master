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B6" w:rsidRPr="002F7436" w:rsidRDefault="000C64B6" w:rsidP="00FE0788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下列营养物质中，不能为人体提供能量的是（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0C64B6" w:rsidRPr="002F7436" w:rsidRDefault="000C64B6" w:rsidP="00EE7CCC">
      <w:pPr>
        <w:snapToGrid w:val="0"/>
        <w:spacing w:line="360" w:lineRule="auto"/>
        <w:ind w:left="31680" w:hangingChars="200" w:firstLine="31680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维生素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>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糖类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>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油脂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>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蛋白质</w:t>
      </w:r>
    </w:p>
    <w:p w:rsidR="000C64B6" w:rsidRPr="002F7436" w:rsidRDefault="000C64B6" w:rsidP="00FE0788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0C64B6" w:rsidRDefault="000C64B6" w:rsidP="00FE0788">
      <w:pPr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糖类、脂肪及部分蛋白质在人体内经氧化放出热量，为机体活动和维持恒定的体温提供能量。</w:t>
      </w:r>
    </w:p>
    <w:p w:rsidR="000C64B6" w:rsidRPr="002F7436" w:rsidRDefault="000C64B6" w:rsidP="00FE0788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szCs w:val="21"/>
        </w:rPr>
        <w:t>A</w:t>
      </w:r>
    </w:p>
    <w:p w:rsidR="000C64B6" w:rsidRPr="00FE0788" w:rsidRDefault="000C64B6" w:rsidP="00FE0788">
      <w:pPr>
        <w:spacing w:line="360" w:lineRule="auto"/>
      </w:pPr>
    </w:p>
    <w:sectPr w:rsidR="000C64B6" w:rsidRPr="00FE0788" w:rsidSect="000605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4B6" w:rsidRDefault="000C64B6" w:rsidP="00FE0788">
      <w:pPr>
        <w:spacing w:line="240" w:lineRule="auto"/>
      </w:pPr>
      <w:r>
        <w:separator/>
      </w:r>
    </w:p>
  </w:endnote>
  <w:endnote w:type="continuationSeparator" w:id="1">
    <w:p w:rsidR="000C64B6" w:rsidRDefault="000C64B6" w:rsidP="00FE0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4B6" w:rsidRDefault="000C64B6" w:rsidP="00FE0788">
      <w:pPr>
        <w:spacing w:line="240" w:lineRule="auto"/>
      </w:pPr>
      <w:r>
        <w:separator/>
      </w:r>
    </w:p>
  </w:footnote>
  <w:footnote w:type="continuationSeparator" w:id="1">
    <w:p w:rsidR="000C64B6" w:rsidRDefault="000C64B6" w:rsidP="00FE07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 w:rsidP="00EE7CC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B6" w:rsidRDefault="000C64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788"/>
    <w:rsid w:val="00053BD0"/>
    <w:rsid w:val="000605B2"/>
    <w:rsid w:val="000B5B7D"/>
    <w:rsid w:val="000C64B6"/>
    <w:rsid w:val="002F7436"/>
    <w:rsid w:val="00CB460C"/>
    <w:rsid w:val="00EE7CCC"/>
    <w:rsid w:val="00FE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E07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07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E07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078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E078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16</Words>
  <Characters>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2011-05-25T01:51:00Z</dcterms:created>
  <dcterms:modified xsi:type="dcterms:W3CDTF">2011-06-01T08:18:00Z</dcterms:modified>
</cp:coreProperties>
</file>