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92" w:rsidRPr="00C34590" w:rsidRDefault="00E90992" w:rsidP="00B52E03">
      <w:pPr>
        <w:spacing w:line="360" w:lineRule="auto"/>
      </w:pPr>
      <w:r w:rsidRPr="00C34590">
        <w:rPr>
          <w:rFonts w:hint="eastAsia"/>
        </w:rPr>
        <w:t>下图所示的一组实验可用于研究燃烧条件。下列说法中，正确的是（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E90992" w:rsidRPr="00C34590" w:rsidRDefault="00E90992" w:rsidP="00B52E03">
      <w:pPr>
        <w:spacing w:line="360" w:lineRule="auto"/>
        <w:ind w:firstLineChars="400" w:firstLine="31680"/>
      </w:pPr>
      <w:r w:rsidRPr="00C34590">
        <w:object w:dxaOrig="5296" w:dyaOrig="1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95.25pt" o:ole="">
            <v:imagedata r:id="rId6" o:title="" gain="74473f"/>
          </v:shape>
          <o:OLEObject Type="Embed" ProgID="Word.Picture.8" ShapeID="_x0000_i1025" DrawAspect="Content" ObjectID="_1368951343" r:id="rId7"/>
        </w:object>
      </w:r>
    </w:p>
    <w:p w:rsidR="00E90992" w:rsidRPr="00C34590" w:rsidRDefault="00E90992" w:rsidP="00B52E03">
      <w:pPr>
        <w:spacing w:line="360" w:lineRule="auto"/>
      </w:pPr>
      <w:r w:rsidRPr="00C34590">
        <w:t xml:space="preserve">A. </w:t>
      </w:r>
      <w:r w:rsidRPr="00C34590">
        <w:rPr>
          <w:rFonts w:hint="eastAsia"/>
        </w:rPr>
        <w:t>此组实验烧杯中的热水只起提高温度的作用</w:t>
      </w:r>
    </w:p>
    <w:p w:rsidR="00E90992" w:rsidRPr="00C34590" w:rsidRDefault="00E90992" w:rsidP="00B52E03">
      <w:pPr>
        <w:spacing w:line="360" w:lineRule="auto"/>
      </w:pPr>
      <w:r w:rsidRPr="00C34590">
        <w:t xml:space="preserve">B. </w:t>
      </w:r>
      <w:r w:rsidRPr="00C34590">
        <w:rPr>
          <w:rFonts w:hint="eastAsia"/>
        </w:rPr>
        <w:t>图</w:t>
      </w:r>
      <w:r w:rsidRPr="00C34590">
        <w:t>1</w:t>
      </w:r>
      <w:r w:rsidRPr="00C34590">
        <w:rPr>
          <w:rFonts w:hint="eastAsia"/>
        </w:rPr>
        <w:t>中水下白磷未燃烧是由于没有与氧气接触</w:t>
      </w:r>
    </w:p>
    <w:p w:rsidR="00E90992" w:rsidRPr="00C34590" w:rsidRDefault="00E90992" w:rsidP="00B52E03">
      <w:pPr>
        <w:spacing w:line="360" w:lineRule="auto"/>
      </w:pPr>
      <w:r w:rsidRPr="00C34590">
        <w:t xml:space="preserve">C. </w:t>
      </w:r>
      <w:r w:rsidRPr="00C34590">
        <w:rPr>
          <w:rFonts w:hint="eastAsia"/>
        </w:rPr>
        <w:t>图</w:t>
      </w:r>
      <w:r w:rsidRPr="00C34590">
        <w:t>1</w:t>
      </w:r>
      <w:r w:rsidRPr="00C34590">
        <w:rPr>
          <w:rFonts w:hint="eastAsia"/>
        </w:rPr>
        <w:t>实验不能比较白磷和红磷的着火点高低</w:t>
      </w:r>
    </w:p>
    <w:p w:rsidR="00E90992" w:rsidRPr="00C34590" w:rsidRDefault="00E90992" w:rsidP="00B52E03">
      <w:pPr>
        <w:spacing w:line="360" w:lineRule="auto"/>
      </w:pPr>
      <w:r w:rsidRPr="00C34590">
        <w:t xml:space="preserve">D. </w:t>
      </w:r>
      <w:r w:rsidRPr="00C34590">
        <w:rPr>
          <w:rFonts w:hint="eastAsia"/>
        </w:rPr>
        <w:t>若将图</w:t>
      </w:r>
      <w:r w:rsidRPr="00C34590">
        <w:t>2</w:t>
      </w:r>
      <w:r w:rsidRPr="00C34590">
        <w:rPr>
          <w:rFonts w:hint="eastAsia"/>
        </w:rPr>
        <w:t>中白磷换成红磷也能观察到燃烧现象</w:t>
      </w:r>
    </w:p>
    <w:p w:rsidR="00E90992" w:rsidRPr="00C34590" w:rsidRDefault="00E90992" w:rsidP="00B52E03">
      <w:pPr>
        <w:spacing w:line="360" w:lineRule="auto"/>
      </w:pPr>
      <w:r w:rsidRPr="00C34590">
        <w:rPr>
          <w:rFonts w:hint="eastAsia"/>
        </w:rPr>
        <w:t>解析：</w:t>
      </w:r>
    </w:p>
    <w:p w:rsidR="00E90992" w:rsidRDefault="00E90992" w:rsidP="00B52E03">
      <w:pPr>
        <w:spacing w:line="360" w:lineRule="auto"/>
      </w:pPr>
      <w:r w:rsidRPr="00C34590">
        <w:rPr>
          <w:rFonts w:hint="eastAsia"/>
        </w:rPr>
        <w:t>此题是考查燃烧条件的探究。烧杯中的热水既起到提高温度的作用，又能起到隔绝氧气的作用，故</w:t>
      </w:r>
      <w:r w:rsidRPr="00C34590">
        <w:t>A</w:t>
      </w:r>
      <w:r>
        <w:rPr>
          <w:rFonts w:hint="eastAsia"/>
        </w:rPr>
        <w:t>选项</w:t>
      </w:r>
      <w:r w:rsidRPr="00C34590">
        <w:rPr>
          <w:rFonts w:hint="eastAsia"/>
        </w:rPr>
        <w:t>错。由铜片上的白磷和红磷都与氧气接触，且温度相同，白磷燃烧，但是红磷不燃烧，可以比较得出白磷的着火点远比红磷的着火点低的多，</w:t>
      </w:r>
      <w:r w:rsidRPr="00C34590">
        <w:t>C</w:t>
      </w:r>
      <w:r>
        <w:rPr>
          <w:rFonts w:hint="eastAsia"/>
        </w:rPr>
        <w:t>选项</w:t>
      </w:r>
      <w:r w:rsidRPr="00C34590">
        <w:rPr>
          <w:rFonts w:hint="eastAsia"/>
        </w:rPr>
        <w:t>错。图</w:t>
      </w:r>
      <w:r w:rsidRPr="00C34590">
        <w:t>2</w:t>
      </w:r>
      <w:r w:rsidRPr="00C34590">
        <w:rPr>
          <w:rFonts w:hint="eastAsia"/>
        </w:rPr>
        <w:t>中的白磷即使换成红磷，也没有达到着火点，也不能燃烧，故</w:t>
      </w:r>
      <w:r w:rsidRPr="00C34590">
        <w:t>D</w:t>
      </w:r>
      <w:r>
        <w:rPr>
          <w:rFonts w:hint="eastAsia"/>
        </w:rPr>
        <w:t>选项</w:t>
      </w:r>
      <w:r w:rsidRPr="00C34590">
        <w:rPr>
          <w:rFonts w:hint="eastAsia"/>
        </w:rPr>
        <w:t>也错。</w:t>
      </w:r>
    </w:p>
    <w:p w:rsidR="00E90992" w:rsidRPr="00A078F9" w:rsidRDefault="00E90992" w:rsidP="00B52E03">
      <w:pPr>
        <w:spacing w:line="360" w:lineRule="auto"/>
      </w:pPr>
      <w:r w:rsidRPr="00C34590">
        <w:rPr>
          <w:rFonts w:hint="eastAsia"/>
        </w:rPr>
        <w:t>答案：</w:t>
      </w:r>
      <w:r w:rsidRPr="00C34590">
        <w:t>B</w:t>
      </w:r>
    </w:p>
    <w:p w:rsidR="00E90992" w:rsidRPr="004555EF" w:rsidRDefault="00E90992" w:rsidP="00B52E03"/>
    <w:p w:rsidR="00E90992" w:rsidRPr="00B52E03" w:rsidRDefault="00E90992" w:rsidP="00B52E03"/>
    <w:sectPr w:rsidR="00E90992" w:rsidRPr="00B52E03" w:rsidSect="00FB56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992" w:rsidRDefault="00E90992" w:rsidP="00A078F9">
      <w:pPr>
        <w:spacing w:line="240" w:lineRule="auto"/>
      </w:pPr>
      <w:r>
        <w:separator/>
      </w:r>
    </w:p>
  </w:endnote>
  <w:endnote w:type="continuationSeparator" w:id="1">
    <w:p w:rsidR="00E90992" w:rsidRDefault="00E90992" w:rsidP="00A07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992" w:rsidRDefault="00E909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992" w:rsidRDefault="00E909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992" w:rsidRDefault="00E909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992" w:rsidRDefault="00E90992" w:rsidP="00A078F9">
      <w:pPr>
        <w:spacing w:line="240" w:lineRule="auto"/>
      </w:pPr>
      <w:r>
        <w:separator/>
      </w:r>
    </w:p>
  </w:footnote>
  <w:footnote w:type="continuationSeparator" w:id="1">
    <w:p w:rsidR="00E90992" w:rsidRDefault="00E90992" w:rsidP="00A078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992" w:rsidRDefault="00E909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992" w:rsidRDefault="00E90992" w:rsidP="00B52E0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992" w:rsidRDefault="00E909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78F9"/>
    <w:rsid w:val="004555EF"/>
    <w:rsid w:val="00A078F9"/>
    <w:rsid w:val="00B52E03"/>
    <w:rsid w:val="00BE1B3C"/>
    <w:rsid w:val="00BF2D97"/>
    <w:rsid w:val="00C34590"/>
    <w:rsid w:val="00E90992"/>
    <w:rsid w:val="00FB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F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78F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78F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078F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78F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078F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47</Words>
  <Characters>268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2011-05-27T06:02:00Z</dcterms:created>
  <dcterms:modified xsi:type="dcterms:W3CDTF">2011-06-07T03:29:00Z</dcterms:modified>
</cp:coreProperties>
</file>