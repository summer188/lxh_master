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39" w:rsidRDefault="00D94A39" w:rsidP="0008515A">
      <w:pPr>
        <w:spacing w:line="360" w:lineRule="auto"/>
      </w:pPr>
      <w:r w:rsidRPr="00C34590">
        <w:rPr>
          <w:rFonts w:hint="eastAsia"/>
        </w:rPr>
        <w:t>下图所示装置可用于测定空气中氧气的含量，实验前在集气瓶内加入少量水，并做上记号。下列说法中，</w:t>
      </w:r>
      <w:r w:rsidRPr="00C34590">
        <w:rPr>
          <w:rFonts w:hint="eastAsia"/>
          <w:em w:val="dot"/>
        </w:rPr>
        <w:t>不正确</w:t>
      </w:r>
      <w:r w:rsidRPr="00C34590">
        <w:rPr>
          <w:rFonts w:hint="eastAsia"/>
        </w:rPr>
        <w:t>的是（</w:t>
      </w:r>
      <w:r w:rsidRPr="00C34590">
        <w:t xml:space="preserve">    </w:t>
      </w:r>
      <w:r w:rsidRPr="00C34590">
        <w:rPr>
          <w:rFonts w:hint="eastAsia"/>
        </w:rPr>
        <w:t>）</w:t>
      </w:r>
    </w:p>
    <w:p w:rsidR="00D94A39" w:rsidRPr="00C34590" w:rsidRDefault="00D94A39" w:rsidP="0008515A">
      <w:pPr>
        <w:spacing w:line="360" w:lineRule="auto"/>
        <w:jc w:val="center"/>
      </w:pPr>
      <w:r w:rsidRPr="00C34590">
        <w:object w:dxaOrig="1260" w:dyaOrig="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62.25pt" o:ole="">
            <v:imagedata r:id="rId6" o:title=""/>
          </v:shape>
          <o:OLEObject Type="Embed" ProgID="Paint.Picture" ShapeID="_x0000_i1025" DrawAspect="Content" ObjectID="_1368951217" r:id="rId7"/>
        </w:object>
      </w:r>
    </w:p>
    <w:p w:rsidR="00D94A39" w:rsidRPr="00C34590" w:rsidRDefault="00D94A39" w:rsidP="0008515A">
      <w:pPr>
        <w:spacing w:line="360" w:lineRule="auto"/>
      </w:pPr>
      <w:r w:rsidRPr="00C34590">
        <w:t xml:space="preserve">A. </w:t>
      </w:r>
      <w:r w:rsidRPr="00C34590">
        <w:rPr>
          <w:rFonts w:hint="eastAsia"/>
        </w:rPr>
        <w:t>实验时红磷一定过量</w:t>
      </w:r>
      <w:r w:rsidRPr="00C34590">
        <w:t xml:space="preserve"> </w:t>
      </w:r>
    </w:p>
    <w:p w:rsidR="00D94A39" w:rsidRPr="00C34590" w:rsidRDefault="00D94A39" w:rsidP="0008515A">
      <w:pPr>
        <w:spacing w:line="360" w:lineRule="auto"/>
      </w:pPr>
      <w:r w:rsidRPr="00C34590">
        <w:t xml:space="preserve">B. </w:t>
      </w:r>
      <w:r w:rsidRPr="00C34590">
        <w:rPr>
          <w:rFonts w:hint="eastAsia"/>
        </w:rPr>
        <w:t>点燃红磷前先用弹簧夹夹紧乳胶管</w:t>
      </w:r>
    </w:p>
    <w:p w:rsidR="00D94A39" w:rsidRPr="00C34590" w:rsidRDefault="00D94A39" w:rsidP="0008515A">
      <w:pPr>
        <w:spacing w:line="360" w:lineRule="auto"/>
      </w:pPr>
      <w:r w:rsidRPr="00C34590">
        <w:t xml:space="preserve">C. </w:t>
      </w:r>
      <w:r w:rsidRPr="00C34590">
        <w:rPr>
          <w:rFonts w:hint="eastAsia"/>
        </w:rPr>
        <w:t>红磷熄灭后立刻打开弹簧夹</w:t>
      </w:r>
    </w:p>
    <w:p w:rsidR="00D94A39" w:rsidRPr="00C34590" w:rsidRDefault="00D94A39" w:rsidP="0008515A">
      <w:pPr>
        <w:spacing w:line="360" w:lineRule="auto"/>
      </w:pPr>
      <w:r w:rsidRPr="00C34590">
        <w:t xml:space="preserve">D. </w:t>
      </w:r>
      <w:r w:rsidRPr="00C34590">
        <w:rPr>
          <w:rFonts w:hint="eastAsia"/>
        </w:rPr>
        <w:t>最终进入瓶中水的体积约为氧气的体积</w:t>
      </w:r>
    </w:p>
    <w:p w:rsidR="00D94A39" w:rsidRPr="00C34590" w:rsidRDefault="00D94A39" w:rsidP="0008515A">
      <w:pPr>
        <w:spacing w:line="360" w:lineRule="auto"/>
      </w:pPr>
      <w:r w:rsidRPr="00C34590">
        <w:rPr>
          <w:rFonts w:hint="eastAsia"/>
        </w:rPr>
        <w:t>解析：</w:t>
      </w:r>
    </w:p>
    <w:p w:rsidR="00D94A39" w:rsidRDefault="00D94A39" w:rsidP="0008515A">
      <w:pPr>
        <w:spacing w:line="360" w:lineRule="auto"/>
      </w:pPr>
      <w:r w:rsidRPr="00C34590">
        <w:rPr>
          <w:rFonts w:hint="eastAsia"/>
        </w:rPr>
        <w:t>此实验要等到冷却到室温时再打开弹簧夹，否则，瓶内气体受热膨胀，会使测量结果不准确。</w:t>
      </w:r>
    </w:p>
    <w:p w:rsidR="00D94A39" w:rsidRPr="0008515A" w:rsidRDefault="00D94A39" w:rsidP="0008515A">
      <w:pPr>
        <w:spacing w:line="360" w:lineRule="auto"/>
      </w:pPr>
      <w:r w:rsidRPr="00C34590">
        <w:rPr>
          <w:rFonts w:hint="eastAsia"/>
        </w:rPr>
        <w:t>答案：</w:t>
      </w:r>
      <w:r w:rsidRPr="00C34590">
        <w:t>C</w:t>
      </w:r>
    </w:p>
    <w:sectPr w:rsidR="00D94A39" w:rsidRPr="0008515A" w:rsidSect="00CD1F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A39" w:rsidRDefault="00D94A39" w:rsidP="0008515A">
      <w:pPr>
        <w:spacing w:line="240" w:lineRule="auto"/>
      </w:pPr>
      <w:r>
        <w:separator/>
      </w:r>
    </w:p>
  </w:endnote>
  <w:endnote w:type="continuationSeparator" w:id="1">
    <w:p w:rsidR="00D94A39" w:rsidRDefault="00D94A39" w:rsidP="00085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39" w:rsidRDefault="00D94A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39" w:rsidRDefault="00D94A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39" w:rsidRDefault="00D94A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A39" w:rsidRDefault="00D94A39" w:rsidP="0008515A">
      <w:pPr>
        <w:spacing w:line="240" w:lineRule="auto"/>
      </w:pPr>
      <w:r>
        <w:separator/>
      </w:r>
    </w:p>
  </w:footnote>
  <w:footnote w:type="continuationSeparator" w:id="1">
    <w:p w:rsidR="00D94A39" w:rsidRDefault="00D94A39" w:rsidP="000851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39" w:rsidRDefault="00D94A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39" w:rsidRDefault="00D94A39" w:rsidP="0055792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39" w:rsidRDefault="00D94A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515A"/>
    <w:rsid w:val="0008515A"/>
    <w:rsid w:val="004B7296"/>
    <w:rsid w:val="0055792F"/>
    <w:rsid w:val="0061472F"/>
    <w:rsid w:val="00C34590"/>
    <w:rsid w:val="00CD1FAD"/>
    <w:rsid w:val="00D9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5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8515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515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8515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515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8515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29</Words>
  <Characters>167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2011-05-27T06:01:00Z</dcterms:created>
  <dcterms:modified xsi:type="dcterms:W3CDTF">2011-06-07T03:27:00Z</dcterms:modified>
</cp:coreProperties>
</file>