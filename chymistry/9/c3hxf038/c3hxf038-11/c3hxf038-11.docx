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27" w:rsidRPr="00C34590" w:rsidRDefault="00B32D27" w:rsidP="009F133F">
      <w:pPr>
        <w:spacing w:line="360" w:lineRule="auto"/>
        <w:rPr>
          <w:szCs w:val="21"/>
        </w:rPr>
      </w:pPr>
      <w:r w:rsidRPr="00C34590">
        <w:rPr>
          <w:rFonts w:hint="eastAsia"/>
        </w:rPr>
        <w:t>向盛有镁、氧化铜和氢氧化钠固体混合物的烧杯中，加入一定量的稀硫酸，充分反应后过滤，再向滤液中滴入几滴酚酞试液，酚酞试液变成红色，则滤液中含有的溶质的名称为（</w:t>
      </w:r>
      <w:r w:rsidRPr="00C34590">
        <w:t xml:space="preserve">    </w:t>
      </w:r>
      <w:r w:rsidRPr="00C34590">
        <w:rPr>
          <w:rFonts w:hint="eastAsia"/>
        </w:rPr>
        <w:t>）</w:t>
      </w:r>
      <w:r w:rsidRPr="00C34590">
        <w:rPr>
          <w:szCs w:val="21"/>
        </w:rPr>
        <w:t xml:space="preserve"> </w:t>
      </w:r>
    </w:p>
    <w:p w:rsidR="00B32D27" w:rsidRPr="00C34590" w:rsidRDefault="00B32D27" w:rsidP="009F133F">
      <w:pPr>
        <w:spacing w:line="360" w:lineRule="auto"/>
        <w:jc w:val="left"/>
      </w:pPr>
      <w:r w:rsidRPr="00C34590">
        <w:t xml:space="preserve">A. </w:t>
      </w:r>
      <w:r w:rsidRPr="00C34590">
        <w:rPr>
          <w:rFonts w:hint="eastAsia"/>
        </w:rPr>
        <w:t>硫酸镁、硫酸钠</w:t>
      </w:r>
    </w:p>
    <w:p w:rsidR="00B32D27" w:rsidRPr="00C34590" w:rsidRDefault="00B32D27" w:rsidP="009F133F">
      <w:pPr>
        <w:spacing w:line="360" w:lineRule="auto"/>
        <w:jc w:val="left"/>
      </w:pPr>
      <w:r w:rsidRPr="00C34590">
        <w:t xml:space="preserve">B. </w:t>
      </w:r>
      <w:r w:rsidRPr="00C34590">
        <w:rPr>
          <w:rFonts w:hint="eastAsia"/>
        </w:rPr>
        <w:t>氢氧化钠、硫酸钠</w:t>
      </w:r>
    </w:p>
    <w:p w:rsidR="00B32D27" w:rsidRPr="00C34590" w:rsidRDefault="00B32D27" w:rsidP="009F133F">
      <w:pPr>
        <w:spacing w:line="360" w:lineRule="auto"/>
        <w:jc w:val="left"/>
      </w:pPr>
      <w:r w:rsidRPr="00C34590">
        <w:t xml:space="preserve">C. </w:t>
      </w:r>
      <w:r w:rsidRPr="00C34590">
        <w:rPr>
          <w:rFonts w:hint="eastAsia"/>
        </w:rPr>
        <w:t>硫酸铜、氢氧化钠</w:t>
      </w:r>
    </w:p>
    <w:p w:rsidR="00B32D27" w:rsidRDefault="00B32D27" w:rsidP="009F133F">
      <w:pPr>
        <w:spacing w:line="360" w:lineRule="auto"/>
      </w:pPr>
      <w:r w:rsidRPr="00C34590">
        <w:t xml:space="preserve">D. </w:t>
      </w:r>
      <w:r w:rsidRPr="00C34590">
        <w:rPr>
          <w:rFonts w:hint="eastAsia"/>
        </w:rPr>
        <w:t>硫酸铜、硫酸镁</w:t>
      </w:r>
    </w:p>
    <w:p w:rsidR="00B32D27" w:rsidRPr="00C34590" w:rsidRDefault="00B32D27" w:rsidP="009F133F">
      <w:pPr>
        <w:spacing w:line="360" w:lineRule="auto"/>
        <w:rPr>
          <w:bCs/>
        </w:rPr>
      </w:pPr>
      <w:r w:rsidRPr="00C34590">
        <w:rPr>
          <w:rFonts w:hint="eastAsia"/>
          <w:bCs/>
        </w:rPr>
        <w:t>解析：</w:t>
      </w:r>
    </w:p>
    <w:p w:rsidR="00B32D27" w:rsidRPr="00125C4A" w:rsidRDefault="00B32D27" w:rsidP="009F133F">
      <w:pPr>
        <w:spacing w:line="360" w:lineRule="auto"/>
      </w:pPr>
      <w:r w:rsidRPr="00C34590">
        <w:rPr>
          <w:rFonts w:hint="eastAsia"/>
        </w:rPr>
        <w:t>酚酞试液变成红色说明</w:t>
      </w:r>
      <w:r w:rsidRPr="00C34590">
        <w:t>NaOH</w:t>
      </w:r>
      <w:r w:rsidRPr="00C34590">
        <w:rPr>
          <w:rFonts w:hint="eastAsia"/>
        </w:rPr>
        <w:t>溶液剩余，同时有</w:t>
      </w:r>
      <w:r w:rsidRPr="00C34590">
        <w:t>NaOH</w:t>
      </w:r>
      <w:r w:rsidRPr="00C34590">
        <w:rPr>
          <w:rFonts w:hint="eastAsia"/>
        </w:rPr>
        <w:t>与</w:t>
      </w:r>
      <w:r w:rsidRPr="00C34590">
        <w:t>H</w:t>
      </w:r>
      <w:r w:rsidRPr="00C34590">
        <w:rPr>
          <w:vertAlign w:val="subscript"/>
        </w:rPr>
        <w:t>2</w:t>
      </w:r>
      <w:r w:rsidRPr="00C34590">
        <w:t>SO</w:t>
      </w:r>
      <w:r w:rsidRPr="00C34590">
        <w:rPr>
          <w:vertAlign w:val="subscript"/>
        </w:rPr>
        <w:t>4</w:t>
      </w:r>
      <w:r w:rsidRPr="00C34590">
        <w:rPr>
          <w:rFonts w:hint="eastAsia"/>
        </w:rPr>
        <w:t>反应生成的</w:t>
      </w:r>
      <w:r w:rsidRPr="00C34590">
        <w:t>Na</w:t>
      </w:r>
      <w:r w:rsidRPr="00C34590">
        <w:rPr>
          <w:vertAlign w:val="subscript"/>
        </w:rPr>
        <w:t>2</w:t>
      </w:r>
      <w:r w:rsidRPr="00C34590">
        <w:t>SO</w:t>
      </w:r>
      <w:r w:rsidRPr="00C34590">
        <w:rPr>
          <w:vertAlign w:val="subscript"/>
        </w:rPr>
        <w:t>4</w:t>
      </w:r>
      <w:r w:rsidRPr="00C34590">
        <w:rPr>
          <w:rFonts w:hint="eastAsia"/>
        </w:rPr>
        <w:t>。</w:t>
      </w:r>
    </w:p>
    <w:p w:rsidR="00B32D27" w:rsidRDefault="00B32D27" w:rsidP="009F133F">
      <w:pPr>
        <w:spacing w:line="360" w:lineRule="auto"/>
      </w:pPr>
      <w:r w:rsidRPr="00C34590">
        <w:rPr>
          <w:rFonts w:hint="eastAsia"/>
        </w:rPr>
        <w:t>说明：可忽略反应过程，直接从反应本质来分析问题。</w:t>
      </w:r>
    </w:p>
    <w:p w:rsidR="00B32D27" w:rsidRDefault="00B32D27" w:rsidP="009F133F">
      <w:pPr>
        <w:spacing w:line="360" w:lineRule="auto"/>
      </w:pPr>
      <w:r w:rsidRPr="00C34590">
        <w:rPr>
          <w:rFonts w:hint="eastAsia"/>
        </w:rPr>
        <w:t>答案：</w:t>
      </w:r>
      <w:r w:rsidRPr="00C34590">
        <w:t>B</w:t>
      </w:r>
    </w:p>
    <w:sectPr w:rsidR="00B32D27" w:rsidSect="004653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D27" w:rsidRDefault="00B32D27" w:rsidP="009F133F">
      <w:pPr>
        <w:spacing w:line="240" w:lineRule="auto"/>
      </w:pPr>
      <w:r>
        <w:separator/>
      </w:r>
    </w:p>
  </w:endnote>
  <w:endnote w:type="continuationSeparator" w:id="1">
    <w:p w:rsidR="00B32D27" w:rsidRDefault="00B32D27" w:rsidP="009F1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7" w:rsidRDefault="00B32D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7" w:rsidRDefault="00B32D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7" w:rsidRDefault="00B32D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D27" w:rsidRDefault="00B32D27" w:rsidP="009F133F">
      <w:pPr>
        <w:spacing w:line="240" w:lineRule="auto"/>
      </w:pPr>
      <w:r>
        <w:separator/>
      </w:r>
    </w:p>
  </w:footnote>
  <w:footnote w:type="continuationSeparator" w:id="1">
    <w:p w:rsidR="00B32D27" w:rsidRDefault="00B32D27" w:rsidP="009F13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7" w:rsidRDefault="00B32D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7" w:rsidRDefault="00B32D27" w:rsidP="00E67F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7" w:rsidRDefault="00B32D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133F"/>
    <w:rsid w:val="00125C4A"/>
    <w:rsid w:val="00465333"/>
    <w:rsid w:val="00560148"/>
    <w:rsid w:val="009F133F"/>
    <w:rsid w:val="00B32D27"/>
    <w:rsid w:val="00C34590"/>
    <w:rsid w:val="00E67F4C"/>
    <w:rsid w:val="00EC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33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F133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F133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F133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133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F133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31</Words>
  <Characters>179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2011-05-27T05:52:00Z</dcterms:created>
  <dcterms:modified xsi:type="dcterms:W3CDTF">2011-06-07T03:21:00Z</dcterms:modified>
</cp:coreProperties>
</file>