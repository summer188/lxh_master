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DB6" w:rsidRPr="00C34590" w:rsidRDefault="00843DB6" w:rsidP="00FE4BC4">
      <w:pPr>
        <w:spacing w:line="360" w:lineRule="auto"/>
      </w:pPr>
      <w:r w:rsidRPr="00C34590">
        <w:rPr>
          <w:rFonts w:hint="eastAsia"/>
        </w:rPr>
        <w:t>下列几项操作中，正确的是（</w:t>
      </w:r>
      <w:r w:rsidRPr="00C34590">
        <w:t xml:space="preserve">    </w:t>
      </w:r>
      <w:r w:rsidRPr="00C34590">
        <w:rPr>
          <w:rFonts w:hint="eastAsia"/>
        </w:rPr>
        <w:t>）</w:t>
      </w:r>
    </w:p>
    <w:p w:rsidR="00843DB6" w:rsidRPr="00C34590" w:rsidRDefault="00843DB6" w:rsidP="00FE4BC4">
      <w:pPr>
        <w:spacing w:line="360" w:lineRule="auto"/>
      </w:pPr>
      <w:r w:rsidRPr="00C34590">
        <w:t xml:space="preserve">A. </w:t>
      </w:r>
      <w:r w:rsidRPr="00C34590">
        <w:rPr>
          <w:rFonts w:hint="eastAsia"/>
        </w:rPr>
        <w:t>用氢气还原氧化</w:t>
      </w:r>
      <w:r>
        <w:rPr>
          <w:rFonts w:hint="eastAsia"/>
        </w:rPr>
        <w:t>铜时，通入氢气立即给氧化铜加热，实验结束时，撤掉氢气后停止加热</w:t>
      </w:r>
    </w:p>
    <w:p w:rsidR="00843DB6" w:rsidRPr="00C34590" w:rsidRDefault="00843DB6" w:rsidP="00FE4BC4">
      <w:pPr>
        <w:spacing w:line="360" w:lineRule="auto"/>
      </w:pPr>
      <w:r w:rsidRPr="00C34590">
        <w:t xml:space="preserve">B. </w:t>
      </w:r>
      <w:r>
        <w:rPr>
          <w:rFonts w:hint="eastAsia"/>
        </w:rPr>
        <w:t>点燃氢气前一定要检验氢气的纯度</w:t>
      </w:r>
    </w:p>
    <w:p w:rsidR="00843DB6" w:rsidRPr="00C34590" w:rsidRDefault="00843DB6" w:rsidP="00FE4BC4">
      <w:pPr>
        <w:spacing w:line="360" w:lineRule="auto"/>
      </w:pPr>
      <w:r w:rsidRPr="00C34590">
        <w:t xml:space="preserve">C. </w:t>
      </w:r>
      <w:r>
        <w:rPr>
          <w:rFonts w:hint="eastAsia"/>
        </w:rPr>
        <w:t>制取氧气实验结束时，先移去酒精灯，再把导管从水槽中取出</w:t>
      </w:r>
    </w:p>
    <w:p w:rsidR="00843DB6" w:rsidRPr="00C34590" w:rsidRDefault="00843DB6" w:rsidP="00FE4BC4">
      <w:pPr>
        <w:spacing w:line="360" w:lineRule="auto"/>
      </w:pPr>
      <w:r w:rsidRPr="00C34590">
        <w:t xml:space="preserve">D. </w:t>
      </w:r>
      <w:r>
        <w:rPr>
          <w:rFonts w:hint="eastAsia"/>
        </w:rPr>
        <w:t>皮肤上沾上浓硫酸，立即用水冲洗</w:t>
      </w:r>
    </w:p>
    <w:p w:rsidR="00843DB6" w:rsidRPr="00C34590" w:rsidRDefault="00843DB6" w:rsidP="00FE4BC4">
      <w:pPr>
        <w:spacing w:line="360" w:lineRule="auto"/>
        <w:rPr>
          <w:bCs/>
        </w:rPr>
      </w:pPr>
      <w:r w:rsidRPr="00C34590">
        <w:rPr>
          <w:rFonts w:hint="eastAsia"/>
          <w:bCs/>
        </w:rPr>
        <w:t>解析：</w:t>
      </w:r>
    </w:p>
    <w:p w:rsidR="00843DB6" w:rsidRPr="00C34590" w:rsidRDefault="00843DB6" w:rsidP="00FE4BC4">
      <w:pPr>
        <w:spacing w:line="360" w:lineRule="auto"/>
        <w:ind w:firstLineChars="200" w:firstLine="31680"/>
      </w:pPr>
      <w:r w:rsidRPr="00C34590">
        <w:t>A</w:t>
      </w:r>
      <w:r>
        <w:rPr>
          <w:rFonts w:hint="eastAsia"/>
        </w:rPr>
        <w:t>选项</w:t>
      </w:r>
      <w:r w:rsidRPr="00C34590">
        <w:rPr>
          <w:rFonts w:hint="eastAsia"/>
        </w:rPr>
        <w:t>的操作错误，用氢气还原氧化铜时，应先通入氢气，过一会儿再给氧化铜加热，目的是赶走试管里的空气，避免引起爆炸。当实验结束时，应先停止加热，继续通入氢气，使铜在氢气流中冷却下来，再停止通入氢气，目的在于防止铜在高温下重新被空气中的氧所氧化。</w:t>
      </w:r>
    </w:p>
    <w:p w:rsidR="00843DB6" w:rsidRPr="00C34590" w:rsidRDefault="00843DB6" w:rsidP="00FE4BC4">
      <w:pPr>
        <w:spacing w:line="360" w:lineRule="auto"/>
        <w:ind w:firstLineChars="200" w:firstLine="31680"/>
      </w:pPr>
      <w:r w:rsidRPr="00C34590">
        <w:t>B</w:t>
      </w:r>
      <w:r>
        <w:rPr>
          <w:rFonts w:hint="eastAsia"/>
        </w:rPr>
        <w:t>选项</w:t>
      </w:r>
      <w:r w:rsidRPr="00C34590">
        <w:rPr>
          <w:rFonts w:hint="eastAsia"/>
        </w:rPr>
        <w:t>的操作正确。因为氢气为可燃性气体。实验测定，空气里如果混入氢气的体积达到总体积的</w:t>
      </w:r>
      <w:r w:rsidRPr="00C34590">
        <w:t>4%</w:t>
      </w:r>
      <w:r w:rsidRPr="00C34590">
        <w:rPr>
          <w:rFonts w:hint="eastAsia"/>
        </w:rPr>
        <w:t>～</w:t>
      </w:r>
      <w:r w:rsidRPr="00C34590">
        <w:t>74.2%</w:t>
      </w:r>
      <w:r w:rsidRPr="00C34590">
        <w:rPr>
          <w:rFonts w:hint="eastAsia"/>
        </w:rPr>
        <w:t>这个范围，点燃时就会爆炸。因此，我们在使用氢气时，要特别注意安全。点燃氢气前，一定要检验氢气的纯度。</w:t>
      </w:r>
    </w:p>
    <w:p w:rsidR="00843DB6" w:rsidRPr="00C34590" w:rsidRDefault="00843DB6" w:rsidP="00FE4BC4">
      <w:pPr>
        <w:spacing w:line="360" w:lineRule="auto"/>
        <w:ind w:firstLineChars="200" w:firstLine="31680"/>
      </w:pPr>
      <w:r w:rsidRPr="00C34590">
        <w:t>C</w:t>
      </w:r>
      <w:r>
        <w:rPr>
          <w:rFonts w:hint="eastAsia"/>
        </w:rPr>
        <w:t>选项</w:t>
      </w:r>
      <w:r w:rsidRPr="00C34590">
        <w:rPr>
          <w:rFonts w:hint="eastAsia"/>
        </w:rPr>
        <w:t>的操作错误。实验室制取氧气结束时，如果先移去酒精灯，再把导管从水槽中取出，会使水槽中的水倒吸回试管，使试管炸裂。因此，应先把导管从水槽里拿出来，然后再撤酒精灯。</w:t>
      </w:r>
    </w:p>
    <w:p w:rsidR="00843DB6" w:rsidRPr="00C34590" w:rsidRDefault="00843DB6" w:rsidP="00FE4BC4">
      <w:pPr>
        <w:spacing w:line="360" w:lineRule="auto"/>
        <w:ind w:firstLineChars="200" w:firstLine="31680"/>
      </w:pPr>
      <w:r w:rsidRPr="00C34590">
        <w:t>D</w:t>
      </w:r>
      <w:r>
        <w:rPr>
          <w:rFonts w:hint="eastAsia"/>
        </w:rPr>
        <w:t>选项</w:t>
      </w:r>
      <w:r w:rsidRPr="00C34590">
        <w:rPr>
          <w:rFonts w:hint="eastAsia"/>
        </w:rPr>
        <w:t>的操作错误。浓硫酸溶于水会放出大量的热，因此皮肤上沾上浓硫酸，当接触水时会放热，进一步腐蚀皮肤。正确的操作是先用布试去，再用大量的水冲洗。</w:t>
      </w:r>
    </w:p>
    <w:p w:rsidR="00843DB6" w:rsidRPr="00C34590" w:rsidRDefault="00843DB6" w:rsidP="00FE4BC4">
      <w:pPr>
        <w:spacing w:line="360" w:lineRule="auto"/>
      </w:pPr>
      <w:r w:rsidRPr="00C34590">
        <w:rPr>
          <w:rFonts w:hint="eastAsia"/>
        </w:rPr>
        <w:t>答案：</w:t>
      </w:r>
      <w:r w:rsidRPr="00C34590">
        <w:t xml:space="preserve">B </w:t>
      </w:r>
    </w:p>
    <w:p w:rsidR="00843DB6" w:rsidRPr="002A5C27" w:rsidRDefault="00843DB6" w:rsidP="00FE4BC4">
      <w:pPr>
        <w:spacing w:line="360" w:lineRule="auto"/>
      </w:pPr>
    </w:p>
    <w:p w:rsidR="00843DB6" w:rsidRPr="009A6C67" w:rsidRDefault="00843DB6" w:rsidP="00FE4BC4"/>
    <w:p w:rsidR="00843DB6" w:rsidRDefault="00843DB6" w:rsidP="00FE4BC4"/>
    <w:p w:rsidR="00843DB6" w:rsidRPr="00FE4BC4" w:rsidRDefault="00843DB6" w:rsidP="00FE4BC4"/>
    <w:sectPr w:rsidR="00843DB6" w:rsidRPr="00FE4BC4" w:rsidSect="001829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DB6" w:rsidRDefault="00843DB6" w:rsidP="002A5C27">
      <w:pPr>
        <w:spacing w:line="240" w:lineRule="auto"/>
      </w:pPr>
      <w:r>
        <w:separator/>
      </w:r>
    </w:p>
  </w:endnote>
  <w:endnote w:type="continuationSeparator" w:id="1">
    <w:p w:rsidR="00843DB6" w:rsidRDefault="00843DB6" w:rsidP="002A5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DB6" w:rsidRDefault="00843D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DB6" w:rsidRDefault="00843D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DB6" w:rsidRDefault="00843D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DB6" w:rsidRDefault="00843DB6" w:rsidP="002A5C27">
      <w:pPr>
        <w:spacing w:line="240" w:lineRule="auto"/>
      </w:pPr>
      <w:r>
        <w:separator/>
      </w:r>
    </w:p>
  </w:footnote>
  <w:footnote w:type="continuationSeparator" w:id="1">
    <w:p w:rsidR="00843DB6" w:rsidRDefault="00843DB6" w:rsidP="002A5C2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DB6" w:rsidRDefault="00843D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DB6" w:rsidRDefault="00843DB6" w:rsidP="00FE4BC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DB6" w:rsidRDefault="00843D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5C27"/>
    <w:rsid w:val="00182975"/>
    <w:rsid w:val="001B7D93"/>
    <w:rsid w:val="002A5C27"/>
    <w:rsid w:val="00843DB6"/>
    <w:rsid w:val="009A6C67"/>
    <w:rsid w:val="00C34590"/>
    <w:rsid w:val="00D50511"/>
    <w:rsid w:val="00FE4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C2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A5C2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A5C2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A5C2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A5C2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A5C2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78</Words>
  <Characters>447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2011-05-27T05:43:00Z</dcterms:created>
  <dcterms:modified xsi:type="dcterms:W3CDTF">2011-06-07T03:18:00Z</dcterms:modified>
</cp:coreProperties>
</file>