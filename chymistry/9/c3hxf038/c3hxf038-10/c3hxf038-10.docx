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F1" w:rsidRPr="00DF1AC8" w:rsidRDefault="003D5FF1" w:rsidP="00270D22">
      <w:pPr>
        <w:spacing w:line="360" w:lineRule="auto"/>
        <w:jc w:val="left"/>
      </w:pPr>
      <w:r w:rsidRPr="00DF1AC8">
        <w:rPr>
          <w:rFonts w:hint="eastAsia"/>
        </w:rPr>
        <w:t>除去下列物质中的杂质（不要求回收杂质），把适当的试剂，操作方法的序号写在相应的括号中：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rPr>
          <w:rFonts w:hint="eastAsia"/>
        </w:rPr>
        <w:t>（</w:t>
      </w:r>
      <w:r w:rsidRPr="00DF1AC8">
        <w:t>1</w:t>
      </w:r>
      <w:r w:rsidRPr="00DF1AC8">
        <w:rPr>
          <w:rFonts w:hint="eastAsia"/>
        </w:rPr>
        <w:t>）</w:t>
      </w:r>
      <w:r w:rsidRPr="00DF1AC8">
        <w:t xml:space="preserve"> </w:t>
      </w:r>
      <w:r w:rsidRPr="00DF1AC8">
        <w:rPr>
          <w:rFonts w:hint="eastAsia"/>
        </w:rPr>
        <w:t>碳酸钙中混有少量的碳酸钠（</w:t>
      </w:r>
      <w:r w:rsidRPr="00DF1AC8">
        <w:t xml:space="preserve">    </w:t>
      </w:r>
      <w:r w:rsidRPr="00DF1AC8">
        <w:rPr>
          <w:rFonts w:hint="eastAsia"/>
        </w:rPr>
        <w:t>）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A. </w:t>
      </w:r>
      <w:r w:rsidRPr="00DF1AC8">
        <w:rPr>
          <w:rFonts w:hint="eastAsia"/>
        </w:rPr>
        <w:t>加适量盐酸，过滤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B. </w:t>
      </w:r>
      <w:r w:rsidRPr="00DF1AC8">
        <w:rPr>
          <w:rFonts w:hint="eastAsia"/>
        </w:rPr>
        <w:t>加适量水，过滤，蒸发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C. </w:t>
      </w:r>
      <w:r w:rsidRPr="00DF1AC8">
        <w:rPr>
          <w:rFonts w:hint="eastAsia"/>
        </w:rPr>
        <w:t>加适量水，过滤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D. </w:t>
      </w:r>
      <w:r w:rsidRPr="00DF1AC8">
        <w:rPr>
          <w:rFonts w:hint="eastAsia"/>
        </w:rPr>
        <w:t>加适量盐酸，蒸发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rPr>
          <w:rFonts w:hint="eastAsia"/>
        </w:rPr>
        <w:t>（</w:t>
      </w:r>
      <w:r w:rsidRPr="00DF1AC8">
        <w:t>2</w:t>
      </w:r>
      <w:r w:rsidRPr="00DF1AC8">
        <w:rPr>
          <w:rFonts w:hint="eastAsia"/>
        </w:rPr>
        <w:t>）氯化钾粉末中混有少量的碳酸钾（</w:t>
      </w:r>
      <w:r w:rsidRPr="00DF1AC8">
        <w:t xml:space="preserve">    </w:t>
      </w:r>
      <w:r w:rsidRPr="00DF1AC8">
        <w:rPr>
          <w:rFonts w:hint="eastAsia"/>
        </w:rPr>
        <w:t>）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A. </w:t>
      </w:r>
      <w:r w:rsidRPr="00DF1AC8">
        <w:rPr>
          <w:rFonts w:hint="eastAsia"/>
        </w:rPr>
        <w:t>加适量盐酸，过滤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B. </w:t>
      </w:r>
      <w:r w:rsidRPr="00DF1AC8">
        <w:rPr>
          <w:rFonts w:hint="eastAsia"/>
        </w:rPr>
        <w:t>加适量水，过滤，蒸发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C. </w:t>
      </w:r>
      <w:r w:rsidRPr="00DF1AC8">
        <w:rPr>
          <w:rFonts w:hint="eastAsia"/>
        </w:rPr>
        <w:t>加适量水，过滤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D. </w:t>
      </w:r>
      <w:r w:rsidRPr="00DF1AC8">
        <w:rPr>
          <w:rFonts w:hint="eastAsia"/>
        </w:rPr>
        <w:t>加适量盐酸，蒸发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rPr>
          <w:rFonts w:hint="eastAsia"/>
        </w:rPr>
        <w:t>（</w:t>
      </w:r>
      <w:r w:rsidRPr="00DF1AC8">
        <w:t>3</w:t>
      </w:r>
      <w:r w:rsidRPr="00DF1AC8">
        <w:rPr>
          <w:rFonts w:hint="eastAsia"/>
        </w:rPr>
        <w:t>）氧化钙中混有少量的碳酸钙（</w:t>
      </w:r>
      <w:r w:rsidRPr="00DF1AC8">
        <w:t xml:space="preserve">    </w:t>
      </w:r>
      <w:r w:rsidRPr="00DF1AC8">
        <w:rPr>
          <w:rFonts w:hint="eastAsia"/>
        </w:rPr>
        <w:t>）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A. </w:t>
      </w:r>
      <w:r w:rsidRPr="00DF1AC8">
        <w:rPr>
          <w:rFonts w:hint="eastAsia"/>
        </w:rPr>
        <w:t>加适量盐酸，过滤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B. </w:t>
      </w:r>
      <w:r w:rsidRPr="00DF1AC8">
        <w:rPr>
          <w:rFonts w:hint="eastAsia"/>
        </w:rPr>
        <w:t>加适量水，过滤，蒸发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C. </w:t>
      </w:r>
      <w:r w:rsidRPr="00DF1AC8">
        <w:rPr>
          <w:rFonts w:hint="eastAsia"/>
        </w:rPr>
        <w:t>加适量水，过滤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D. </w:t>
      </w:r>
      <w:r w:rsidRPr="00DF1AC8">
        <w:rPr>
          <w:rFonts w:hint="eastAsia"/>
        </w:rPr>
        <w:t>加热（或高温灼烧）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rPr>
          <w:rFonts w:hint="eastAsia"/>
        </w:rPr>
        <w:t>（</w:t>
      </w:r>
      <w:r w:rsidRPr="00DF1AC8">
        <w:t>4</w:t>
      </w:r>
      <w:r w:rsidRPr="00DF1AC8">
        <w:rPr>
          <w:rFonts w:hint="eastAsia"/>
        </w:rPr>
        <w:t>）氢氧化钠粉末中混有少量碳酸钙（</w:t>
      </w:r>
      <w:r w:rsidRPr="00DF1AC8">
        <w:t xml:space="preserve">    </w:t>
      </w:r>
      <w:r w:rsidRPr="00DF1AC8">
        <w:rPr>
          <w:rFonts w:hint="eastAsia"/>
        </w:rPr>
        <w:t>）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A. </w:t>
      </w:r>
      <w:r w:rsidRPr="00DF1AC8">
        <w:rPr>
          <w:rFonts w:hint="eastAsia"/>
        </w:rPr>
        <w:t>加适量盐酸，过滤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B. </w:t>
      </w:r>
      <w:r w:rsidRPr="00DF1AC8">
        <w:rPr>
          <w:rFonts w:hint="eastAsia"/>
        </w:rPr>
        <w:t>加适量水，过滤，蒸发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C. </w:t>
      </w:r>
      <w:r w:rsidRPr="00DF1AC8">
        <w:rPr>
          <w:rFonts w:hint="eastAsia"/>
        </w:rPr>
        <w:t>加适量水，过滤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D. </w:t>
      </w:r>
      <w:r w:rsidRPr="00DF1AC8">
        <w:rPr>
          <w:rFonts w:hint="eastAsia"/>
        </w:rPr>
        <w:t>加热（或高温灼烧）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rPr>
          <w:rFonts w:hint="eastAsia"/>
        </w:rPr>
        <w:t>（</w:t>
      </w:r>
      <w:r w:rsidRPr="00DF1AC8">
        <w:t>5</w:t>
      </w:r>
      <w:r w:rsidRPr="00DF1AC8">
        <w:rPr>
          <w:rFonts w:hint="eastAsia"/>
        </w:rPr>
        <w:t>）</w:t>
      </w:r>
      <w:r w:rsidRPr="00DF1AC8">
        <w:t xml:space="preserve"> </w:t>
      </w:r>
      <w:r w:rsidRPr="00DF1AC8">
        <w:rPr>
          <w:rFonts w:hint="eastAsia"/>
        </w:rPr>
        <w:t>炭粉中混有少量的氧化铜（</w:t>
      </w:r>
      <w:r w:rsidRPr="00DF1AC8">
        <w:t xml:space="preserve">    </w:t>
      </w:r>
      <w:r w:rsidRPr="00DF1AC8">
        <w:rPr>
          <w:rFonts w:hint="eastAsia"/>
        </w:rPr>
        <w:t>）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A. </w:t>
      </w:r>
      <w:r w:rsidRPr="00DF1AC8">
        <w:rPr>
          <w:rFonts w:hint="eastAsia"/>
        </w:rPr>
        <w:t>加适量盐酸，过滤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B. </w:t>
      </w:r>
      <w:r w:rsidRPr="00DF1AC8">
        <w:rPr>
          <w:rFonts w:hint="eastAsia"/>
        </w:rPr>
        <w:t>加适量水，过滤，蒸发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C. </w:t>
      </w:r>
      <w:r w:rsidRPr="00DF1AC8">
        <w:rPr>
          <w:rFonts w:hint="eastAsia"/>
        </w:rPr>
        <w:t>加适量水，过滤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t xml:space="preserve">D. </w:t>
      </w:r>
      <w:r w:rsidRPr="00DF1AC8">
        <w:rPr>
          <w:rFonts w:hint="eastAsia"/>
        </w:rPr>
        <w:t>加热（或高温灼烧）</w:t>
      </w:r>
    </w:p>
    <w:p w:rsidR="003D5FF1" w:rsidRPr="00DF1AC8" w:rsidRDefault="003D5FF1" w:rsidP="00270D22">
      <w:pPr>
        <w:spacing w:line="360" w:lineRule="auto"/>
        <w:jc w:val="left"/>
        <w:rPr>
          <w:bCs/>
        </w:rPr>
      </w:pPr>
      <w:r w:rsidRPr="00DF1AC8">
        <w:rPr>
          <w:rFonts w:hint="eastAsia"/>
          <w:bCs/>
        </w:rPr>
        <w:t>解析：</w:t>
      </w:r>
    </w:p>
    <w:p w:rsidR="003D5FF1" w:rsidRPr="00DF1AC8" w:rsidRDefault="003D5FF1" w:rsidP="00DF1AC8">
      <w:pPr>
        <w:spacing w:line="360" w:lineRule="auto"/>
        <w:ind w:firstLineChars="150" w:firstLine="31680"/>
        <w:jc w:val="left"/>
      </w:pPr>
      <w:r w:rsidRPr="00DF1AC8">
        <w:rPr>
          <w:rFonts w:hint="eastAsia"/>
          <w:bCs/>
        </w:rPr>
        <w:t>（</w:t>
      </w:r>
      <w:r w:rsidRPr="00DF1AC8">
        <w:rPr>
          <w:bCs/>
        </w:rPr>
        <w:t>1</w:t>
      </w:r>
      <w:r w:rsidRPr="00DF1AC8">
        <w:rPr>
          <w:rFonts w:hint="eastAsia"/>
          <w:bCs/>
        </w:rPr>
        <w:t>）</w:t>
      </w:r>
      <w:r w:rsidRPr="00DF1AC8">
        <w:rPr>
          <w:rFonts w:hint="eastAsia"/>
        </w:rPr>
        <w:t>碳酸钙难溶于水，而碳酸钠能溶于水，根据二者溶解性不同，即采取加适量水、过滤的方法进行除杂和分离。</w:t>
      </w:r>
    </w:p>
    <w:p w:rsidR="003D5FF1" w:rsidRPr="00DF1AC8" w:rsidRDefault="003D5FF1" w:rsidP="00270D22">
      <w:pPr>
        <w:spacing w:line="360" w:lineRule="auto"/>
        <w:ind w:firstLine="435"/>
        <w:jc w:val="left"/>
      </w:pPr>
      <w:r w:rsidRPr="00DF1AC8">
        <w:rPr>
          <w:rFonts w:hint="eastAsia"/>
        </w:rPr>
        <w:t>（</w:t>
      </w:r>
      <w:r w:rsidRPr="00DF1AC8">
        <w:t>2</w:t>
      </w:r>
      <w:r w:rsidRPr="00DF1AC8">
        <w:rPr>
          <w:rFonts w:hint="eastAsia"/>
        </w:rPr>
        <w:t>）本组两种物质均能溶于水，因此不能用上法分离，可设计将碳酸钾转化为氯化钾的方法，采用加适量盐酸、蒸发的方法除去所含有的杂质。转化的方程式如下：</w:t>
      </w:r>
    </w:p>
    <w:p w:rsidR="003D5FF1" w:rsidRPr="00DF1AC8" w:rsidRDefault="003D5FF1" w:rsidP="00DF1AC8">
      <w:pPr>
        <w:spacing w:line="360" w:lineRule="auto"/>
        <w:ind w:firstLineChars="250" w:firstLine="31680"/>
        <w:jc w:val="left"/>
      </w:pPr>
      <w:r w:rsidRPr="00DF1AC8">
        <w:t>K</w:t>
      </w:r>
      <w:r w:rsidRPr="00DF1AC8">
        <w:rPr>
          <w:vertAlign w:val="subscript"/>
        </w:rPr>
        <w:t>2</w:t>
      </w:r>
      <w:r w:rsidRPr="00DF1AC8">
        <w:t>CO</w:t>
      </w:r>
      <w:r w:rsidRPr="00DF1AC8">
        <w:rPr>
          <w:vertAlign w:val="subscript"/>
        </w:rPr>
        <w:t>3</w:t>
      </w:r>
      <w:r w:rsidRPr="00DF1AC8">
        <w:t>+2HCl</w:t>
      </w:r>
      <w:r w:rsidRPr="00DF1AC8">
        <w:rPr>
          <w:rFonts w:hint="eastAsia"/>
        </w:rPr>
        <w:t>＝</w:t>
      </w:r>
      <w:r w:rsidRPr="00DF1AC8">
        <w:t>2KCl+CO</w:t>
      </w:r>
      <w:r w:rsidRPr="00DF1AC8">
        <w:rPr>
          <w:vertAlign w:val="subscript"/>
        </w:rPr>
        <w:t>2</w:t>
      </w:r>
      <w:r w:rsidRPr="00DF1AC8">
        <w:rPr>
          <w:rFonts w:hint="eastAsia"/>
        </w:rPr>
        <w:t>↑</w:t>
      </w:r>
      <w:r w:rsidRPr="00DF1AC8">
        <w:t>+H</w:t>
      </w:r>
      <w:r w:rsidRPr="00DF1AC8">
        <w:rPr>
          <w:vertAlign w:val="subscript"/>
        </w:rPr>
        <w:t>2</w:t>
      </w:r>
      <w:r w:rsidRPr="00DF1AC8">
        <w:t xml:space="preserve">O  </w:t>
      </w:r>
    </w:p>
    <w:p w:rsidR="003D5FF1" w:rsidRPr="00DF1AC8" w:rsidRDefault="003D5FF1" w:rsidP="00270D22">
      <w:pPr>
        <w:spacing w:line="360" w:lineRule="auto"/>
        <w:ind w:firstLine="435"/>
        <w:jc w:val="left"/>
      </w:pPr>
      <w:r w:rsidRPr="00DF1AC8">
        <w:rPr>
          <w:rFonts w:hint="eastAsia"/>
        </w:rPr>
        <w:t>（</w:t>
      </w:r>
      <w:r w:rsidRPr="00DF1AC8">
        <w:t>3</w:t>
      </w:r>
      <w:r w:rsidRPr="00DF1AC8">
        <w:rPr>
          <w:rFonts w:hint="eastAsia"/>
        </w:rPr>
        <w:t>）本题欲除去碳酸钙，往往有人用溶解过滤法分离，这是不妥当的。因为氧化钙不易溶于水，而且溶于水的部分又会转化成氢氧化钙，这样无法达到除杂的目的。很显然可以利用高温煅烧的方法使碳酸钙转化为氧化钙。其反应方程式为：</w:t>
      </w:r>
      <w:r w:rsidRPr="00DF1AC8">
        <w:t>CaCO</w:t>
      </w:r>
      <w:r w:rsidRPr="00DF1AC8">
        <w:rPr>
          <w:vertAlign w:val="subscript"/>
        </w:rPr>
        <w:t xml:space="preserve">3 </w:t>
      </w:r>
      <w:r w:rsidRPr="00DF1AC8">
        <w:rPr>
          <w:position w:val="-2"/>
        </w:rPr>
        <w:object w:dxaOrig="5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5pt" o:ole="">
            <v:imagedata r:id="rId6" o:title=""/>
          </v:shape>
          <o:OLEObject Type="Embed" ProgID="Equation.3" ShapeID="_x0000_i1025" DrawAspect="Content" ObjectID="_1368950773" r:id="rId7"/>
        </w:object>
      </w:r>
      <w:r w:rsidRPr="00DF1AC8">
        <w:t xml:space="preserve"> Ca O</w:t>
      </w:r>
      <w:r w:rsidRPr="00DF1AC8">
        <w:rPr>
          <w:rFonts w:ascii="宋体" w:hAnsi="宋体"/>
        </w:rPr>
        <w:t xml:space="preserve"> </w:t>
      </w:r>
      <w:r w:rsidRPr="00DF1AC8">
        <w:rPr>
          <w:rFonts w:ascii="宋体" w:hAnsi="宋体" w:hint="eastAsia"/>
        </w:rPr>
        <w:t>＋</w:t>
      </w:r>
      <w:r w:rsidRPr="00DF1AC8">
        <w:t xml:space="preserve"> CO</w:t>
      </w:r>
      <w:r w:rsidRPr="00DF1AC8">
        <w:rPr>
          <w:vertAlign w:val="subscript"/>
        </w:rPr>
        <w:t>2</w:t>
      </w:r>
      <w:r w:rsidRPr="00DF1AC8">
        <w:rPr>
          <w:rFonts w:ascii="宋体" w:hAnsi="宋体" w:hint="eastAsia"/>
        </w:rPr>
        <w:t>↑</w:t>
      </w:r>
    </w:p>
    <w:p w:rsidR="003D5FF1" w:rsidRPr="00DF1AC8" w:rsidRDefault="003D5FF1" w:rsidP="00270D22">
      <w:pPr>
        <w:spacing w:line="360" w:lineRule="auto"/>
        <w:ind w:firstLine="435"/>
        <w:jc w:val="left"/>
      </w:pPr>
      <w:r w:rsidRPr="00DF1AC8">
        <w:rPr>
          <w:rFonts w:hint="eastAsia"/>
        </w:rPr>
        <w:t>（</w:t>
      </w:r>
      <w:r w:rsidRPr="00DF1AC8">
        <w:t>4</w:t>
      </w:r>
      <w:r w:rsidRPr="00DF1AC8">
        <w:rPr>
          <w:rFonts w:hint="eastAsia"/>
        </w:rPr>
        <w:t>）本题可利用二者的溶解性不同来进行分离，但是仅仅采取溶于水，过滤的方法是不够的，还必须经过蒸发得到氢氧化钠固体。</w:t>
      </w:r>
    </w:p>
    <w:p w:rsidR="003D5FF1" w:rsidRPr="00DF1AC8" w:rsidRDefault="003D5FF1" w:rsidP="00270D22">
      <w:pPr>
        <w:spacing w:line="360" w:lineRule="auto"/>
        <w:ind w:firstLine="435"/>
        <w:jc w:val="left"/>
      </w:pPr>
      <w:r w:rsidRPr="00DF1AC8">
        <w:rPr>
          <w:rFonts w:hint="eastAsia"/>
        </w:rPr>
        <w:t>（</w:t>
      </w:r>
      <w:r w:rsidRPr="00DF1AC8">
        <w:t>5</w:t>
      </w:r>
      <w:r w:rsidRPr="00DF1AC8">
        <w:rPr>
          <w:rFonts w:hint="eastAsia"/>
        </w:rPr>
        <w:t>）本组若采用高温加热使碳还原氧化铜的方法，虽然能除去氧化铜，但是生成的铜仍混在炭粉里，实际上是除了一种杂质又带入了另一种杂质，这种做法是错误的。可利用氧化铜能与盐酸反应转化为能溶于水的氯化铜，而炭粉既不溶于水也不溶于盐酸的性质采用加适量盐酸，过滤的方法除去杂质。其反应方程式为：</w:t>
      </w:r>
      <w:r w:rsidRPr="00DF1AC8">
        <w:t>CuO</w:t>
      </w:r>
      <w:r w:rsidRPr="00DF1AC8">
        <w:rPr>
          <w:rFonts w:ascii="宋体" w:hAnsi="宋体" w:hint="eastAsia"/>
        </w:rPr>
        <w:t>＋</w:t>
      </w:r>
      <w:r w:rsidRPr="00DF1AC8">
        <w:t>2HC</w:t>
      </w:r>
      <w:r w:rsidRPr="00DF1AC8">
        <w:rPr>
          <w:rFonts w:ascii="宋体" w:hAnsi="宋体"/>
        </w:rPr>
        <w:t>l</w:t>
      </w:r>
      <w:r w:rsidRPr="00DF1AC8">
        <w:rPr>
          <w:rFonts w:ascii="宋体" w:hAnsi="宋体" w:hint="eastAsia"/>
        </w:rPr>
        <w:t>＝</w:t>
      </w:r>
      <w:r w:rsidRPr="00DF1AC8">
        <w:t>CuCl</w:t>
      </w:r>
      <w:r w:rsidRPr="00DF1AC8">
        <w:rPr>
          <w:vertAlign w:val="subscript"/>
        </w:rPr>
        <w:t>2</w:t>
      </w:r>
      <w:r w:rsidRPr="00DF1AC8">
        <w:rPr>
          <w:rFonts w:ascii="宋体" w:hAnsi="宋体" w:hint="eastAsia"/>
        </w:rPr>
        <w:t>＋</w:t>
      </w:r>
      <w:r w:rsidRPr="00DF1AC8">
        <w:t>H</w:t>
      </w:r>
      <w:r w:rsidRPr="00DF1AC8">
        <w:rPr>
          <w:vertAlign w:val="subscript"/>
        </w:rPr>
        <w:t>2</w:t>
      </w:r>
      <w:r w:rsidRPr="00DF1AC8">
        <w:t xml:space="preserve">O </w:t>
      </w:r>
    </w:p>
    <w:p w:rsidR="003D5FF1" w:rsidRPr="00DF1AC8" w:rsidRDefault="003D5FF1" w:rsidP="00270D22">
      <w:pPr>
        <w:spacing w:line="360" w:lineRule="auto"/>
      </w:pPr>
      <w:r w:rsidRPr="00DF1AC8">
        <w:rPr>
          <w:rFonts w:hint="eastAsia"/>
          <w:bCs/>
        </w:rPr>
        <w:t>启示：</w:t>
      </w:r>
      <w:r w:rsidRPr="00DF1AC8">
        <w:rPr>
          <w:rFonts w:hint="eastAsia"/>
        </w:rPr>
        <w:t>从上述几组除杂题可以看出，除杂的方法可采取物理方法（即①）也可采取化学方法进行转化，使加入的试剂跟杂质反应与原物质不反应，使杂质转化为气体、沉淀或原有的物质，达到除杂的目的，但注意一定不能带入新的杂质。</w:t>
      </w:r>
    </w:p>
    <w:p w:rsidR="003D5FF1" w:rsidRPr="00DF1AC8" w:rsidRDefault="003D5FF1" w:rsidP="00270D22">
      <w:pPr>
        <w:spacing w:line="360" w:lineRule="auto"/>
        <w:jc w:val="left"/>
      </w:pPr>
      <w:r w:rsidRPr="00DF1AC8">
        <w:rPr>
          <w:rFonts w:hint="eastAsia"/>
          <w:bCs/>
        </w:rPr>
        <w:t>答案：（</w:t>
      </w:r>
      <w:r w:rsidRPr="00DF1AC8">
        <w:rPr>
          <w:bCs/>
        </w:rPr>
        <w:t>1</w:t>
      </w:r>
      <w:r w:rsidRPr="00DF1AC8">
        <w:rPr>
          <w:rFonts w:hint="eastAsia"/>
          <w:bCs/>
        </w:rPr>
        <w:t>）</w:t>
      </w:r>
      <w:r w:rsidRPr="00DF1AC8">
        <w:t>C</w:t>
      </w:r>
      <w:r w:rsidRPr="00DF1AC8">
        <w:rPr>
          <w:rFonts w:hint="eastAsia"/>
        </w:rPr>
        <w:t>；（</w:t>
      </w:r>
      <w:r w:rsidRPr="00DF1AC8">
        <w:t>2</w:t>
      </w:r>
      <w:r w:rsidRPr="00DF1AC8">
        <w:rPr>
          <w:rFonts w:hint="eastAsia"/>
        </w:rPr>
        <w:t>）</w:t>
      </w:r>
      <w:r w:rsidRPr="00DF1AC8">
        <w:t>D</w:t>
      </w:r>
      <w:r w:rsidRPr="00DF1AC8">
        <w:rPr>
          <w:rFonts w:hint="eastAsia"/>
        </w:rPr>
        <w:t>；（</w:t>
      </w:r>
      <w:r w:rsidRPr="00DF1AC8">
        <w:t>3</w:t>
      </w:r>
      <w:r w:rsidRPr="00DF1AC8">
        <w:rPr>
          <w:rFonts w:hint="eastAsia"/>
        </w:rPr>
        <w:t>）</w:t>
      </w:r>
      <w:r w:rsidRPr="00DF1AC8">
        <w:t>D</w:t>
      </w:r>
      <w:r w:rsidRPr="00DF1AC8">
        <w:rPr>
          <w:rFonts w:hint="eastAsia"/>
        </w:rPr>
        <w:t>；（</w:t>
      </w:r>
      <w:r w:rsidRPr="00DF1AC8">
        <w:t>4</w:t>
      </w:r>
      <w:r w:rsidRPr="00DF1AC8">
        <w:rPr>
          <w:rFonts w:hint="eastAsia"/>
        </w:rPr>
        <w:t>）</w:t>
      </w:r>
      <w:r w:rsidRPr="00DF1AC8">
        <w:t>B</w:t>
      </w:r>
      <w:r w:rsidRPr="00DF1AC8">
        <w:rPr>
          <w:rFonts w:hint="eastAsia"/>
        </w:rPr>
        <w:t>；（</w:t>
      </w:r>
      <w:r w:rsidRPr="00DF1AC8">
        <w:t>5</w:t>
      </w:r>
      <w:r w:rsidRPr="00DF1AC8">
        <w:rPr>
          <w:rFonts w:hint="eastAsia"/>
        </w:rPr>
        <w:t>）</w:t>
      </w:r>
      <w:r w:rsidRPr="00DF1AC8">
        <w:t>A</w:t>
      </w:r>
    </w:p>
    <w:p w:rsidR="003D5FF1" w:rsidRPr="00270D22" w:rsidRDefault="003D5FF1" w:rsidP="00270D22">
      <w:pPr>
        <w:spacing w:line="360" w:lineRule="auto"/>
      </w:pPr>
    </w:p>
    <w:sectPr w:rsidR="003D5FF1" w:rsidRPr="00270D22" w:rsidSect="007818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FF1" w:rsidRDefault="003D5FF1" w:rsidP="00270D22">
      <w:pPr>
        <w:spacing w:line="240" w:lineRule="auto"/>
      </w:pPr>
      <w:r>
        <w:separator/>
      </w:r>
    </w:p>
  </w:endnote>
  <w:endnote w:type="continuationSeparator" w:id="1">
    <w:p w:rsidR="003D5FF1" w:rsidRDefault="003D5FF1" w:rsidP="0027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FF1" w:rsidRDefault="003D5F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FF1" w:rsidRDefault="003D5F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FF1" w:rsidRDefault="003D5F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FF1" w:rsidRDefault="003D5FF1" w:rsidP="00270D22">
      <w:pPr>
        <w:spacing w:line="240" w:lineRule="auto"/>
      </w:pPr>
      <w:r>
        <w:separator/>
      </w:r>
    </w:p>
  </w:footnote>
  <w:footnote w:type="continuationSeparator" w:id="1">
    <w:p w:rsidR="003D5FF1" w:rsidRDefault="003D5FF1" w:rsidP="00270D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FF1" w:rsidRDefault="003D5F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FF1" w:rsidRDefault="003D5FF1" w:rsidP="00DF1AC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FF1" w:rsidRDefault="003D5F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D22"/>
    <w:rsid w:val="001E2236"/>
    <w:rsid w:val="00270D22"/>
    <w:rsid w:val="003D5FF1"/>
    <w:rsid w:val="0078187B"/>
    <w:rsid w:val="009112F2"/>
    <w:rsid w:val="009C4C62"/>
    <w:rsid w:val="009C76D3"/>
    <w:rsid w:val="00CA57E5"/>
    <w:rsid w:val="00DF1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2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70D2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0D2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70D2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70D2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70D2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158</Words>
  <Characters>905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2011-05-27T05:47:00Z</dcterms:created>
  <dcterms:modified xsi:type="dcterms:W3CDTF">2011-06-07T03:20:00Z</dcterms:modified>
</cp:coreProperties>
</file>