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B4" w:rsidRPr="00C34590" w:rsidRDefault="00175AB4" w:rsidP="00DC6334">
      <w:pPr>
        <w:spacing w:line="360" w:lineRule="auto"/>
      </w:pPr>
      <w:r w:rsidRPr="00C34590">
        <w:rPr>
          <w:rFonts w:hint="eastAsia"/>
        </w:rPr>
        <w:t>下列实验基本操作中，正确的是（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175AB4" w:rsidRPr="00C34590" w:rsidRDefault="00175AB4" w:rsidP="00FD38C2">
      <w:pPr>
        <w:spacing w:line="360" w:lineRule="auto"/>
        <w:ind w:firstLineChars="202" w:firstLine="31680"/>
      </w:pPr>
      <w:r w:rsidRPr="00C34590">
        <w:object w:dxaOrig="5716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71.25pt" o:ole="">
            <v:imagedata r:id="rId6" o:title=""/>
          </v:shape>
          <o:OLEObject Type="Embed" ProgID="Paint.Picture" ShapeID="_x0000_i1025" DrawAspect="Content" ObjectID="_1368951193" r:id="rId7"/>
        </w:object>
      </w:r>
    </w:p>
    <w:p w:rsidR="00175AB4" w:rsidRPr="00C34590" w:rsidRDefault="00175AB4" w:rsidP="00DC6334">
      <w:pPr>
        <w:spacing w:line="360" w:lineRule="auto"/>
      </w:pPr>
      <w:r w:rsidRPr="00C34590">
        <w:rPr>
          <w:rFonts w:hint="eastAsia"/>
        </w:rPr>
        <w:t>解析：</w:t>
      </w:r>
    </w:p>
    <w:p w:rsidR="00175AB4" w:rsidRDefault="00175AB4" w:rsidP="00DC6334">
      <w:pPr>
        <w:spacing w:line="360" w:lineRule="auto"/>
      </w:pPr>
      <w:r w:rsidRPr="00C34590">
        <w:rPr>
          <w:rFonts w:hint="eastAsia"/>
        </w:rPr>
        <w:t>此题考查实验的基本操作，比较简单。</w:t>
      </w:r>
    </w:p>
    <w:p w:rsidR="00175AB4" w:rsidRDefault="00175AB4" w:rsidP="00DC6334">
      <w:pPr>
        <w:spacing w:line="360" w:lineRule="auto"/>
      </w:pPr>
      <w:r w:rsidRPr="00C34590">
        <w:rPr>
          <w:rFonts w:hint="eastAsia"/>
        </w:rPr>
        <w:t>答案：</w:t>
      </w:r>
      <w:r w:rsidRPr="00C34590">
        <w:t>C</w:t>
      </w:r>
    </w:p>
    <w:sectPr w:rsidR="00175AB4" w:rsidSect="007E7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B4" w:rsidRDefault="00175AB4" w:rsidP="00DC6334">
      <w:pPr>
        <w:spacing w:line="240" w:lineRule="auto"/>
      </w:pPr>
      <w:r>
        <w:separator/>
      </w:r>
    </w:p>
  </w:endnote>
  <w:endnote w:type="continuationSeparator" w:id="1">
    <w:p w:rsidR="00175AB4" w:rsidRDefault="00175AB4" w:rsidP="00DC6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B4" w:rsidRDefault="00175A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B4" w:rsidRDefault="00175A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B4" w:rsidRDefault="00175A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B4" w:rsidRDefault="00175AB4" w:rsidP="00DC6334">
      <w:pPr>
        <w:spacing w:line="240" w:lineRule="auto"/>
      </w:pPr>
      <w:r>
        <w:separator/>
      </w:r>
    </w:p>
  </w:footnote>
  <w:footnote w:type="continuationSeparator" w:id="1">
    <w:p w:rsidR="00175AB4" w:rsidRDefault="00175AB4" w:rsidP="00DC63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B4" w:rsidRDefault="00175A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B4" w:rsidRDefault="00175AB4" w:rsidP="00FD38C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AB4" w:rsidRDefault="00175A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6334"/>
    <w:rsid w:val="00175AB4"/>
    <w:rsid w:val="00305AA7"/>
    <w:rsid w:val="003315AC"/>
    <w:rsid w:val="005217E7"/>
    <w:rsid w:val="006E5C30"/>
    <w:rsid w:val="007E7B9A"/>
    <w:rsid w:val="009B7E02"/>
    <w:rsid w:val="00A04AC1"/>
    <w:rsid w:val="00C34590"/>
    <w:rsid w:val="00D616E1"/>
    <w:rsid w:val="00DC6334"/>
    <w:rsid w:val="00E618EF"/>
    <w:rsid w:val="00FD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33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633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633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633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633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C633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9</Words>
  <Characters>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2011-05-27T06:00:00Z</dcterms:created>
  <dcterms:modified xsi:type="dcterms:W3CDTF">2011-06-07T03:27:00Z</dcterms:modified>
</cp:coreProperties>
</file>