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F6" w:rsidRPr="00FA02A1" w:rsidRDefault="006B3CF6" w:rsidP="000A08D9">
      <w:pPr>
        <w:spacing w:line="360" w:lineRule="auto"/>
      </w:pPr>
      <w:r w:rsidRPr="00FA02A1">
        <w:rPr>
          <w:rFonts w:hAnsi="宋体" w:hint="eastAsia"/>
        </w:rPr>
        <w:t>如图所示，在一烧杯内放置一新鲜鸡蛋，往烧杯内倒入稀盐酸，可以看到蛋壳表面附着一层气泡：</w:t>
      </w:r>
    </w:p>
    <w:p w:rsidR="006B3CF6" w:rsidRPr="00FA02A1" w:rsidRDefault="006B3CF6" w:rsidP="000A08D9">
      <w:pPr>
        <w:spacing w:line="360" w:lineRule="auto"/>
        <w:jc w:val="center"/>
      </w:pPr>
      <w:r w:rsidRPr="00FA02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58.5pt">
            <v:imagedata r:id="rId6" o:title=""/>
          </v:shape>
        </w:pict>
      </w:r>
    </w:p>
    <w:p w:rsidR="006B3CF6" w:rsidRPr="00FA02A1" w:rsidRDefault="006B3CF6" w:rsidP="000A08D9">
      <w:pPr>
        <w:spacing w:line="360" w:lineRule="auto"/>
        <w:rPr>
          <w:kern w:val="21"/>
          <w:szCs w:val="21"/>
        </w:rPr>
      </w:pPr>
      <w:r w:rsidRPr="00FA02A1">
        <w:rPr>
          <w:rFonts w:hAnsi="宋体" w:hint="eastAsia"/>
        </w:rPr>
        <w:t>（</w:t>
      </w:r>
      <w:r w:rsidRPr="00FA02A1">
        <w:t>1</w:t>
      </w:r>
      <w:r w:rsidRPr="00FA02A1">
        <w:rPr>
          <w:rFonts w:hAnsi="宋体" w:hint="eastAsia"/>
        </w:rPr>
        <w:t>）产生气泡的原因用化学方程式表示正确的是</w:t>
      </w:r>
      <w:r w:rsidRPr="00FA02A1">
        <w:rPr>
          <w:rFonts w:hAnsi="宋体" w:hint="eastAsia"/>
          <w:szCs w:val="21"/>
        </w:rPr>
        <w:t>（</w:t>
      </w:r>
      <w:r w:rsidRPr="00FA02A1">
        <w:rPr>
          <w:szCs w:val="21"/>
        </w:rPr>
        <w:t xml:space="preserve">    </w:t>
      </w:r>
      <w:r w:rsidRPr="00FA02A1">
        <w:rPr>
          <w:rFonts w:hAnsi="宋体" w:hint="eastAsia"/>
          <w:szCs w:val="21"/>
        </w:rPr>
        <w:t>）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A. </w:t>
      </w:r>
      <w:r w:rsidRPr="00FA02A1">
        <w:t>CaCO</w:t>
      </w:r>
      <w:r w:rsidRPr="00FA02A1">
        <w:rPr>
          <w:vertAlign w:val="subscript"/>
        </w:rPr>
        <w:t>3</w:t>
      </w:r>
      <w:r w:rsidRPr="00FA02A1">
        <w:rPr>
          <w:rFonts w:hint="eastAsia"/>
        </w:rPr>
        <w:t>＋</w:t>
      </w:r>
      <w:r w:rsidRPr="00FA02A1">
        <w:t>HCl</w:t>
      </w:r>
      <w:r w:rsidRPr="00FA02A1">
        <w:rPr>
          <w:rFonts w:hint="eastAsia"/>
        </w:rPr>
        <w:t>＝</w:t>
      </w:r>
      <w:r w:rsidRPr="00FA02A1">
        <w:t>CaCl</w:t>
      </w:r>
      <w:r w:rsidRPr="00FA02A1">
        <w:rPr>
          <w:vertAlign w:val="subscript"/>
        </w:rPr>
        <w:t>2</w:t>
      </w:r>
      <w:r w:rsidRPr="00FA02A1">
        <w:rPr>
          <w:rFonts w:hint="eastAsia"/>
        </w:rPr>
        <w:t>＋</w:t>
      </w:r>
      <w:r w:rsidRPr="00FA02A1">
        <w:t>H</w:t>
      </w:r>
      <w:r w:rsidRPr="00FA02A1">
        <w:rPr>
          <w:vertAlign w:val="subscript"/>
        </w:rPr>
        <w:t>2</w:t>
      </w:r>
      <w:r w:rsidRPr="00FA02A1">
        <w:t>O</w:t>
      </w:r>
      <w:r w:rsidRPr="00FA02A1">
        <w:rPr>
          <w:rFonts w:hint="eastAsia"/>
        </w:rPr>
        <w:t>＋</w:t>
      </w:r>
      <w:r w:rsidRPr="00FA02A1">
        <w:t>CO</w:t>
      </w:r>
      <w:r w:rsidRPr="00FA02A1">
        <w:rPr>
          <w:vertAlign w:val="subscript"/>
        </w:rPr>
        <w:t>2</w:t>
      </w:r>
      <w:r w:rsidRPr="00FA02A1">
        <w:t>↑</w:t>
      </w:r>
      <w:r w:rsidRPr="00FA02A1">
        <w:rPr>
          <w:szCs w:val="21"/>
        </w:rPr>
        <w:t xml:space="preserve">    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B. </w:t>
      </w:r>
      <w:r w:rsidRPr="00FA02A1">
        <w:t>CaCO</w:t>
      </w:r>
      <w:r w:rsidRPr="00FA02A1">
        <w:rPr>
          <w:vertAlign w:val="subscript"/>
        </w:rPr>
        <w:t>3</w:t>
      </w:r>
      <w:r w:rsidRPr="00FA02A1">
        <w:rPr>
          <w:rFonts w:hint="eastAsia"/>
        </w:rPr>
        <w:t>＋</w:t>
      </w:r>
      <w:r w:rsidRPr="00FA02A1">
        <w:t>2HCl</w:t>
      </w:r>
      <w:r w:rsidRPr="00FA02A1">
        <w:rPr>
          <w:rFonts w:hint="eastAsia"/>
        </w:rPr>
        <w:t>＝</w:t>
      </w:r>
      <w:r w:rsidRPr="00FA02A1">
        <w:t>CaCl</w:t>
      </w:r>
      <w:r w:rsidRPr="00FA02A1">
        <w:rPr>
          <w:vertAlign w:val="subscript"/>
        </w:rPr>
        <w:t>2</w:t>
      </w:r>
      <w:r w:rsidRPr="00FA02A1">
        <w:rPr>
          <w:rFonts w:hint="eastAsia"/>
        </w:rPr>
        <w:t>＋</w:t>
      </w:r>
      <w:r w:rsidRPr="00FA02A1">
        <w:t>H</w:t>
      </w:r>
      <w:r w:rsidRPr="00FA02A1">
        <w:rPr>
          <w:vertAlign w:val="subscript"/>
        </w:rPr>
        <w:t>2</w:t>
      </w:r>
      <w:r w:rsidRPr="00FA02A1">
        <w:t>O</w:t>
      </w:r>
      <w:r w:rsidRPr="00FA02A1">
        <w:rPr>
          <w:rFonts w:hint="eastAsia"/>
        </w:rPr>
        <w:t>＋</w:t>
      </w:r>
      <w:r w:rsidRPr="00FA02A1">
        <w:t>CO</w:t>
      </w:r>
      <w:r w:rsidRPr="00FA02A1">
        <w:rPr>
          <w:vertAlign w:val="subscript"/>
        </w:rPr>
        <w:t>2</w:t>
      </w:r>
      <w:r w:rsidRPr="00FA02A1">
        <w:rPr>
          <w:szCs w:val="21"/>
        </w:rPr>
        <w:t xml:space="preserve">   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C. </w:t>
      </w:r>
      <w:r w:rsidRPr="00FA02A1">
        <w:t>CaCO</w:t>
      </w:r>
      <w:r w:rsidRPr="00FA02A1">
        <w:rPr>
          <w:vertAlign w:val="subscript"/>
        </w:rPr>
        <w:t>3</w:t>
      </w:r>
      <w:r w:rsidRPr="00FA02A1">
        <w:rPr>
          <w:rFonts w:hint="eastAsia"/>
        </w:rPr>
        <w:t>＋</w:t>
      </w:r>
      <w:r w:rsidRPr="00FA02A1">
        <w:t>2HCl</w:t>
      </w:r>
      <w:r w:rsidRPr="00FA02A1">
        <w:rPr>
          <w:rFonts w:hint="eastAsia"/>
        </w:rPr>
        <w:t>＝</w:t>
      </w:r>
      <w:r w:rsidRPr="00FA02A1">
        <w:t>CaCl</w:t>
      </w:r>
      <w:r w:rsidRPr="00FA02A1">
        <w:rPr>
          <w:vertAlign w:val="subscript"/>
        </w:rPr>
        <w:t>2</w:t>
      </w:r>
      <w:r w:rsidRPr="00FA02A1">
        <w:rPr>
          <w:rFonts w:hint="eastAsia"/>
        </w:rPr>
        <w:t>＋</w:t>
      </w:r>
      <w:r w:rsidRPr="00FA02A1">
        <w:t>2H</w:t>
      </w:r>
      <w:r w:rsidRPr="00FA02A1">
        <w:rPr>
          <w:vertAlign w:val="subscript"/>
        </w:rPr>
        <w:t>2</w:t>
      </w:r>
      <w:r w:rsidRPr="00FA02A1">
        <w:t>O</w:t>
      </w:r>
      <w:r w:rsidRPr="00FA02A1">
        <w:rPr>
          <w:rFonts w:hint="eastAsia"/>
        </w:rPr>
        <w:t>＋</w:t>
      </w:r>
      <w:r w:rsidRPr="00FA02A1">
        <w:t>CO</w:t>
      </w:r>
      <w:r w:rsidRPr="00FA02A1">
        <w:rPr>
          <w:vertAlign w:val="subscript"/>
        </w:rPr>
        <w:t>2</w:t>
      </w:r>
      <w:r w:rsidRPr="00FA02A1">
        <w:t>↑</w:t>
      </w:r>
      <w:r w:rsidRPr="00FA02A1">
        <w:rPr>
          <w:szCs w:val="21"/>
        </w:rPr>
        <w:t xml:space="preserve">    </w:t>
      </w:r>
    </w:p>
    <w:p w:rsidR="006B3CF6" w:rsidRPr="00FA02A1" w:rsidRDefault="006B3CF6" w:rsidP="000A08D9">
      <w:pPr>
        <w:spacing w:line="360" w:lineRule="auto"/>
      </w:pPr>
      <w:r w:rsidRPr="00FA02A1">
        <w:rPr>
          <w:szCs w:val="21"/>
        </w:rPr>
        <w:t>D.</w:t>
      </w:r>
      <w:r w:rsidRPr="00FA02A1">
        <w:t xml:space="preserve"> CaCO</w:t>
      </w:r>
      <w:r w:rsidRPr="00FA02A1">
        <w:rPr>
          <w:vertAlign w:val="subscript"/>
        </w:rPr>
        <w:t>3</w:t>
      </w:r>
      <w:r w:rsidRPr="00FA02A1">
        <w:rPr>
          <w:rFonts w:hint="eastAsia"/>
        </w:rPr>
        <w:t>＋</w:t>
      </w:r>
      <w:r w:rsidRPr="00FA02A1">
        <w:t>2HCl</w:t>
      </w:r>
      <w:r w:rsidRPr="00FA02A1">
        <w:rPr>
          <w:rFonts w:hint="eastAsia"/>
        </w:rPr>
        <w:t>＝</w:t>
      </w:r>
      <w:r w:rsidRPr="00FA02A1">
        <w:t>CaCl</w:t>
      </w:r>
      <w:r w:rsidRPr="00FA02A1">
        <w:rPr>
          <w:vertAlign w:val="subscript"/>
        </w:rPr>
        <w:t>2</w:t>
      </w:r>
      <w:r w:rsidRPr="00FA02A1">
        <w:rPr>
          <w:rFonts w:hint="eastAsia"/>
        </w:rPr>
        <w:t>＋</w:t>
      </w:r>
      <w:r w:rsidRPr="00FA02A1">
        <w:t>H</w:t>
      </w:r>
      <w:r w:rsidRPr="00FA02A1">
        <w:rPr>
          <w:vertAlign w:val="subscript"/>
        </w:rPr>
        <w:t>2</w:t>
      </w:r>
      <w:r w:rsidRPr="00FA02A1">
        <w:t>O</w:t>
      </w:r>
      <w:r w:rsidRPr="00FA02A1">
        <w:rPr>
          <w:rFonts w:hint="eastAsia"/>
        </w:rPr>
        <w:t>＋</w:t>
      </w:r>
      <w:r w:rsidRPr="00FA02A1">
        <w:t>CO</w:t>
      </w:r>
      <w:r w:rsidRPr="00FA02A1">
        <w:rPr>
          <w:vertAlign w:val="subscript"/>
        </w:rPr>
        <w:t>2</w:t>
      </w:r>
      <w:r w:rsidRPr="00FA02A1">
        <w:t>↑</w:t>
      </w:r>
    </w:p>
    <w:p w:rsidR="006B3CF6" w:rsidRPr="00FA02A1" w:rsidRDefault="006B3CF6" w:rsidP="000A08D9">
      <w:pPr>
        <w:spacing w:line="360" w:lineRule="auto"/>
        <w:rPr>
          <w:kern w:val="21"/>
          <w:szCs w:val="21"/>
        </w:rPr>
      </w:pPr>
      <w:r w:rsidRPr="00FA02A1">
        <w:rPr>
          <w:rFonts w:hAnsi="宋体" w:hint="eastAsia"/>
        </w:rPr>
        <w:t>（</w:t>
      </w:r>
      <w:r w:rsidRPr="00FA02A1">
        <w:t>2</w:t>
      </w:r>
      <w:r w:rsidRPr="00FA02A1">
        <w:rPr>
          <w:rFonts w:hAnsi="宋体" w:hint="eastAsia"/>
        </w:rPr>
        <w:t>）反应一段时间后，鸡蛋在溶液中上浮，其主要的原因是</w:t>
      </w:r>
      <w:r w:rsidRPr="00FA02A1">
        <w:rPr>
          <w:rFonts w:hAnsi="宋体" w:hint="eastAsia"/>
          <w:szCs w:val="21"/>
        </w:rPr>
        <w:t>（</w:t>
      </w:r>
      <w:r w:rsidRPr="00FA02A1">
        <w:rPr>
          <w:szCs w:val="21"/>
        </w:rPr>
        <w:t xml:space="preserve">    </w:t>
      </w:r>
      <w:r w:rsidRPr="00FA02A1">
        <w:rPr>
          <w:rFonts w:hAnsi="宋体" w:hint="eastAsia"/>
          <w:szCs w:val="21"/>
        </w:rPr>
        <w:t>）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A. </w:t>
      </w:r>
      <w:r w:rsidRPr="00FA02A1">
        <w:rPr>
          <w:rFonts w:hAnsi="宋体" w:hint="eastAsia"/>
          <w:szCs w:val="21"/>
        </w:rPr>
        <w:t>反应产生的气体将鸡蛋推上来</w:t>
      </w:r>
      <w:r w:rsidRPr="00FA02A1">
        <w:rPr>
          <w:szCs w:val="21"/>
        </w:rPr>
        <w:t xml:space="preserve">    </w:t>
      </w:r>
    </w:p>
    <w:p w:rsidR="006B3CF6" w:rsidRPr="00FA02A1" w:rsidRDefault="006B3CF6" w:rsidP="000A08D9">
      <w:pPr>
        <w:spacing w:line="360" w:lineRule="auto"/>
        <w:rPr>
          <w:szCs w:val="21"/>
          <w:lang w:val="nb-NO"/>
        </w:rPr>
      </w:pPr>
      <w:r w:rsidRPr="00FA02A1">
        <w:rPr>
          <w:szCs w:val="21"/>
        </w:rPr>
        <w:t>B.</w:t>
      </w:r>
      <w:r w:rsidRPr="00FA02A1">
        <w:rPr>
          <w:szCs w:val="21"/>
          <w:lang w:val="nb-NO"/>
        </w:rPr>
        <w:t xml:space="preserve"> </w:t>
      </w:r>
      <w:r w:rsidRPr="00FA02A1">
        <w:rPr>
          <w:rFonts w:hAnsi="宋体" w:hint="eastAsia"/>
          <w:szCs w:val="21"/>
          <w:lang w:val="nb-NO"/>
        </w:rPr>
        <w:t>鸡蛋变重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C. </w:t>
      </w:r>
      <w:r w:rsidRPr="00FA02A1">
        <w:rPr>
          <w:rFonts w:hAnsi="宋体" w:hint="eastAsia"/>
        </w:rPr>
        <w:t>气泡附着在鸡蛋上，鸡蛋受到的浮力大于重力</w:t>
      </w:r>
      <w:r w:rsidRPr="00FA02A1">
        <w:rPr>
          <w:szCs w:val="21"/>
        </w:rPr>
        <w:t xml:space="preserve">   </w:t>
      </w:r>
    </w:p>
    <w:p w:rsidR="006B3CF6" w:rsidRPr="00FA02A1" w:rsidRDefault="006B3CF6" w:rsidP="000A08D9">
      <w:pPr>
        <w:spacing w:line="360" w:lineRule="auto"/>
      </w:pPr>
      <w:r w:rsidRPr="00FA02A1">
        <w:rPr>
          <w:szCs w:val="21"/>
        </w:rPr>
        <w:t xml:space="preserve">D. </w:t>
      </w:r>
      <w:r w:rsidRPr="00FA02A1">
        <w:rPr>
          <w:rFonts w:hAnsi="宋体" w:hint="eastAsia"/>
          <w:szCs w:val="21"/>
        </w:rPr>
        <w:t>鸡蛋变轻</w:t>
      </w:r>
    </w:p>
    <w:p w:rsidR="006B3CF6" w:rsidRPr="00FA02A1" w:rsidRDefault="006B3CF6" w:rsidP="000A08D9">
      <w:pPr>
        <w:spacing w:line="360" w:lineRule="auto"/>
        <w:rPr>
          <w:kern w:val="21"/>
          <w:szCs w:val="21"/>
        </w:rPr>
      </w:pPr>
      <w:r w:rsidRPr="00FA02A1">
        <w:rPr>
          <w:rFonts w:hAnsi="宋体" w:hint="eastAsia"/>
        </w:rPr>
        <w:t>（</w:t>
      </w:r>
      <w:r w:rsidRPr="00FA02A1">
        <w:t>3</w:t>
      </w:r>
      <w:r w:rsidRPr="00FA02A1">
        <w:rPr>
          <w:rFonts w:hAnsi="宋体" w:hint="eastAsia"/>
        </w:rPr>
        <w:t>）鸡蛋浮出液面后又会下沉；其原因是</w:t>
      </w:r>
      <w:r w:rsidRPr="00FA02A1">
        <w:rPr>
          <w:rFonts w:hAnsi="宋体" w:hint="eastAsia"/>
          <w:szCs w:val="21"/>
        </w:rPr>
        <w:t>（</w:t>
      </w:r>
      <w:r w:rsidRPr="00FA02A1">
        <w:rPr>
          <w:szCs w:val="21"/>
        </w:rPr>
        <w:t xml:space="preserve">    </w:t>
      </w:r>
      <w:r w:rsidRPr="00FA02A1">
        <w:rPr>
          <w:rFonts w:hAnsi="宋体" w:hint="eastAsia"/>
          <w:szCs w:val="21"/>
        </w:rPr>
        <w:t>）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A. </w:t>
      </w:r>
      <w:r w:rsidRPr="00FA02A1">
        <w:rPr>
          <w:rFonts w:hAnsi="宋体" w:hint="eastAsia"/>
          <w:szCs w:val="21"/>
        </w:rPr>
        <w:t>鸡蛋变重</w:t>
      </w:r>
      <w:r w:rsidRPr="00FA02A1">
        <w:rPr>
          <w:szCs w:val="21"/>
        </w:rPr>
        <w:t xml:space="preserve">    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>B.</w:t>
      </w:r>
      <w:r w:rsidRPr="00FA02A1">
        <w:rPr>
          <w:szCs w:val="21"/>
          <w:lang w:val="nb-NO"/>
        </w:rPr>
        <w:t xml:space="preserve"> </w:t>
      </w:r>
      <w:r w:rsidRPr="00FA02A1">
        <w:rPr>
          <w:rFonts w:hAnsi="宋体" w:hint="eastAsia"/>
        </w:rPr>
        <w:t>部分气泡消失后，鸡蛋所受浮力小于重力</w:t>
      </w:r>
      <w:r w:rsidRPr="00FA02A1">
        <w:rPr>
          <w:szCs w:val="21"/>
          <w:lang w:val="nb-NO"/>
        </w:rPr>
        <w:t xml:space="preserve">   </w:t>
      </w:r>
      <w:r w:rsidRPr="00FA02A1">
        <w:rPr>
          <w:szCs w:val="21"/>
        </w:rPr>
        <w:tab/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C. </w:t>
      </w:r>
      <w:r w:rsidRPr="00FA02A1">
        <w:rPr>
          <w:rFonts w:hAnsi="宋体" w:hint="eastAsia"/>
          <w:szCs w:val="21"/>
        </w:rPr>
        <w:t>溶液密度变小</w:t>
      </w:r>
      <w:r w:rsidRPr="00FA02A1">
        <w:rPr>
          <w:szCs w:val="21"/>
        </w:rPr>
        <w:t xml:space="preserve">    </w:t>
      </w:r>
    </w:p>
    <w:p w:rsidR="006B3CF6" w:rsidRPr="00FA02A1" w:rsidRDefault="006B3CF6" w:rsidP="000A08D9">
      <w:pPr>
        <w:spacing w:line="360" w:lineRule="auto"/>
        <w:rPr>
          <w:szCs w:val="21"/>
        </w:rPr>
      </w:pPr>
      <w:r w:rsidRPr="00FA02A1">
        <w:rPr>
          <w:szCs w:val="21"/>
        </w:rPr>
        <w:t xml:space="preserve">D. </w:t>
      </w:r>
      <w:r w:rsidRPr="00FA02A1">
        <w:rPr>
          <w:rFonts w:hAnsi="宋体" w:hint="eastAsia"/>
          <w:szCs w:val="21"/>
        </w:rPr>
        <w:t>由于重力增大，使得浮力小于重力</w:t>
      </w:r>
    </w:p>
    <w:p w:rsidR="006B3CF6" w:rsidRPr="00FA02A1" w:rsidRDefault="006B3CF6" w:rsidP="000A08D9">
      <w:pPr>
        <w:spacing w:line="360" w:lineRule="auto"/>
        <w:rPr>
          <w:bCs/>
          <w:szCs w:val="21"/>
        </w:rPr>
      </w:pPr>
      <w:r w:rsidRPr="00FA02A1">
        <w:rPr>
          <w:rFonts w:hAnsi="宋体" w:hint="eastAsia"/>
          <w:bCs/>
          <w:szCs w:val="21"/>
        </w:rPr>
        <w:t>解析：</w:t>
      </w:r>
    </w:p>
    <w:p w:rsidR="006B3CF6" w:rsidRPr="00FA02A1" w:rsidRDefault="006B3CF6" w:rsidP="000A08D9">
      <w:pPr>
        <w:spacing w:line="360" w:lineRule="auto"/>
      </w:pPr>
      <w:r w:rsidRPr="00FA02A1">
        <w:rPr>
          <w:rFonts w:hAnsi="宋体" w:hint="eastAsia"/>
        </w:rPr>
        <w:t>本题考查了</w:t>
      </w:r>
      <w:r w:rsidRPr="00FA02A1">
        <w:t>CO</w:t>
      </w:r>
      <w:r w:rsidRPr="00FA02A1">
        <w:rPr>
          <w:vertAlign w:val="subscript"/>
        </w:rPr>
        <w:t>2</w:t>
      </w:r>
      <w:r w:rsidRPr="00FA02A1">
        <w:rPr>
          <w:rFonts w:hAnsi="宋体" w:hint="eastAsia"/>
        </w:rPr>
        <w:t>产生的原因及浮力、重力在化学中的产生现象的探究。因为鸡蛋壳的成分中含有碳酸盐，主要成分为碳酸钙，故加入到盐酸中后，其成分中的</w:t>
      </w:r>
      <w:r w:rsidRPr="00FA02A1">
        <w:t>CaCO</w:t>
      </w:r>
      <w:r w:rsidRPr="00FA02A1">
        <w:rPr>
          <w:vertAlign w:val="subscript"/>
        </w:rPr>
        <w:t>3</w:t>
      </w:r>
      <w:r w:rsidRPr="00FA02A1">
        <w:rPr>
          <w:rFonts w:hAnsi="宋体" w:hint="eastAsia"/>
        </w:rPr>
        <w:t>易与</w:t>
      </w:r>
      <w:r w:rsidRPr="00FA02A1">
        <w:t>HCl</w:t>
      </w:r>
      <w:r w:rsidRPr="00FA02A1">
        <w:rPr>
          <w:rFonts w:hAnsi="宋体" w:hint="eastAsia"/>
        </w:rPr>
        <w:t>反应，产生</w:t>
      </w:r>
      <w:r w:rsidRPr="00FA02A1">
        <w:t>CO</w:t>
      </w:r>
      <w:r w:rsidRPr="00FA02A1">
        <w:rPr>
          <w:vertAlign w:val="subscript"/>
        </w:rPr>
        <w:t>2</w:t>
      </w:r>
      <w:r w:rsidRPr="00FA02A1">
        <w:rPr>
          <w:rFonts w:hAnsi="宋体" w:hint="eastAsia"/>
        </w:rPr>
        <w:t>气体，从而产生气泡，产生的气泡先会附着在鸡蛋壳表面，致使鸡蛋所受浮力增大会浮上来，后气泡足够后，会脱离鸡蛋壳，这样，鸡蛋壳的浮力又会减小，就下沉。</w:t>
      </w:r>
    </w:p>
    <w:p w:rsidR="006B3CF6" w:rsidRPr="00FA02A1" w:rsidRDefault="006B3CF6" w:rsidP="000A08D9">
      <w:pPr>
        <w:spacing w:line="360" w:lineRule="auto"/>
      </w:pPr>
      <w:r w:rsidRPr="00FA02A1">
        <w:rPr>
          <w:rFonts w:hAnsi="宋体" w:hint="eastAsia"/>
        </w:rPr>
        <w:t>答案：（</w:t>
      </w:r>
      <w:r w:rsidRPr="00FA02A1">
        <w:t>1</w:t>
      </w:r>
      <w:r w:rsidRPr="00FA02A1">
        <w:rPr>
          <w:rFonts w:hAnsi="宋体" w:hint="eastAsia"/>
        </w:rPr>
        <w:t>）</w:t>
      </w:r>
      <w:r w:rsidRPr="00FA02A1">
        <w:t>D</w:t>
      </w:r>
      <w:r w:rsidRPr="00FA02A1">
        <w:rPr>
          <w:rFonts w:hAnsi="宋体" w:hint="eastAsia"/>
        </w:rPr>
        <w:t>；（</w:t>
      </w:r>
      <w:r w:rsidRPr="00FA02A1">
        <w:t>2</w:t>
      </w:r>
      <w:r w:rsidRPr="00FA02A1">
        <w:rPr>
          <w:rFonts w:hAnsi="宋体" w:hint="eastAsia"/>
        </w:rPr>
        <w:t>）</w:t>
      </w:r>
      <w:r w:rsidRPr="00FA02A1">
        <w:t>C</w:t>
      </w:r>
      <w:r w:rsidRPr="00FA02A1">
        <w:rPr>
          <w:rFonts w:hAnsi="宋体" w:hint="eastAsia"/>
        </w:rPr>
        <w:t>；（</w:t>
      </w:r>
      <w:r w:rsidRPr="00FA02A1">
        <w:t>3</w:t>
      </w:r>
      <w:r w:rsidRPr="00FA02A1">
        <w:rPr>
          <w:rFonts w:hAnsi="宋体" w:hint="eastAsia"/>
        </w:rPr>
        <w:t>）</w:t>
      </w:r>
      <w:r w:rsidRPr="00FA02A1">
        <w:t>B</w:t>
      </w:r>
    </w:p>
    <w:p w:rsidR="006B3CF6" w:rsidRPr="00FA02A1" w:rsidRDefault="006B3CF6" w:rsidP="000A08D9"/>
    <w:p w:rsidR="006B3CF6" w:rsidRPr="00FA02A1" w:rsidRDefault="006B3CF6" w:rsidP="000A08D9"/>
    <w:sectPr w:rsidR="006B3CF6" w:rsidRPr="00FA02A1" w:rsidSect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CF6" w:rsidRDefault="006B3CF6" w:rsidP="00C91F32">
      <w:pPr>
        <w:spacing w:line="240" w:lineRule="auto"/>
      </w:pPr>
      <w:r>
        <w:separator/>
      </w:r>
    </w:p>
  </w:endnote>
  <w:endnote w:type="continuationSeparator" w:id="1">
    <w:p w:rsidR="006B3CF6" w:rsidRDefault="006B3CF6" w:rsidP="00C91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CF6" w:rsidRDefault="006B3CF6" w:rsidP="00C91F32">
      <w:pPr>
        <w:spacing w:line="240" w:lineRule="auto"/>
      </w:pPr>
      <w:r>
        <w:separator/>
      </w:r>
    </w:p>
  </w:footnote>
  <w:footnote w:type="continuationSeparator" w:id="1">
    <w:p w:rsidR="006B3CF6" w:rsidRDefault="006B3CF6" w:rsidP="00C91F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 w:rsidP="00FA02A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CF6" w:rsidRDefault="006B3C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F32"/>
    <w:rsid w:val="000A08D9"/>
    <w:rsid w:val="000B5F2E"/>
    <w:rsid w:val="002B0579"/>
    <w:rsid w:val="002E1D16"/>
    <w:rsid w:val="003F15A4"/>
    <w:rsid w:val="005F3F1E"/>
    <w:rsid w:val="00693A4C"/>
    <w:rsid w:val="006B3CF6"/>
    <w:rsid w:val="007C1229"/>
    <w:rsid w:val="00A31F44"/>
    <w:rsid w:val="00B5069D"/>
    <w:rsid w:val="00BB3BA9"/>
    <w:rsid w:val="00C91F32"/>
    <w:rsid w:val="00EB390F"/>
    <w:rsid w:val="00FA02A1"/>
    <w:rsid w:val="00FD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F3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91F3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91F3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91F3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91F3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91F3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86</Words>
  <Characters>496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13</cp:revision>
  <dcterms:created xsi:type="dcterms:W3CDTF">2011-05-22T02:50:00Z</dcterms:created>
  <dcterms:modified xsi:type="dcterms:W3CDTF">2011-07-20T09:34:00Z</dcterms:modified>
</cp:coreProperties>
</file>