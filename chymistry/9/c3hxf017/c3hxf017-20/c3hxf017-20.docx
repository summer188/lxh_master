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04" w:rsidRPr="00C678DC" w:rsidRDefault="007A7504" w:rsidP="00D84546">
      <w:pPr>
        <w:spacing w:line="360" w:lineRule="auto"/>
      </w:pPr>
      <w:r w:rsidRPr="00C678DC">
        <w:rPr>
          <w:rFonts w:hint="eastAsia"/>
        </w:rPr>
        <w:t>下列反应或作用中不产生二氧化碳的是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7A7504" w:rsidRPr="00C678DC" w:rsidRDefault="007A7504" w:rsidP="00D84546">
      <w:pPr>
        <w:spacing w:line="360" w:lineRule="auto"/>
      </w:pPr>
      <w:r w:rsidRPr="00C678DC">
        <w:t xml:space="preserve">A. </w:t>
      </w:r>
      <w:r w:rsidRPr="00C678DC">
        <w:rPr>
          <w:rFonts w:hint="eastAsia"/>
        </w:rPr>
        <w:t>用炽热的木炭还原氧化铜</w:t>
      </w:r>
      <w:r w:rsidRPr="00C678DC">
        <w:t xml:space="preserve">     </w:t>
      </w:r>
    </w:p>
    <w:p w:rsidR="007A7504" w:rsidRPr="00C678DC" w:rsidRDefault="007A7504" w:rsidP="00D84546">
      <w:pPr>
        <w:spacing w:line="360" w:lineRule="auto"/>
      </w:pPr>
      <w:r w:rsidRPr="00C678DC">
        <w:t xml:space="preserve">B. </w:t>
      </w:r>
      <w:r w:rsidRPr="00C678DC">
        <w:rPr>
          <w:rFonts w:hint="eastAsia"/>
        </w:rPr>
        <w:t>大理石与稀硫酸反应</w:t>
      </w:r>
    </w:p>
    <w:p w:rsidR="007A7504" w:rsidRPr="00C678DC" w:rsidRDefault="007A7504" w:rsidP="00D84546">
      <w:pPr>
        <w:spacing w:line="360" w:lineRule="auto"/>
      </w:pPr>
      <w:r w:rsidRPr="00C678DC">
        <w:t xml:space="preserve">C. </w:t>
      </w:r>
      <w:r w:rsidRPr="00C678DC">
        <w:rPr>
          <w:rFonts w:hint="eastAsia"/>
        </w:rPr>
        <w:t>在空气中点燃木炭</w:t>
      </w:r>
      <w:r w:rsidRPr="00C678DC">
        <w:t xml:space="preserve">           </w:t>
      </w:r>
    </w:p>
    <w:p w:rsidR="007A7504" w:rsidRDefault="007A7504" w:rsidP="00D84546">
      <w:pPr>
        <w:spacing w:line="360" w:lineRule="auto"/>
      </w:pPr>
      <w:r w:rsidRPr="00C678DC">
        <w:t xml:space="preserve">D. </w:t>
      </w:r>
      <w:r w:rsidRPr="00C678DC">
        <w:rPr>
          <w:rFonts w:hint="eastAsia"/>
        </w:rPr>
        <w:t>绿色植物的光合作用</w:t>
      </w:r>
    </w:p>
    <w:p w:rsidR="007A7504" w:rsidRPr="00C678DC" w:rsidRDefault="007A7504" w:rsidP="00D84546">
      <w:pPr>
        <w:spacing w:line="360" w:lineRule="auto"/>
      </w:pPr>
      <w:r w:rsidRPr="00C678DC">
        <w:rPr>
          <w:rFonts w:hint="eastAsia"/>
        </w:rPr>
        <w:t>解析：</w:t>
      </w:r>
    </w:p>
    <w:p w:rsidR="007A7504" w:rsidRDefault="007A7504" w:rsidP="00D84546">
      <w:pPr>
        <w:spacing w:line="360" w:lineRule="auto"/>
      </w:pPr>
      <w:r w:rsidRPr="00C678DC">
        <w:rPr>
          <w:rFonts w:hint="eastAsia"/>
        </w:rPr>
        <w:t>此题考查学生对常见反应的掌握情况，绿色植物的光合作用是吸收二氧化碳和水转化成氧气和</w:t>
      </w:r>
      <w:r>
        <w:rPr>
          <w:rFonts w:hint="eastAsia"/>
        </w:rPr>
        <w:t>糖类</w:t>
      </w:r>
      <w:r w:rsidRPr="00C678DC">
        <w:rPr>
          <w:rFonts w:hint="eastAsia"/>
        </w:rPr>
        <w:t>。</w:t>
      </w:r>
    </w:p>
    <w:p w:rsidR="007A7504" w:rsidRDefault="007A7504" w:rsidP="00D84546">
      <w:pPr>
        <w:spacing w:line="360" w:lineRule="auto"/>
      </w:pPr>
      <w:r w:rsidRPr="00C678DC">
        <w:rPr>
          <w:rFonts w:hint="eastAsia"/>
        </w:rPr>
        <w:t>答案：</w:t>
      </w:r>
      <w:r w:rsidRPr="00C678DC">
        <w:t>D</w:t>
      </w:r>
    </w:p>
    <w:sectPr w:rsidR="007A7504" w:rsidSect="004705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04" w:rsidRDefault="007A7504" w:rsidP="00D84546">
      <w:pPr>
        <w:spacing w:line="240" w:lineRule="auto"/>
      </w:pPr>
      <w:r>
        <w:separator/>
      </w:r>
    </w:p>
  </w:endnote>
  <w:endnote w:type="continuationSeparator" w:id="1">
    <w:p w:rsidR="007A7504" w:rsidRDefault="007A7504" w:rsidP="00D84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04" w:rsidRDefault="007A75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04" w:rsidRDefault="007A75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04" w:rsidRDefault="007A7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04" w:rsidRDefault="007A7504" w:rsidP="00D84546">
      <w:pPr>
        <w:spacing w:line="240" w:lineRule="auto"/>
      </w:pPr>
      <w:r>
        <w:separator/>
      </w:r>
    </w:p>
  </w:footnote>
  <w:footnote w:type="continuationSeparator" w:id="1">
    <w:p w:rsidR="007A7504" w:rsidRDefault="007A7504" w:rsidP="00D845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04" w:rsidRDefault="007A75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04" w:rsidRDefault="007A7504" w:rsidP="00FE5BF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04" w:rsidRDefault="007A75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4546"/>
    <w:rsid w:val="004705EA"/>
    <w:rsid w:val="00601BEC"/>
    <w:rsid w:val="007A7504"/>
    <w:rsid w:val="007D63DB"/>
    <w:rsid w:val="00C678DC"/>
    <w:rsid w:val="00D84546"/>
    <w:rsid w:val="00FE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4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8454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8454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8454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8454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8454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2011-05-22T03:17:00Z</dcterms:created>
  <dcterms:modified xsi:type="dcterms:W3CDTF">2011-05-25T03:31:00Z</dcterms:modified>
</cp:coreProperties>
</file>