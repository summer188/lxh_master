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EA" w:rsidRPr="00C678DC" w:rsidRDefault="00A64DEA" w:rsidP="00094D23">
      <w:pPr>
        <w:spacing w:line="360" w:lineRule="auto"/>
      </w:pPr>
      <w:r>
        <w:rPr>
          <w:rFonts w:hint="eastAsia"/>
        </w:rPr>
        <w:t>比较归纳是</w:t>
      </w:r>
      <w:r w:rsidRPr="00C678DC">
        <w:rPr>
          <w:rFonts w:hint="eastAsia"/>
        </w:rPr>
        <w:t>学习化学常用的方法。请结合下列实验常用装置，回答有关问题：</w:t>
      </w:r>
    </w:p>
    <w:p w:rsidR="00A64DEA" w:rsidRPr="00C678DC" w:rsidRDefault="00A64DEA" w:rsidP="00094D23">
      <w:pPr>
        <w:spacing w:line="360" w:lineRule="auto"/>
        <w:jc w:val="center"/>
      </w:pPr>
      <w:r w:rsidRPr="00C678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97.5pt">
            <v:imagedata r:id="rId6" o:title=""/>
          </v:shape>
        </w:pict>
      </w:r>
    </w:p>
    <w:p w:rsidR="00A64DEA" w:rsidRPr="00C678DC" w:rsidRDefault="00A64DEA" w:rsidP="00094D23">
      <w:pPr>
        <w:spacing w:line="360" w:lineRule="auto"/>
      </w:pP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）用装置</w:t>
      </w:r>
      <w:r w:rsidRPr="00C678DC">
        <w:t>A</w:t>
      </w:r>
      <w:r w:rsidRPr="00C678DC">
        <w:rPr>
          <w:rFonts w:hint="eastAsia"/>
        </w:rPr>
        <w:t>和装置</w:t>
      </w:r>
      <w:r w:rsidRPr="00C678DC">
        <w:t>E</w:t>
      </w:r>
      <w:r w:rsidRPr="00C678DC">
        <w:rPr>
          <w:rFonts w:hint="eastAsia"/>
        </w:rPr>
        <w:t>组合装置制取氧气，将药品加入装置</w:t>
      </w:r>
      <w:r w:rsidRPr="00C678DC">
        <w:t xml:space="preserve">A </w:t>
      </w:r>
      <w:r w:rsidRPr="00C678DC">
        <w:rPr>
          <w:rFonts w:hint="eastAsia"/>
        </w:rPr>
        <w:t>中的试管前，应进行的操作是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A64DEA" w:rsidRPr="00C678DC" w:rsidRDefault="00A64DEA" w:rsidP="00094D23">
      <w:pPr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连接仪器</w:t>
      </w:r>
      <w:r w:rsidRPr="00C678DC">
        <w:rPr>
          <w:szCs w:val="21"/>
        </w:rPr>
        <w:t xml:space="preserve">    </w:t>
      </w:r>
    </w:p>
    <w:p w:rsidR="00A64DEA" w:rsidRPr="00C678DC" w:rsidRDefault="00A64DEA" w:rsidP="00094D23">
      <w:pPr>
        <w:spacing w:line="360" w:lineRule="auto"/>
        <w:rPr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int="eastAsia"/>
          <w:szCs w:val="21"/>
        </w:rPr>
        <w:t>将仪器固定在试管架上</w:t>
      </w:r>
      <w:r w:rsidRPr="00C678DC">
        <w:rPr>
          <w:szCs w:val="21"/>
        </w:rPr>
        <w:t xml:space="preserve">    </w:t>
      </w:r>
    </w:p>
    <w:p w:rsidR="00A64DEA" w:rsidRPr="00C678DC" w:rsidRDefault="00A64DEA" w:rsidP="00094D23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检查装置的气密</w:t>
      </w:r>
      <w:r w:rsidRPr="00C678DC">
        <w:rPr>
          <w:rFonts w:hAnsi="宋体"/>
          <w:szCs w:val="21"/>
        </w:rPr>
        <w:t xml:space="preserve">    </w:t>
      </w:r>
    </w:p>
    <w:p w:rsidR="00A64DEA" w:rsidRPr="00C678DC" w:rsidRDefault="00A64DEA" w:rsidP="00094D23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点燃酒精灯</w:t>
      </w:r>
    </w:p>
    <w:p w:rsidR="00A64DEA" w:rsidRPr="00C678DC" w:rsidRDefault="00A64DEA" w:rsidP="00094D23">
      <w:pPr>
        <w:spacing w:line="360" w:lineRule="auto"/>
      </w:pP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）实验室制取二氧化碳气体应选用的发生装置和收集装置分别是（</w:t>
      </w:r>
      <w:r w:rsidRPr="00C678DC">
        <w:t xml:space="preserve">    </w:t>
      </w:r>
      <w:r w:rsidRPr="00C678DC">
        <w:rPr>
          <w:rFonts w:hint="eastAsia"/>
        </w:rPr>
        <w:t>）用该发生装置制取气体应满足的一般条件是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A64DEA" w:rsidRPr="00C678DC" w:rsidRDefault="00A64DEA" w:rsidP="00094D23">
      <w:pPr>
        <w:spacing w:line="360" w:lineRule="auto"/>
        <w:rPr>
          <w:szCs w:val="21"/>
        </w:rPr>
      </w:pPr>
      <w:r w:rsidRPr="00C678DC">
        <w:rPr>
          <w:szCs w:val="21"/>
        </w:rPr>
        <w:t>A. B</w:t>
      </w:r>
      <w:r w:rsidRPr="00C678DC">
        <w:rPr>
          <w:rFonts w:hint="eastAsia"/>
          <w:szCs w:val="21"/>
        </w:rPr>
        <w:t>和</w:t>
      </w:r>
      <w:r w:rsidRPr="00C678DC">
        <w:rPr>
          <w:szCs w:val="21"/>
        </w:rPr>
        <w:t>D</w:t>
      </w:r>
      <w:r w:rsidRPr="00C678DC">
        <w:rPr>
          <w:rFonts w:hint="eastAsia"/>
          <w:szCs w:val="21"/>
        </w:rPr>
        <w:t>；</w:t>
      </w:r>
      <w:r w:rsidRPr="00C678DC">
        <w:rPr>
          <w:rFonts w:hint="eastAsia"/>
        </w:rPr>
        <w:t>反应物需要加热</w:t>
      </w:r>
      <w:r w:rsidRPr="00C678DC">
        <w:rPr>
          <w:szCs w:val="21"/>
        </w:rPr>
        <w:t xml:space="preserve">    </w:t>
      </w:r>
    </w:p>
    <w:p w:rsidR="00A64DEA" w:rsidRDefault="00A64DEA" w:rsidP="00094D23">
      <w:pPr>
        <w:spacing w:line="360" w:lineRule="auto"/>
        <w:rPr>
          <w:szCs w:val="21"/>
        </w:rPr>
      </w:pPr>
      <w:r w:rsidRPr="00C678DC">
        <w:rPr>
          <w:szCs w:val="21"/>
        </w:rPr>
        <w:t>B. C</w:t>
      </w:r>
      <w:r w:rsidRPr="00C678DC">
        <w:rPr>
          <w:rFonts w:hint="eastAsia"/>
          <w:szCs w:val="21"/>
        </w:rPr>
        <w:t>和</w:t>
      </w:r>
      <w:r w:rsidRPr="00C678DC">
        <w:rPr>
          <w:szCs w:val="21"/>
        </w:rPr>
        <w:t>D</w:t>
      </w:r>
      <w:r w:rsidRPr="00C678DC">
        <w:rPr>
          <w:rFonts w:hint="eastAsia"/>
          <w:szCs w:val="21"/>
        </w:rPr>
        <w:t>；反应物为固体和液体</w:t>
      </w:r>
      <w:r w:rsidRPr="00C678DC">
        <w:rPr>
          <w:szCs w:val="21"/>
        </w:rPr>
        <w:t xml:space="preserve">    </w:t>
      </w:r>
    </w:p>
    <w:p w:rsidR="00A64DEA" w:rsidRPr="00C678DC" w:rsidRDefault="00A64DEA" w:rsidP="00094D23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>. C</w:t>
      </w:r>
      <w:r w:rsidRPr="00C678DC">
        <w:rPr>
          <w:rFonts w:hAnsi="宋体" w:hint="eastAsia"/>
          <w:szCs w:val="21"/>
        </w:rPr>
        <w:t>和</w:t>
      </w:r>
      <w:r w:rsidRPr="00C678DC">
        <w:rPr>
          <w:rFonts w:hAnsi="宋体"/>
          <w:szCs w:val="21"/>
        </w:rPr>
        <w:t>D</w:t>
      </w:r>
      <w:r w:rsidRPr="00C678DC">
        <w:rPr>
          <w:rFonts w:hAnsi="宋体" w:hint="eastAsia"/>
          <w:szCs w:val="21"/>
        </w:rPr>
        <w:t>；反应物为固体和液体或液体和液体</w:t>
      </w:r>
      <w:r w:rsidRPr="00C678DC">
        <w:rPr>
          <w:rFonts w:hAnsi="宋体"/>
          <w:szCs w:val="21"/>
        </w:rPr>
        <w:t xml:space="preserve">    </w:t>
      </w:r>
    </w:p>
    <w:p w:rsidR="00A64DEA" w:rsidRPr="00C678DC" w:rsidRDefault="00A64DEA" w:rsidP="00094D23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szCs w:val="21"/>
        </w:rPr>
        <w:t>B</w:t>
      </w:r>
      <w:r w:rsidRPr="00C678DC">
        <w:rPr>
          <w:rFonts w:hint="eastAsia"/>
          <w:szCs w:val="21"/>
        </w:rPr>
        <w:t>和</w:t>
      </w:r>
      <w:r w:rsidRPr="00C678DC">
        <w:rPr>
          <w:szCs w:val="21"/>
        </w:rPr>
        <w:t>D</w:t>
      </w:r>
      <w:r w:rsidRPr="00C678DC">
        <w:rPr>
          <w:rFonts w:hint="eastAsia"/>
          <w:szCs w:val="21"/>
        </w:rPr>
        <w:t>；反应物为固体和液体或液体和液体，且不需加热</w:t>
      </w:r>
    </w:p>
    <w:p w:rsidR="00A64DEA" w:rsidRPr="00C678DC" w:rsidRDefault="00A64DEA" w:rsidP="00094D23">
      <w:pPr>
        <w:spacing w:line="360" w:lineRule="auto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A64DEA" w:rsidRPr="00C678DC" w:rsidRDefault="00A64DEA" w:rsidP="00094D23">
      <w:pPr>
        <w:spacing w:line="360" w:lineRule="auto"/>
      </w:pP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）制取气体时如果装置不严密，制取的气体会不纯净，</w:t>
      </w:r>
    </w:p>
    <w:p w:rsidR="00A64DEA" w:rsidRPr="00C678DC" w:rsidRDefault="00A64DEA" w:rsidP="00094D23">
      <w:pPr>
        <w:spacing w:line="360" w:lineRule="auto"/>
      </w:pP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）制取</w:t>
      </w:r>
      <w:r w:rsidRPr="00C678DC">
        <w:t>CO</w:t>
      </w:r>
      <w:r w:rsidRPr="00C678DC">
        <w:rPr>
          <w:vertAlign w:val="subscript"/>
        </w:rPr>
        <w:t>2</w:t>
      </w:r>
      <w:r w:rsidRPr="00C678DC">
        <w:t xml:space="preserve"> </w:t>
      </w:r>
      <w:r w:rsidRPr="00C678DC">
        <w:rPr>
          <w:rFonts w:hint="eastAsia"/>
        </w:rPr>
        <w:t>所用的药品是石灰石和稀盐酸且不用加热，只要接触即可反应。</w:t>
      </w:r>
    </w:p>
    <w:p w:rsidR="00A64DEA" w:rsidRPr="00C678DC" w:rsidRDefault="00A64DEA" w:rsidP="00094D23">
      <w:pPr>
        <w:spacing w:line="360" w:lineRule="auto"/>
      </w:pPr>
      <w:r w:rsidRPr="00C678DC">
        <w:rPr>
          <w:rFonts w:hint="eastAsia"/>
        </w:rPr>
        <w:t>（</w:t>
      </w:r>
      <w:r w:rsidRPr="00C678DC">
        <w:t>3</w:t>
      </w:r>
      <w:r w:rsidRPr="00C678DC">
        <w:rPr>
          <w:rFonts w:hint="eastAsia"/>
        </w:rPr>
        <w:t>）木炭还原氧化铜的产物是二氧化碳和铜，要检验出</w:t>
      </w:r>
      <w:r w:rsidRPr="00C678DC">
        <w:t>CO</w:t>
      </w:r>
      <w:r w:rsidRPr="00C678DC">
        <w:rPr>
          <w:vertAlign w:val="subscript"/>
        </w:rPr>
        <w:t>2</w:t>
      </w:r>
      <w:r w:rsidRPr="00C678DC">
        <w:t xml:space="preserve"> </w:t>
      </w:r>
      <w:r w:rsidRPr="00C678DC">
        <w:rPr>
          <w:rFonts w:hint="eastAsia"/>
        </w:rPr>
        <w:t>气体，需要澄清的石灰水。</w:t>
      </w:r>
    </w:p>
    <w:p w:rsidR="00A64DEA" w:rsidRPr="00094D23" w:rsidRDefault="00A64DEA" w:rsidP="00094D23">
      <w:pPr>
        <w:spacing w:line="360" w:lineRule="auto"/>
      </w:pPr>
      <w:r w:rsidRPr="00C678DC">
        <w:rPr>
          <w:rFonts w:hint="eastAsia"/>
          <w:bCs/>
          <w:szCs w:val="21"/>
        </w:rPr>
        <w:t>答案：</w:t>
      </w: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</w:t>
      </w:r>
      <w:r w:rsidRPr="00C678DC">
        <w:t>C</w:t>
      </w:r>
      <w:r>
        <w:rPr>
          <w:rFonts w:hint="eastAsia"/>
        </w:rPr>
        <w:t>；</w:t>
      </w: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</w:t>
      </w:r>
      <w:r w:rsidRPr="00C678DC">
        <w:t>D</w:t>
      </w:r>
    </w:p>
    <w:sectPr w:rsidR="00A64DEA" w:rsidRPr="00094D23" w:rsidSect="00D31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DEA" w:rsidRDefault="00A64DEA" w:rsidP="00094D23">
      <w:pPr>
        <w:spacing w:line="240" w:lineRule="auto"/>
      </w:pPr>
      <w:r>
        <w:separator/>
      </w:r>
    </w:p>
  </w:endnote>
  <w:endnote w:type="continuationSeparator" w:id="1">
    <w:p w:rsidR="00A64DEA" w:rsidRDefault="00A64DEA" w:rsidP="0009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DEA" w:rsidRDefault="00A64DEA" w:rsidP="00094D23">
      <w:pPr>
        <w:spacing w:line="240" w:lineRule="auto"/>
      </w:pPr>
      <w:r>
        <w:separator/>
      </w:r>
    </w:p>
  </w:footnote>
  <w:footnote w:type="continuationSeparator" w:id="1">
    <w:p w:rsidR="00A64DEA" w:rsidRDefault="00A64DEA" w:rsidP="00094D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 w:rsidP="00806A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EA" w:rsidRDefault="00A64D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D23"/>
    <w:rsid w:val="00094D23"/>
    <w:rsid w:val="00806A81"/>
    <w:rsid w:val="00A43F5B"/>
    <w:rsid w:val="00A64DEA"/>
    <w:rsid w:val="00C678DC"/>
    <w:rsid w:val="00D31D51"/>
    <w:rsid w:val="00D9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94D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4D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94D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4D2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94D2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62</Words>
  <Characters>360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2011-05-22T03:02:00Z</dcterms:created>
  <dcterms:modified xsi:type="dcterms:W3CDTF">2011-05-25T01:29:00Z</dcterms:modified>
</cp:coreProperties>
</file>