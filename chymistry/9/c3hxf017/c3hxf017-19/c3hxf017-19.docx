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A71" w:rsidRPr="00C678DC" w:rsidRDefault="00DA6A71" w:rsidP="00084109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为证明鸡蛋壳的主要成分是碳酸钙，可在鸡蛋壳上滴加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DA6A71" w:rsidRDefault="00DA6A71" w:rsidP="00084109">
      <w:pPr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 xml:space="preserve">A. </w:t>
      </w:r>
      <w:r w:rsidRPr="00C678DC">
        <w:rPr>
          <w:rFonts w:hAnsi="宋体" w:hint="eastAsia"/>
          <w:szCs w:val="21"/>
        </w:rPr>
        <w:t>酒精</w:t>
      </w:r>
      <w:r>
        <w:rPr>
          <w:rFonts w:hAnsi="宋体"/>
          <w:szCs w:val="21"/>
        </w:rPr>
        <w:t xml:space="preserve">    </w:t>
      </w:r>
      <w:r w:rsidRPr="00C678DC">
        <w:rPr>
          <w:szCs w:val="21"/>
        </w:rPr>
        <w:t xml:space="preserve">B. </w:t>
      </w:r>
      <w:r w:rsidRPr="00C678DC">
        <w:rPr>
          <w:rFonts w:hAnsi="宋体" w:hint="eastAsia"/>
          <w:szCs w:val="21"/>
        </w:rPr>
        <w:t>水</w:t>
      </w:r>
      <w:r>
        <w:rPr>
          <w:rFonts w:hAnsi="宋体"/>
          <w:szCs w:val="21"/>
        </w:rPr>
        <w:t xml:space="preserve">    </w:t>
      </w:r>
      <w:r w:rsidRPr="00C678DC">
        <w:rPr>
          <w:szCs w:val="21"/>
        </w:rPr>
        <w:t xml:space="preserve">C. </w:t>
      </w:r>
      <w:r w:rsidRPr="00C678DC">
        <w:rPr>
          <w:rFonts w:hAnsi="宋体" w:hint="eastAsia"/>
          <w:szCs w:val="21"/>
        </w:rPr>
        <w:t>石灰水</w:t>
      </w:r>
      <w:r>
        <w:rPr>
          <w:rFonts w:hAnsi="宋体"/>
          <w:szCs w:val="21"/>
        </w:rPr>
        <w:t xml:space="preserve">    </w:t>
      </w:r>
      <w:r w:rsidRPr="00C678DC">
        <w:rPr>
          <w:szCs w:val="21"/>
        </w:rPr>
        <w:t xml:space="preserve">D. </w:t>
      </w:r>
      <w:r w:rsidRPr="00C678DC">
        <w:rPr>
          <w:rFonts w:hAnsi="宋体" w:hint="eastAsia"/>
          <w:szCs w:val="21"/>
        </w:rPr>
        <w:t>稀盐酸</w:t>
      </w:r>
    </w:p>
    <w:p w:rsidR="00DA6A71" w:rsidRPr="00C678DC" w:rsidRDefault="00DA6A71" w:rsidP="00084109">
      <w:pPr>
        <w:spacing w:line="360" w:lineRule="auto"/>
      </w:pPr>
      <w:r w:rsidRPr="00C678DC">
        <w:rPr>
          <w:rFonts w:hint="eastAsia"/>
        </w:rPr>
        <w:t>解析：</w:t>
      </w:r>
    </w:p>
    <w:p w:rsidR="00DA6A71" w:rsidRDefault="00DA6A71" w:rsidP="00084109">
      <w:pPr>
        <w:spacing w:line="360" w:lineRule="auto"/>
      </w:pPr>
      <w:r w:rsidRPr="00C678DC">
        <w:rPr>
          <w:rFonts w:hint="eastAsia"/>
        </w:rPr>
        <w:t>碳酸钙能和稀盐酸反应产生气泡加以验证。其他几种与碳酸钙不反应。</w:t>
      </w:r>
    </w:p>
    <w:p w:rsidR="00DA6A71" w:rsidRDefault="00DA6A71" w:rsidP="00084109">
      <w:pPr>
        <w:spacing w:line="360" w:lineRule="auto"/>
      </w:pPr>
      <w:r w:rsidRPr="00C678DC">
        <w:rPr>
          <w:rFonts w:hint="eastAsia"/>
        </w:rPr>
        <w:t>答案：</w:t>
      </w:r>
      <w:r w:rsidRPr="00C678DC">
        <w:t>D</w:t>
      </w:r>
    </w:p>
    <w:sectPr w:rsidR="00DA6A71" w:rsidSect="00D543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A71" w:rsidRDefault="00DA6A71" w:rsidP="00084109">
      <w:pPr>
        <w:spacing w:line="240" w:lineRule="auto"/>
      </w:pPr>
      <w:r>
        <w:separator/>
      </w:r>
    </w:p>
  </w:endnote>
  <w:endnote w:type="continuationSeparator" w:id="1">
    <w:p w:rsidR="00DA6A71" w:rsidRDefault="00DA6A71" w:rsidP="00084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A71" w:rsidRDefault="00DA6A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A71" w:rsidRDefault="00DA6A7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A71" w:rsidRDefault="00DA6A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A71" w:rsidRDefault="00DA6A71" w:rsidP="00084109">
      <w:pPr>
        <w:spacing w:line="240" w:lineRule="auto"/>
      </w:pPr>
      <w:r>
        <w:separator/>
      </w:r>
    </w:p>
  </w:footnote>
  <w:footnote w:type="continuationSeparator" w:id="1">
    <w:p w:rsidR="00DA6A71" w:rsidRDefault="00DA6A71" w:rsidP="0008410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A71" w:rsidRDefault="00DA6A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A71" w:rsidRDefault="00DA6A71" w:rsidP="00B21C2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A71" w:rsidRDefault="00DA6A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4109"/>
    <w:rsid w:val="00084109"/>
    <w:rsid w:val="0022799D"/>
    <w:rsid w:val="0098640D"/>
    <w:rsid w:val="00B21C23"/>
    <w:rsid w:val="00C678DC"/>
    <w:rsid w:val="00D5437E"/>
    <w:rsid w:val="00DA6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10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8410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410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8410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410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8410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15</Words>
  <Characters>91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2011-05-22T03:16:00Z</dcterms:created>
  <dcterms:modified xsi:type="dcterms:W3CDTF">2011-05-25T03:31:00Z</dcterms:modified>
</cp:coreProperties>
</file>