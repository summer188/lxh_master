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C0" w:rsidRPr="00C678DC" w:rsidRDefault="00DA48C0" w:rsidP="00B479FF">
      <w:pPr>
        <w:spacing w:line="360" w:lineRule="auto"/>
        <w:rPr>
          <w:szCs w:val="21"/>
        </w:rPr>
      </w:pPr>
      <w:r w:rsidRPr="00C678DC">
        <w:rPr>
          <w:rFonts w:ascii="宋体" w:hAnsi="宋体" w:hint="eastAsia"/>
          <w:szCs w:val="21"/>
        </w:rPr>
        <w:t>集气瓶被誉为</w:t>
      </w:r>
      <w:r w:rsidRPr="00C678DC">
        <w:rPr>
          <w:rFonts w:ascii="宋体" w:hint="eastAsia"/>
          <w:szCs w:val="21"/>
        </w:rPr>
        <w:t>“</w:t>
      </w:r>
      <w:r w:rsidRPr="00C678DC">
        <w:rPr>
          <w:rFonts w:ascii="宋体" w:hAnsi="宋体" w:hint="eastAsia"/>
          <w:szCs w:val="21"/>
        </w:rPr>
        <w:t>万能瓶</w:t>
      </w:r>
      <w:r w:rsidRPr="00C678DC">
        <w:rPr>
          <w:rFonts w:ascii="宋体" w:hint="eastAsia"/>
          <w:szCs w:val="21"/>
        </w:rPr>
        <w:t>”</w:t>
      </w:r>
      <w:r w:rsidRPr="00C678DC">
        <w:rPr>
          <w:rFonts w:ascii="宋体" w:hAnsi="宋体" w:hint="eastAsia"/>
          <w:szCs w:val="21"/>
        </w:rPr>
        <w:t>，如</w:t>
      </w:r>
      <w:r w:rsidRPr="00C678DC">
        <w:rPr>
          <w:rFonts w:hAnsi="宋体" w:hint="eastAsia"/>
          <w:szCs w:val="21"/>
        </w:rPr>
        <w:t>下图装置是其中的一种。当被收集的气体从</w:t>
      </w:r>
      <w:r w:rsidRPr="00C678DC">
        <w:rPr>
          <w:szCs w:val="21"/>
        </w:rPr>
        <w:t>a</w:t>
      </w:r>
      <w:r w:rsidRPr="00C678DC">
        <w:rPr>
          <w:rFonts w:hAnsi="宋体" w:hint="eastAsia"/>
          <w:szCs w:val="21"/>
        </w:rPr>
        <w:t>口进入时，瓶内空气从</w:t>
      </w:r>
      <w:r w:rsidRPr="00C678DC">
        <w:rPr>
          <w:szCs w:val="21"/>
        </w:rPr>
        <w:t>b</w:t>
      </w:r>
      <w:r w:rsidRPr="00C678DC">
        <w:rPr>
          <w:rFonts w:hAnsi="宋体" w:hint="eastAsia"/>
          <w:szCs w:val="21"/>
        </w:rPr>
        <w:t>口排出，相当于向上排空气法收集气体。现若将被收集的气体从</w:t>
      </w:r>
      <w:r w:rsidRPr="00C678DC">
        <w:rPr>
          <w:szCs w:val="21"/>
        </w:rPr>
        <w:t>b</w:t>
      </w:r>
      <w:r w:rsidRPr="00C678DC">
        <w:rPr>
          <w:rFonts w:hAnsi="宋体" w:hint="eastAsia"/>
          <w:szCs w:val="21"/>
        </w:rPr>
        <w:t>口进入，则它可收集的气体为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DA48C0" w:rsidRPr="00C678DC" w:rsidRDefault="00DA48C0" w:rsidP="00B479FF">
      <w:pPr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t xml:space="preserve"> </w:t>
      </w:r>
      <w:r w:rsidRPr="00C678DC">
        <w:rPr>
          <w:szCs w:val="21"/>
        </w:rPr>
        <w:t>H</w:t>
      </w:r>
      <w:r w:rsidRPr="00C678DC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；</w:t>
      </w:r>
      <w:r w:rsidRPr="00C678DC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C678DC">
        <w:rPr>
          <w:szCs w:val="21"/>
        </w:rPr>
        <w:t>O</w:t>
      </w:r>
      <w:r w:rsidRPr="00C678DC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；</w:t>
      </w:r>
      <w:r w:rsidRPr="00C678DC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C678DC">
        <w:rPr>
          <w:szCs w:val="21"/>
        </w:rPr>
        <w:t>CO</w:t>
      </w:r>
      <w:r w:rsidRPr="00C678DC">
        <w:rPr>
          <w:szCs w:val="21"/>
          <w:vertAlign w:val="subscript"/>
        </w:rPr>
        <w:t>2</w:t>
      </w:r>
      <w:r w:rsidRPr="00C678DC">
        <w:rPr>
          <w:szCs w:val="21"/>
        </w:rPr>
        <w:t xml:space="preserve">                            </w:t>
      </w:r>
    </w:p>
    <w:p w:rsidR="00DA48C0" w:rsidRPr="00C678DC" w:rsidRDefault="00DA48C0" w:rsidP="00B479FF">
      <w:pPr>
        <w:spacing w:line="360" w:lineRule="auto"/>
        <w:jc w:val="center"/>
        <w:rPr>
          <w:szCs w:val="21"/>
        </w:rPr>
      </w:pPr>
      <w:r w:rsidRPr="00F3205C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in;height:82.5pt;visibility:visible">
            <v:imagedata r:id="rId7" o:title=""/>
          </v:shape>
        </w:pict>
      </w:r>
    </w:p>
    <w:p w:rsidR="00DA48C0" w:rsidRPr="00C678DC" w:rsidRDefault="00DA48C0" w:rsidP="00B479FF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Ansi="宋体" w:hint="eastAsia"/>
          <w:szCs w:val="21"/>
        </w:rPr>
        <w:t>只有①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只有①和②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只有③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D. </w:t>
      </w:r>
      <w:r w:rsidRPr="00C678DC">
        <w:rPr>
          <w:rFonts w:hAnsi="宋体" w:hint="eastAsia"/>
          <w:szCs w:val="21"/>
        </w:rPr>
        <w:t>①②③均可</w:t>
      </w:r>
    </w:p>
    <w:p w:rsidR="00DA48C0" w:rsidRPr="00C678DC" w:rsidRDefault="00DA48C0" w:rsidP="00B479FF">
      <w:pPr>
        <w:spacing w:line="360" w:lineRule="auto"/>
      </w:pPr>
      <w:r w:rsidRPr="00C678DC">
        <w:rPr>
          <w:rFonts w:hint="eastAsia"/>
        </w:rPr>
        <w:t>解析：</w:t>
      </w:r>
    </w:p>
    <w:p w:rsidR="00DA48C0" w:rsidRDefault="00DA48C0" w:rsidP="00B479FF">
      <w:pPr>
        <w:spacing w:line="360" w:lineRule="auto"/>
      </w:pPr>
      <w:r w:rsidRPr="00C678DC">
        <w:rPr>
          <w:rFonts w:hint="eastAsia"/>
        </w:rPr>
        <w:t>从</w:t>
      </w:r>
      <w:r w:rsidRPr="00C678DC">
        <w:t>a</w:t>
      </w:r>
      <w:r w:rsidRPr="00C678DC">
        <w:rPr>
          <w:rFonts w:hint="eastAsia"/>
        </w:rPr>
        <w:t>口进气，是向上排空气法</w:t>
      </w:r>
      <w:r w:rsidRPr="00C678DC">
        <w:t xml:space="preserve"> </w:t>
      </w:r>
      <w:r w:rsidRPr="00C678DC">
        <w:rPr>
          <w:rFonts w:hint="eastAsia"/>
        </w:rPr>
        <w:t>；而从</w:t>
      </w:r>
      <w:r w:rsidRPr="00C678DC">
        <w:t>b</w:t>
      </w:r>
      <w:r w:rsidRPr="00C678DC">
        <w:rPr>
          <w:rFonts w:hint="eastAsia"/>
        </w:rPr>
        <w:t>口进气是向下排空气法，选择哪种排空气法要依据气体密度而定，密度比空气大的就用向上排空气法，反之，用向下排空气法。</w:t>
      </w:r>
    </w:p>
    <w:p w:rsidR="00DA48C0" w:rsidRPr="0040264B" w:rsidRDefault="00DA48C0" w:rsidP="00B479FF">
      <w:pPr>
        <w:spacing w:line="360" w:lineRule="auto"/>
      </w:pPr>
      <w:r w:rsidRPr="00C678DC">
        <w:rPr>
          <w:rFonts w:hint="eastAsia"/>
        </w:rPr>
        <w:t>答案：</w:t>
      </w:r>
      <w:r w:rsidRPr="00C678DC">
        <w:t>A</w:t>
      </w:r>
    </w:p>
    <w:p w:rsidR="00DA48C0" w:rsidRPr="00692525" w:rsidRDefault="00DA48C0" w:rsidP="00B479FF">
      <w:pPr>
        <w:spacing w:line="360" w:lineRule="auto"/>
      </w:pPr>
    </w:p>
    <w:p w:rsidR="00DA48C0" w:rsidRPr="00B479FF" w:rsidRDefault="00DA48C0" w:rsidP="00B479FF"/>
    <w:sectPr w:rsidR="00DA48C0" w:rsidRPr="00B479FF" w:rsidSect="001E2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8C0" w:rsidRDefault="00DA48C0" w:rsidP="0040264B">
      <w:pPr>
        <w:spacing w:line="240" w:lineRule="auto"/>
      </w:pPr>
      <w:r>
        <w:separator/>
      </w:r>
    </w:p>
  </w:endnote>
  <w:endnote w:type="continuationSeparator" w:id="1">
    <w:p w:rsidR="00DA48C0" w:rsidRDefault="00DA48C0" w:rsidP="00402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C0" w:rsidRDefault="00DA48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C0" w:rsidRDefault="00DA48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C0" w:rsidRDefault="00DA48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8C0" w:rsidRDefault="00DA48C0" w:rsidP="0040264B">
      <w:pPr>
        <w:spacing w:line="240" w:lineRule="auto"/>
      </w:pPr>
      <w:r>
        <w:separator/>
      </w:r>
    </w:p>
  </w:footnote>
  <w:footnote w:type="continuationSeparator" w:id="1">
    <w:p w:rsidR="00DA48C0" w:rsidRDefault="00DA48C0" w:rsidP="004026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C0" w:rsidRDefault="00DA48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C0" w:rsidRDefault="00DA48C0" w:rsidP="00B479F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8C0" w:rsidRDefault="00DA48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AA166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D11A4F3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375EA26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B0C8A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C310EAA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7F4125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15E63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1460E3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8E8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5BE6E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64B"/>
    <w:rsid w:val="001E2E3E"/>
    <w:rsid w:val="0040264B"/>
    <w:rsid w:val="00692525"/>
    <w:rsid w:val="00B479FF"/>
    <w:rsid w:val="00B8328C"/>
    <w:rsid w:val="00C678DC"/>
    <w:rsid w:val="00DA1D6E"/>
    <w:rsid w:val="00DA48C0"/>
    <w:rsid w:val="00F3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4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0264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264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0264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264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0264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40264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264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39</Words>
  <Characters>227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2011-05-22T03:14:00Z</dcterms:created>
  <dcterms:modified xsi:type="dcterms:W3CDTF">2011-05-25T03:29:00Z</dcterms:modified>
</cp:coreProperties>
</file>