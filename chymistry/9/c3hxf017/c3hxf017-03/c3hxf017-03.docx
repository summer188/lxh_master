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98" w:rsidRPr="00C678DC" w:rsidRDefault="00112B98" w:rsidP="0063063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实验室里制取并收集二氧化碳气体时一般有以下操作步骤：①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检查装置的气密性；②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连接装置；③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加入大理石；④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加入稀盐酸；⑤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收集；⑥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验满。其中排列顺序正确的是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112B98" w:rsidRPr="00C678DC" w:rsidRDefault="00112B98" w:rsidP="0063063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①②③④⑤⑥</w:t>
      </w:r>
      <w:r w:rsidRPr="00C678DC">
        <w:rPr>
          <w:rFonts w:hAnsi="宋体"/>
          <w:szCs w:val="21"/>
        </w:rPr>
        <w:t xml:space="preserve">     </w:t>
      </w:r>
    </w:p>
    <w:p w:rsidR="00112B98" w:rsidRPr="00C678DC" w:rsidRDefault="00112B98" w:rsidP="0063063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②①④③⑤⑥</w:t>
      </w:r>
      <w:r w:rsidRPr="00C678DC">
        <w:rPr>
          <w:rFonts w:hAnsi="宋体"/>
          <w:szCs w:val="21"/>
        </w:rPr>
        <w:t xml:space="preserve">    </w:t>
      </w:r>
    </w:p>
    <w:p w:rsidR="00112B98" w:rsidRPr="00C678DC" w:rsidRDefault="00112B98" w:rsidP="0063063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②①③④⑤⑥</w:t>
      </w:r>
      <w:r w:rsidRPr="00C678DC">
        <w:rPr>
          <w:rFonts w:hAnsi="宋体"/>
          <w:szCs w:val="21"/>
        </w:rPr>
        <w:t xml:space="preserve">    </w:t>
      </w:r>
    </w:p>
    <w:p w:rsidR="00112B98" w:rsidRPr="00C678DC" w:rsidRDefault="00112B98" w:rsidP="0063063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Ansi="宋体" w:hint="eastAsia"/>
          <w:szCs w:val="21"/>
        </w:rPr>
        <w:t>②③④①⑤⑥</w:t>
      </w:r>
    </w:p>
    <w:p w:rsidR="00112B98" w:rsidRPr="00C678DC" w:rsidRDefault="00112B98" w:rsidP="00AA1D7D">
      <w:pPr>
        <w:snapToGrid w:val="0"/>
        <w:spacing w:line="360" w:lineRule="auto"/>
        <w:ind w:left="31680" w:hangingChars="1" w:firstLine="31680"/>
      </w:pPr>
      <w:r w:rsidRPr="00C678DC">
        <w:rPr>
          <w:rFonts w:hint="eastAsia"/>
        </w:rPr>
        <w:t>解析：</w:t>
      </w:r>
    </w:p>
    <w:p w:rsidR="00112B98" w:rsidRPr="00C678DC" w:rsidRDefault="00112B98" w:rsidP="00AA1D7D">
      <w:pPr>
        <w:snapToGrid w:val="0"/>
        <w:spacing w:line="360" w:lineRule="auto"/>
        <w:ind w:left="31680" w:hangingChars="1" w:firstLine="31680"/>
      </w:pPr>
      <w:r w:rsidRPr="00C678DC">
        <w:rPr>
          <w:rFonts w:hint="eastAsia"/>
        </w:rPr>
        <w:t>制取气体是先要将仪器连接好，然后检查装置的气密性，再装药品，先固体后液体的顺序，紧接着收集、验满。</w:t>
      </w:r>
    </w:p>
    <w:p w:rsidR="00112B98" w:rsidRPr="00630632" w:rsidRDefault="00112B98" w:rsidP="00630632">
      <w:pPr>
        <w:spacing w:line="360" w:lineRule="auto"/>
      </w:pPr>
      <w:r w:rsidRPr="00C678DC">
        <w:rPr>
          <w:rFonts w:hint="eastAsia"/>
          <w:szCs w:val="21"/>
        </w:rPr>
        <w:t>答案：</w:t>
      </w:r>
      <w:r w:rsidRPr="00C678DC">
        <w:rPr>
          <w:szCs w:val="21"/>
        </w:rPr>
        <w:t>C</w:t>
      </w:r>
    </w:p>
    <w:sectPr w:rsidR="00112B98" w:rsidRPr="00630632" w:rsidSect="00233E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B98" w:rsidRDefault="00112B98" w:rsidP="00630632">
      <w:pPr>
        <w:spacing w:line="240" w:lineRule="auto"/>
      </w:pPr>
      <w:r>
        <w:separator/>
      </w:r>
    </w:p>
  </w:endnote>
  <w:endnote w:type="continuationSeparator" w:id="1">
    <w:p w:rsidR="00112B98" w:rsidRDefault="00112B98" w:rsidP="0063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98" w:rsidRDefault="00112B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98" w:rsidRDefault="00112B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98" w:rsidRDefault="00112B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B98" w:rsidRDefault="00112B98" w:rsidP="00630632">
      <w:pPr>
        <w:spacing w:line="240" w:lineRule="auto"/>
      </w:pPr>
      <w:r>
        <w:separator/>
      </w:r>
    </w:p>
  </w:footnote>
  <w:footnote w:type="continuationSeparator" w:id="1">
    <w:p w:rsidR="00112B98" w:rsidRDefault="00112B98" w:rsidP="006306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98" w:rsidRDefault="00112B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98" w:rsidRDefault="00112B98" w:rsidP="00AA1D7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98" w:rsidRDefault="00112B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632"/>
    <w:rsid w:val="0006268B"/>
    <w:rsid w:val="00112B98"/>
    <w:rsid w:val="00233E25"/>
    <w:rsid w:val="002A358B"/>
    <w:rsid w:val="005050D7"/>
    <w:rsid w:val="00630632"/>
    <w:rsid w:val="006E623D"/>
    <w:rsid w:val="007D7468"/>
    <w:rsid w:val="00A77494"/>
    <w:rsid w:val="00AA1D7D"/>
    <w:rsid w:val="00B768A4"/>
    <w:rsid w:val="00C678DC"/>
    <w:rsid w:val="00DF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3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063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063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3063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063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3063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29</Words>
  <Characters>170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2011-05-22T02:16:00Z</dcterms:created>
  <dcterms:modified xsi:type="dcterms:W3CDTF">2011-07-20T09:25:00Z</dcterms:modified>
</cp:coreProperties>
</file>