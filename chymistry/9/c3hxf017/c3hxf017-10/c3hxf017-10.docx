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71" w:rsidRPr="00C678DC" w:rsidRDefault="00410C71" w:rsidP="00B200F7">
      <w:pPr>
        <w:spacing w:line="360" w:lineRule="auto"/>
        <w:rPr>
          <w:szCs w:val="21"/>
        </w:rPr>
      </w:pPr>
      <w:r w:rsidRPr="00C678DC">
        <w:rPr>
          <w:rFonts w:hint="eastAsia"/>
          <w:szCs w:val="21"/>
        </w:rPr>
        <w:t>现想在一块平整光滑的大理石板上，用化学腐蚀的方法刻上“诚信”两个大字，请你设计出通过三个步骤实现这一设想的方案。现提供石蜡、小刀、盐酸、水、火柴等用品，根据需要还可自选其他实验用品。</w:t>
      </w:r>
    </w:p>
    <w:p w:rsidR="00410C71" w:rsidRPr="00C678DC" w:rsidRDefault="00410C71" w:rsidP="00B200F7">
      <w:pPr>
        <w:spacing w:line="360" w:lineRule="auto"/>
        <w:rPr>
          <w:szCs w:val="21"/>
        </w:rPr>
      </w:pPr>
      <w:r w:rsidRPr="00C678DC">
        <w:rPr>
          <w:rFonts w:hint="eastAsia"/>
          <w:szCs w:val="21"/>
        </w:rPr>
        <w:t>其中不需要的实验步骤是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410C71" w:rsidRPr="00C678DC" w:rsidRDefault="00410C71" w:rsidP="00B200F7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 xml:space="preserve">A. </w:t>
      </w:r>
      <w:r w:rsidRPr="00C678DC">
        <w:rPr>
          <w:rFonts w:hint="eastAsia"/>
        </w:rPr>
        <w:t>将熔化的石蜡涂在大理石表面，并刻上“诚信”两个字，在石蜡周围滴加稀盐酸，再用水冲洗</w:t>
      </w:r>
      <w:r w:rsidRPr="00C678DC">
        <w:rPr>
          <w:szCs w:val="21"/>
          <w:lang w:val="nb-NO"/>
        </w:rPr>
        <w:t xml:space="preserve">   </w:t>
      </w:r>
      <w:r w:rsidRPr="00C678DC">
        <w:rPr>
          <w:rFonts w:hAnsi="宋体"/>
          <w:szCs w:val="21"/>
          <w:lang w:val="nb-NO"/>
        </w:rPr>
        <w:t xml:space="preserve">  </w:t>
      </w:r>
    </w:p>
    <w:p w:rsidR="00410C71" w:rsidRPr="00C678DC" w:rsidRDefault="00410C71" w:rsidP="00B200F7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Ansi="宋体" w:hint="eastAsia"/>
          <w:szCs w:val="21"/>
          <w:lang w:val="nb-NO"/>
        </w:rPr>
        <w:t>将一张白纸覆盖在大理石上，</w:t>
      </w:r>
      <w:r w:rsidRPr="00C678DC">
        <w:rPr>
          <w:rFonts w:hint="eastAsia"/>
        </w:rPr>
        <w:t>并</w:t>
      </w:r>
      <w:r>
        <w:rPr>
          <w:rFonts w:hint="eastAsia"/>
        </w:rPr>
        <w:t>写</w:t>
      </w:r>
      <w:r w:rsidRPr="00C678DC">
        <w:rPr>
          <w:rFonts w:hint="eastAsia"/>
        </w:rPr>
        <w:t>上“诚信”两个字在刻字处滴上盐酸使之充分反应</w:t>
      </w:r>
      <w:r w:rsidRPr="00C678DC">
        <w:rPr>
          <w:rFonts w:hAnsi="宋体"/>
          <w:szCs w:val="21"/>
          <w:lang w:val="nb-NO"/>
        </w:rPr>
        <w:t xml:space="preserve">  </w:t>
      </w:r>
    </w:p>
    <w:p w:rsidR="00410C71" w:rsidRPr="00C678DC" w:rsidRDefault="00410C71" w:rsidP="00B200F7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>C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int="eastAsia"/>
        </w:rPr>
        <w:t>用稀盐酸直接在大理石上刻上“诚信”两个字</w:t>
      </w:r>
    </w:p>
    <w:p w:rsidR="00410C71" w:rsidRPr="00C678DC" w:rsidRDefault="00410C71" w:rsidP="00B200F7">
      <w:pPr>
        <w:spacing w:line="360" w:lineRule="auto"/>
      </w:pPr>
      <w:r w:rsidRPr="00C678DC">
        <w:rPr>
          <w:szCs w:val="21"/>
          <w:lang w:val="nb-NO"/>
        </w:rPr>
        <w:t>D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int="eastAsia"/>
        </w:rPr>
        <w:t>将熔化的石蜡涂在大理石表面，并刻上“诚信”两个字使大理石露出来；在刻字处滴上盐酸使之充分反应；用水冲洗残余盐酸，去掉大理石上的石蜡。</w:t>
      </w:r>
    </w:p>
    <w:p w:rsidR="00410C71" w:rsidRPr="00C678DC" w:rsidRDefault="00410C71" w:rsidP="00B200F7">
      <w:pPr>
        <w:spacing w:line="360" w:lineRule="auto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410C71" w:rsidRDefault="00410C71" w:rsidP="00B200F7">
      <w:pPr>
        <w:spacing w:line="360" w:lineRule="auto"/>
      </w:pPr>
      <w:r w:rsidRPr="00C678DC">
        <w:rPr>
          <w:rFonts w:hint="eastAsia"/>
        </w:rPr>
        <w:t>根据大理石的主要成分是碳酸钙，碳酸钙跟盐酸反应使坚硬的碳酸钙变成可溶性的氯化钙，然后去掉氯化钙即可达到目的。</w:t>
      </w:r>
    </w:p>
    <w:p w:rsidR="00410C71" w:rsidRPr="00B200F7" w:rsidRDefault="00410C71" w:rsidP="00B200F7">
      <w:pPr>
        <w:spacing w:line="360" w:lineRule="auto"/>
      </w:pPr>
      <w:r w:rsidRPr="00C678DC">
        <w:rPr>
          <w:rFonts w:hint="eastAsia"/>
          <w:szCs w:val="21"/>
        </w:rPr>
        <w:t>答案：</w:t>
      </w:r>
      <w:r w:rsidRPr="00C678DC">
        <w:rPr>
          <w:szCs w:val="21"/>
        </w:rPr>
        <w:t>D</w:t>
      </w:r>
    </w:p>
    <w:sectPr w:rsidR="00410C71" w:rsidRPr="00B200F7" w:rsidSect="00CD16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C71" w:rsidRDefault="00410C71" w:rsidP="00B200F7">
      <w:pPr>
        <w:spacing w:line="240" w:lineRule="auto"/>
      </w:pPr>
      <w:r>
        <w:separator/>
      </w:r>
    </w:p>
  </w:endnote>
  <w:endnote w:type="continuationSeparator" w:id="1">
    <w:p w:rsidR="00410C71" w:rsidRDefault="00410C71" w:rsidP="00B20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C71" w:rsidRDefault="00410C71" w:rsidP="00B200F7">
      <w:pPr>
        <w:spacing w:line="240" w:lineRule="auto"/>
      </w:pPr>
      <w:r>
        <w:separator/>
      </w:r>
    </w:p>
  </w:footnote>
  <w:footnote w:type="continuationSeparator" w:id="1">
    <w:p w:rsidR="00410C71" w:rsidRDefault="00410C71" w:rsidP="00B200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 w:rsidP="00D506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71" w:rsidRDefault="00410C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0F7"/>
    <w:rsid w:val="00234114"/>
    <w:rsid w:val="00410C71"/>
    <w:rsid w:val="00B200F7"/>
    <w:rsid w:val="00C678DC"/>
    <w:rsid w:val="00CD164B"/>
    <w:rsid w:val="00CE35E6"/>
    <w:rsid w:val="00D5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F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00F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200F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200F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200F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200F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53</Words>
  <Characters>308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2011-05-22T02:42:00Z</dcterms:created>
  <dcterms:modified xsi:type="dcterms:W3CDTF">2011-05-25T01:17:00Z</dcterms:modified>
</cp:coreProperties>
</file>