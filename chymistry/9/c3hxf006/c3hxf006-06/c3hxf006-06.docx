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FF" w:rsidRPr="006824B2" w:rsidRDefault="00266AFF" w:rsidP="00BB1FAA">
      <w:pPr>
        <w:snapToGrid w:val="0"/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水和冰的混合体属于（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266AFF" w:rsidRPr="006824B2" w:rsidRDefault="00266AFF" w:rsidP="00BB1FAA">
      <w:pPr>
        <w:snapToGrid w:val="0"/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①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混合物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②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纯净物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③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化合物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④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单质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⑤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氧化物</w:t>
      </w:r>
    </w:p>
    <w:p w:rsidR="00266AFF" w:rsidRPr="006824B2" w:rsidRDefault="00266AFF" w:rsidP="00363F35">
      <w:pPr>
        <w:snapToGrid w:val="0"/>
        <w:spacing w:line="360" w:lineRule="auto"/>
        <w:ind w:left="31680" w:hangingChars="200" w:firstLine="31680"/>
        <w:rPr>
          <w:color w:val="000000"/>
        </w:rPr>
      </w:pPr>
      <w:r w:rsidRPr="006824B2">
        <w:rPr>
          <w:color w:val="000000"/>
        </w:rPr>
        <w:t>A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①</w:t>
      </w:r>
      <w:r>
        <w:rPr>
          <w:color w:val="000000"/>
        </w:rPr>
        <w:t xml:space="preserve">    </w:t>
      </w:r>
      <w:r w:rsidRPr="006824B2">
        <w:rPr>
          <w:color w:val="000000"/>
        </w:rPr>
        <w:t>B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②③⑤</w:t>
      </w:r>
      <w:r>
        <w:rPr>
          <w:color w:val="000000"/>
        </w:rPr>
        <w:t xml:space="preserve">    </w:t>
      </w:r>
      <w:r w:rsidRPr="006824B2">
        <w:rPr>
          <w:color w:val="000000"/>
        </w:rPr>
        <w:t>C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②④</w:t>
      </w:r>
      <w:r>
        <w:rPr>
          <w:color w:val="000000"/>
        </w:rPr>
        <w:t xml:space="preserve">    </w:t>
      </w:r>
      <w:r w:rsidRPr="006824B2">
        <w:rPr>
          <w:color w:val="000000"/>
        </w:rPr>
        <w:t>D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②④⑤</w:t>
      </w:r>
      <w:r w:rsidRPr="006824B2">
        <w:rPr>
          <w:color w:val="000000"/>
        </w:rPr>
        <w:t xml:space="preserve">  </w:t>
      </w:r>
    </w:p>
    <w:p w:rsidR="00266AFF" w:rsidRPr="006824B2" w:rsidRDefault="00266AFF" w:rsidP="00BB1FAA">
      <w:pPr>
        <w:snapToGrid w:val="0"/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解析</w:t>
      </w:r>
      <w:r>
        <w:rPr>
          <w:rFonts w:hint="eastAsia"/>
          <w:bCs/>
          <w:color w:val="000000"/>
        </w:rPr>
        <w:t>：</w:t>
      </w:r>
    </w:p>
    <w:p w:rsidR="00266AFF" w:rsidRPr="006824B2" w:rsidRDefault="00266AFF" w:rsidP="00BB1FAA">
      <w:pPr>
        <w:snapToGrid w:val="0"/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给物质分类不能只看名称，要认真分析组成。因水只含一种物质属纯净物，又是氢氧两种元素组成的化合物，但在两种元素中有一种元素是氧元素，所以又是氧化物。而冰和水是同一种物质的不同状态。</w:t>
      </w:r>
    </w:p>
    <w:p w:rsidR="00266AFF" w:rsidRPr="00BB1FAA" w:rsidRDefault="00266AFF" w:rsidP="00BB1FAA">
      <w:pPr>
        <w:snapToGrid w:val="0"/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答案</w:t>
      </w:r>
      <w:r>
        <w:rPr>
          <w:rFonts w:hint="eastAsia"/>
          <w:bCs/>
          <w:color w:val="000000"/>
        </w:rPr>
        <w:t>：</w:t>
      </w:r>
      <w:r w:rsidRPr="006824B2">
        <w:rPr>
          <w:color w:val="000000"/>
        </w:rPr>
        <w:t>B</w:t>
      </w:r>
    </w:p>
    <w:p w:rsidR="00266AFF" w:rsidRPr="00BB1FAA" w:rsidRDefault="00266AFF"/>
    <w:sectPr w:rsidR="00266AFF" w:rsidRPr="00BB1FAA" w:rsidSect="00B84E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AFF" w:rsidRDefault="00266AFF" w:rsidP="00BB1FAA">
      <w:pPr>
        <w:spacing w:line="240" w:lineRule="auto"/>
      </w:pPr>
      <w:r>
        <w:separator/>
      </w:r>
    </w:p>
  </w:endnote>
  <w:endnote w:type="continuationSeparator" w:id="1">
    <w:p w:rsidR="00266AFF" w:rsidRDefault="00266AFF" w:rsidP="00BB1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AFF" w:rsidRDefault="00266A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AFF" w:rsidRDefault="00266A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AFF" w:rsidRDefault="00266A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AFF" w:rsidRDefault="00266AFF" w:rsidP="00BB1FAA">
      <w:pPr>
        <w:spacing w:line="240" w:lineRule="auto"/>
      </w:pPr>
      <w:r>
        <w:separator/>
      </w:r>
    </w:p>
  </w:footnote>
  <w:footnote w:type="continuationSeparator" w:id="1">
    <w:p w:rsidR="00266AFF" w:rsidRDefault="00266AFF" w:rsidP="00BB1F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AFF" w:rsidRDefault="00266A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AFF" w:rsidRDefault="00266AFF" w:rsidP="00363F3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AFF" w:rsidRDefault="00266A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1FAA"/>
    <w:rsid w:val="000160CE"/>
    <w:rsid w:val="00266AFF"/>
    <w:rsid w:val="00363F35"/>
    <w:rsid w:val="00463FCE"/>
    <w:rsid w:val="0063531F"/>
    <w:rsid w:val="006824B2"/>
    <w:rsid w:val="00972085"/>
    <w:rsid w:val="00B84EF8"/>
    <w:rsid w:val="00BB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A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B1FA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B1FA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B1FA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B1FA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B1FA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27</Words>
  <Characters>154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2011-05-17T08:59:00Z</dcterms:created>
  <dcterms:modified xsi:type="dcterms:W3CDTF">2011-05-19T03:25:00Z</dcterms:modified>
</cp:coreProperties>
</file>