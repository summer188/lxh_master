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95" w:rsidRPr="006824B2" w:rsidRDefault="00AB7995" w:rsidP="00C24994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下面是我国部分地区人均水量（如图所示）和水资源紧缺指标。</w:t>
      </w:r>
    </w:p>
    <w:p w:rsidR="00AB7995" w:rsidRPr="006824B2" w:rsidRDefault="00AB7995" w:rsidP="00C24994">
      <w:pPr>
        <w:spacing w:line="360" w:lineRule="auto"/>
        <w:jc w:val="center"/>
        <w:rPr>
          <w:color w:val="000000"/>
        </w:rPr>
      </w:pPr>
      <w:r w:rsidRPr="006824B2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49.25pt">
            <v:imagedata r:id="rId6" o:title=""/>
          </v:shape>
        </w:pict>
      </w:r>
    </w:p>
    <w:p w:rsidR="00AB7995" w:rsidRPr="006824B2" w:rsidRDefault="00AB7995" w:rsidP="00C24994">
      <w:pPr>
        <w:spacing w:line="360" w:lineRule="auto"/>
        <w:jc w:val="center"/>
        <w:rPr>
          <w:color w:val="000000"/>
        </w:rPr>
      </w:pPr>
      <w:r w:rsidRPr="006824B2">
        <w:rPr>
          <w:rFonts w:hint="eastAsia"/>
          <w:color w:val="000000"/>
        </w:rPr>
        <w:t>我国部分地区人均水量</w:t>
      </w:r>
    </w:p>
    <w:p w:rsidR="00AB7995" w:rsidRPr="006824B2" w:rsidRDefault="00AB7995" w:rsidP="00C24994">
      <w:pPr>
        <w:spacing w:line="360" w:lineRule="auto"/>
        <w:jc w:val="center"/>
        <w:rPr>
          <w:color w:val="000000"/>
        </w:rPr>
      </w:pPr>
      <w:r w:rsidRPr="006824B2">
        <w:rPr>
          <w:rFonts w:hint="eastAsia"/>
          <w:color w:val="000000"/>
        </w:rPr>
        <w:t>水资源紧缺指标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AB7995" w:rsidRPr="006824B2" w:rsidTr="0077319E"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紧缺性</w:t>
            </w:r>
          </w:p>
        </w:tc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人均水量</w:t>
            </w:r>
            <w:r w:rsidRPr="006824B2">
              <w:rPr>
                <w:color w:val="000000"/>
              </w:rPr>
              <w:t>/</w:t>
            </w:r>
            <w:r w:rsidRPr="006824B2">
              <w:rPr>
                <w:rFonts w:hint="eastAsia"/>
                <w:color w:val="000000"/>
              </w:rPr>
              <w:t>（</w:t>
            </w:r>
            <w:r w:rsidRPr="006824B2">
              <w:rPr>
                <w:color w:val="000000"/>
                <w:position w:val="-6"/>
              </w:rPr>
              <w:object w:dxaOrig="600" w:dyaOrig="320">
                <v:shape id="_x0000_i1026" type="#_x0000_t75" style="width:30pt;height:15.75pt" o:ole="">
                  <v:imagedata r:id="rId7" o:title=""/>
                </v:shape>
                <o:OLEObject Type="Embed" ProgID="Equation.3" ShapeID="_x0000_i1026" DrawAspect="Content" ObjectID="_1367310261" r:id="rId8"/>
              </w:object>
            </w:r>
            <w:r w:rsidRPr="006824B2">
              <w:rPr>
                <w:rFonts w:hint="eastAsia"/>
                <w:color w:val="000000"/>
              </w:rPr>
              <w:t>）</w:t>
            </w:r>
          </w:p>
        </w:tc>
      </w:tr>
      <w:tr w:rsidR="00AB7995" w:rsidRPr="006824B2" w:rsidTr="0077319E"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轻度缺水</w:t>
            </w:r>
          </w:p>
        </w:tc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color w:val="000000"/>
              </w:rPr>
              <w:t>1700</w:t>
            </w:r>
            <w:r w:rsidRPr="006824B2">
              <w:rPr>
                <w:rFonts w:hint="eastAsia"/>
                <w:color w:val="000000"/>
              </w:rPr>
              <w:t>～</w:t>
            </w:r>
            <w:r w:rsidRPr="006824B2">
              <w:rPr>
                <w:color w:val="000000"/>
              </w:rPr>
              <w:t>3000</w:t>
            </w:r>
          </w:p>
        </w:tc>
      </w:tr>
      <w:tr w:rsidR="00AB7995" w:rsidRPr="006824B2" w:rsidTr="0077319E"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中度缺水</w:t>
            </w:r>
          </w:p>
        </w:tc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color w:val="000000"/>
              </w:rPr>
              <w:t>1000</w:t>
            </w:r>
            <w:r w:rsidRPr="006824B2">
              <w:rPr>
                <w:rFonts w:hint="eastAsia"/>
                <w:color w:val="000000"/>
              </w:rPr>
              <w:t>～</w:t>
            </w:r>
            <w:r w:rsidRPr="006824B2">
              <w:rPr>
                <w:color w:val="000000"/>
              </w:rPr>
              <w:t>1700</w:t>
            </w:r>
          </w:p>
        </w:tc>
      </w:tr>
      <w:tr w:rsidR="00AB7995" w:rsidRPr="006824B2" w:rsidTr="0077319E"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重度缺水</w:t>
            </w:r>
          </w:p>
        </w:tc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color w:val="000000"/>
              </w:rPr>
              <w:t>500</w:t>
            </w:r>
            <w:r w:rsidRPr="006824B2">
              <w:rPr>
                <w:rFonts w:hint="eastAsia"/>
                <w:color w:val="000000"/>
              </w:rPr>
              <w:t>～</w:t>
            </w:r>
            <w:r w:rsidRPr="006824B2">
              <w:rPr>
                <w:color w:val="000000"/>
              </w:rPr>
              <w:t>1000</w:t>
            </w:r>
          </w:p>
        </w:tc>
      </w:tr>
      <w:tr w:rsidR="00AB7995" w:rsidRPr="006824B2" w:rsidTr="0077319E"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rFonts w:hint="eastAsia"/>
                <w:color w:val="000000"/>
              </w:rPr>
              <w:t>极度缺水</w:t>
            </w:r>
          </w:p>
        </w:tc>
        <w:tc>
          <w:tcPr>
            <w:tcW w:w="4261" w:type="dxa"/>
            <w:vAlign w:val="center"/>
          </w:tcPr>
          <w:p w:rsidR="00AB7995" w:rsidRPr="006824B2" w:rsidRDefault="00AB7995" w:rsidP="0077319E">
            <w:pPr>
              <w:spacing w:line="360" w:lineRule="auto"/>
              <w:jc w:val="center"/>
              <w:rPr>
                <w:color w:val="000000"/>
              </w:rPr>
            </w:pPr>
            <w:r w:rsidRPr="006824B2">
              <w:rPr>
                <w:color w:val="000000"/>
              </w:rPr>
              <w:t>&lt;500</w:t>
            </w:r>
          </w:p>
        </w:tc>
      </w:tr>
    </w:tbl>
    <w:p w:rsidR="00AB7995" w:rsidRPr="006824B2" w:rsidRDefault="00AB7995" w:rsidP="00C24994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根据图及上表的分析和你对水资源的认识，请你回答以下问题。</w:t>
      </w:r>
    </w:p>
    <w:p w:rsidR="00AB7995" w:rsidRPr="006824B2" w:rsidRDefault="00AB7995" w:rsidP="00C24994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）图中极度缺水的地区是（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AB7995" w:rsidRPr="006824B2" w:rsidRDefault="00AB7995" w:rsidP="00C24994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上海和北京</w:t>
      </w:r>
      <w:r>
        <w:rPr>
          <w:color w:val="000000"/>
        </w:rPr>
        <w:t xml:space="preserve">    </w:t>
      </w: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浙江</w:t>
      </w:r>
      <w:r>
        <w:rPr>
          <w:color w:val="000000"/>
        </w:rPr>
        <w:t xml:space="preserve">    </w:t>
      </w: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广东</w:t>
      </w:r>
      <w:r>
        <w:rPr>
          <w:color w:val="000000"/>
        </w:rPr>
        <w:t xml:space="preserve">    </w:t>
      </w: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福建和海南</w:t>
      </w:r>
    </w:p>
    <w:p w:rsidR="00AB7995" w:rsidRPr="006824B2" w:rsidRDefault="00AB7995" w:rsidP="00C24994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）广东省水资源紧缺性属于（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AB7995" w:rsidRPr="006824B2" w:rsidRDefault="00AB7995" w:rsidP="00C24994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轻度缺水</w:t>
      </w:r>
      <w:r w:rsidRPr="006824B2">
        <w:rPr>
          <w:color w:val="000000"/>
        </w:rPr>
        <w:t xml:space="preserve">    B. </w:t>
      </w:r>
      <w:r w:rsidRPr="006824B2">
        <w:rPr>
          <w:rFonts w:hint="eastAsia"/>
          <w:color w:val="000000"/>
        </w:rPr>
        <w:t>中度缺水</w:t>
      </w:r>
      <w:r>
        <w:rPr>
          <w:color w:val="000000"/>
        </w:rPr>
        <w:t xml:space="preserve"> </w:t>
      </w:r>
      <w:r w:rsidRPr="006824B2">
        <w:rPr>
          <w:color w:val="000000"/>
        </w:rPr>
        <w:t xml:space="preserve">   C.</w:t>
      </w:r>
      <w:r w:rsidRPr="006824B2">
        <w:rPr>
          <w:rFonts w:hint="eastAsia"/>
          <w:color w:val="000000"/>
        </w:rPr>
        <w:t>重度缺水</w:t>
      </w:r>
      <w:r w:rsidRPr="006824B2">
        <w:rPr>
          <w:color w:val="000000"/>
        </w:rPr>
        <w:t xml:space="preserve">    D. </w:t>
      </w:r>
      <w:r w:rsidRPr="006824B2">
        <w:rPr>
          <w:rFonts w:hint="eastAsia"/>
          <w:color w:val="000000"/>
        </w:rPr>
        <w:t>极度缺水</w:t>
      </w:r>
    </w:p>
    <w:p w:rsidR="00AB7995" w:rsidRPr="006824B2" w:rsidRDefault="00AB7995" w:rsidP="00C24994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）以“保护水资源，刻不容缓”为辩论题，如果你作为正方辩论员，你的辩论要点是（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AB7995" w:rsidRPr="006824B2" w:rsidRDefault="00AB7995" w:rsidP="00C24994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①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水的重要性；②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水资源紧缺性；③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水资源污染严重；④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水资源保护意识薄弱；⑤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保护水资源的迫切性；⑥</w:t>
      </w:r>
      <w:r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节约用水</w:t>
      </w:r>
    </w:p>
    <w:p w:rsidR="00AB7995" w:rsidRDefault="00AB7995" w:rsidP="00C24994">
      <w:pPr>
        <w:rPr>
          <w:bCs/>
          <w:color w:val="000000"/>
        </w:rPr>
      </w:pPr>
      <w:r w:rsidRPr="006824B2">
        <w:rPr>
          <w:bCs/>
          <w:color w:val="000000"/>
        </w:rPr>
        <w:t xml:space="preserve"> </w:t>
      </w: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①②③⑤</w:t>
      </w:r>
      <w:r w:rsidRPr="006824B2">
        <w:rPr>
          <w:color w:val="000000"/>
        </w:rPr>
        <w:t xml:space="preserve">    B. </w:t>
      </w:r>
      <w:r w:rsidRPr="006824B2">
        <w:rPr>
          <w:rFonts w:hint="eastAsia"/>
          <w:color w:val="000000"/>
        </w:rPr>
        <w:t>②③④⑤</w:t>
      </w:r>
      <w:r>
        <w:rPr>
          <w:color w:val="000000"/>
        </w:rPr>
        <w:t xml:space="preserve"> </w:t>
      </w:r>
      <w:r w:rsidRPr="006824B2">
        <w:rPr>
          <w:color w:val="000000"/>
        </w:rPr>
        <w:t xml:space="preserve">   C. </w:t>
      </w:r>
      <w:r w:rsidRPr="006824B2">
        <w:rPr>
          <w:rFonts w:hint="eastAsia"/>
          <w:color w:val="000000"/>
        </w:rPr>
        <w:t>①②④⑤⑥</w:t>
      </w:r>
      <w:r w:rsidRPr="006824B2">
        <w:rPr>
          <w:color w:val="000000"/>
        </w:rPr>
        <w:t xml:space="preserve">    D. </w:t>
      </w:r>
      <w:r w:rsidRPr="006824B2">
        <w:rPr>
          <w:rFonts w:hint="eastAsia"/>
          <w:color w:val="000000"/>
        </w:rPr>
        <w:t>全部</w:t>
      </w:r>
      <w:r w:rsidRPr="006824B2">
        <w:rPr>
          <w:bCs/>
          <w:color w:val="000000"/>
        </w:rPr>
        <w:t xml:space="preserve">   </w:t>
      </w:r>
    </w:p>
    <w:p w:rsidR="00AB7995" w:rsidRPr="006824B2" w:rsidRDefault="00AB7995" w:rsidP="00DD1AD9">
      <w:pPr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解析：</w:t>
      </w:r>
    </w:p>
    <w:p w:rsidR="00AB7995" w:rsidRDefault="00AB7995" w:rsidP="00DD1AD9">
      <w:pPr>
        <w:rPr>
          <w:color w:val="000000"/>
        </w:rPr>
      </w:pPr>
      <w:r w:rsidRPr="006824B2">
        <w:rPr>
          <w:rFonts w:hint="eastAsia"/>
          <w:color w:val="000000"/>
        </w:rPr>
        <w:t>本题在进行环保教育时没有说教，而是在辩论中让同学们自己体会，这样的命题方式，立意高远，独具匠心。</w:t>
      </w:r>
    </w:p>
    <w:p w:rsidR="00AB7995" w:rsidRPr="00DD1AD9" w:rsidRDefault="00AB7995" w:rsidP="00DD1AD9">
      <w:pPr>
        <w:spacing w:line="360" w:lineRule="auto"/>
        <w:rPr>
          <w:color w:val="000000"/>
        </w:rPr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D</w:t>
      </w:r>
    </w:p>
    <w:sectPr w:rsidR="00AB7995" w:rsidRPr="00DD1AD9" w:rsidSect="003666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995" w:rsidRDefault="00AB7995" w:rsidP="00C24994">
      <w:pPr>
        <w:spacing w:line="240" w:lineRule="auto"/>
      </w:pPr>
      <w:r>
        <w:separator/>
      </w:r>
    </w:p>
  </w:endnote>
  <w:endnote w:type="continuationSeparator" w:id="1">
    <w:p w:rsidR="00AB7995" w:rsidRDefault="00AB7995" w:rsidP="00C24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95" w:rsidRDefault="00AB79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95" w:rsidRDefault="00AB79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95" w:rsidRDefault="00AB79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995" w:rsidRDefault="00AB7995" w:rsidP="00C24994">
      <w:pPr>
        <w:spacing w:line="240" w:lineRule="auto"/>
      </w:pPr>
      <w:r>
        <w:separator/>
      </w:r>
    </w:p>
  </w:footnote>
  <w:footnote w:type="continuationSeparator" w:id="1">
    <w:p w:rsidR="00AB7995" w:rsidRDefault="00AB7995" w:rsidP="00C249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95" w:rsidRDefault="00AB79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95" w:rsidRDefault="00AB7995" w:rsidP="005D19D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995" w:rsidRDefault="00AB79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4994"/>
    <w:rsid w:val="00155A70"/>
    <w:rsid w:val="003666D1"/>
    <w:rsid w:val="005D19D9"/>
    <w:rsid w:val="006824B2"/>
    <w:rsid w:val="0077319E"/>
    <w:rsid w:val="00AB7995"/>
    <w:rsid w:val="00C24994"/>
    <w:rsid w:val="00DD1AD9"/>
    <w:rsid w:val="00E0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2499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499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2499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499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2499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75</Words>
  <Characters>432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2011-05-17T09:19:00Z</dcterms:created>
  <dcterms:modified xsi:type="dcterms:W3CDTF">2011-05-19T03:38:00Z</dcterms:modified>
</cp:coreProperties>
</file>