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5DB" w:rsidRPr="006824B2" w:rsidRDefault="005475DB" w:rsidP="00E4317D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下列说法正确的是（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</w:t>
      </w:r>
    </w:p>
    <w:p w:rsidR="005475DB" w:rsidRDefault="005475DB" w:rsidP="00E4317D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A. </w:t>
      </w:r>
      <w:r w:rsidRPr="006824B2">
        <w:rPr>
          <w:rFonts w:hint="eastAsia"/>
          <w:color w:val="000000"/>
        </w:rPr>
        <w:t>水电解的反应属于分解反应</w:t>
      </w:r>
      <w:r w:rsidRPr="006824B2">
        <w:rPr>
          <w:color w:val="000000"/>
        </w:rPr>
        <w:t xml:space="preserve">    </w:t>
      </w:r>
    </w:p>
    <w:p w:rsidR="005475DB" w:rsidRPr="006824B2" w:rsidRDefault="005475DB" w:rsidP="00E4317D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B. </w:t>
      </w:r>
      <w:r w:rsidRPr="006824B2">
        <w:rPr>
          <w:rFonts w:hint="eastAsia"/>
          <w:color w:val="000000"/>
        </w:rPr>
        <w:t>水电解的反应属于化合反应</w:t>
      </w:r>
    </w:p>
    <w:p w:rsidR="005475DB" w:rsidRDefault="005475DB" w:rsidP="00E4317D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C. </w:t>
      </w:r>
      <w:r w:rsidRPr="006824B2">
        <w:rPr>
          <w:rFonts w:hint="eastAsia"/>
          <w:color w:val="000000"/>
        </w:rPr>
        <w:t>自然界所有的物质都含有水</w:t>
      </w:r>
      <w:r w:rsidRPr="006824B2">
        <w:rPr>
          <w:color w:val="000000"/>
        </w:rPr>
        <w:t xml:space="preserve">    </w:t>
      </w:r>
    </w:p>
    <w:p w:rsidR="005475DB" w:rsidRPr="006824B2" w:rsidRDefault="005475DB" w:rsidP="00E4317D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D. </w:t>
      </w:r>
      <w:r w:rsidRPr="006824B2">
        <w:rPr>
          <w:rFonts w:hint="eastAsia"/>
          <w:color w:val="000000"/>
        </w:rPr>
        <w:t>水是一种元素</w:t>
      </w:r>
    </w:p>
    <w:p w:rsidR="005475DB" w:rsidRPr="006824B2" w:rsidRDefault="005475DB" w:rsidP="00E4317D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解析：</w:t>
      </w:r>
    </w:p>
    <w:p w:rsidR="005475DB" w:rsidRDefault="005475DB" w:rsidP="00E4317D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水的电解反应是分解反应；不一定所有的物质都含有水，太绝对了；水是一种物质，由氢元素和氧元素组成。</w:t>
      </w:r>
    </w:p>
    <w:p w:rsidR="005475DB" w:rsidRPr="003C3518" w:rsidRDefault="005475DB" w:rsidP="00E4317D">
      <w:pPr>
        <w:spacing w:line="360" w:lineRule="auto"/>
      </w:pPr>
      <w:r w:rsidRPr="006824B2">
        <w:rPr>
          <w:rFonts w:hint="eastAsia"/>
          <w:color w:val="000000"/>
          <w:szCs w:val="21"/>
        </w:rPr>
        <w:t>答案：</w:t>
      </w:r>
      <w:r>
        <w:rPr>
          <w:color w:val="000000"/>
          <w:szCs w:val="21"/>
        </w:rPr>
        <w:t>A</w:t>
      </w:r>
    </w:p>
    <w:p w:rsidR="005475DB" w:rsidRPr="00E4317D" w:rsidRDefault="005475DB" w:rsidP="00E4317D"/>
    <w:sectPr w:rsidR="005475DB" w:rsidRPr="00E4317D" w:rsidSect="00E946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5DB" w:rsidRDefault="005475DB" w:rsidP="003C3518">
      <w:pPr>
        <w:spacing w:line="240" w:lineRule="auto"/>
      </w:pPr>
      <w:r>
        <w:separator/>
      </w:r>
    </w:p>
  </w:endnote>
  <w:endnote w:type="continuationSeparator" w:id="1">
    <w:p w:rsidR="005475DB" w:rsidRDefault="005475DB" w:rsidP="003C3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5DB" w:rsidRDefault="005475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5DB" w:rsidRDefault="005475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5DB" w:rsidRDefault="005475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5DB" w:rsidRDefault="005475DB" w:rsidP="003C3518">
      <w:pPr>
        <w:spacing w:line="240" w:lineRule="auto"/>
      </w:pPr>
      <w:r>
        <w:separator/>
      </w:r>
    </w:p>
  </w:footnote>
  <w:footnote w:type="continuationSeparator" w:id="1">
    <w:p w:rsidR="005475DB" w:rsidRDefault="005475DB" w:rsidP="003C351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5DB" w:rsidRDefault="005475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5DB" w:rsidRDefault="005475DB" w:rsidP="0016222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5DB" w:rsidRDefault="005475D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3518"/>
    <w:rsid w:val="000E55EE"/>
    <w:rsid w:val="00162229"/>
    <w:rsid w:val="003C3518"/>
    <w:rsid w:val="005475DB"/>
    <w:rsid w:val="006824B2"/>
    <w:rsid w:val="007E318B"/>
    <w:rsid w:val="00B1314B"/>
    <w:rsid w:val="00E4317D"/>
    <w:rsid w:val="00E94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51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C351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C351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C351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C351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C351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20</Words>
  <Characters>120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2011-05-17T09:17:00Z</dcterms:created>
  <dcterms:modified xsi:type="dcterms:W3CDTF">2011-05-19T03:37:00Z</dcterms:modified>
</cp:coreProperties>
</file>