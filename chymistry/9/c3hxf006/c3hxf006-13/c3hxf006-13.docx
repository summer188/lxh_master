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水对于人类生活、工农业生产都具有重要意义。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）保持水的化学性质的粒子是（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水分子</w:t>
      </w:r>
      <w:r w:rsidRPr="006824B2">
        <w:rPr>
          <w:color w:val="000000"/>
        </w:rPr>
        <w:t xml:space="preserve"> 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氢元素和氧元素</w:t>
      </w:r>
      <w:r w:rsidRPr="006824B2">
        <w:rPr>
          <w:color w:val="000000"/>
        </w:rPr>
        <w:t xml:space="preserve">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水元素</w:t>
      </w:r>
      <w:r w:rsidRPr="006824B2">
        <w:rPr>
          <w:color w:val="000000"/>
        </w:rPr>
        <w:t xml:space="preserve">  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氢原子和氧原子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）通电可使水分解，在两电极可分别得氢气和氧气。这一现象说明水的组成是（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水是由水分子组成的</w:t>
      </w:r>
      <w:r w:rsidRPr="006824B2">
        <w:rPr>
          <w:color w:val="000000"/>
        </w:rPr>
        <w:t xml:space="preserve">    </w:t>
      </w:r>
    </w:p>
    <w:p w:rsidR="002E2CB6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水是由氢元素和氧元素组成的</w:t>
      </w:r>
      <w:r w:rsidRPr="006824B2">
        <w:rPr>
          <w:color w:val="000000"/>
        </w:rPr>
        <w:t xml:space="preserve">   </w:t>
      </w:r>
    </w:p>
    <w:p w:rsidR="002E2CB6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水是由氢原子和氧原子组成的</w:t>
      </w:r>
      <w:r w:rsidRPr="006824B2">
        <w:rPr>
          <w:color w:val="000000"/>
        </w:rPr>
        <w:t xml:space="preserve">  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水是由氢元素和氧元素构成的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）要确定某瓶无色气体是氧气的实验方法是（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观察气体颜色</w:t>
      </w:r>
      <w:r w:rsidRPr="006824B2">
        <w:rPr>
          <w:color w:val="000000"/>
        </w:rPr>
        <w:t xml:space="preserve">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将气体通入澄清石灰水，看石灰水是否变浑浊</w:t>
      </w:r>
      <w:r w:rsidRPr="006824B2">
        <w:rPr>
          <w:color w:val="000000"/>
        </w:rPr>
        <w:t xml:space="preserve"> 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用带火星的木条伸入集气瓶中，观察木条是否复燃</w:t>
      </w:r>
      <w:r w:rsidRPr="006824B2">
        <w:rPr>
          <w:color w:val="000000"/>
        </w:rPr>
        <w:t xml:space="preserve">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测量其体质量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4</w:t>
      </w:r>
      <w:r w:rsidRPr="006824B2">
        <w:rPr>
          <w:rFonts w:hint="eastAsia"/>
          <w:color w:val="000000"/>
        </w:rPr>
        <w:t>）水可以造福于人类，但水被污染后却会给人类造成灾难。为预防和消除对水源的污染，你认为</w:t>
      </w:r>
      <w:r>
        <w:rPr>
          <w:rFonts w:hint="eastAsia"/>
          <w:color w:val="000000"/>
        </w:rPr>
        <w:t>不可取的措施有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工业三废要经处理后再排放</w:t>
      </w:r>
      <w:r w:rsidRPr="006824B2">
        <w:rPr>
          <w:color w:val="000000"/>
        </w:rPr>
        <w:t xml:space="preserve">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生活污水不要随意排放</w:t>
      </w:r>
      <w:r w:rsidRPr="006824B2">
        <w:rPr>
          <w:color w:val="000000"/>
        </w:rPr>
        <w:t xml:space="preserve">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合理使用农药化肥</w:t>
      </w:r>
      <w:r w:rsidRPr="006824B2">
        <w:rPr>
          <w:color w:val="000000"/>
        </w:rPr>
        <w:t xml:space="preserve">    </w:t>
      </w:r>
    </w:p>
    <w:p w:rsidR="002E2CB6" w:rsidRPr="006824B2" w:rsidRDefault="002E2CB6" w:rsidP="00790038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将垃圾倾倒河中</w:t>
      </w:r>
    </w:p>
    <w:p w:rsidR="002E2CB6" w:rsidRPr="006824B2" w:rsidRDefault="002E2CB6" w:rsidP="00790038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2E2CB6" w:rsidRDefault="002E2CB6" w:rsidP="0079003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解此题的关键，一是了解水的组成结构方面的知识：水由氢、氧两种元素组成，水由水分子构成，每一个水分子由二个氢原子和一个氧原子构成的。二是了解目前水源主要污染因素的基础上结合实际，采用科学的、理智的方法解决水污染问题。</w:t>
      </w:r>
    </w:p>
    <w:p w:rsidR="002E2CB6" w:rsidRPr="00E63BC6" w:rsidRDefault="002E2CB6" w:rsidP="00790038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 xml:space="preserve">A 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 xml:space="preserve">C 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4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D</w:t>
      </w:r>
    </w:p>
    <w:p w:rsidR="002E2CB6" w:rsidRPr="00D13448" w:rsidRDefault="002E2CB6" w:rsidP="00790038">
      <w:pPr>
        <w:spacing w:line="360" w:lineRule="auto"/>
      </w:pPr>
    </w:p>
    <w:p w:rsidR="002E2CB6" w:rsidRPr="00790038" w:rsidRDefault="002E2CB6" w:rsidP="00790038"/>
    <w:sectPr w:rsidR="002E2CB6" w:rsidRPr="00790038" w:rsidSect="000909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CB6" w:rsidRDefault="002E2CB6" w:rsidP="00E63BC6">
      <w:pPr>
        <w:spacing w:line="240" w:lineRule="auto"/>
      </w:pPr>
      <w:r>
        <w:separator/>
      </w:r>
    </w:p>
  </w:endnote>
  <w:endnote w:type="continuationSeparator" w:id="1">
    <w:p w:rsidR="002E2CB6" w:rsidRDefault="002E2CB6" w:rsidP="00E63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CB6" w:rsidRDefault="002E2C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CB6" w:rsidRDefault="002E2C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CB6" w:rsidRDefault="002E2C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CB6" w:rsidRDefault="002E2CB6" w:rsidP="00E63BC6">
      <w:pPr>
        <w:spacing w:line="240" w:lineRule="auto"/>
      </w:pPr>
      <w:r>
        <w:separator/>
      </w:r>
    </w:p>
  </w:footnote>
  <w:footnote w:type="continuationSeparator" w:id="1">
    <w:p w:rsidR="002E2CB6" w:rsidRDefault="002E2CB6" w:rsidP="00E63B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CB6" w:rsidRDefault="002E2C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CB6" w:rsidRDefault="002E2CB6" w:rsidP="0079003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CB6" w:rsidRDefault="002E2C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BC6"/>
    <w:rsid w:val="00026091"/>
    <w:rsid w:val="00090969"/>
    <w:rsid w:val="002E2CB6"/>
    <w:rsid w:val="006824B2"/>
    <w:rsid w:val="00790038"/>
    <w:rsid w:val="00D13448"/>
    <w:rsid w:val="00E15314"/>
    <w:rsid w:val="00E6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C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3BC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3BC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3BC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3BC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63BC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85</Words>
  <Characters>491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2011-05-17T09:25:00Z</dcterms:created>
  <dcterms:modified xsi:type="dcterms:W3CDTF">2011-05-19T03:39:00Z</dcterms:modified>
</cp:coreProperties>
</file>