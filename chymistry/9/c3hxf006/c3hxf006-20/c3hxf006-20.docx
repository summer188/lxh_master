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64" w:rsidRPr="006824B2" w:rsidRDefault="00A51D64" w:rsidP="000B6C18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使浑浊的水变澄清，可以选择的实验装置是（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A51D64" w:rsidRPr="006824B2" w:rsidRDefault="00A51D64" w:rsidP="000B6C18">
      <w:pPr>
        <w:spacing w:line="360" w:lineRule="auto"/>
        <w:jc w:val="center"/>
        <w:rPr>
          <w:color w:val="000000"/>
          <w:szCs w:val="21"/>
        </w:rPr>
      </w:pPr>
      <w:r w:rsidRPr="006824B2">
        <w:rPr>
          <w:color w:val="000000"/>
          <w:szCs w:val="21"/>
        </w:rPr>
        <w:object w:dxaOrig="7964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01.25pt" o:ole="">
            <v:imagedata r:id="rId7" o:title=""/>
          </v:shape>
          <o:OLEObject Type="Embed" ProgID="Paint.Picture" ShapeID="_x0000_i1025" DrawAspect="Content" ObjectID="_1367311136" r:id="rId8"/>
        </w:object>
      </w:r>
    </w:p>
    <w:p w:rsidR="00A51D64" w:rsidRPr="006824B2" w:rsidRDefault="00A51D64" w:rsidP="000B6C18">
      <w:pPr>
        <w:spacing w:line="360" w:lineRule="auto"/>
        <w:jc w:val="center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①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蒸发装置</w:t>
      </w:r>
      <w:r>
        <w:rPr>
          <w:color w:val="000000"/>
          <w:szCs w:val="21"/>
        </w:rPr>
        <w:t xml:space="preserve">       </w:t>
      </w:r>
      <w:r w:rsidRPr="006824B2">
        <w:rPr>
          <w:rFonts w:hint="eastAsia"/>
          <w:color w:val="000000"/>
          <w:szCs w:val="21"/>
        </w:rPr>
        <w:t>②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过滤装置</w:t>
      </w:r>
      <w:r w:rsidRPr="006824B2">
        <w:rPr>
          <w:color w:val="000000"/>
          <w:szCs w:val="21"/>
        </w:rPr>
        <w:t xml:space="preserve">     </w:t>
      </w:r>
      <w:r w:rsidRPr="006824B2">
        <w:rPr>
          <w:rFonts w:hint="eastAsia"/>
          <w:color w:val="000000"/>
          <w:szCs w:val="21"/>
        </w:rPr>
        <w:t>③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简易净水器</w:t>
      </w:r>
      <w:r w:rsidRPr="006824B2">
        <w:rPr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④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洗气装置</w:t>
      </w:r>
    </w:p>
    <w:p w:rsidR="00A51D64" w:rsidRDefault="00A51D64" w:rsidP="000B6C18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①②</w:t>
      </w:r>
      <w:r>
        <w:rPr>
          <w:color w:val="000000"/>
          <w:szCs w:val="21"/>
        </w:rPr>
        <w:t xml:space="preserve">    </w:t>
      </w: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②③</w:t>
      </w:r>
      <w:r>
        <w:rPr>
          <w:color w:val="000000"/>
          <w:szCs w:val="21"/>
        </w:rPr>
        <w:t xml:space="preserve">    </w:t>
      </w: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④③</w:t>
      </w:r>
      <w:r>
        <w:rPr>
          <w:color w:val="000000"/>
          <w:szCs w:val="21"/>
        </w:rPr>
        <w:t xml:space="preserve">    </w:t>
      </w: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①④</w:t>
      </w:r>
    </w:p>
    <w:p w:rsidR="00A51D64" w:rsidRPr="006824B2" w:rsidRDefault="00A51D64" w:rsidP="000B6C1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解析：</w:t>
      </w:r>
    </w:p>
    <w:p w:rsidR="00A51D64" w:rsidRDefault="00A51D64" w:rsidP="000B6C1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使浑浊的水变澄清可以采用过滤和吸附的方法将其中的杂质除去。</w:t>
      </w:r>
    </w:p>
    <w:p w:rsidR="00A51D64" w:rsidRDefault="00A51D64" w:rsidP="000B6C18">
      <w:r w:rsidRPr="006824B2">
        <w:rPr>
          <w:rFonts w:hint="eastAsia"/>
          <w:color w:val="000000"/>
        </w:rPr>
        <w:t>答案：</w:t>
      </w:r>
      <w:r w:rsidRPr="006824B2">
        <w:rPr>
          <w:color w:val="000000"/>
        </w:rPr>
        <w:t>B</w:t>
      </w:r>
    </w:p>
    <w:sectPr w:rsidR="00A51D64" w:rsidSect="005570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D64" w:rsidRDefault="00A51D64" w:rsidP="00A8236F">
      <w:pPr>
        <w:spacing w:line="240" w:lineRule="auto"/>
      </w:pPr>
      <w:r>
        <w:separator/>
      </w:r>
    </w:p>
  </w:endnote>
  <w:endnote w:type="continuationSeparator" w:id="1">
    <w:p w:rsidR="00A51D64" w:rsidRDefault="00A51D64" w:rsidP="00A8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4" w:rsidRDefault="00A51D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4" w:rsidRDefault="00A51D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4" w:rsidRDefault="00A51D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D64" w:rsidRDefault="00A51D64" w:rsidP="00A8236F">
      <w:pPr>
        <w:spacing w:line="240" w:lineRule="auto"/>
      </w:pPr>
      <w:r>
        <w:separator/>
      </w:r>
    </w:p>
  </w:footnote>
  <w:footnote w:type="continuationSeparator" w:id="1">
    <w:p w:rsidR="00A51D64" w:rsidRDefault="00A51D64" w:rsidP="00A82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4" w:rsidRDefault="00A51D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4" w:rsidRDefault="00A51D64" w:rsidP="000B6C1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4" w:rsidRDefault="00A51D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A6C99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BD8109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C5886B8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36887A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88A04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F0A75B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A5A29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76AB15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2EA4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056A2B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36F"/>
    <w:rsid w:val="000B6C18"/>
    <w:rsid w:val="00496E5F"/>
    <w:rsid w:val="00557026"/>
    <w:rsid w:val="005D07F6"/>
    <w:rsid w:val="006824B2"/>
    <w:rsid w:val="00A51D64"/>
    <w:rsid w:val="00A8236F"/>
    <w:rsid w:val="00C9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6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8236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236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8236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236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8236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24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2011-05-17T09:57:00Z</dcterms:created>
  <dcterms:modified xsi:type="dcterms:W3CDTF">2011-05-19T03:53:00Z</dcterms:modified>
</cp:coreProperties>
</file>