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5E9" w:rsidRPr="006824B2" w:rsidRDefault="007D65E9" w:rsidP="007F3049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下列说法正确的是（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7D65E9" w:rsidRPr="006824B2" w:rsidRDefault="007D65E9" w:rsidP="007F3049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无色透明的水都能够饮用</w:t>
      </w:r>
    </w:p>
    <w:p w:rsidR="007D65E9" w:rsidRPr="006824B2" w:rsidRDefault="007D65E9" w:rsidP="007F3049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身体健壮的人饮用被污染的水，无任何危害</w:t>
      </w:r>
    </w:p>
    <w:p w:rsidR="007D65E9" w:rsidRPr="006824B2" w:rsidRDefault="007D65E9" w:rsidP="007F3049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地球表面</w:t>
      </w:r>
      <w:r w:rsidRPr="006824B2">
        <w:rPr>
          <w:color w:val="000000"/>
        </w:rPr>
        <w:t>71</w:t>
      </w:r>
      <w:r w:rsidRPr="006824B2">
        <w:rPr>
          <w:rFonts w:hint="eastAsia"/>
          <w:color w:val="000000"/>
        </w:rPr>
        <w:t>％被水覆盖，因此水的储量是丰富的，不会有水资源短缺之忧</w:t>
      </w:r>
    </w:p>
    <w:p w:rsidR="007D65E9" w:rsidRPr="006824B2" w:rsidRDefault="007D65E9" w:rsidP="007F3049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地球上没有水，就没有人类和所有动植物</w:t>
      </w:r>
    </w:p>
    <w:p w:rsidR="007D65E9" w:rsidRPr="006824B2" w:rsidRDefault="007D65E9" w:rsidP="007F3049">
      <w:pPr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解析：</w:t>
      </w:r>
    </w:p>
    <w:p w:rsidR="007D65E9" w:rsidRPr="006824B2" w:rsidRDefault="007D65E9" w:rsidP="007F3049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“无色透明”并非是没有被污染的标志，应当进行成分的检测，才能确定水体是否被污染。</w:t>
      </w:r>
    </w:p>
    <w:p w:rsidR="007D65E9" w:rsidRPr="007F3049" w:rsidRDefault="007D65E9" w:rsidP="007F3049">
      <w:pPr>
        <w:spacing w:line="360" w:lineRule="auto"/>
      </w:pPr>
      <w:r w:rsidRPr="006824B2">
        <w:rPr>
          <w:rFonts w:hint="eastAsia"/>
          <w:bCs/>
          <w:color w:val="000000"/>
        </w:rPr>
        <w:t>答案：</w:t>
      </w:r>
      <w:r w:rsidRPr="006824B2">
        <w:rPr>
          <w:color w:val="000000"/>
        </w:rPr>
        <w:t>D</w:t>
      </w:r>
    </w:p>
    <w:sectPr w:rsidR="007D65E9" w:rsidRPr="007F3049" w:rsidSect="00ED25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5E9" w:rsidRDefault="007D65E9" w:rsidP="007F3049">
      <w:pPr>
        <w:spacing w:line="240" w:lineRule="auto"/>
      </w:pPr>
      <w:r>
        <w:separator/>
      </w:r>
    </w:p>
  </w:endnote>
  <w:endnote w:type="continuationSeparator" w:id="1">
    <w:p w:rsidR="007D65E9" w:rsidRDefault="007D65E9" w:rsidP="007F3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E9" w:rsidRDefault="007D65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E9" w:rsidRDefault="007D65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E9" w:rsidRDefault="007D65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5E9" w:rsidRDefault="007D65E9" w:rsidP="007F3049">
      <w:pPr>
        <w:spacing w:line="240" w:lineRule="auto"/>
      </w:pPr>
      <w:r>
        <w:separator/>
      </w:r>
    </w:p>
  </w:footnote>
  <w:footnote w:type="continuationSeparator" w:id="1">
    <w:p w:rsidR="007D65E9" w:rsidRDefault="007D65E9" w:rsidP="007F30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E9" w:rsidRDefault="007D65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E9" w:rsidRDefault="007D65E9" w:rsidP="00364E5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5E9" w:rsidRDefault="007D65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3049"/>
    <w:rsid w:val="00060C44"/>
    <w:rsid w:val="00364E54"/>
    <w:rsid w:val="006824B2"/>
    <w:rsid w:val="007669FE"/>
    <w:rsid w:val="007D65E9"/>
    <w:rsid w:val="007F3049"/>
    <w:rsid w:val="00ED2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4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F304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F304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F304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F304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F304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</Words>
  <Characters>138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2011-05-17T09:13:00Z</dcterms:created>
  <dcterms:modified xsi:type="dcterms:W3CDTF">2011-05-19T03:34:00Z</dcterms:modified>
</cp:coreProperties>
</file>