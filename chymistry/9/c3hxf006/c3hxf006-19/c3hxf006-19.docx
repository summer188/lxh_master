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46" w:rsidRPr="006824B2" w:rsidRDefault="00955446" w:rsidP="00733778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下列常见物质中，属于氧化物的是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955446" w:rsidRPr="006824B2" w:rsidRDefault="00955446" w:rsidP="00733778">
      <w:pPr>
        <w:spacing w:line="360" w:lineRule="auto"/>
        <w:rPr>
          <w:color w:val="000000"/>
          <w:vertAlign w:val="subscript"/>
        </w:rPr>
      </w:pPr>
      <w:r w:rsidRPr="006824B2">
        <w:rPr>
          <w:color w:val="000000"/>
        </w:rPr>
        <w:t>A. NaCl    B. 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Pr="006824B2">
            <w:rPr>
              <w:color w:val="000000"/>
              <w:vertAlign w:val="subscript"/>
            </w:rPr>
            <w:t>2</w:t>
          </w:r>
          <w:r w:rsidRPr="006824B2">
            <w:rPr>
              <w:color w:val="000000"/>
            </w:rPr>
            <w:t xml:space="preserve"> </w:t>
          </w:r>
        </w:smartTag>
        <w:r w:rsidRPr="006824B2">
          <w:rPr>
            <w:color w:val="000000"/>
          </w:rPr>
          <w:t xml:space="preserve">   C</w:t>
        </w:r>
      </w:smartTag>
      <w:r w:rsidRPr="006824B2">
        <w:rPr>
          <w:color w:val="000000"/>
        </w:rPr>
        <w:t>. CH</w:t>
      </w:r>
      <w:r w:rsidRPr="006824B2">
        <w:rPr>
          <w:color w:val="000000"/>
          <w:vertAlign w:val="subscript"/>
        </w:rPr>
        <w:t>4</w:t>
      </w:r>
      <w:r w:rsidRPr="006824B2">
        <w:rPr>
          <w:color w:val="000000"/>
        </w:rPr>
        <w:t xml:space="preserve">    D. Cu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OH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  <w:vertAlign w:val="subscript"/>
        </w:rPr>
        <w:t>2</w:t>
      </w:r>
    </w:p>
    <w:p w:rsidR="00955446" w:rsidRPr="006824B2" w:rsidRDefault="00955446" w:rsidP="0073377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解析：</w:t>
      </w:r>
      <w:r w:rsidRPr="006824B2">
        <w:rPr>
          <w:color w:val="000000"/>
        </w:rPr>
        <w:t xml:space="preserve"> </w:t>
      </w:r>
    </w:p>
    <w:p w:rsidR="00955446" w:rsidRDefault="00955446" w:rsidP="00733778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氧化物是含有两种元素，且期中一种是氧元素的化合物。</w:t>
      </w:r>
    </w:p>
    <w:p w:rsidR="00955446" w:rsidRPr="00F72DC6" w:rsidRDefault="00955446" w:rsidP="00733778">
      <w:pPr>
        <w:spacing w:line="360" w:lineRule="auto"/>
      </w:pPr>
      <w:r w:rsidRPr="006824B2">
        <w:rPr>
          <w:rFonts w:hint="eastAsia"/>
          <w:color w:val="000000"/>
        </w:rPr>
        <w:t>答案：</w:t>
      </w:r>
      <w:r w:rsidRPr="006824B2">
        <w:rPr>
          <w:color w:val="000000"/>
        </w:rPr>
        <w:t>B</w:t>
      </w:r>
    </w:p>
    <w:p w:rsidR="00955446" w:rsidRPr="00C514D9" w:rsidRDefault="00955446" w:rsidP="00733778"/>
    <w:p w:rsidR="00955446" w:rsidRPr="00733778" w:rsidRDefault="00955446" w:rsidP="00733778"/>
    <w:sectPr w:rsidR="00955446" w:rsidRPr="00733778" w:rsidSect="006E7F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446" w:rsidRDefault="00955446" w:rsidP="00F72DC6">
      <w:pPr>
        <w:spacing w:line="240" w:lineRule="auto"/>
      </w:pPr>
      <w:r>
        <w:separator/>
      </w:r>
    </w:p>
  </w:endnote>
  <w:endnote w:type="continuationSeparator" w:id="1">
    <w:p w:rsidR="00955446" w:rsidRDefault="00955446" w:rsidP="00F72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446" w:rsidRDefault="00955446" w:rsidP="00F72DC6">
      <w:pPr>
        <w:spacing w:line="240" w:lineRule="auto"/>
      </w:pPr>
      <w:r>
        <w:separator/>
      </w:r>
    </w:p>
  </w:footnote>
  <w:footnote w:type="continuationSeparator" w:id="1">
    <w:p w:rsidR="00955446" w:rsidRDefault="00955446" w:rsidP="00F72D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 w:rsidP="0073377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446" w:rsidRDefault="009554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DC6"/>
    <w:rsid w:val="000B11CC"/>
    <w:rsid w:val="001C0EF7"/>
    <w:rsid w:val="00201EAB"/>
    <w:rsid w:val="006824B2"/>
    <w:rsid w:val="006E7FE0"/>
    <w:rsid w:val="00733778"/>
    <w:rsid w:val="00955446"/>
    <w:rsid w:val="009632D9"/>
    <w:rsid w:val="00C514D9"/>
    <w:rsid w:val="00F7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72D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D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72D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D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72D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</Words>
  <Characters>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2011-05-17T09:55:00Z</dcterms:created>
  <dcterms:modified xsi:type="dcterms:W3CDTF">2011-05-19T03:51:00Z</dcterms:modified>
</cp:coreProperties>
</file>