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目前世界上有</w:t>
      </w:r>
      <w:r w:rsidRPr="006824B2">
        <w:rPr>
          <w:color w:val="000000"/>
        </w:rPr>
        <w:t>20</w:t>
      </w:r>
      <w:r w:rsidRPr="006824B2">
        <w:rPr>
          <w:rFonts w:hint="eastAsia"/>
          <w:color w:val="000000"/>
        </w:rPr>
        <w:t>多亿人口面临淡水危机，有关部门呼吁市民要节约用水。下列做法与节约用水无关的是（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淘米水用于浇花</w:t>
      </w:r>
      <w:r w:rsidRPr="006824B2">
        <w:rPr>
          <w:color w:val="000000"/>
        </w:rPr>
        <w:t xml:space="preserve">    </w:t>
      </w:r>
      <w:r w:rsidRPr="006824B2">
        <w:rPr>
          <w:color w:val="000000"/>
        </w:rPr>
        <w:tab/>
      </w:r>
      <w:r w:rsidRPr="006824B2">
        <w:rPr>
          <w:color w:val="000000"/>
        </w:rPr>
        <w:tab/>
      </w:r>
    </w:p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开发利用地下水</w:t>
      </w:r>
    </w:p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使用节水龙头</w:t>
      </w:r>
      <w:r w:rsidRPr="006824B2">
        <w:rPr>
          <w:color w:val="000000"/>
        </w:rPr>
        <w:t xml:space="preserve">    </w:t>
      </w:r>
      <w:r w:rsidRPr="006824B2">
        <w:rPr>
          <w:color w:val="000000"/>
        </w:rPr>
        <w:tab/>
      </w:r>
      <w:r w:rsidRPr="006824B2">
        <w:rPr>
          <w:color w:val="000000"/>
        </w:rPr>
        <w:tab/>
      </w:r>
      <w:r w:rsidRPr="006824B2">
        <w:rPr>
          <w:color w:val="000000"/>
        </w:rPr>
        <w:tab/>
      </w:r>
    </w:p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用喷灌、滴灌方式给农作物浇水</w:t>
      </w:r>
    </w:p>
    <w:p w:rsidR="00CE5223" w:rsidRPr="006824B2" w:rsidRDefault="00CE5223" w:rsidP="00A1020C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解析：</w:t>
      </w:r>
    </w:p>
    <w:p w:rsidR="00CE5223" w:rsidRDefault="00CE5223" w:rsidP="00A1020C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开发地下水属于开发新的水资源，节水是现有水资源的合理利用。</w:t>
      </w:r>
    </w:p>
    <w:p w:rsidR="00CE5223" w:rsidRPr="00A1020C" w:rsidRDefault="00CE5223" w:rsidP="00A1020C">
      <w:pPr>
        <w:spacing w:line="360" w:lineRule="auto"/>
      </w:pPr>
      <w:r w:rsidRPr="006824B2">
        <w:rPr>
          <w:rFonts w:hint="eastAsia"/>
          <w:color w:val="000000"/>
        </w:rPr>
        <w:t>答案：</w:t>
      </w:r>
      <w:r w:rsidRPr="006824B2">
        <w:rPr>
          <w:color w:val="000000"/>
        </w:rPr>
        <w:t>B</w:t>
      </w:r>
    </w:p>
    <w:sectPr w:rsidR="00CE5223" w:rsidRPr="00A1020C" w:rsidSect="00EA76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223" w:rsidRDefault="00CE5223" w:rsidP="00A1020C">
      <w:pPr>
        <w:spacing w:line="240" w:lineRule="auto"/>
      </w:pPr>
      <w:r>
        <w:separator/>
      </w:r>
    </w:p>
  </w:endnote>
  <w:endnote w:type="continuationSeparator" w:id="1">
    <w:p w:rsidR="00CE5223" w:rsidRDefault="00CE5223" w:rsidP="00A10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223" w:rsidRDefault="00CE5223" w:rsidP="00A1020C">
      <w:pPr>
        <w:spacing w:line="240" w:lineRule="auto"/>
      </w:pPr>
      <w:r>
        <w:separator/>
      </w:r>
    </w:p>
  </w:footnote>
  <w:footnote w:type="continuationSeparator" w:id="1">
    <w:p w:rsidR="00CE5223" w:rsidRDefault="00CE5223" w:rsidP="00A102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 w:rsidP="0044432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23" w:rsidRDefault="00CE52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20C"/>
    <w:rsid w:val="001408D8"/>
    <w:rsid w:val="003B382D"/>
    <w:rsid w:val="00444325"/>
    <w:rsid w:val="006824B2"/>
    <w:rsid w:val="00A1020C"/>
    <w:rsid w:val="00CE5223"/>
    <w:rsid w:val="00EA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0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020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020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020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20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1020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23</Words>
  <Characters>132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2011-05-17T09:18:00Z</dcterms:created>
  <dcterms:modified xsi:type="dcterms:W3CDTF">2011-05-19T03:38:00Z</dcterms:modified>
</cp:coreProperties>
</file>