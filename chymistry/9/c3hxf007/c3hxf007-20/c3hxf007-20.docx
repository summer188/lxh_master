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089" w:rsidRPr="007A0DE3" w:rsidRDefault="00EE2089" w:rsidP="00901C0F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下图表示物质分子的示意图。图中“●”和“○”分别表示两种含有不同质子数的原子，则图中表示单质的是（</w:t>
      </w:r>
      <w:r w:rsidRPr="007A0DE3">
        <w:rPr>
          <w:color w:val="000000"/>
          <w:szCs w:val="21"/>
        </w:rPr>
        <w:t xml:space="preserve">    </w:t>
      </w:r>
      <w:r w:rsidRPr="007A0DE3">
        <w:rPr>
          <w:rFonts w:hint="eastAsia"/>
          <w:color w:val="000000"/>
          <w:szCs w:val="21"/>
        </w:rPr>
        <w:t>）</w:t>
      </w:r>
    </w:p>
    <w:p w:rsidR="00EE2089" w:rsidRPr="007A0DE3" w:rsidRDefault="00EE2089" w:rsidP="00901C0F">
      <w:pPr>
        <w:spacing w:line="360" w:lineRule="auto"/>
        <w:rPr>
          <w:color w:val="000000"/>
          <w:szCs w:val="21"/>
        </w:rPr>
      </w:pPr>
      <w:r w:rsidRPr="005F7270">
        <w:rPr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W020081009373425853403" style="width:237pt;height:61.5pt;visibility:visible">
            <v:imagedata r:id="rId6" o:title="" gain="79922f"/>
          </v:shape>
        </w:pict>
      </w:r>
    </w:p>
    <w:p w:rsidR="00EE2089" w:rsidRPr="007A0DE3" w:rsidRDefault="00EE2089" w:rsidP="00901C0F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解析：</w:t>
      </w:r>
    </w:p>
    <w:p w:rsidR="00EE2089" w:rsidRDefault="00EE2089" w:rsidP="00901C0F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图中“●”和“○”分别表示两种含有不同质子数的原子，则属于不同元素的原子，单质是由同一种元素组成的纯净物。</w:t>
      </w:r>
    </w:p>
    <w:p w:rsidR="00EE2089" w:rsidRDefault="00EE2089" w:rsidP="00901C0F">
      <w:pPr>
        <w:spacing w:line="360" w:lineRule="auto"/>
      </w:pPr>
      <w:r w:rsidRPr="007A0DE3">
        <w:rPr>
          <w:rFonts w:hint="eastAsia"/>
          <w:color w:val="000000"/>
        </w:rPr>
        <w:t>答案：</w:t>
      </w:r>
      <w:r w:rsidRPr="007A0DE3">
        <w:rPr>
          <w:color w:val="000000"/>
        </w:rPr>
        <w:t>A</w:t>
      </w:r>
    </w:p>
    <w:p w:rsidR="00EE2089" w:rsidRPr="009F53F3" w:rsidRDefault="00EE2089" w:rsidP="00901C0F"/>
    <w:p w:rsidR="00EE2089" w:rsidRPr="00901C0F" w:rsidRDefault="00EE2089" w:rsidP="00901C0F"/>
    <w:sectPr w:rsidR="00EE2089" w:rsidRPr="00901C0F" w:rsidSect="00C526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089" w:rsidRDefault="00EE2089" w:rsidP="009D55FF">
      <w:pPr>
        <w:spacing w:line="240" w:lineRule="auto"/>
      </w:pPr>
      <w:r>
        <w:separator/>
      </w:r>
    </w:p>
  </w:endnote>
  <w:endnote w:type="continuationSeparator" w:id="1">
    <w:p w:rsidR="00EE2089" w:rsidRDefault="00EE2089" w:rsidP="009D5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89" w:rsidRDefault="00EE20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89" w:rsidRDefault="00EE20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89" w:rsidRDefault="00EE20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089" w:rsidRDefault="00EE2089" w:rsidP="009D55FF">
      <w:pPr>
        <w:spacing w:line="240" w:lineRule="auto"/>
      </w:pPr>
      <w:r>
        <w:separator/>
      </w:r>
    </w:p>
  </w:footnote>
  <w:footnote w:type="continuationSeparator" w:id="1">
    <w:p w:rsidR="00EE2089" w:rsidRDefault="00EE2089" w:rsidP="009D55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89" w:rsidRDefault="00EE20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89" w:rsidRDefault="00EE2089" w:rsidP="00901C0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89" w:rsidRDefault="00EE20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55FF"/>
    <w:rsid w:val="00244D7B"/>
    <w:rsid w:val="005F7270"/>
    <w:rsid w:val="007A0DE3"/>
    <w:rsid w:val="00901C0F"/>
    <w:rsid w:val="009D55FF"/>
    <w:rsid w:val="009F53F3"/>
    <w:rsid w:val="00A2090F"/>
    <w:rsid w:val="00C5268F"/>
    <w:rsid w:val="00EE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5F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D55F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D55F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D55F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D55F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D55F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9D55F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D55F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18</Words>
  <Characters>104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2011-05-18T02:06:00Z</dcterms:created>
  <dcterms:modified xsi:type="dcterms:W3CDTF">2011-05-19T06:02:00Z</dcterms:modified>
</cp:coreProperties>
</file>