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25" w:rsidRPr="007A0DE3" w:rsidRDefault="001C0A25" w:rsidP="00E83CE7">
      <w:pPr>
        <w:snapToGrid w:val="0"/>
        <w:spacing w:line="360" w:lineRule="auto"/>
        <w:rPr>
          <w:color w:val="000000"/>
        </w:rPr>
      </w:pPr>
      <w:r w:rsidRPr="007A0DE3">
        <w:rPr>
          <w:rFonts w:hint="eastAsia"/>
          <w:color w:val="000000"/>
          <w:szCs w:val="21"/>
        </w:rPr>
        <w:t>下列说法正确的是</w:t>
      </w:r>
      <w:r w:rsidRPr="007A0DE3">
        <w:rPr>
          <w:rFonts w:hint="eastAsia"/>
          <w:color w:val="000000"/>
        </w:rPr>
        <w:t>（</w:t>
      </w: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）</w:t>
      </w:r>
      <w:r w:rsidRPr="007A0DE3">
        <w:rPr>
          <w:color w:val="000000"/>
        </w:rPr>
        <w:t xml:space="preserve"> </w:t>
      </w:r>
    </w:p>
    <w:p w:rsidR="001C0A25" w:rsidRPr="007A0DE3" w:rsidRDefault="001C0A25" w:rsidP="00E83CE7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A. </w:t>
      </w:r>
      <w:r w:rsidRPr="007A0DE3">
        <w:rPr>
          <w:rFonts w:hint="eastAsia"/>
          <w:color w:val="000000"/>
          <w:szCs w:val="21"/>
        </w:rPr>
        <w:t>原子不能再分</w:t>
      </w:r>
    </w:p>
    <w:p w:rsidR="001C0A25" w:rsidRPr="007A0DE3" w:rsidRDefault="001C0A25" w:rsidP="00E83CE7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B. </w:t>
      </w:r>
      <w:r w:rsidRPr="007A0DE3">
        <w:rPr>
          <w:rFonts w:hint="eastAsia"/>
          <w:color w:val="000000"/>
          <w:szCs w:val="21"/>
        </w:rPr>
        <w:t>原子核是由质子和电子构成</w:t>
      </w:r>
    </w:p>
    <w:p w:rsidR="001C0A25" w:rsidRPr="007A0DE3" w:rsidRDefault="001C0A25" w:rsidP="00E83CE7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C. </w:t>
      </w:r>
      <w:r w:rsidRPr="007A0DE3">
        <w:rPr>
          <w:rFonts w:hint="eastAsia"/>
          <w:color w:val="000000"/>
          <w:szCs w:val="21"/>
        </w:rPr>
        <w:t>相对原子质量就是实际原子质量的简称</w:t>
      </w:r>
    </w:p>
    <w:p w:rsidR="001C0A25" w:rsidRPr="007A0DE3" w:rsidRDefault="001C0A25" w:rsidP="00E83CE7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D. </w:t>
      </w:r>
      <w:r w:rsidRPr="007A0DE3">
        <w:rPr>
          <w:rFonts w:hint="eastAsia"/>
          <w:color w:val="000000"/>
          <w:szCs w:val="21"/>
        </w:rPr>
        <w:t>原子可以构成分子，也可以构成物质</w:t>
      </w:r>
    </w:p>
    <w:p w:rsidR="001C0A25" w:rsidRPr="007A0DE3" w:rsidRDefault="001C0A25" w:rsidP="00E83CE7">
      <w:pPr>
        <w:snapToGrid w:val="0"/>
        <w:spacing w:line="360" w:lineRule="auto"/>
        <w:rPr>
          <w:bCs/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解析：</w:t>
      </w:r>
    </w:p>
    <w:p w:rsidR="001C0A25" w:rsidRPr="007A0DE3" w:rsidRDefault="001C0A25" w:rsidP="00E83CE7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原子不能再分是指在化学反应中，但在其它变化（原子核裂变）中，原子可以再分，故</w:t>
      </w:r>
      <w:r w:rsidRPr="007A0DE3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不正确</w:t>
      </w:r>
      <w:r>
        <w:rPr>
          <w:rFonts w:hint="eastAsia"/>
          <w:color w:val="000000"/>
          <w:szCs w:val="21"/>
        </w:rPr>
        <w:t>；</w:t>
      </w:r>
      <w:r w:rsidRPr="007A0DE3">
        <w:rPr>
          <w:rFonts w:hint="eastAsia"/>
          <w:color w:val="000000"/>
          <w:szCs w:val="21"/>
        </w:rPr>
        <w:t>原子核是由质子和中子构成，故</w:t>
      </w:r>
      <w:r w:rsidRPr="007A0DE3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不正确</w:t>
      </w:r>
      <w:r>
        <w:rPr>
          <w:rFonts w:hint="eastAsia"/>
          <w:color w:val="000000"/>
          <w:szCs w:val="21"/>
        </w:rPr>
        <w:t>；</w:t>
      </w:r>
      <w:r w:rsidRPr="007A0DE3">
        <w:rPr>
          <w:rFonts w:hint="eastAsia"/>
          <w:color w:val="000000"/>
          <w:szCs w:val="21"/>
        </w:rPr>
        <w:t>相对原子质量是以一种碳原子（碳</w:t>
      </w:r>
      <w:r w:rsidRPr="007A0DE3">
        <w:rPr>
          <w:color w:val="000000"/>
          <w:szCs w:val="21"/>
        </w:rPr>
        <w:t>12</w:t>
      </w:r>
      <w:r w:rsidRPr="007A0DE3">
        <w:rPr>
          <w:rFonts w:hint="eastAsia"/>
          <w:color w:val="000000"/>
          <w:szCs w:val="21"/>
        </w:rPr>
        <w:t>，其原子核内有</w:t>
      </w:r>
      <w:r w:rsidRPr="007A0DE3">
        <w:rPr>
          <w:color w:val="000000"/>
          <w:szCs w:val="21"/>
        </w:rPr>
        <w:t>6</w:t>
      </w:r>
      <w:r w:rsidRPr="007A0DE3">
        <w:rPr>
          <w:rFonts w:hint="eastAsia"/>
          <w:color w:val="000000"/>
          <w:szCs w:val="21"/>
        </w:rPr>
        <w:t>个质子和</w:t>
      </w:r>
      <w:r w:rsidRPr="007A0DE3">
        <w:rPr>
          <w:color w:val="000000"/>
          <w:szCs w:val="21"/>
        </w:rPr>
        <w:t>6</w:t>
      </w:r>
      <w:r w:rsidRPr="007A0DE3">
        <w:rPr>
          <w:rFonts w:hint="eastAsia"/>
          <w:color w:val="000000"/>
          <w:szCs w:val="21"/>
        </w:rPr>
        <w:t>个中子）的质量的</w:t>
      </w:r>
      <w:r w:rsidRPr="004F6BB9">
        <w:rPr>
          <w:color w:val="000000"/>
          <w:position w:val="-22"/>
          <w:szCs w:val="21"/>
        </w:rPr>
        <w:object w:dxaOrig="3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9.25pt" o:ole="">
            <v:imagedata r:id="rId6" o:title=""/>
          </v:shape>
          <o:OLEObject Type="Embed" ProgID="Equation.3" ShapeID="_x0000_i1025" DrawAspect="Content" ObjectID="_1367318158" r:id="rId7"/>
        </w:object>
      </w:r>
      <w:r w:rsidRPr="007A0DE3">
        <w:rPr>
          <w:rFonts w:hint="eastAsia"/>
          <w:color w:val="000000"/>
          <w:szCs w:val="21"/>
        </w:rPr>
        <w:t>作为标准，其他原子的质量跟它相比较所得的数值，故</w:t>
      </w:r>
      <w:r w:rsidRPr="007A0DE3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也不正确</w:t>
      </w:r>
      <w:r>
        <w:rPr>
          <w:rFonts w:hint="eastAsia"/>
          <w:color w:val="000000"/>
          <w:szCs w:val="21"/>
        </w:rPr>
        <w:t>；</w:t>
      </w:r>
      <w:r w:rsidRPr="007A0DE3">
        <w:rPr>
          <w:rFonts w:hint="eastAsia"/>
          <w:color w:val="000000"/>
          <w:szCs w:val="21"/>
        </w:rPr>
        <w:t>物质是由分子、原子等粒子构成，而分子则是由原子构成，故</w:t>
      </w:r>
      <w:r w:rsidRPr="007A0DE3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正确。</w:t>
      </w:r>
      <w:r w:rsidRPr="007A0DE3">
        <w:rPr>
          <w:color w:val="000000"/>
          <w:szCs w:val="21"/>
        </w:rPr>
        <w:t xml:space="preserve"> </w:t>
      </w:r>
    </w:p>
    <w:p w:rsidR="001C0A25" w:rsidRPr="00E83CE7" w:rsidRDefault="001C0A25" w:rsidP="00E83CE7">
      <w:pPr>
        <w:spacing w:line="360" w:lineRule="auto"/>
      </w:pPr>
      <w:r w:rsidRPr="007A0DE3">
        <w:rPr>
          <w:rFonts w:hint="eastAsia"/>
          <w:bCs/>
          <w:color w:val="000000"/>
          <w:szCs w:val="21"/>
        </w:rPr>
        <w:t>答案：</w:t>
      </w:r>
      <w:r w:rsidRPr="007A0DE3">
        <w:rPr>
          <w:color w:val="000000"/>
          <w:szCs w:val="21"/>
        </w:rPr>
        <w:t>D</w:t>
      </w:r>
    </w:p>
    <w:sectPr w:rsidR="001C0A25" w:rsidRPr="00E83CE7" w:rsidSect="002C38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A25" w:rsidRDefault="001C0A25" w:rsidP="00E83CE7">
      <w:pPr>
        <w:spacing w:line="240" w:lineRule="auto"/>
      </w:pPr>
      <w:r>
        <w:separator/>
      </w:r>
    </w:p>
  </w:endnote>
  <w:endnote w:type="continuationSeparator" w:id="1">
    <w:p w:rsidR="001C0A25" w:rsidRDefault="001C0A25" w:rsidP="00E83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A25" w:rsidRDefault="001C0A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A25" w:rsidRDefault="001C0A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A25" w:rsidRDefault="001C0A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A25" w:rsidRDefault="001C0A25" w:rsidP="00E83CE7">
      <w:pPr>
        <w:spacing w:line="240" w:lineRule="auto"/>
      </w:pPr>
      <w:r>
        <w:separator/>
      </w:r>
    </w:p>
  </w:footnote>
  <w:footnote w:type="continuationSeparator" w:id="1">
    <w:p w:rsidR="001C0A25" w:rsidRDefault="001C0A25" w:rsidP="00E83C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A25" w:rsidRDefault="001C0A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A25" w:rsidRDefault="001C0A25" w:rsidP="00A608E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A25" w:rsidRDefault="001C0A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3CE7"/>
    <w:rsid w:val="000147F1"/>
    <w:rsid w:val="001C0A25"/>
    <w:rsid w:val="002C38E5"/>
    <w:rsid w:val="004510C2"/>
    <w:rsid w:val="004F6BB9"/>
    <w:rsid w:val="007A0DE3"/>
    <w:rsid w:val="00A608E8"/>
    <w:rsid w:val="00E8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E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3CE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3CE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3CE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3CE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83CE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42</Words>
  <Characters>241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2011-05-17T14:50:00Z</dcterms:created>
  <dcterms:modified xsi:type="dcterms:W3CDTF">2011-05-19T05:50:00Z</dcterms:modified>
</cp:coreProperties>
</file>