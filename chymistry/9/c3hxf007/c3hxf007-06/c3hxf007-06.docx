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919" w:rsidRPr="007A0DE3" w:rsidRDefault="00213919" w:rsidP="00281AE1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国家游泳中心</w:t>
      </w:r>
      <w:r w:rsidRPr="007A0DE3">
        <w:rPr>
          <w:color w:val="000000"/>
          <w:szCs w:val="21"/>
        </w:rPr>
        <w:t>—</w:t>
      </w:r>
      <w:r w:rsidRPr="007A0DE3">
        <w:rPr>
          <w:rFonts w:hint="eastAsia"/>
          <w:color w:val="000000"/>
          <w:szCs w:val="21"/>
        </w:rPr>
        <w:t>“水立方”的设计灵感源于一个“方盆子”，许多“水泡泡”、许多“水分子”。下列关于水分子的说法正确的是（</w:t>
      </w:r>
      <w:r w:rsidRPr="007A0DE3">
        <w:rPr>
          <w:color w:val="000000"/>
          <w:szCs w:val="21"/>
        </w:rPr>
        <w:t xml:space="preserve">    </w:t>
      </w:r>
      <w:r w:rsidRPr="007A0DE3">
        <w:rPr>
          <w:rFonts w:hint="eastAsia"/>
          <w:color w:val="000000"/>
          <w:szCs w:val="21"/>
        </w:rPr>
        <w:t>）</w:t>
      </w:r>
    </w:p>
    <w:p w:rsidR="00213919" w:rsidRPr="007A0DE3" w:rsidRDefault="00213919" w:rsidP="00281AE1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 xml:space="preserve">A. </w:t>
      </w:r>
      <w:r w:rsidRPr="007A0DE3">
        <w:rPr>
          <w:rFonts w:hint="eastAsia"/>
          <w:color w:val="000000"/>
          <w:szCs w:val="21"/>
        </w:rPr>
        <w:t>水分子是极小的水滴</w:t>
      </w:r>
      <w:r w:rsidRPr="007A0DE3">
        <w:rPr>
          <w:color w:val="000000"/>
          <w:szCs w:val="21"/>
        </w:rPr>
        <w:t xml:space="preserve">            </w:t>
      </w:r>
    </w:p>
    <w:p w:rsidR="00213919" w:rsidRPr="007A0DE3" w:rsidRDefault="00213919" w:rsidP="00281AE1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>B. 1</w:t>
      </w:r>
      <w:r w:rsidRPr="007A0DE3">
        <w:rPr>
          <w:rFonts w:hint="eastAsia"/>
          <w:color w:val="000000"/>
          <w:szCs w:val="21"/>
        </w:rPr>
        <w:t>个水分子由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个氢分子和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个氧原子构成</w:t>
      </w:r>
    </w:p>
    <w:p w:rsidR="00213919" w:rsidRPr="007A0DE3" w:rsidRDefault="00213919" w:rsidP="00281AE1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color w:val="000000"/>
          <w:szCs w:val="21"/>
        </w:rPr>
        <w:t>C. 1</w:t>
      </w:r>
      <w:r w:rsidRPr="007A0DE3">
        <w:rPr>
          <w:rFonts w:hint="eastAsia"/>
          <w:color w:val="000000"/>
          <w:szCs w:val="21"/>
        </w:rPr>
        <w:t>个水分子由</w:t>
      </w:r>
      <w:r w:rsidRPr="007A0DE3">
        <w:rPr>
          <w:color w:val="000000"/>
          <w:szCs w:val="21"/>
        </w:rPr>
        <w:t>2</w:t>
      </w:r>
      <w:r w:rsidRPr="007A0DE3">
        <w:rPr>
          <w:rFonts w:hint="eastAsia"/>
          <w:color w:val="000000"/>
          <w:szCs w:val="21"/>
        </w:rPr>
        <w:t>个氢原子和</w:t>
      </w:r>
      <w:r w:rsidRPr="007A0DE3">
        <w:rPr>
          <w:color w:val="000000"/>
          <w:szCs w:val="21"/>
        </w:rPr>
        <w:t>1</w:t>
      </w:r>
      <w:r w:rsidRPr="007A0DE3">
        <w:rPr>
          <w:rFonts w:hint="eastAsia"/>
          <w:color w:val="000000"/>
          <w:szCs w:val="21"/>
        </w:rPr>
        <w:t>个氧原子构成</w:t>
      </w:r>
      <w:r w:rsidRPr="007A0DE3">
        <w:rPr>
          <w:color w:val="000000"/>
          <w:szCs w:val="21"/>
        </w:rPr>
        <w:t xml:space="preserve">     </w:t>
      </w:r>
    </w:p>
    <w:p w:rsidR="00213919" w:rsidRPr="007A0DE3" w:rsidRDefault="00213919" w:rsidP="00281AE1">
      <w:pPr>
        <w:snapToGrid w:val="0"/>
        <w:spacing w:line="360" w:lineRule="auto"/>
        <w:rPr>
          <w:color w:val="000000"/>
        </w:rPr>
      </w:pPr>
      <w:r w:rsidRPr="007A0DE3">
        <w:rPr>
          <w:color w:val="000000"/>
          <w:szCs w:val="21"/>
        </w:rPr>
        <w:t xml:space="preserve">D. </w:t>
      </w:r>
      <w:r w:rsidRPr="007A0DE3">
        <w:rPr>
          <w:rFonts w:hint="eastAsia"/>
          <w:color w:val="000000"/>
          <w:szCs w:val="21"/>
        </w:rPr>
        <w:t>水分子不能再分</w:t>
      </w:r>
    </w:p>
    <w:p w:rsidR="00213919" w:rsidRPr="007A0DE3" w:rsidRDefault="00213919" w:rsidP="00281AE1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解析</w:t>
      </w:r>
      <w:r>
        <w:rPr>
          <w:rFonts w:hint="eastAsia"/>
          <w:color w:val="000000"/>
          <w:szCs w:val="21"/>
        </w:rPr>
        <w:t>：</w:t>
      </w:r>
    </w:p>
    <w:p w:rsidR="00213919" w:rsidRPr="007A0DE3" w:rsidRDefault="00213919" w:rsidP="00281AE1">
      <w:pPr>
        <w:snapToGrid w:val="0"/>
        <w:spacing w:line="360" w:lineRule="auto"/>
        <w:rPr>
          <w:color w:val="000000"/>
          <w:szCs w:val="21"/>
        </w:rPr>
      </w:pPr>
      <w:r w:rsidRPr="007A0DE3">
        <w:rPr>
          <w:rFonts w:hint="eastAsia"/>
          <w:color w:val="000000"/>
          <w:szCs w:val="21"/>
        </w:rPr>
        <w:t>构成物质的微粒都是肉眼看不到的，需要借助专门仪器放大几十万倍才能感知，每滴水都是由许许多多肉眼看不到的水分子聚集而成，故</w:t>
      </w:r>
      <w:r w:rsidRPr="007A0DE3">
        <w:rPr>
          <w:color w:val="000000"/>
          <w:szCs w:val="21"/>
        </w:rPr>
        <w:t>A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错；分子由原子构成，每个分子中的某种原子的个数在分子符号中用“角码”表示，且分子中不能含有分子，故</w:t>
      </w:r>
      <w:r w:rsidRPr="007A0DE3"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错，</w:t>
      </w:r>
      <w:r w:rsidRPr="007A0DE3"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对；发生物理变化时</w:t>
      </w:r>
      <w:r>
        <w:rPr>
          <w:color w:val="000000"/>
          <w:szCs w:val="21"/>
        </w:rPr>
        <w:t xml:space="preserve"> </w:t>
      </w:r>
      <w:r w:rsidRPr="007A0DE3">
        <w:rPr>
          <w:rFonts w:hint="eastAsia"/>
          <w:color w:val="000000"/>
          <w:szCs w:val="21"/>
        </w:rPr>
        <w:t>分子不变，只是改变分子间的间隔或运动速率，发生化学变化时分子分裂成原子，原子重新组合成新分子，故</w:t>
      </w:r>
      <w:r w:rsidRPr="007A0DE3">
        <w:rPr>
          <w:color w:val="000000"/>
          <w:szCs w:val="21"/>
        </w:rPr>
        <w:t>D</w:t>
      </w:r>
      <w:r>
        <w:rPr>
          <w:rFonts w:hint="eastAsia"/>
          <w:color w:val="000000"/>
          <w:szCs w:val="21"/>
        </w:rPr>
        <w:t>选项</w:t>
      </w:r>
      <w:r w:rsidRPr="007A0DE3">
        <w:rPr>
          <w:rFonts w:hint="eastAsia"/>
          <w:color w:val="000000"/>
          <w:szCs w:val="21"/>
        </w:rPr>
        <w:t>错。</w:t>
      </w:r>
    </w:p>
    <w:p w:rsidR="00213919" w:rsidRPr="00281AE1" w:rsidRDefault="00213919" w:rsidP="00281AE1">
      <w:pPr>
        <w:spacing w:line="360" w:lineRule="auto"/>
      </w:pPr>
      <w:r w:rsidRPr="007A0DE3">
        <w:rPr>
          <w:rFonts w:hint="eastAsia"/>
          <w:bCs/>
          <w:color w:val="000000"/>
          <w:szCs w:val="21"/>
        </w:rPr>
        <w:t>答案：</w:t>
      </w:r>
      <w:r w:rsidRPr="007A0DE3">
        <w:rPr>
          <w:color w:val="000000"/>
          <w:szCs w:val="21"/>
        </w:rPr>
        <w:t>C</w:t>
      </w:r>
    </w:p>
    <w:sectPr w:rsidR="00213919" w:rsidRPr="00281AE1" w:rsidSect="00415B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3919" w:rsidRDefault="00213919" w:rsidP="00281AE1">
      <w:pPr>
        <w:spacing w:line="240" w:lineRule="auto"/>
      </w:pPr>
      <w:r>
        <w:separator/>
      </w:r>
    </w:p>
  </w:endnote>
  <w:endnote w:type="continuationSeparator" w:id="1">
    <w:p w:rsidR="00213919" w:rsidRDefault="00213919" w:rsidP="00281AE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19" w:rsidRDefault="0021391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19" w:rsidRDefault="0021391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19" w:rsidRDefault="0021391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3919" w:rsidRDefault="00213919" w:rsidP="00281AE1">
      <w:pPr>
        <w:spacing w:line="240" w:lineRule="auto"/>
      </w:pPr>
      <w:r>
        <w:separator/>
      </w:r>
    </w:p>
  </w:footnote>
  <w:footnote w:type="continuationSeparator" w:id="1">
    <w:p w:rsidR="00213919" w:rsidRDefault="00213919" w:rsidP="00281AE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19" w:rsidRDefault="0021391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19" w:rsidRDefault="00213919" w:rsidP="00512085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3919" w:rsidRDefault="0021391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81AE1"/>
    <w:rsid w:val="00213919"/>
    <w:rsid w:val="00281AE1"/>
    <w:rsid w:val="00415B06"/>
    <w:rsid w:val="00512085"/>
    <w:rsid w:val="007A0DE3"/>
    <w:rsid w:val="0096533B"/>
    <w:rsid w:val="00DE54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1AE1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281AE1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281AE1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281AE1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281AE1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281AE1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51</Words>
  <Characters>293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2011-05-17T14:38:00Z</dcterms:created>
  <dcterms:modified xsi:type="dcterms:W3CDTF">2011-05-19T05:45:00Z</dcterms:modified>
</cp:coreProperties>
</file>