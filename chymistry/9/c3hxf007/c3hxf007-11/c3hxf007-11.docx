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B65" w:rsidRPr="007A0DE3" w:rsidRDefault="00D44B65" w:rsidP="004B3C1D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现代战争中曾经使用过贫铀弹，造成了严重的后果</w:t>
      </w:r>
      <w:r>
        <w:rPr>
          <w:rFonts w:hint="eastAsia"/>
          <w:color w:val="000000"/>
          <w:szCs w:val="21"/>
        </w:rPr>
        <w:t>。</w:t>
      </w:r>
      <w:r w:rsidRPr="007A0DE3">
        <w:rPr>
          <w:rFonts w:hint="eastAsia"/>
          <w:color w:val="000000"/>
          <w:szCs w:val="21"/>
        </w:rPr>
        <w:t>已知贫铀弹中含有铀－</w:t>
      </w:r>
      <w:r w:rsidRPr="007A0DE3">
        <w:rPr>
          <w:color w:val="000000"/>
          <w:szCs w:val="21"/>
        </w:rPr>
        <w:t>236</w:t>
      </w:r>
      <w:r w:rsidRPr="007A0DE3">
        <w:rPr>
          <w:rFonts w:hint="eastAsia"/>
          <w:color w:val="000000"/>
          <w:szCs w:val="21"/>
        </w:rPr>
        <w:t>（</w:t>
      </w:r>
      <w:r w:rsidRPr="007A0DE3">
        <w:rPr>
          <w:color w:val="000000"/>
          <w:szCs w:val="21"/>
        </w:rPr>
        <w:t>236</w:t>
      </w:r>
      <w:r w:rsidRPr="007A0DE3">
        <w:rPr>
          <w:rFonts w:hint="eastAsia"/>
          <w:color w:val="000000"/>
          <w:szCs w:val="21"/>
        </w:rPr>
        <w:t>为相对原子质量）是一种放射性元素，其质子数为</w:t>
      </w:r>
      <w:r w:rsidRPr="007A0DE3">
        <w:rPr>
          <w:color w:val="000000"/>
          <w:szCs w:val="21"/>
        </w:rPr>
        <w:t>92</w:t>
      </w:r>
      <w:r w:rsidRPr="007A0DE3">
        <w:rPr>
          <w:rFonts w:hint="eastAsia"/>
          <w:color w:val="000000"/>
          <w:szCs w:val="21"/>
        </w:rPr>
        <w:t>，则这种铀原子里中子数与核外电子数之差为（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</w:p>
    <w:p w:rsidR="00D44B65" w:rsidRDefault="00D44B65" w:rsidP="004B3C1D">
      <w:pPr>
        <w:spacing w:line="360" w:lineRule="auto"/>
        <w:rPr>
          <w:color w:val="000000"/>
        </w:rPr>
      </w:pPr>
      <w:r w:rsidRPr="007A0DE3">
        <w:rPr>
          <w:color w:val="000000"/>
        </w:rPr>
        <w:t>A. 51</w:t>
      </w:r>
      <w:r>
        <w:rPr>
          <w:color w:val="000000"/>
        </w:rPr>
        <w:t xml:space="preserve">    </w:t>
      </w:r>
      <w:r w:rsidRPr="007A0DE3">
        <w:rPr>
          <w:color w:val="000000"/>
        </w:rPr>
        <w:t xml:space="preserve">B. </w:t>
      </w:r>
      <w:smartTag w:uri="urn:schemas-microsoft-com:office:smarttags" w:element="chmetcnv">
        <w:smartTagPr>
          <w:attr w:name="UnitName" w:val="C"/>
          <w:attr w:name="SourceValue" w:val="146"/>
          <w:attr w:name="HasSpace" w:val="True"/>
          <w:attr w:name="Negative" w:val="False"/>
          <w:attr w:name="NumberType" w:val="1"/>
          <w:attr w:name="TCSC" w:val="0"/>
        </w:smartTagPr>
        <w:r w:rsidRPr="007A0DE3">
          <w:rPr>
            <w:color w:val="000000"/>
          </w:rPr>
          <w:t>146</w:t>
        </w:r>
        <w:r>
          <w:rPr>
            <w:color w:val="000000"/>
          </w:rPr>
          <w:t xml:space="preserve">    </w:t>
        </w:r>
        <w:r w:rsidRPr="007A0DE3">
          <w:rPr>
            <w:color w:val="000000"/>
          </w:rPr>
          <w:t>C</w:t>
        </w:r>
      </w:smartTag>
      <w:r w:rsidRPr="007A0DE3">
        <w:rPr>
          <w:color w:val="000000"/>
        </w:rPr>
        <w:t>. 92</w:t>
      </w:r>
      <w:r>
        <w:rPr>
          <w:color w:val="000000"/>
        </w:rPr>
        <w:t xml:space="preserve">    </w:t>
      </w:r>
      <w:r w:rsidRPr="007A0DE3">
        <w:rPr>
          <w:color w:val="000000"/>
        </w:rPr>
        <w:t>D. 52</w:t>
      </w:r>
    </w:p>
    <w:p w:rsidR="00D44B65" w:rsidRPr="007A0DE3" w:rsidRDefault="00D44B65" w:rsidP="004B3C1D">
      <w:pPr>
        <w:spacing w:line="360" w:lineRule="auto"/>
        <w:rPr>
          <w:bCs/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解析：</w:t>
      </w:r>
    </w:p>
    <w:p w:rsidR="00D44B65" w:rsidRPr="007A0DE3" w:rsidRDefault="00D44B65" w:rsidP="004B3C1D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本题解题的关键是理清原子中下列粒子间的关系：</w:t>
      </w:r>
    </w:p>
    <w:p w:rsidR="00D44B65" w:rsidRPr="007A0DE3" w:rsidRDefault="00D44B65" w:rsidP="004B3C1D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核电荷数＝质子数＝核外电子数＝元素序号</w:t>
      </w:r>
    </w:p>
    <w:p w:rsidR="00D44B65" w:rsidRPr="007A0DE3" w:rsidRDefault="00D44B65" w:rsidP="004B3C1D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相对原子质量＝质子数＋中子数</w:t>
      </w:r>
    </w:p>
    <w:p w:rsidR="00D44B65" w:rsidRPr="007A0DE3" w:rsidRDefault="00D44B65" w:rsidP="004B3C1D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从而推导：中子数＝</w:t>
      </w:r>
      <w:r w:rsidRPr="007A0DE3">
        <w:rPr>
          <w:color w:val="000000"/>
          <w:szCs w:val="21"/>
        </w:rPr>
        <w:t>236</w:t>
      </w:r>
      <w:r w:rsidRPr="007A0DE3">
        <w:rPr>
          <w:rFonts w:hint="eastAsia"/>
          <w:color w:val="000000"/>
          <w:szCs w:val="21"/>
        </w:rPr>
        <w:t>－</w:t>
      </w:r>
      <w:r w:rsidRPr="007A0DE3">
        <w:rPr>
          <w:color w:val="000000"/>
          <w:szCs w:val="21"/>
        </w:rPr>
        <w:t>92</w:t>
      </w:r>
      <w:r w:rsidRPr="007A0DE3">
        <w:rPr>
          <w:rFonts w:hint="eastAsia"/>
          <w:color w:val="000000"/>
          <w:szCs w:val="21"/>
        </w:rPr>
        <w:t>＝</w:t>
      </w:r>
      <w:r w:rsidRPr="007A0DE3">
        <w:rPr>
          <w:color w:val="000000"/>
          <w:szCs w:val="21"/>
        </w:rPr>
        <w:t>144</w:t>
      </w:r>
    </w:p>
    <w:p w:rsidR="00D44B65" w:rsidRPr="007A0DE3" w:rsidRDefault="00D44B65" w:rsidP="004B3C1D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电子数＝</w:t>
      </w:r>
      <w:r w:rsidRPr="007A0DE3">
        <w:rPr>
          <w:color w:val="000000"/>
          <w:szCs w:val="21"/>
        </w:rPr>
        <w:t>92</w:t>
      </w:r>
    </w:p>
    <w:p w:rsidR="00D44B65" w:rsidRPr="007A0DE3" w:rsidRDefault="00D44B65" w:rsidP="004B3C1D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中子数－电子数＝</w:t>
      </w:r>
      <w:r w:rsidRPr="007A0DE3">
        <w:rPr>
          <w:color w:val="000000"/>
          <w:szCs w:val="21"/>
        </w:rPr>
        <w:t>144</w:t>
      </w:r>
      <w:r w:rsidRPr="007A0DE3">
        <w:rPr>
          <w:rFonts w:hint="eastAsia"/>
          <w:color w:val="000000"/>
          <w:szCs w:val="21"/>
        </w:rPr>
        <w:t>－</w:t>
      </w:r>
      <w:r w:rsidRPr="007A0DE3">
        <w:rPr>
          <w:color w:val="000000"/>
          <w:szCs w:val="21"/>
        </w:rPr>
        <w:t>92</w:t>
      </w:r>
      <w:r w:rsidRPr="007A0DE3">
        <w:rPr>
          <w:rFonts w:hint="eastAsia"/>
          <w:color w:val="000000"/>
          <w:szCs w:val="21"/>
        </w:rPr>
        <w:t>＝</w:t>
      </w:r>
      <w:r w:rsidRPr="007A0DE3">
        <w:rPr>
          <w:color w:val="000000"/>
          <w:szCs w:val="21"/>
        </w:rPr>
        <w:t>52</w:t>
      </w:r>
      <w:r>
        <w:rPr>
          <w:rFonts w:hint="eastAsia"/>
          <w:color w:val="000000"/>
          <w:szCs w:val="21"/>
        </w:rPr>
        <w:t>。</w:t>
      </w:r>
    </w:p>
    <w:p w:rsidR="00D44B65" w:rsidRPr="007A0DE3" w:rsidRDefault="00D44B65" w:rsidP="004B3C1D">
      <w:pPr>
        <w:spacing w:line="360" w:lineRule="auto"/>
        <w:rPr>
          <w:color w:val="000000"/>
          <w:szCs w:val="21"/>
        </w:rPr>
      </w:pPr>
      <w:r w:rsidRPr="007A0DE3">
        <w:rPr>
          <w:rFonts w:hint="eastAsia"/>
          <w:bCs/>
          <w:color w:val="000000"/>
          <w:szCs w:val="21"/>
        </w:rPr>
        <w:t>答案：</w:t>
      </w:r>
      <w:r w:rsidRPr="007A0DE3">
        <w:rPr>
          <w:color w:val="000000"/>
          <w:szCs w:val="21"/>
        </w:rPr>
        <w:t>D</w:t>
      </w:r>
    </w:p>
    <w:p w:rsidR="00D44B65" w:rsidRPr="00527AB8" w:rsidRDefault="00D44B65" w:rsidP="004B3C1D">
      <w:pPr>
        <w:spacing w:line="360" w:lineRule="auto"/>
      </w:pPr>
    </w:p>
    <w:p w:rsidR="00D44B65" w:rsidRPr="00DB34C3" w:rsidRDefault="00D44B65" w:rsidP="004B3C1D"/>
    <w:p w:rsidR="00D44B65" w:rsidRPr="004B3C1D" w:rsidRDefault="00D44B65" w:rsidP="004B3C1D"/>
    <w:sectPr w:rsidR="00D44B65" w:rsidRPr="004B3C1D" w:rsidSect="00E37B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B65" w:rsidRDefault="00D44B65" w:rsidP="00527AB8">
      <w:pPr>
        <w:spacing w:line="240" w:lineRule="auto"/>
      </w:pPr>
      <w:r>
        <w:separator/>
      </w:r>
    </w:p>
  </w:endnote>
  <w:endnote w:type="continuationSeparator" w:id="1">
    <w:p w:rsidR="00D44B65" w:rsidRDefault="00D44B65" w:rsidP="00527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65" w:rsidRDefault="00D44B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65" w:rsidRDefault="00D44B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65" w:rsidRDefault="00D44B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B65" w:rsidRDefault="00D44B65" w:rsidP="00527AB8">
      <w:pPr>
        <w:spacing w:line="240" w:lineRule="auto"/>
      </w:pPr>
      <w:r>
        <w:separator/>
      </w:r>
    </w:p>
  </w:footnote>
  <w:footnote w:type="continuationSeparator" w:id="1">
    <w:p w:rsidR="00D44B65" w:rsidRDefault="00D44B65" w:rsidP="00527A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65" w:rsidRDefault="00D44B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65" w:rsidRDefault="00D44B65" w:rsidP="004B3C1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65" w:rsidRDefault="00D44B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7AB8"/>
    <w:rsid w:val="004B3C1D"/>
    <w:rsid w:val="00527AB8"/>
    <w:rsid w:val="007804C0"/>
    <w:rsid w:val="007A0DE3"/>
    <w:rsid w:val="00CD6404"/>
    <w:rsid w:val="00D44B65"/>
    <w:rsid w:val="00DB34C3"/>
    <w:rsid w:val="00E37B41"/>
    <w:rsid w:val="00F30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B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27AB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27AB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27AB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27AB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27AB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35</Words>
  <Characters>206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2011-05-17T15:02:00Z</dcterms:created>
  <dcterms:modified xsi:type="dcterms:W3CDTF">2011-05-19T05:52:00Z</dcterms:modified>
</cp:coreProperties>
</file>