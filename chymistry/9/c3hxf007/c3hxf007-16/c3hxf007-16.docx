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6F" w:rsidRPr="007A0DE3" w:rsidRDefault="0002536F" w:rsidP="003D04BE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color w:val="000000"/>
          <w:szCs w:val="21"/>
        </w:rPr>
        <w:t>下列关于物质的构成，叙述错误的是（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02536F" w:rsidRPr="007A0DE3" w:rsidRDefault="0002536F" w:rsidP="003D04BE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氯酸钾分子由钾原子、氯原子、氧原子构成</w:t>
      </w:r>
    </w:p>
    <w:p w:rsidR="0002536F" w:rsidRPr="007A0DE3" w:rsidRDefault="0002536F" w:rsidP="003D04BE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B. </w:t>
      </w:r>
      <w:r w:rsidRPr="007A0DE3">
        <w:rPr>
          <w:rFonts w:hint="eastAsia"/>
          <w:color w:val="000000"/>
          <w:szCs w:val="21"/>
        </w:rPr>
        <w:t>氧分子由氧原子构成，氧原子由原子核和核外电子构成</w:t>
      </w:r>
    </w:p>
    <w:p w:rsidR="0002536F" w:rsidRPr="007A0DE3" w:rsidRDefault="0002536F" w:rsidP="003D04BE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C. </w:t>
      </w:r>
      <w:r w:rsidRPr="007A0DE3">
        <w:rPr>
          <w:rFonts w:hint="eastAsia"/>
          <w:color w:val="000000"/>
          <w:szCs w:val="21"/>
        </w:rPr>
        <w:t>氧原子核由带正电荷的中子和不带电荷的质子构成</w:t>
      </w:r>
    </w:p>
    <w:p w:rsidR="0002536F" w:rsidRPr="007A0DE3" w:rsidRDefault="0002536F" w:rsidP="003D04BE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D. </w:t>
      </w:r>
      <w:r w:rsidRPr="007A0DE3">
        <w:rPr>
          <w:rFonts w:hint="eastAsia"/>
          <w:color w:val="000000"/>
          <w:szCs w:val="21"/>
        </w:rPr>
        <w:t>水分子由氢原子和氧原子构成</w:t>
      </w:r>
    </w:p>
    <w:p w:rsidR="0002536F" w:rsidRPr="007A0DE3" w:rsidRDefault="0002536F" w:rsidP="003D04BE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02536F" w:rsidRPr="007A0DE3" w:rsidRDefault="0002536F" w:rsidP="003D04BE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此题考查了物质的构成和微粒的构成。分子是由原子构成的；原子是由带正电的原子核和带负电的电子构成的。</w:t>
      </w:r>
    </w:p>
    <w:p w:rsidR="0002536F" w:rsidRPr="003D04BE" w:rsidRDefault="0002536F" w:rsidP="003D04BE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C</w:t>
      </w:r>
    </w:p>
    <w:sectPr w:rsidR="0002536F" w:rsidRPr="003D04BE" w:rsidSect="00011A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36F" w:rsidRDefault="0002536F" w:rsidP="003D04BE">
      <w:pPr>
        <w:spacing w:line="240" w:lineRule="auto"/>
      </w:pPr>
      <w:r>
        <w:separator/>
      </w:r>
    </w:p>
  </w:endnote>
  <w:endnote w:type="continuationSeparator" w:id="1">
    <w:p w:rsidR="0002536F" w:rsidRDefault="0002536F" w:rsidP="003D0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6F" w:rsidRDefault="000253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6F" w:rsidRDefault="000253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6F" w:rsidRDefault="000253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36F" w:rsidRDefault="0002536F" w:rsidP="003D04BE">
      <w:pPr>
        <w:spacing w:line="240" w:lineRule="auto"/>
      </w:pPr>
      <w:r>
        <w:separator/>
      </w:r>
    </w:p>
  </w:footnote>
  <w:footnote w:type="continuationSeparator" w:id="1">
    <w:p w:rsidR="0002536F" w:rsidRDefault="0002536F" w:rsidP="003D04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6F" w:rsidRDefault="000253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6F" w:rsidRDefault="0002536F" w:rsidP="004839F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6F" w:rsidRDefault="000253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04BE"/>
    <w:rsid w:val="00011A6A"/>
    <w:rsid w:val="0002536F"/>
    <w:rsid w:val="003D04BE"/>
    <w:rsid w:val="004839F8"/>
    <w:rsid w:val="007A0DE3"/>
    <w:rsid w:val="00B17214"/>
    <w:rsid w:val="00B6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B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04B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04B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D04B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04B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D04B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26</Words>
  <Characters>150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2011-05-18T02:01:00Z</dcterms:created>
  <dcterms:modified xsi:type="dcterms:W3CDTF">2011-05-19T06:00:00Z</dcterms:modified>
</cp:coreProperties>
</file>