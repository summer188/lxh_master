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D5" w:rsidRPr="007A0DE3" w:rsidRDefault="008163D5" w:rsidP="008F5963">
      <w:pPr>
        <w:snapToGrid w:val="0"/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等质量的下列物质中含有原子数目最多的是</w:t>
      </w:r>
      <w:r w:rsidRPr="007A0DE3">
        <w:rPr>
          <w:rFonts w:hint="eastAsia"/>
          <w:color w:val="000000"/>
          <w:szCs w:val="21"/>
        </w:rPr>
        <w:t>（</w:t>
      </w:r>
      <w:r w:rsidRPr="007A0DE3">
        <w:rPr>
          <w:color w:val="000000"/>
          <w:szCs w:val="21"/>
        </w:rPr>
        <w:t xml:space="preserve">    </w:t>
      </w:r>
      <w:r w:rsidRPr="007A0DE3">
        <w:rPr>
          <w:rFonts w:hint="eastAsia"/>
          <w:color w:val="000000"/>
          <w:szCs w:val="21"/>
        </w:rPr>
        <w:t>）</w:t>
      </w:r>
      <w:r w:rsidRPr="007A0DE3">
        <w:rPr>
          <w:color w:val="000000"/>
        </w:rPr>
        <w:t xml:space="preserve">                       </w:t>
      </w:r>
    </w:p>
    <w:p w:rsidR="008163D5" w:rsidRPr="007A0DE3" w:rsidRDefault="008163D5" w:rsidP="008F5963">
      <w:pPr>
        <w:snapToGrid w:val="0"/>
        <w:spacing w:line="360" w:lineRule="auto"/>
        <w:rPr>
          <w:color w:val="000000"/>
        </w:rPr>
      </w:pPr>
      <w:r w:rsidRPr="007A0DE3">
        <w:rPr>
          <w:color w:val="000000"/>
        </w:rPr>
        <w:t xml:space="preserve">A. </w:t>
      </w:r>
      <w:r w:rsidRPr="007A0DE3">
        <w:rPr>
          <w:rFonts w:hint="eastAsia"/>
          <w:color w:val="000000"/>
        </w:rPr>
        <w:t>水银</w:t>
      </w:r>
      <w:r>
        <w:rPr>
          <w:color w:val="000000"/>
        </w:rPr>
        <w:t xml:space="preserve">    </w:t>
      </w:r>
      <w:r w:rsidRPr="007A0DE3">
        <w:rPr>
          <w:color w:val="000000"/>
        </w:rPr>
        <w:t xml:space="preserve">B. </w:t>
      </w:r>
      <w:r w:rsidRPr="007A0DE3">
        <w:rPr>
          <w:rFonts w:hint="eastAsia"/>
          <w:color w:val="000000"/>
        </w:rPr>
        <w:t>硫磺</w:t>
      </w:r>
      <w:r>
        <w:rPr>
          <w:color w:val="000000"/>
        </w:rPr>
        <w:t xml:space="preserve">    </w:t>
      </w:r>
      <w:r w:rsidRPr="007A0DE3">
        <w:rPr>
          <w:color w:val="000000"/>
        </w:rPr>
        <w:t xml:space="preserve">C. </w:t>
      </w:r>
      <w:r w:rsidRPr="007A0DE3">
        <w:rPr>
          <w:rFonts w:hint="eastAsia"/>
          <w:color w:val="000000"/>
        </w:rPr>
        <w:t>铁粉</w:t>
      </w:r>
      <w:r>
        <w:rPr>
          <w:color w:val="000000"/>
        </w:rPr>
        <w:t xml:space="preserve">    </w:t>
      </w:r>
      <w:r w:rsidRPr="007A0DE3">
        <w:rPr>
          <w:color w:val="000000"/>
        </w:rPr>
        <w:t xml:space="preserve">D. </w:t>
      </w:r>
      <w:r w:rsidRPr="007A0DE3">
        <w:rPr>
          <w:rFonts w:hint="eastAsia"/>
          <w:color w:val="000000"/>
        </w:rPr>
        <w:t>镁条</w:t>
      </w:r>
    </w:p>
    <w:p w:rsidR="008163D5" w:rsidRPr="007A0DE3" w:rsidRDefault="008163D5" w:rsidP="008F5963">
      <w:pPr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解析：</w:t>
      </w:r>
    </w:p>
    <w:p w:rsidR="008163D5" w:rsidRDefault="008163D5" w:rsidP="008F5963">
      <w:pPr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单个原子的质量越大，当质量相等时，所含有的原子数目越多。原子的实际质量可由原子的相对原子质量来衡量，相对原子质量越大的原子的实际质量就越大，反之，越小。</w:t>
      </w:r>
    </w:p>
    <w:p w:rsidR="008163D5" w:rsidRPr="008F5963" w:rsidRDefault="008163D5" w:rsidP="008F5963">
      <w:pPr>
        <w:spacing w:line="360" w:lineRule="auto"/>
      </w:pPr>
      <w:r w:rsidRPr="007A0DE3">
        <w:rPr>
          <w:rFonts w:hint="eastAsia"/>
          <w:color w:val="000000"/>
        </w:rPr>
        <w:t>答案：</w:t>
      </w:r>
      <w:r w:rsidRPr="007A0DE3">
        <w:rPr>
          <w:color w:val="000000"/>
        </w:rPr>
        <w:t>D</w:t>
      </w:r>
    </w:p>
    <w:sectPr w:rsidR="008163D5" w:rsidRPr="008F5963" w:rsidSect="000B06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3D5" w:rsidRDefault="008163D5" w:rsidP="008F5963">
      <w:pPr>
        <w:spacing w:line="240" w:lineRule="auto"/>
      </w:pPr>
      <w:r>
        <w:separator/>
      </w:r>
    </w:p>
  </w:endnote>
  <w:endnote w:type="continuationSeparator" w:id="1">
    <w:p w:rsidR="008163D5" w:rsidRDefault="008163D5" w:rsidP="008F5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3D5" w:rsidRDefault="008163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3D5" w:rsidRDefault="008163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3D5" w:rsidRDefault="008163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3D5" w:rsidRDefault="008163D5" w:rsidP="008F5963">
      <w:pPr>
        <w:spacing w:line="240" w:lineRule="auto"/>
      </w:pPr>
      <w:r>
        <w:separator/>
      </w:r>
    </w:p>
  </w:footnote>
  <w:footnote w:type="continuationSeparator" w:id="1">
    <w:p w:rsidR="008163D5" w:rsidRDefault="008163D5" w:rsidP="008F596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3D5" w:rsidRDefault="008163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3D5" w:rsidRDefault="008163D5" w:rsidP="00257B0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3D5" w:rsidRDefault="008163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5963"/>
    <w:rsid w:val="000B064D"/>
    <w:rsid w:val="00257B04"/>
    <w:rsid w:val="00337DB0"/>
    <w:rsid w:val="00706349"/>
    <w:rsid w:val="007A0DE3"/>
    <w:rsid w:val="008163D5"/>
    <w:rsid w:val="008F5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96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F596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F596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F596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F596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F596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25</Words>
  <Characters>143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2011-05-18T02:03:00Z</dcterms:created>
  <dcterms:modified xsi:type="dcterms:W3CDTF">2011-05-19T06:00:00Z</dcterms:modified>
</cp:coreProperties>
</file>