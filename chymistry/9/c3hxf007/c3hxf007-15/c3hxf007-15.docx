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C88" w:rsidRPr="007A0DE3" w:rsidRDefault="00474C88" w:rsidP="00952969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分子与原子的本质区别是（</w:t>
      </w:r>
      <w:r w:rsidRPr="007A0DE3">
        <w:rPr>
          <w:color w:val="000000"/>
        </w:rPr>
        <w:t xml:space="preserve">    </w:t>
      </w:r>
      <w:r w:rsidRPr="007A0DE3">
        <w:rPr>
          <w:rFonts w:hint="eastAsia"/>
          <w:color w:val="000000"/>
        </w:rPr>
        <w:t>）</w:t>
      </w:r>
    </w:p>
    <w:p w:rsidR="00474C88" w:rsidRPr="007A0DE3" w:rsidRDefault="00474C88" w:rsidP="00952969">
      <w:pPr>
        <w:spacing w:line="360" w:lineRule="auto"/>
        <w:rPr>
          <w:color w:val="000000"/>
        </w:rPr>
      </w:pPr>
      <w:r w:rsidRPr="007A0DE3">
        <w:rPr>
          <w:color w:val="000000"/>
        </w:rPr>
        <w:t xml:space="preserve">A. </w:t>
      </w:r>
      <w:r w:rsidRPr="007A0DE3">
        <w:rPr>
          <w:rFonts w:hint="eastAsia"/>
          <w:color w:val="000000"/>
        </w:rPr>
        <w:t>分子质量大，原子质量小</w:t>
      </w:r>
    </w:p>
    <w:p w:rsidR="00474C88" w:rsidRPr="007A0DE3" w:rsidRDefault="00474C88" w:rsidP="00952969">
      <w:pPr>
        <w:spacing w:line="360" w:lineRule="auto"/>
        <w:rPr>
          <w:color w:val="000000"/>
        </w:rPr>
      </w:pPr>
      <w:r w:rsidRPr="007A0DE3">
        <w:rPr>
          <w:color w:val="000000"/>
        </w:rPr>
        <w:t xml:space="preserve">B. </w:t>
      </w:r>
      <w:r w:rsidRPr="007A0DE3">
        <w:rPr>
          <w:rFonts w:hint="eastAsia"/>
          <w:color w:val="000000"/>
        </w:rPr>
        <w:t>分子可构成物质，而原子要先构成分子再构成物质</w:t>
      </w:r>
    </w:p>
    <w:p w:rsidR="00474C88" w:rsidRPr="007A0DE3" w:rsidRDefault="00474C88" w:rsidP="00952969">
      <w:pPr>
        <w:spacing w:line="360" w:lineRule="auto"/>
        <w:rPr>
          <w:color w:val="000000"/>
        </w:rPr>
      </w:pPr>
      <w:r w:rsidRPr="007A0DE3">
        <w:rPr>
          <w:color w:val="000000"/>
        </w:rPr>
        <w:t xml:space="preserve">C. </w:t>
      </w:r>
      <w:r w:rsidRPr="007A0DE3">
        <w:rPr>
          <w:rFonts w:hint="eastAsia"/>
          <w:color w:val="000000"/>
        </w:rPr>
        <w:t>在化学变化中，发生变化的是分子，原子没有发生变化</w:t>
      </w:r>
    </w:p>
    <w:p w:rsidR="00474C88" w:rsidRPr="007A0DE3" w:rsidRDefault="00474C88" w:rsidP="00952969">
      <w:pPr>
        <w:spacing w:line="360" w:lineRule="auto"/>
        <w:rPr>
          <w:color w:val="000000"/>
        </w:rPr>
      </w:pPr>
      <w:r w:rsidRPr="007A0DE3">
        <w:rPr>
          <w:color w:val="000000"/>
        </w:rPr>
        <w:t xml:space="preserve">D. </w:t>
      </w:r>
      <w:r w:rsidRPr="007A0DE3">
        <w:rPr>
          <w:rFonts w:hint="eastAsia"/>
          <w:color w:val="000000"/>
        </w:rPr>
        <w:t>分子保持物质化学性质，原子不能</w:t>
      </w:r>
    </w:p>
    <w:p w:rsidR="00474C88" w:rsidRDefault="00474C88" w:rsidP="00952969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解析：</w:t>
      </w:r>
    </w:p>
    <w:p w:rsidR="00474C88" w:rsidRDefault="00474C88" w:rsidP="00952969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本题是概念辨析题。解答这类题必须明确有关概念的含义，弄清相关概念的区别和联系。还要注意一般规律之外的特例，抓住关键的字词句分析推敲。根据原子构成分子，可以说分子的质量比构成它的原子的质量大，但对于不同分子或不同原子来说，就不一定了。如氧化汞分子的质量大于汞原子或氧原子的质量，而一个水分子质量要比一个硫原子的质量小得多。分子和原子都是构成物质的粒子，当物质由分子构成，分子保持物质的化学性质，当物质由原子构成时，原子也能保持物质的化学性质。当然，当物质的“分子”由原子构成时，则原子不能保持物质的化学性质。在化学变化中，发生变化的是分子，而原子没有发生变化。</w:t>
      </w:r>
    </w:p>
    <w:p w:rsidR="00474C88" w:rsidRPr="00952969" w:rsidRDefault="00474C88" w:rsidP="00952969">
      <w:pPr>
        <w:spacing w:line="360" w:lineRule="auto"/>
      </w:pPr>
      <w:r w:rsidRPr="007A0DE3">
        <w:rPr>
          <w:rFonts w:hint="eastAsia"/>
          <w:color w:val="000000"/>
        </w:rPr>
        <w:t>答案：</w:t>
      </w:r>
      <w:r w:rsidRPr="007A0DE3">
        <w:rPr>
          <w:color w:val="000000"/>
        </w:rPr>
        <w:t>C</w:t>
      </w:r>
    </w:p>
    <w:sectPr w:rsidR="00474C88" w:rsidRPr="00952969" w:rsidSect="00B27B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C88" w:rsidRDefault="00474C88" w:rsidP="00952969">
      <w:pPr>
        <w:spacing w:line="240" w:lineRule="auto"/>
      </w:pPr>
      <w:r>
        <w:separator/>
      </w:r>
    </w:p>
  </w:endnote>
  <w:endnote w:type="continuationSeparator" w:id="1">
    <w:p w:rsidR="00474C88" w:rsidRDefault="00474C88" w:rsidP="00952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C88" w:rsidRDefault="00474C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C88" w:rsidRDefault="00474C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C88" w:rsidRDefault="00474C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C88" w:rsidRDefault="00474C88" w:rsidP="00952969">
      <w:pPr>
        <w:spacing w:line="240" w:lineRule="auto"/>
      </w:pPr>
      <w:r>
        <w:separator/>
      </w:r>
    </w:p>
  </w:footnote>
  <w:footnote w:type="continuationSeparator" w:id="1">
    <w:p w:rsidR="00474C88" w:rsidRDefault="00474C88" w:rsidP="009529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C88" w:rsidRDefault="00474C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C88" w:rsidRDefault="00474C88" w:rsidP="00113D7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C88" w:rsidRDefault="00474C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2969"/>
    <w:rsid w:val="00113D7F"/>
    <w:rsid w:val="00390463"/>
    <w:rsid w:val="00474C88"/>
    <w:rsid w:val="007A0DE3"/>
    <w:rsid w:val="00952969"/>
    <w:rsid w:val="009D58DA"/>
    <w:rsid w:val="00B2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6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5296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5296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5296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5296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5296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58</Words>
  <Characters>337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2011-05-18T01:57:00Z</dcterms:created>
  <dcterms:modified xsi:type="dcterms:W3CDTF">2011-05-19T05:59:00Z</dcterms:modified>
</cp:coreProperties>
</file>