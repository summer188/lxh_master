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76" w:rsidRPr="0043782C" w:rsidRDefault="004D3E76" w:rsidP="00B55AA5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我们长跑后，腿会发酸，这是因为肌肉中产生了乳酸</w:t>
      </w:r>
      <w:r w:rsidRPr="0043782C">
        <w:rPr>
          <w:color w:val="000000"/>
          <w:szCs w:val="21"/>
        </w:rPr>
        <w:t>C</w:t>
      </w:r>
      <w:r w:rsidRPr="0043782C">
        <w:rPr>
          <w:color w:val="000000"/>
          <w:szCs w:val="21"/>
          <w:vertAlign w:val="subscript"/>
        </w:rPr>
        <w:t>3</w:t>
      </w:r>
      <w:r w:rsidRPr="0043782C">
        <w:rPr>
          <w:color w:val="000000"/>
          <w:szCs w:val="21"/>
        </w:rPr>
        <w:t>H</w:t>
      </w:r>
      <w:r w:rsidRPr="0043782C">
        <w:rPr>
          <w:color w:val="000000"/>
          <w:szCs w:val="21"/>
          <w:vertAlign w:val="subscript"/>
        </w:rPr>
        <w:t>6</w:t>
      </w:r>
      <w:r w:rsidRPr="0043782C">
        <w:rPr>
          <w:color w:val="000000"/>
          <w:szCs w:val="21"/>
        </w:rPr>
        <w:t>O</w:t>
      </w:r>
      <w:r w:rsidRPr="0043782C">
        <w:rPr>
          <w:color w:val="000000"/>
          <w:szCs w:val="21"/>
          <w:vertAlign w:val="subscript"/>
        </w:rPr>
        <w:t>3</w:t>
      </w:r>
      <w:r w:rsidRPr="0043782C">
        <w:rPr>
          <w:rFonts w:hint="eastAsia"/>
          <w:color w:val="000000"/>
          <w:szCs w:val="21"/>
        </w:rPr>
        <w:t>，过一段时间后，这种酸痛现象会慢慢消失，原因是乳酸与人体中的氧气反应生成了水和二氧化碳，该反应的化学方程式为（</w:t>
      </w:r>
      <w:r w:rsidRPr="0043782C">
        <w:rPr>
          <w:color w:val="000000"/>
          <w:szCs w:val="21"/>
        </w:rPr>
        <w:t xml:space="preserve">    </w:t>
      </w:r>
      <w:r w:rsidRPr="0043782C">
        <w:rPr>
          <w:rFonts w:hint="eastAsia"/>
          <w:color w:val="000000"/>
          <w:szCs w:val="21"/>
        </w:rPr>
        <w:t>）</w:t>
      </w:r>
    </w:p>
    <w:p w:rsidR="004D3E76" w:rsidRDefault="004D3E76" w:rsidP="00B55AA5">
      <w:pPr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A. </w:t>
      </w:r>
      <w:r w:rsidRPr="0043782C">
        <w:rPr>
          <w:color w:val="000000"/>
        </w:rPr>
        <w:t>C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6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3</w:t>
      </w:r>
      <w:r w:rsidRPr="00E20193"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 xml:space="preserve"> O</w:t>
      </w:r>
      <w:r w:rsidRPr="0043782C">
        <w:rPr>
          <w:color w:val="000000"/>
          <w:vertAlign w:val="subscript"/>
        </w:rPr>
        <w:t>2</w:t>
      </w:r>
      <w:r w:rsidRPr="00FC1050"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3CO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 xml:space="preserve"> 3H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color w:val="000000"/>
          <w:szCs w:val="21"/>
        </w:rPr>
        <w:t xml:space="preserve">             </w:t>
      </w:r>
    </w:p>
    <w:p w:rsidR="004D3E76" w:rsidRPr="0043782C" w:rsidRDefault="004D3E76" w:rsidP="00B55AA5">
      <w:pPr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B. </w:t>
      </w:r>
      <w:r w:rsidRPr="0043782C">
        <w:rPr>
          <w:color w:val="000000"/>
        </w:rPr>
        <w:t>C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6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 xml:space="preserve"> 3O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3CO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 xml:space="preserve"> 3H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color w:val="000000"/>
          <w:szCs w:val="21"/>
        </w:rPr>
        <w:t xml:space="preserve"> </w:t>
      </w:r>
    </w:p>
    <w:p w:rsidR="004D3E76" w:rsidRDefault="004D3E76" w:rsidP="00B55AA5">
      <w:pPr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>C.</w:t>
      </w:r>
      <w:r w:rsidRPr="0043782C">
        <w:rPr>
          <w:color w:val="000000"/>
        </w:rPr>
        <w:t xml:space="preserve"> C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6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 xml:space="preserve"> 3O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 xml:space="preserve"> CO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 xml:space="preserve"> 3H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color w:val="000000"/>
          <w:szCs w:val="21"/>
        </w:rPr>
        <w:t xml:space="preserve">      </w:t>
      </w:r>
    </w:p>
    <w:p w:rsidR="004D3E76" w:rsidRDefault="004D3E76" w:rsidP="00B55AA5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 xml:space="preserve">D. </w:t>
      </w:r>
      <w:r w:rsidRPr="0043782C">
        <w:rPr>
          <w:color w:val="000000"/>
        </w:rPr>
        <w:t>C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6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 xml:space="preserve"> 3O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 xml:space="preserve"> 3CO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 xml:space="preserve"> 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</w:p>
    <w:p w:rsidR="004D3E76" w:rsidRPr="0043782C" w:rsidRDefault="004D3E76" w:rsidP="00B55AA5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  <w:szCs w:val="21"/>
        </w:rPr>
        <w:t>解析</w:t>
      </w:r>
      <w:r>
        <w:rPr>
          <w:rFonts w:hint="eastAsia"/>
          <w:bCs/>
          <w:color w:val="000000"/>
          <w:szCs w:val="21"/>
        </w:rPr>
        <w:t>：</w:t>
      </w:r>
    </w:p>
    <w:p w:rsidR="004D3E76" w:rsidRPr="0043782C" w:rsidRDefault="004D3E76" w:rsidP="00B55AA5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根据化学方程式的书写步骤，可用观察法进行配平</w:t>
      </w:r>
      <w:r>
        <w:rPr>
          <w:rFonts w:hint="eastAsia"/>
          <w:bCs/>
          <w:color w:val="000000"/>
        </w:rPr>
        <w:t>。</w:t>
      </w:r>
    </w:p>
    <w:p w:rsidR="004D3E76" w:rsidRPr="0019407F" w:rsidRDefault="004D3E76" w:rsidP="00B55AA5">
      <w:pPr>
        <w:spacing w:line="360" w:lineRule="auto"/>
      </w:pPr>
      <w:r w:rsidRPr="0043782C">
        <w:rPr>
          <w:rFonts w:hint="eastAsia"/>
          <w:color w:val="000000"/>
          <w:szCs w:val="21"/>
        </w:rPr>
        <w:t>答案：</w:t>
      </w:r>
      <w:r w:rsidRPr="0043782C">
        <w:rPr>
          <w:color w:val="000000"/>
          <w:szCs w:val="21"/>
        </w:rPr>
        <w:t>B</w:t>
      </w:r>
    </w:p>
    <w:p w:rsidR="004D3E76" w:rsidRPr="00B55AA5" w:rsidRDefault="004D3E76" w:rsidP="00B55AA5"/>
    <w:sectPr w:rsidR="004D3E76" w:rsidRPr="00B55AA5" w:rsidSect="00414B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E76" w:rsidRDefault="004D3E76" w:rsidP="0019407F">
      <w:pPr>
        <w:spacing w:line="240" w:lineRule="auto"/>
      </w:pPr>
      <w:r>
        <w:separator/>
      </w:r>
    </w:p>
  </w:endnote>
  <w:endnote w:type="continuationSeparator" w:id="1">
    <w:p w:rsidR="004D3E76" w:rsidRDefault="004D3E76" w:rsidP="00194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E76" w:rsidRDefault="004D3E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E76" w:rsidRDefault="004D3E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E76" w:rsidRDefault="004D3E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E76" w:rsidRDefault="004D3E76" w:rsidP="0019407F">
      <w:pPr>
        <w:spacing w:line="240" w:lineRule="auto"/>
      </w:pPr>
      <w:r>
        <w:separator/>
      </w:r>
    </w:p>
  </w:footnote>
  <w:footnote w:type="continuationSeparator" w:id="1">
    <w:p w:rsidR="004D3E76" w:rsidRDefault="004D3E76" w:rsidP="001940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E76" w:rsidRDefault="004D3E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E76" w:rsidRDefault="004D3E76" w:rsidP="00B55AA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E76" w:rsidRDefault="004D3E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407F"/>
    <w:rsid w:val="0019407F"/>
    <w:rsid w:val="001E07BB"/>
    <w:rsid w:val="00414BF6"/>
    <w:rsid w:val="0043782C"/>
    <w:rsid w:val="004D3E76"/>
    <w:rsid w:val="00B55AA5"/>
    <w:rsid w:val="00E20193"/>
    <w:rsid w:val="00F05901"/>
    <w:rsid w:val="00FC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7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9407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9407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9407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9407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38</Words>
  <Characters>221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2011-05-21T01:46:00Z</dcterms:created>
  <dcterms:modified xsi:type="dcterms:W3CDTF">2011-05-24T05:33:00Z</dcterms:modified>
</cp:coreProperties>
</file>