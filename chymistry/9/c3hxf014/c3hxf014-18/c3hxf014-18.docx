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D76" w:rsidRPr="0043782C" w:rsidRDefault="00EC6D76" w:rsidP="00FA3564">
      <w:pPr>
        <w:spacing w:line="360" w:lineRule="auto"/>
        <w:rPr>
          <w:bCs/>
          <w:color w:val="000000"/>
        </w:rPr>
      </w:pPr>
      <w:r w:rsidRPr="0043782C">
        <w:rPr>
          <w:rFonts w:hint="eastAsia"/>
          <w:bCs/>
          <w:color w:val="000000"/>
        </w:rPr>
        <w:t>成语“点石成金”的本意为古代方士的一种法术，即能使石头变成黄金，有的人说他能将石灰石变成黄金，用化学知识说明石灰石不能变成黄金的道理是（</w:t>
      </w:r>
      <w:r w:rsidRPr="0043782C">
        <w:rPr>
          <w:bCs/>
          <w:color w:val="000000"/>
        </w:rPr>
        <w:t xml:space="preserve">    </w:t>
      </w:r>
      <w:r w:rsidRPr="0043782C">
        <w:rPr>
          <w:rFonts w:hint="eastAsia"/>
          <w:bCs/>
          <w:color w:val="000000"/>
        </w:rPr>
        <w:t>）</w:t>
      </w:r>
    </w:p>
    <w:p w:rsidR="00EC6D76" w:rsidRPr="0043782C" w:rsidRDefault="00EC6D76" w:rsidP="00FA3564">
      <w:pPr>
        <w:spacing w:line="360" w:lineRule="auto"/>
        <w:rPr>
          <w:color w:val="000000"/>
        </w:rPr>
      </w:pPr>
      <w:r w:rsidRPr="0043782C">
        <w:rPr>
          <w:color w:val="000000"/>
        </w:rPr>
        <w:t xml:space="preserve">A. </w:t>
      </w:r>
      <w:r w:rsidRPr="0043782C">
        <w:rPr>
          <w:rFonts w:hint="eastAsia"/>
          <w:color w:val="000000"/>
        </w:rPr>
        <w:t>能量守恒定律</w:t>
      </w:r>
      <w:r w:rsidRPr="0043782C">
        <w:rPr>
          <w:color w:val="000000"/>
        </w:rPr>
        <w:t xml:space="preserve">       </w:t>
      </w:r>
    </w:p>
    <w:p w:rsidR="00EC6D76" w:rsidRPr="0043782C" w:rsidRDefault="00EC6D76" w:rsidP="00FA3564">
      <w:pPr>
        <w:spacing w:line="360" w:lineRule="auto"/>
        <w:rPr>
          <w:color w:val="000000"/>
        </w:rPr>
      </w:pPr>
      <w:r w:rsidRPr="0043782C">
        <w:rPr>
          <w:color w:val="000000"/>
        </w:rPr>
        <w:t xml:space="preserve">B. </w:t>
      </w:r>
      <w:r w:rsidRPr="0043782C">
        <w:rPr>
          <w:rFonts w:hint="eastAsia"/>
          <w:color w:val="000000"/>
        </w:rPr>
        <w:t>质量守恒定律</w:t>
      </w:r>
      <w:r w:rsidRPr="0043782C">
        <w:rPr>
          <w:color w:val="000000"/>
        </w:rPr>
        <w:t xml:space="preserve">        </w:t>
      </w:r>
    </w:p>
    <w:p w:rsidR="00EC6D76" w:rsidRPr="0043782C" w:rsidRDefault="00EC6D76" w:rsidP="00FA3564">
      <w:pPr>
        <w:spacing w:line="360" w:lineRule="auto"/>
        <w:rPr>
          <w:color w:val="000000"/>
        </w:rPr>
      </w:pPr>
      <w:r w:rsidRPr="0043782C">
        <w:rPr>
          <w:color w:val="000000"/>
        </w:rPr>
        <w:t xml:space="preserve">C. </w:t>
      </w:r>
      <w:r w:rsidRPr="0043782C">
        <w:rPr>
          <w:rFonts w:hint="eastAsia"/>
          <w:color w:val="000000"/>
        </w:rPr>
        <w:t>重量守恒定律</w:t>
      </w:r>
      <w:r w:rsidRPr="0043782C">
        <w:rPr>
          <w:color w:val="000000"/>
        </w:rPr>
        <w:t xml:space="preserve">        </w:t>
      </w:r>
    </w:p>
    <w:p w:rsidR="00EC6D76" w:rsidRPr="0043782C" w:rsidRDefault="00EC6D76" w:rsidP="00FA3564">
      <w:pPr>
        <w:spacing w:line="360" w:lineRule="auto"/>
        <w:rPr>
          <w:color w:val="000000"/>
        </w:rPr>
      </w:pPr>
      <w:r w:rsidRPr="0043782C">
        <w:rPr>
          <w:color w:val="000000"/>
        </w:rPr>
        <w:t xml:space="preserve">D. </w:t>
      </w:r>
      <w:r w:rsidRPr="0043782C">
        <w:rPr>
          <w:rFonts w:hint="eastAsia"/>
          <w:color w:val="000000"/>
        </w:rPr>
        <w:t>体积守恒定律</w:t>
      </w:r>
    </w:p>
    <w:p w:rsidR="00EC6D76" w:rsidRPr="0043782C" w:rsidRDefault="00EC6D76" w:rsidP="00FA3564">
      <w:pPr>
        <w:spacing w:line="360" w:lineRule="auto"/>
        <w:rPr>
          <w:bCs/>
          <w:color w:val="000000"/>
          <w:szCs w:val="21"/>
        </w:rPr>
      </w:pPr>
      <w:r w:rsidRPr="0043782C">
        <w:rPr>
          <w:rFonts w:hint="eastAsia"/>
          <w:bCs/>
          <w:color w:val="000000"/>
          <w:szCs w:val="21"/>
        </w:rPr>
        <w:t>解析：</w:t>
      </w:r>
    </w:p>
    <w:p w:rsidR="00EC6D76" w:rsidRPr="0043782C" w:rsidRDefault="00EC6D76" w:rsidP="00FA3564">
      <w:pPr>
        <w:spacing w:line="360" w:lineRule="auto"/>
        <w:rPr>
          <w:bCs/>
          <w:color w:val="000000"/>
        </w:rPr>
      </w:pPr>
      <w:r w:rsidRPr="0043782C">
        <w:rPr>
          <w:rFonts w:hint="eastAsia"/>
          <w:bCs/>
          <w:color w:val="000000"/>
        </w:rPr>
        <w:t>此题考查的是物质变化质量守恒的原因和物质不灭的道理。根据质量守恒定律可知，化学反应前后元素的种类是不变的，石灰石的主要成分为碳酸钙（</w:t>
      </w:r>
      <w:r w:rsidRPr="0043782C">
        <w:rPr>
          <w:bCs/>
          <w:color w:val="000000"/>
        </w:rPr>
        <w:t>CaCO</w:t>
      </w:r>
      <w:r w:rsidRPr="0043782C">
        <w:rPr>
          <w:bCs/>
          <w:color w:val="000000"/>
          <w:vertAlign w:val="subscript"/>
        </w:rPr>
        <w:t>3</w:t>
      </w:r>
      <w:r w:rsidRPr="0043782C">
        <w:rPr>
          <w:rFonts w:hint="eastAsia"/>
          <w:bCs/>
          <w:color w:val="000000"/>
        </w:rPr>
        <w:t>），其中只含钙、碳、氢、氧等四种元素，而黄金是由金元素组成的，可见石灰石是不可能变成黄金的。</w:t>
      </w:r>
    </w:p>
    <w:p w:rsidR="00EC6D76" w:rsidRPr="00FA3564" w:rsidRDefault="00EC6D76" w:rsidP="00FA3564">
      <w:pPr>
        <w:spacing w:line="360" w:lineRule="auto"/>
      </w:pPr>
      <w:r w:rsidRPr="0043782C">
        <w:rPr>
          <w:rFonts w:hint="eastAsia"/>
          <w:color w:val="000000"/>
        </w:rPr>
        <w:t>答案：</w:t>
      </w:r>
      <w:r w:rsidRPr="0043782C">
        <w:rPr>
          <w:color w:val="000000"/>
        </w:rPr>
        <w:t>B</w:t>
      </w:r>
    </w:p>
    <w:sectPr w:rsidR="00EC6D76" w:rsidRPr="00FA3564" w:rsidSect="006159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6D76" w:rsidRDefault="00EC6D76" w:rsidP="00FA3564">
      <w:pPr>
        <w:spacing w:line="240" w:lineRule="auto"/>
      </w:pPr>
      <w:r>
        <w:separator/>
      </w:r>
    </w:p>
  </w:endnote>
  <w:endnote w:type="continuationSeparator" w:id="1">
    <w:p w:rsidR="00EC6D76" w:rsidRDefault="00EC6D76" w:rsidP="00FA356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D76" w:rsidRDefault="00EC6D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D76" w:rsidRDefault="00EC6D7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D76" w:rsidRDefault="00EC6D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6D76" w:rsidRDefault="00EC6D76" w:rsidP="00FA3564">
      <w:pPr>
        <w:spacing w:line="240" w:lineRule="auto"/>
      </w:pPr>
      <w:r>
        <w:separator/>
      </w:r>
    </w:p>
  </w:footnote>
  <w:footnote w:type="continuationSeparator" w:id="1">
    <w:p w:rsidR="00EC6D76" w:rsidRDefault="00EC6D76" w:rsidP="00FA356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D76" w:rsidRDefault="00EC6D7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D76" w:rsidRDefault="00EC6D76" w:rsidP="001B440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6D76" w:rsidRDefault="00EC6D7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3564"/>
    <w:rsid w:val="001B440C"/>
    <w:rsid w:val="0043782C"/>
    <w:rsid w:val="00615973"/>
    <w:rsid w:val="00A00297"/>
    <w:rsid w:val="00EC6D76"/>
    <w:rsid w:val="00F7723D"/>
    <w:rsid w:val="00FA3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56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A356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A356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A356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A356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39</Words>
  <Characters>225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2011-05-21T02:24:00Z</dcterms:created>
  <dcterms:modified xsi:type="dcterms:W3CDTF">2011-05-24T05:46:00Z</dcterms:modified>
</cp:coreProperties>
</file>