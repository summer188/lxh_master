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63B" w:rsidRPr="0043782C" w:rsidRDefault="00AF263B" w:rsidP="00CD037C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某物质在氧气中燃烧后只生成水和二氧化碳，关于该物质的组成，下列说法中正确的是（</w:t>
      </w:r>
      <w:r w:rsidRPr="0043782C">
        <w:rPr>
          <w:color w:val="000000"/>
          <w:szCs w:val="21"/>
        </w:rPr>
        <w:t xml:space="preserve">    </w:t>
      </w:r>
      <w:r w:rsidRPr="0043782C">
        <w:rPr>
          <w:rFonts w:hint="eastAsia"/>
          <w:color w:val="000000"/>
          <w:szCs w:val="21"/>
        </w:rPr>
        <w:t>）</w:t>
      </w:r>
    </w:p>
    <w:p w:rsidR="00AF263B" w:rsidRPr="0043782C" w:rsidRDefault="00AF263B" w:rsidP="00CD037C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A. </w:t>
      </w:r>
      <w:r w:rsidRPr="0043782C">
        <w:rPr>
          <w:rFonts w:hint="eastAsia"/>
          <w:color w:val="000000"/>
          <w:szCs w:val="21"/>
        </w:rPr>
        <w:t>一定含有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三种元素</w:t>
      </w:r>
      <w:r w:rsidRPr="0043782C">
        <w:rPr>
          <w:color w:val="000000"/>
          <w:szCs w:val="21"/>
        </w:rPr>
        <w:t xml:space="preserve">    </w:t>
      </w:r>
    </w:p>
    <w:p w:rsidR="00AF263B" w:rsidRPr="0043782C" w:rsidRDefault="00AF263B" w:rsidP="00CD037C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B. </w:t>
      </w:r>
      <w:r w:rsidRPr="0043782C">
        <w:rPr>
          <w:rFonts w:hint="eastAsia"/>
          <w:color w:val="000000"/>
          <w:szCs w:val="21"/>
        </w:rPr>
        <w:t>一定含有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元素，不含</w:t>
      </w: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元素</w:t>
      </w:r>
    </w:p>
    <w:p w:rsidR="00AF263B" w:rsidRPr="0043782C" w:rsidRDefault="00AF263B" w:rsidP="00CD037C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C. </w:t>
      </w:r>
      <w:r w:rsidRPr="0043782C">
        <w:rPr>
          <w:rFonts w:hint="eastAsia"/>
          <w:color w:val="000000"/>
          <w:szCs w:val="21"/>
        </w:rPr>
        <w:t>一定含有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元素，可能含有</w:t>
      </w: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元素</w:t>
      </w:r>
    </w:p>
    <w:p w:rsidR="00AF263B" w:rsidRPr="0043782C" w:rsidRDefault="00AF263B" w:rsidP="00CD037C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D. </w:t>
      </w:r>
      <w:r w:rsidRPr="0043782C">
        <w:rPr>
          <w:rFonts w:hint="eastAsia"/>
          <w:color w:val="000000"/>
          <w:szCs w:val="21"/>
        </w:rPr>
        <w:t>可能含有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元素</w:t>
      </w:r>
    </w:p>
    <w:p w:rsidR="00AF263B" w:rsidRPr="0043782C" w:rsidRDefault="00AF263B" w:rsidP="00CD037C">
      <w:pPr>
        <w:snapToGrid w:val="0"/>
        <w:spacing w:line="360" w:lineRule="auto"/>
        <w:rPr>
          <w:bCs/>
          <w:color w:val="000000"/>
          <w:szCs w:val="21"/>
        </w:rPr>
      </w:pPr>
      <w:r w:rsidRPr="0043782C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AF263B" w:rsidRPr="0043782C" w:rsidRDefault="00AF263B" w:rsidP="00CD037C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从燃烧产物水和</w:t>
      </w:r>
      <w:r w:rsidRPr="0043782C">
        <w:rPr>
          <w:color w:val="000000"/>
          <w:szCs w:val="21"/>
        </w:rPr>
        <w:t>CO</w:t>
      </w:r>
      <w:r w:rsidRPr="0043782C">
        <w:rPr>
          <w:color w:val="000000"/>
          <w:szCs w:val="21"/>
          <w:vertAlign w:val="subscript"/>
        </w:rPr>
        <w:t>2</w:t>
      </w:r>
      <w:r w:rsidRPr="0043782C">
        <w:rPr>
          <w:rFonts w:hint="eastAsia"/>
          <w:color w:val="000000"/>
          <w:szCs w:val="21"/>
        </w:rPr>
        <w:t>的组成来看，共含有三种元素，即碳、氢、氧元素。根据质量守恒定律，化学反应前后元素的种类不会改变，可知反应物中必定也含有碳、氢、氧三种元素。由于可燃物是在氧气中燃烧的，即氧气中肯定含有氧元素，而且也只含氧元素，所以可燃物中就一定含有碳、氢元素，而是否含氧元素就不能确定了。</w:t>
      </w:r>
    </w:p>
    <w:p w:rsidR="00AF263B" w:rsidRPr="0043782C" w:rsidRDefault="00AF263B" w:rsidP="00CD037C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rFonts w:hint="eastAsia"/>
          <w:bCs/>
          <w:color w:val="000000"/>
          <w:szCs w:val="21"/>
        </w:rPr>
        <w:t>答案</w:t>
      </w:r>
      <w:r>
        <w:rPr>
          <w:rFonts w:hint="eastAsia"/>
          <w:bCs/>
          <w:color w:val="000000"/>
          <w:szCs w:val="21"/>
        </w:rPr>
        <w:t>：</w:t>
      </w:r>
      <w:r w:rsidRPr="0043782C">
        <w:rPr>
          <w:color w:val="000000"/>
          <w:szCs w:val="21"/>
        </w:rPr>
        <w:t>C</w:t>
      </w:r>
    </w:p>
    <w:p w:rsidR="00AF263B" w:rsidRPr="00CD037C" w:rsidRDefault="00AF263B" w:rsidP="00CD037C">
      <w:pPr>
        <w:spacing w:line="360" w:lineRule="auto"/>
      </w:pPr>
    </w:p>
    <w:sectPr w:rsidR="00AF263B" w:rsidRPr="00CD037C" w:rsidSect="00665E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63B" w:rsidRDefault="00AF263B" w:rsidP="00CD037C">
      <w:pPr>
        <w:spacing w:line="240" w:lineRule="auto"/>
      </w:pPr>
      <w:r>
        <w:separator/>
      </w:r>
    </w:p>
  </w:endnote>
  <w:endnote w:type="continuationSeparator" w:id="1">
    <w:p w:rsidR="00AF263B" w:rsidRDefault="00AF263B" w:rsidP="00CD0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3B" w:rsidRDefault="00AF26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3B" w:rsidRDefault="00AF26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3B" w:rsidRDefault="00AF26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63B" w:rsidRDefault="00AF263B" w:rsidP="00CD037C">
      <w:pPr>
        <w:spacing w:line="240" w:lineRule="auto"/>
      </w:pPr>
      <w:r>
        <w:separator/>
      </w:r>
    </w:p>
  </w:footnote>
  <w:footnote w:type="continuationSeparator" w:id="1">
    <w:p w:rsidR="00AF263B" w:rsidRDefault="00AF263B" w:rsidP="00CD03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3B" w:rsidRDefault="00AF26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3B" w:rsidRDefault="00AF263B" w:rsidP="0068430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3B" w:rsidRDefault="00AF26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037C"/>
    <w:rsid w:val="001E384E"/>
    <w:rsid w:val="0043782C"/>
    <w:rsid w:val="005A02E2"/>
    <w:rsid w:val="00665E33"/>
    <w:rsid w:val="00684308"/>
    <w:rsid w:val="00AF263B"/>
    <w:rsid w:val="00CD0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7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D037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D037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D037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D037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41</Words>
  <Characters>236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2011-05-20T01:52:00Z</dcterms:created>
  <dcterms:modified xsi:type="dcterms:W3CDTF">2011-05-24T04:10:00Z</dcterms:modified>
</cp:coreProperties>
</file>