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9C" w:rsidRPr="000A5014" w:rsidRDefault="0040379C" w:rsidP="00F472EB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下列著名诗句隐含化学变化的是（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40379C" w:rsidRPr="000A5014" w:rsidRDefault="0040379C" w:rsidP="00F472EB">
      <w:pPr>
        <w:spacing w:line="360" w:lineRule="auto"/>
        <w:rPr>
          <w:szCs w:val="21"/>
        </w:rPr>
      </w:pPr>
      <w:r w:rsidRPr="000A5014">
        <w:rPr>
          <w:szCs w:val="21"/>
        </w:rPr>
        <w:t xml:space="preserve">A. </w:t>
      </w:r>
      <w:r w:rsidRPr="000A5014">
        <w:rPr>
          <w:rFonts w:hAnsi="宋体" w:hint="eastAsia"/>
          <w:szCs w:val="21"/>
        </w:rPr>
        <w:t>白玉做床，金为马</w:t>
      </w:r>
      <w:r w:rsidRPr="000A5014">
        <w:rPr>
          <w:szCs w:val="21"/>
        </w:rPr>
        <w:t xml:space="preserve">           </w:t>
      </w:r>
    </w:p>
    <w:p w:rsidR="0040379C" w:rsidRPr="000A5014" w:rsidRDefault="0040379C" w:rsidP="00F472EB">
      <w:pPr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 w:rsidRPr="000A5014">
        <w:rPr>
          <w:rFonts w:hAnsi="宋体" w:hint="eastAsia"/>
          <w:szCs w:val="21"/>
        </w:rPr>
        <w:t>千里冰封，万里雪飘</w:t>
      </w:r>
      <w:r w:rsidRPr="000A5014">
        <w:rPr>
          <w:szCs w:val="21"/>
        </w:rPr>
        <w:t xml:space="preserve"> </w:t>
      </w:r>
    </w:p>
    <w:p w:rsidR="0040379C" w:rsidRPr="000A5014" w:rsidRDefault="0040379C" w:rsidP="00F472EB">
      <w:pPr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 w:rsidRPr="000A5014">
        <w:rPr>
          <w:rFonts w:hAnsi="宋体" w:hint="eastAsia"/>
          <w:szCs w:val="21"/>
        </w:rPr>
        <w:t>野火烧不尽，春风吹又生</w:t>
      </w:r>
      <w:r w:rsidRPr="000A5014">
        <w:rPr>
          <w:szCs w:val="21"/>
        </w:rPr>
        <w:t xml:space="preserve">     </w:t>
      </w:r>
    </w:p>
    <w:p w:rsidR="0040379C" w:rsidRDefault="0040379C" w:rsidP="00F472EB">
      <w:pPr>
        <w:spacing w:line="360" w:lineRule="auto"/>
        <w:rPr>
          <w:rFonts w:hAnsi="宋体"/>
          <w:szCs w:val="21"/>
        </w:rPr>
      </w:pPr>
      <w:r w:rsidRPr="000A5014">
        <w:rPr>
          <w:szCs w:val="21"/>
        </w:rPr>
        <w:t xml:space="preserve">D. </w:t>
      </w:r>
      <w:r w:rsidRPr="000A5014">
        <w:rPr>
          <w:rFonts w:hAnsi="宋体" w:hint="eastAsia"/>
          <w:szCs w:val="21"/>
        </w:rPr>
        <w:t>夜来风雨声</w:t>
      </w:r>
      <w:r w:rsidRPr="000A5014">
        <w:rPr>
          <w:szCs w:val="21"/>
        </w:rPr>
        <w:t xml:space="preserve"> </w:t>
      </w:r>
      <w:r w:rsidRPr="000A5014">
        <w:rPr>
          <w:rFonts w:hAnsi="宋体" w:hint="eastAsia"/>
          <w:szCs w:val="21"/>
        </w:rPr>
        <w:t>，花落知多少</w:t>
      </w:r>
    </w:p>
    <w:p w:rsidR="0040379C" w:rsidRPr="000A5014" w:rsidRDefault="0040379C" w:rsidP="00F472EB">
      <w:pPr>
        <w:spacing w:line="360" w:lineRule="auto"/>
      </w:pPr>
      <w:r w:rsidRPr="000A5014">
        <w:rPr>
          <w:rFonts w:hint="eastAsia"/>
        </w:rPr>
        <w:t>解析：</w:t>
      </w:r>
    </w:p>
    <w:p w:rsidR="0040379C" w:rsidRDefault="0040379C" w:rsidP="00F472EB">
      <w:pPr>
        <w:spacing w:line="360" w:lineRule="auto"/>
      </w:pPr>
      <w:r w:rsidRPr="000A5014">
        <w:rPr>
          <w:rFonts w:hint="eastAsia"/>
        </w:rPr>
        <w:t>有新物质生成的就是化学变化，所有的燃烧都是化学变化。</w:t>
      </w:r>
    </w:p>
    <w:p w:rsidR="0040379C" w:rsidRDefault="0040379C" w:rsidP="00F472EB">
      <w:pPr>
        <w:spacing w:line="360" w:lineRule="auto"/>
      </w:pPr>
      <w:r w:rsidRPr="000A5014">
        <w:rPr>
          <w:rFonts w:hint="eastAsia"/>
        </w:rPr>
        <w:t>答案：</w:t>
      </w:r>
      <w:r w:rsidRPr="000A5014">
        <w:t>C</w:t>
      </w:r>
    </w:p>
    <w:p w:rsidR="0040379C" w:rsidRPr="00F472EB" w:rsidRDefault="0040379C" w:rsidP="00F472EB"/>
    <w:sectPr w:rsidR="0040379C" w:rsidRPr="00F472EB" w:rsidSect="00E034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79C" w:rsidRDefault="0040379C" w:rsidP="00B87746">
      <w:pPr>
        <w:spacing w:line="240" w:lineRule="auto"/>
      </w:pPr>
      <w:r>
        <w:separator/>
      </w:r>
    </w:p>
  </w:endnote>
  <w:endnote w:type="continuationSeparator" w:id="1">
    <w:p w:rsidR="0040379C" w:rsidRDefault="0040379C" w:rsidP="00B87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9C" w:rsidRDefault="0040379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9C" w:rsidRDefault="004037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9C" w:rsidRDefault="004037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79C" w:rsidRDefault="0040379C" w:rsidP="00B87746">
      <w:pPr>
        <w:spacing w:line="240" w:lineRule="auto"/>
      </w:pPr>
      <w:r>
        <w:separator/>
      </w:r>
    </w:p>
  </w:footnote>
  <w:footnote w:type="continuationSeparator" w:id="1">
    <w:p w:rsidR="0040379C" w:rsidRDefault="0040379C" w:rsidP="00B877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9C" w:rsidRDefault="0040379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9C" w:rsidRDefault="0040379C" w:rsidP="00F472E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9C" w:rsidRDefault="0040379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7746"/>
    <w:rsid w:val="000A5014"/>
    <w:rsid w:val="0040379C"/>
    <w:rsid w:val="005342B0"/>
    <w:rsid w:val="008561F1"/>
    <w:rsid w:val="00B87746"/>
    <w:rsid w:val="00E0348D"/>
    <w:rsid w:val="00F4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74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8774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8774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8774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8774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B8774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19</Words>
  <Characters>112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2011-05-25T03:52:00Z</dcterms:created>
  <dcterms:modified xsi:type="dcterms:W3CDTF">2011-06-02T04:07:00Z</dcterms:modified>
</cp:coreProperties>
</file>