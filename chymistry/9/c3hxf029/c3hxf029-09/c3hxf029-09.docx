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8D7" w:rsidRPr="000A5014" w:rsidRDefault="001108D7" w:rsidP="00C55CE7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下列化学方程式书写正确的是（</w:t>
      </w:r>
      <w:r w:rsidRPr="000A5014">
        <w:rPr>
          <w:rFonts w:hAnsi="宋体"/>
          <w:szCs w:val="21"/>
        </w:rPr>
        <w:t xml:space="preserve">   </w:t>
      </w:r>
      <w:r w:rsidRPr="000A5014">
        <w:rPr>
          <w:szCs w:val="21"/>
        </w:rPr>
        <w:t xml:space="preserve"> </w:t>
      </w:r>
      <w:r w:rsidRPr="000A5014">
        <w:rPr>
          <w:rFonts w:hAnsi="宋体" w:hint="eastAsia"/>
          <w:szCs w:val="21"/>
        </w:rPr>
        <w:t>）</w:t>
      </w:r>
    </w:p>
    <w:p w:rsidR="001108D7" w:rsidRPr="000A5014" w:rsidRDefault="001108D7" w:rsidP="00C55CE7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>A</w:t>
      </w:r>
      <w:r w:rsidRPr="000A5014">
        <w:rPr>
          <w:rFonts w:hAnsi="宋体"/>
          <w:szCs w:val="21"/>
        </w:rPr>
        <w:t xml:space="preserve">. </w:t>
      </w:r>
      <w:r>
        <w:rPr>
          <w:szCs w:val="21"/>
        </w:rPr>
        <w:t>2Fe</w:t>
      </w:r>
      <w:r w:rsidRPr="000A5014">
        <w:rPr>
          <w:rFonts w:hint="eastAsia"/>
          <w:szCs w:val="21"/>
        </w:rPr>
        <w:t>＋</w:t>
      </w:r>
      <w:r>
        <w:rPr>
          <w:szCs w:val="21"/>
        </w:rPr>
        <w:t>6HCl</w:t>
      </w:r>
      <w:r w:rsidRPr="000A5014">
        <w:rPr>
          <w:rFonts w:hint="eastAsia"/>
          <w:szCs w:val="21"/>
        </w:rPr>
        <w:t>＝</w:t>
      </w:r>
      <w:r w:rsidRPr="000A5014">
        <w:rPr>
          <w:szCs w:val="21"/>
        </w:rPr>
        <w:t>2FeCl</w:t>
      </w:r>
      <w:r w:rsidRPr="000A5014">
        <w:rPr>
          <w:szCs w:val="21"/>
          <w:vertAlign w:val="subscript"/>
        </w:rPr>
        <w:t>3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3H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 xml:space="preserve">↑  </w:t>
      </w:r>
    </w:p>
    <w:p w:rsidR="001108D7" w:rsidRPr="000A5014" w:rsidRDefault="001108D7" w:rsidP="00C55CE7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>B</w:t>
      </w:r>
      <w:r w:rsidRPr="000A5014">
        <w:rPr>
          <w:rFonts w:hAnsi="宋体"/>
          <w:szCs w:val="21"/>
        </w:rPr>
        <w:t xml:space="preserve">. </w:t>
      </w:r>
      <w:r>
        <w:rPr>
          <w:szCs w:val="21"/>
        </w:rPr>
        <w:t>Cu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AgNO</w:t>
      </w:r>
      <w:r w:rsidRPr="000A5014">
        <w:rPr>
          <w:szCs w:val="21"/>
          <w:vertAlign w:val="subscript"/>
        </w:rPr>
        <w:t>3</w:t>
      </w:r>
      <w:r w:rsidRPr="000A5014">
        <w:rPr>
          <w:rFonts w:hint="eastAsia"/>
          <w:szCs w:val="21"/>
        </w:rPr>
        <w:t>＝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NO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Ag</w:t>
      </w:r>
    </w:p>
    <w:p w:rsidR="001108D7" w:rsidRPr="000A5014" w:rsidRDefault="001108D7" w:rsidP="00C55CE7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>C</w:t>
      </w:r>
      <w:r w:rsidRPr="000A5014">
        <w:rPr>
          <w:rFonts w:hAnsi="宋体"/>
          <w:szCs w:val="21"/>
        </w:rPr>
        <w:t xml:space="preserve">. </w:t>
      </w:r>
      <w:r w:rsidRPr="000A5014">
        <w:rPr>
          <w:szCs w:val="21"/>
        </w:rPr>
        <w:t>3H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Fe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>O</w:t>
      </w:r>
      <w:r w:rsidRPr="000A5014">
        <w:rPr>
          <w:szCs w:val="21"/>
          <w:vertAlign w:val="subscript"/>
        </w:rPr>
        <w:t xml:space="preserve">3 </w:t>
      </w:r>
      <w:r w:rsidRPr="000A5014">
        <w:rPr>
          <w:position w:val="-2"/>
          <w:szCs w:val="21"/>
          <w:vertAlign w:val="subscript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6" o:title=""/>
          </v:shape>
          <o:OLEObject Type="Embed" ProgID="Equation.3" ShapeID="_x0000_i1025" DrawAspect="Content" ObjectID="_1368512775" r:id="rId7"/>
        </w:object>
      </w:r>
      <w:r>
        <w:rPr>
          <w:szCs w:val="21"/>
        </w:rPr>
        <w:t>2Fe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3H</w:t>
      </w:r>
      <w:r w:rsidRPr="000A5014">
        <w:rPr>
          <w:szCs w:val="21"/>
          <w:vertAlign w:val="subscript"/>
        </w:rPr>
        <w:t>2</w:t>
      </w:r>
      <w:r w:rsidRPr="000A5014">
        <w:rPr>
          <w:szCs w:val="21"/>
        </w:rPr>
        <w:t xml:space="preserve">O  </w:t>
      </w:r>
    </w:p>
    <w:p w:rsidR="001108D7" w:rsidRPr="000A5014" w:rsidRDefault="001108D7" w:rsidP="00C55CE7">
      <w:pPr>
        <w:snapToGrid w:val="0"/>
        <w:spacing w:line="360" w:lineRule="auto"/>
        <w:rPr>
          <w:szCs w:val="21"/>
        </w:rPr>
      </w:pPr>
      <w:r w:rsidRPr="000A5014">
        <w:rPr>
          <w:szCs w:val="21"/>
        </w:rPr>
        <w:t>D</w:t>
      </w:r>
      <w:r w:rsidRPr="000A5014">
        <w:rPr>
          <w:rFonts w:hAnsi="宋体"/>
          <w:szCs w:val="21"/>
        </w:rPr>
        <w:t xml:space="preserve">. </w:t>
      </w:r>
      <w:r w:rsidRPr="000A5014">
        <w:rPr>
          <w:szCs w:val="21"/>
        </w:rPr>
        <w:t>CO</w:t>
      </w:r>
      <w:r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BaCl</w:t>
      </w:r>
      <w:r w:rsidRPr="000A5014">
        <w:rPr>
          <w:szCs w:val="21"/>
          <w:vertAlign w:val="subscript"/>
        </w:rPr>
        <w:t>2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H</w:t>
      </w:r>
      <w:r w:rsidRPr="000A5014">
        <w:rPr>
          <w:szCs w:val="21"/>
          <w:vertAlign w:val="subscript"/>
        </w:rPr>
        <w:t>2</w:t>
      </w:r>
      <w:r>
        <w:rPr>
          <w:szCs w:val="21"/>
        </w:rPr>
        <w:t>O</w:t>
      </w:r>
      <w:r w:rsidRPr="000A5014">
        <w:rPr>
          <w:rFonts w:hint="eastAsia"/>
          <w:szCs w:val="21"/>
        </w:rPr>
        <w:t>＝</w:t>
      </w:r>
      <w:r w:rsidRPr="000A5014">
        <w:rPr>
          <w:szCs w:val="21"/>
        </w:rPr>
        <w:t>BaCO</w:t>
      </w:r>
      <w:r w:rsidRPr="000A5014">
        <w:rPr>
          <w:szCs w:val="21"/>
          <w:vertAlign w:val="subscript"/>
        </w:rPr>
        <w:t>3</w:t>
      </w:r>
      <w:r w:rsidRPr="000A5014">
        <w:rPr>
          <w:szCs w:val="21"/>
        </w:rPr>
        <w:t>↓</w:t>
      </w:r>
      <w:r w:rsidRPr="000A5014">
        <w:rPr>
          <w:rFonts w:hint="eastAsia"/>
          <w:szCs w:val="21"/>
        </w:rPr>
        <w:t>＋</w:t>
      </w:r>
      <w:r w:rsidRPr="000A5014">
        <w:rPr>
          <w:szCs w:val="21"/>
        </w:rPr>
        <w:t>2HCl</w:t>
      </w:r>
    </w:p>
    <w:p w:rsidR="001108D7" w:rsidRPr="000A5014" w:rsidRDefault="001108D7" w:rsidP="00C55CE7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解析：</w:t>
      </w:r>
    </w:p>
    <w:p w:rsidR="001108D7" w:rsidRPr="000A5014" w:rsidRDefault="001108D7" w:rsidP="00C55CE7">
      <w:pPr>
        <w:snapToGrid w:val="0"/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书写化学方程式时，一定要遵循两个原则：以客观事实为基础和遵循质量守恒定律。在判断某一反应的化学方程式是否正确时，应重点检查以下环节：（</w:t>
      </w:r>
      <w:r w:rsidRPr="000A5014">
        <w:rPr>
          <w:szCs w:val="21"/>
        </w:rPr>
        <w:t>1</w:t>
      </w:r>
      <w:r w:rsidRPr="000A5014">
        <w:rPr>
          <w:rFonts w:hAnsi="宋体" w:hint="eastAsia"/>
          <w:szCs w:val="21"/>
        </w:rPr>
        <w:t>）反应物、生成物书写是否正确；（</w:t>
      </w:r>
      <w:r w:rsidRPr="000A5014">
        <w:rPr>
          <w:szCs w:val="21"/>
        </w:rPr>
        <w:t>2</w:t>
      </w:r>
      <w:r w:rsidRPr="000A5014">
        <w:rPr>
          <w:rFonts w:hAnsi="宋体" w:hint="eastAsia"/>
          <w:szCs w:val="21"/>
        </w:rPr>
        <w:t>）方程式是否配平；（</w:t>
      </w:r>
      <w:r w:rsidRPr="000A5014">
        <w:rPr>
          <w:szCs w:val="21"/>
        </w:rPr>
        <w:t>3</w:t>
      </w:r>
      <w:r w:rsidRPr="000A5014">
        <w:rPr>
          <w:rFonts w:hAnsi="宋体" w:hint="eastAsia"/>
          <w:szCs w:val="21"/>
        </w:rPr>
        <w:t>）反应条件是否正确；（</w:t>
      </w:r>
      <w:r w:rsidRPr="000A5014">
        <w:rPr>
          <w:szCs w:val="21"/>
        </w:rPr>
        <w:t>4</w:t>
      </w:r>
      <w:r w:rsidRPr="000A5014">
        <w:rPr>
          <w:rFonts w:hAnsi="宋体" w:hint="eastAsia"/>
          <w:szCs w:val="21"/>
        </w:rPr>
        <w:t>）气体和沉淀符号的使用是否正确；按照这一方法逐项认真分析，即可判断本题应该选</w:t>
      </w:r>
      <w:r w:rsidRPr="000A5014">
        <w:rPr>
          <w:szCs w:val="21"/>
        </w:rPr>
        <w:t>C</w:t>
      </w:r>
      <w:r w:rsidRPr="000A5014">
        <w:rPr>
          <w:rFonts w:hAnsi="宋体" w:hint="eastAsia"/>
          <w:szCs w:val="21"/>
        </w:rPr>
        <w:t>。</w:t>
      </w:r>
      <w:r w:rsidRPr="000A5014">
        <w:rPr>
          <w:szCs w:val="21"/>
        </w:rPr>
        <w:t>A</w:t>
      </w:r>
      <w:r w:rsidRPr="000A5014">
        <w:rPr>
          <w:rFonts w:hAnsi="宋体" w:hint="eastAsia"/>
          <w:szCs w:val="21"/>
        </w:rPr>
        <w:t>选项错在反应产物应是</w:t>
      </w:r>
      <w:r w:rsidRPr="000A5014">
        <w:rPr>
          <w:szCs w:val="21"/>
        </w:rPr>
        <w:t>FeCl</w:t>
      </w:r>
      <w:r w:rsidRPr="000A5014">
        <w:rPr>
          <w:szCs w:val="21"/>
          <w:vertAlign w:val="subscript"/>
        </w:rPr>
        <w:t>2</w:t>
      </w:r>
      <w:r w:rsidRPr="000A5014">
        <w:rPr>
          <w:rFonts w:hAnsi="宋体" w:hint="eastAsia"/>
          <w:szCs w:val="21"/>
        </w:rPr>
        <w:t>而不是</w:t>
      </w:r>
      <w:r w:rsidRPr="000A5014">
        <w:rPr>
          <w:szCs w:val="21"/>
        </w:rPr>
        <w:t>FeCl</w:t>
      </w:r>
      <w:r w:rsidRPr="000A5014">
        <w:rPr>
          <w:szCs w:val="21"/>
          <w:vertAlign w:val="subscript"/>
        </w:rPr>
        <w:t>3</w:t>
      </w:r>
      <w:r w:rsidRPr="000A5014">
        <w:rPr>
          <w:rFonts w:hAnsi="宋体" w:hint="eastAsia"/>
          <w:szCs w:val="21"/>
        </w:rPr>
        <w:t>；</w:t>
      </w:r>
      <w:r w:rsidRPr="000A5014">
        <w:rPr>
          <w:szCs w:val="21"/>
        </w:rPr>
        <w:t>B</w:t>
      </w:r>
      <w:r w:rsidRPr="000A5014">
        <w:rPr>
          <w:rFonts w:hAnsi="宋体" w:hint="eastAsia"/>
          <w:szCs w:val="21"/>
        </w:rPr>
        <w:t>选项错在没有配平方程式；</w:t>
      </w:r>
      <w:r w:rsidRPr="000A5014">
        <w:rPr>
          <w:szCs w:val="21"/>
        </w:rPr>
        <w:t>D</w:t>
      </w:r>
      <w:r w:rsidRPr="000A5014">
        <w:rPr>
          <w:rFonts w:hAnsi="宋体" w:hint="eastAsia"/>
          <w:szCs w:val="21"/>
        </w:rPr>
        <w:t>选项错在该反应根本无法发生。</w:t>
      </w:r>
    </w:p>
    <w:p w:rsidR="001108D7" w:rsidRPr="000A5014" w:rsidRDefault="001108D7" w:rsidP="00C55CE7">
      <w:pPr>
        <w:snapToGrid w:val="0"/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答案：</w:t>
      </w:r>
      <w:r w:rsidRPr="000A5014">
        <w:rPr>
          <w:szCs w:val="21"/>
        </w:rPr>
        <w:t>C</w:t>
      </w:r>
    </w:p>
    <w:p w:rsidR="001108D7" w:rsidRPr="00C55CE7" w:rsidRDefault="001108D7" w:rsidP="00C55CE7">
      <w:pPr>
        <w:spacing w:line="360" w:lineRule="auto"/>
      </w:pPr>
    </w:p>
    <w:sectPr w:rsidR="001108D7" w:rsidRPr="00C55CE7" w:rsidSect="005217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8D7" w:rsidRDefault="001108D7" w:rsidP="00C55CE7">
      <w:pPr>
        <w:spacing w:line="240" w:lineRule="auto"/>
      </w:pPr>
      <w:r>
        <w:separator/>
      </w:r>
    </w:p>
  </w:endnote>
  <w:endnote w:type="continuationSeparator" w:id="1">
    <w:p w:rsidR="001108D7" w:rsidRDefault="001108D7" w:rsidP="00C55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D7" w:rsidRDefault="001108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D7" w:rsidRDefault="001108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D7" w:rsidRDefault="001108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8D7" w:rsidRDefault="001108D7" w:rsidP="00C55CE7">
      <w:pPr>
        <w:spacing w:line="240" w:lineRule="auto"/>
      </w:pPr>
      <w:r>
        <w:separator/>
      </w:r>
    </w:p>
  </w:footnote>
  <w:footnote w:type="continuationSeparator" w:id="1">
    <w:p w:rsidR="001108D7" w:rsidRDefault="001108D7" w:rsidP="00C55C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D7" w:rsidRDefault="001108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D7" w:rsidRPr="00A46F43" w:rsidRDefault="001108D7" w:rsidP="00A46F43"/>
  <w:p w:rsidR="001108D7" w:rsidRPr="00A46F43" w:rsidRDefault="001108D7" w:rsidP="00A46F4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D7" w:rsidRDefault="001108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5CE7"/>
    <w:rsid w:val="000A5014"/>
    <w:rsid w:val="001108D7"/>
    <w:rsid w:val="005217F9"/>
    <w:rsid w:val="007D608D"/>
    <w:rsid w:val="00A42C44"/>
    <w:rsid w:val="00A46F43"/>
    <w:rsid w:val="00C5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E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55CE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5CE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55CE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5CE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55CE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52</Words>
  <Characters>303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2011-05-25T03:12:00Z</dcterms:created>
  <dcterms:modified xsi:type="dcterms:W3CDTF">2011-06-02T01:40:00Z</dcterms:modified>
</cp:coreProperties>
</file>