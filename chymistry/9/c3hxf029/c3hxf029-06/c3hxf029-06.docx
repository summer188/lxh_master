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FAE" w:rsidRPr="000A5014" w:rsidRDefault="00356FAE" w:rsidP="00626CDA">
      <w:pPr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调查统计表明</w:t>
      </w:r>
      <w:r w:rsidRPr="000A5014">
        <w:rPr>
          <w:rFonts w:hAnsi="宋体" w:hint="eastAsia"/>
          <w:szCs w:val="21"/>
          <w:lang w:val="pl-PL"/>
        </w:rPr>
        <w:t>，</w:t>
      </w:r>
      <w:r w:rsidRPr="000A5014">
        <w:rPr>
          <w:rFonts w:hAnsi="宋体" w:hint="eastAsia"/>
          <w:szCs w:val="21"/>
        </w:rPr>
        <w:t>火灾伤亡事故很多是由于缺乏自救常识造成的</w:t>
      </w:r>
      <w:r w:rsidRPr="000A5014">
        <w:rPr>
          <w:rFonts w:hAnsi="宋体" w:hint="eastAsia"/>
          <w:szCs w:val="21"/>
          <w:lang w:val="pl-PL"/>
        </w:rPr>
        <w:t>；</w:t>
      </w:r>
      <w:r w:rsidRPr="000A5014">
        <w:rPr>
          <w:rFonts w:hAnsi="宋体" w:hint="eastAsia"/>
          <w:szCs w:val="21"/>
        </w:rPr>
        <w:t>缺氧窒息是致人死亡的首要原因。下列自救中，不合理的是（</w:t>
      </w:r>
      <w:r w:rsidRPr="000A5014">
        <w:rPr>
          <w:rFonts w:hAnsi="宋体"/>
          <w:szCs w:val="21"/>
        </w:rPr>
        <w:t xml:space="preserve">    </w:t>
      </w:r>
      <w:r w:rsidRPr="000A5014">
        <w:rPr>
          <w:rFonts w:hAnsi="宋体" w:hint="eastAsia"/>
          <w:szCs w:val="21"/>
        </w:rPr>
        <w:t>）</w:t>
      </w:r>
    </w:p>
    <w:p w:rsidR="00356FAE" w:rsidRPr="000A5014" w:rsidRDefault="00356FAE" w:rsidP="00626CDA">
      <w:pPr>
        <w:spacing w:line="360" w:lineRule="auto"/>
        <w:rPr>
          <w:szCs w:val="21"/>
        </w:rPr>
      </w:pPr>
      <w:r w:rsidRPr="000A5014">
        <w:rPr>
          <w:rFonts w:hAnsi="宋体"/>
          <w:szCs w:val="21"/>
        </w:rPr>
        <w:t xml:space="preserve">A. </w:t>
      </w:r>
      <w:r>
        <w:rPr>
          <w:rFonts w:hAnsi="宋体" w:hint="eastAsia"/>
          <w:szCs w:val="21"/>
        </w:rPr>
        <w:t>遇到意外情况，可用掌握的知识进行有效处置，同时拨打电话求救</w:t>
      </w:r>
    </w:p>
    <w:p w:rsidR="00356FAE" w:rsidRPr="000A5014" w:rsidRDefault="00356FAE" w:rsidP="00626CDA">
      <w:pPr>
        <w:spacing w:line="360" w:lineRule="auto"/>
        <w:rPr>
          <w:szCs w:val="21"/>
        </w:rPr>
      </w:pPr>
      <w:r w:rsidRPr="000A5014">
        <w:rPr>
          <w:rFonts w:hAnsi="宋体"/>
          <w:szCs w:val="21"/>
        </w:rPr>
        <w:t xml:space="preserve">B. </w:t>
      </w:r>
      <w:r>
        <w:rPr>
          <w:rFonts w:hAnsi="宋体" w:hint="eastAsia"/>
          <w:szCs w:val="21"/>
        </w:rPr>
        <w:t>室内起火，不要急于打开门窗</w:t>
      </w:r>
    </w:p>
    <w:p w:rsidR="00356FAE" w:rsidRPr="000A5014" w:rsidRDefault="00356FAE" w:rsidP="00626CDA">
      <w:pPr>
        <w:spacing w:line="360" w:lineRule="auto"/>
        <w:rPr>
          <w:szCs w:val="21"/>
        </w:rPr>
      </w:pPr>
      <w:r w:rsidRPr="000A5014">
        <w:rPr>
          <w:rFonts w:hAnsi="宋体"/>
          <w:szCs w:val="21"/>
        </w:rPr>
        <w:t xml:space="preserve">C. </w:t>
      </w:r>
      <w:r>
        <w:rPr>
          <w:rFonts w:hAnsi="宋体" w:hint="eastAsia"/>
          <w:szCs w:val="21"/>
        </w:rPr>
        <w:t>所在处烟雾较浓时，应用湿毛巾捂住鼻子，并尽量贴近地面逃离</w:t>
      </w:r>
    </w:p>
    <w:p w:rsidR="00356FAE" w:rsidRDefault="00356FAE" w:rsidP="00626CDA">
      <w:pPr>
        <w:spacing w:line="360" w:lineRule="auto"/>
        <w:rPr>
          <w:rFonts w:hAnsi="宋体"/>
          <w:szCs w:val="21"/>
        </w:rPr>
      </w:pPr>
      <w:r w:rsidRPr="000A5014">
        <w:rPr>
          <w:rFonts w:hAnsi="宋体"/>
          <w:szCs w:val="21"/>
        </w:rPr>
        <w:t xml:space="preserve">D. </w:t>
      </w:r>
      <w:r>
        <w:rPr>
          <w:rFonts w:hAnsi="宋体" w:hint="eastAsia"/>
          <w:szCs w:val="21"/>
        </w:rPr>
        <w:t>在山林中遇火时，向顺风方向奔跑，脱离火灾区</w:t>
      </w:r>
    </w:p>
    <w:p w:rsidR="00356FAE" w:rsidRPr="000A5014" w:rsidRDefault="00356FAE" w:rsidP="00626CDA">
      <w:pPr>
        <w:spacing w:line="360" w:lineRule="auto"/>
        <w:rPr>
          <w:rFonts w:hAnsi="宋体"/>
          <w:szCs w:val="21"/>
        </w:rPr>
      </w:pPr>
      <w:r w:rsidRPr="000A5014">
        <w:rPr>
          <w:rFonts w:hAnsi="宋体" w:hint="eastAsia"/>
          <w:szCs w:val="21"/>
        </w:rPr>
        <w:t>解析</w:t>
      </w:r>
      <w:r>
        <w:rPr>
          <w:rFonts w:hAnsi="宋体" w:hint="eastAsia"/>
          <w:szCs w:val="21"/>
        </w:rPr>
        <w:t>：</w:t>
      </w:r>
    </w:p>
    <w:p w:rsidR="00356FAE" w:rsidRPr="000A5014" w:rsidRDefault="00356FAE" w:rsidP="00626CDA">
      <w:pPr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发生火灾时我们首先是要保全生命，因此求救和逃生或灭火是有效的办法。但是在山林大火中顺着风势跑则是顺着风助火势的方向跑</w:t>
      </w:r>
      <w:r w:rsidRPr="000A5014">
        <w:rPr>
          <w:rFonts w:hint="eastAsia"/>
          <w:szCs w:val="21"/>
        </w:rPr>
        <w:t>，</w:t>
      </w:r>
      <w:r w:rsidRPr="000A5014">
        <w:rPr>
          <w:rFonts w:hAnsi="宋体" w:hint="eastAsia"/>
          <w:szCs w:val="21"/>
        </w:rPr>
        <w:t>可能会导致相关人员无法逃离火场。</w:t>
      </w:r>
      <w:r w:rsidRPr="000A5014">
        <w:rPr>
          <w:szCs w:val="21"/>
        </w:rPr>
        <w:t>D</w:t>
      </w:r>
      <w:r>
        <w:rPr>
          <w:rFonts w:hint="eastAsia"/>
          <w:szCs w:val="21"/>
        </w:rPr>
        <w:t>选项</w:t>
      </w:r>
      <w:r w:rsidRPr="000A5014">
        <w:rPr>
          <w:rFonts w:hAnsi="宋体" w:hint="eastAsia"/>
          <w:szCs w:val="21"/>
        </w:rPr>
        <w:t>不合理。</w:t>
      </w:r>
    </w:p>
    <w:p w:rsidR="00356FAE" w:rsidRPr="000A5014" w:rsidRDefault="00356FAE" w:rsidP="00626CDA">
      <w:pPr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答案</w:t>
      </w:r>
      <w:r>
        <w:rPr>
          <w:rFonts w:hAnsi="宋体" w:hint="eastAsia"/>
          <w:szCs w:val="21"/>
        </w:rPr>
        <w:t>：</w:t>
      </w:r>
      <w:r w:rsidRPr="000A5014">
        <w:rPr>
          <w:szCs w:val="21"/>
        </w:rPr>
        <w:t>D</w:t>
      </w:r>
    </w:p>
    <w:p w:rsidR="00356FAE" w:rsidRDefault="00356FAE" w:rsidP="00626CDA">
      <w:pPr>
        <w:spacing w:line="360" w:lineRule="auto"/>
      </w:pPr>
    </w:p>
    <w:p w:rsidR="00356FAE" w:rsidRPr="00626CDA" w:rsidRDefault="00356FAE" w:rsidP="00626CDA"/>
    <w:sectPr w:rsidR="00356FAE" w:rsidRPr="00626CDA" w:rsidSect="004A61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FAE" w:rsidRDefault="00356FAE" w:rsidP="003A2578">
      <w:pPr>
        <w:spacing w:line="240" w:lineRule="auto"/>
      </w:pPr>
      <w:r>
        <w:separator/>
      </w:r>
    </w:p>
  </w:endnote>
  <w:endnote w:type="continuationSeparator" w:id="1">
    <w:p w:rsidR="00356FAE" w:rsidRDefault="00356FAE" w:rsidP="003A2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FAE" w:rsidRDefault="00356F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FAE" w:rsidRDefault="00356F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FAE" w:rsidRDefault="00356F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FAE" w:rsidRDefault="00356FAE" w:rsidP="003A2578">
      <w:pPr>
        <w:spacing w:line="240" w:lineRule="auto"/>
      </w:pPr>
      <w:r>
        <w:separator/>
      </w:r>
    </w:p>
  </w:footnote>
  <w:footnote w:type="continuationSeparator" w:id="1">
    <w:p w:rsidR="00356FAE" w:rsidRDefault="00356FAE" w:rsidP="003A257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FAE" w:rsidRDefault="00356F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FAE" w:rsidRDefault="00356FAE" w:rsidP="00626CD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FAE" w:rsidRDefault="00356F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2578"/>
    <w:rsid w:val="000A5014"/>
    <w:rsid w:val="00356FAE"/>
    <w:rsid w:val="003A2578"/>
    <w:rsid w:val="004A6156"/>
    <w:rsid w:val="00626CDA"/>
    <w:rsid w:val="006A57C1"/>
    <w:rsid w:val="007C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57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A257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A257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A257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A257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A257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39</Words>
  <Characters>223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2011-05-25T03:02:00Z</dcterms:created>
  <dcterms:modified xsi:type="dcterms:W3CDTF">2011-06-02T01:32:00Z</dcterms:modified>
</cp:coreProperties>
</file>