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1EF" w:rsidRPr="000A5014" w:rsidRDefault="009811EF" w:rsidP="00217FCC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某一反应的产物中有单质和化合物，则该反应（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9811EF" w:rsidRPr="000A5014" w:rsidRDefault="009811EF" w:rsidP="00217FCC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A. </w:t>
      </w:r>
      <w:r w:rsidRPr="000A5014">
        <w:rPr>
          <w:rFonts w:hAnsi="宋体" w:hint="eastAsia"/>
          <w:szCs w:val="21"/>
        </w:rPr>
        <w:t>一定是复分解反应</w:t>
      </w:r>
      <w:r w:rsidRPr="000A5014">
        <w:rPr>
          <w:szCs w:val="21"/>
        </w:rPr>
        <w:t xml:space="preserve">       </w:t>
      </w:r>
      <w:r w:rsidRPr="000A5014">
        <w:rPr>
          <w:szCs w:val="21"/>
        </w:rPr>
        <w:tab/>
      </w:r>
    </w:p>
    <w:p w:rsidR="009811EF" w:rsidRPr="000A5014" w:rsidRDefault="009811EF" w:rsidP="00217FCC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B. </w:t>
      </w:r>
      <w:r w:rsidRPr="000A5014">
        <w:rPr>
          <w:rFonts w:hAnsi="宋体" w:hint="eastAsia"/>
          <w:szCs w:val="21"/>
        </w:rPr>
        <w:t>不可能是分解反应</w:t>
      </w:r>
    </w:p>
    <w:p w:rsidR="009811EF" w:rsidRPr="000A5014" w:rsidRDefault="009811EF" w:rsidP="00217FCC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C. </w:t>
      </w:r>
      <w:r w:rsidRPr="000A5014">
        <w:rPr>
          <w:rFonts w:hAnsi="宋体" w:hint="eastAsia"/>
          <w:szCs w:val="21"/>
        </w:rPr>
        <w:t>一定是置换反应</w:t>
      </w:r>
      <w:r w:rsidRPr="000A5014">
        <w:rPr>
          <w:szCs w:val="21"/>
        </w:rPr>
        <w:t xml:space="preserve">          </w:t>
      </w:r>
      <w:r w:rsidRPr="000A5014">
        <w:rPr>
          <w:szCs w:val="21"/>
        </w:rPr>
        <w:tab/>
      </w:r>
    </w:p>
    <w:p w:rsidR="009811EF" w:rsidRPr="000A5014" w:rsidRDefault="009811EF" w:rsidP="00217FCC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 xml:space="preserve">D. </w:t>
      </w:r>
      <w:r w:rsidRPr="000A5014">
        <w:rPr>
          <w:rFonts w:hAnsi="宋体" w:hint="eastAsia"/>
          <w:szCs w:val="21"/>
        </w:rPr>
        <w:t>不可能是化合反应</w:t>
      </w:r>
    </w:p>
    <w:p w:rsidR="009811EF" w:rsidRPr="000A5014" w:rsidRDefault="009811EF" w:rsidP="00217FCC">
      <w:pPr>
        <w:spacing w:line="360" w:lineRule="auto"/>
      </w:pPr>
      <w:r w:rsidRPr="000A5014">
        <w:rPr>
          <w:rFonts w:hint="eastAsia"/>
        </w:rPr>
        <w:t>解析：</w:t>
      </w:r>
    </w:p>
    <w:p w:rsidR="009811EF" w:rsidRPr="000A5014" w:rsidRDefault="009811EF" w:rsidP="00217FCC">
      <w:pPr>
        <w:spacing w:line="360" w:lineRule="auto"/>
      </w:pPr>
      <w:r w:rsidRPr="000A5014">
        <w:rPr>
          <w:rFonts w:hint="eastAsia"/>
        </w:rPr>
        <w:t>复分解反应的产物是两种化合物，置换反应的产物是一种单质和一种化合物，分解反应可能是一种单质和一种化合物，如过氧化氢分解生成水和氧气。化合反应产物只能有一种物质。</w:t>
      </w:r>
    </w:p>
    <w:p w:rsidR="009811EF" w:rsidRPr="00217FCC" w:rsidRDefault="009811EF" w:rsidP="00217FCC">
      <w:pPr>
        <w:spacing w:line="360" w:lineRule="auto"/>
      </w:pPr>
      <w:r w:rsidRPr="000A5014">
        <w:rPr>
          <w:rFonts w:hint="eastAsia"/>
        </w:rPr>
        <w:t>答案：</w:t>
      </w:r>
      <w:r w:rsidRPr="000A5014">
        <w:t>D</w:t>
      </w:r>
    </w:p>
    <w:sectPr w:rsidR="009811EF" w:rsidRPr="00217FCC" w:rsidSect="00B05B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1EF" w:rsidRDefault="009811EF" w:rsidP="00217FCC">
      <w:pPr>
        <w:spacing w:line="240" w:lineRule="auto"/>
      </w:pPr>
      <w:r>
        <w:separator/>
      </w:r>
    </w:p>
  </w:endnote>
  <w:endnote w:type="continuationSeparator" w:id="1">
    <w:p w:rsidR="009811EF" w:rsidRDefault="009811EF" w:rsidP="00217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1EF" w:rsidRDefault="009811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1EF" w:rsidRDefault="009811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1EF" w:rsidRDefault="009811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1EF" w:rsidRDefault="009811EF" w:rsidP="00217FCC">
      <w:pPr>
        <w:spacing w:line="240" w:lineRule="auto"/>
      </w:pPr>
      <w:r>
        <w:separator/>
      </w:r>
    </w:p>
  </w:footnote>
  <w:footnote w:type="continuationSeparator" w:id="1">
    <w:p w:rsidR="009811EF" w:rsidRDefault="009811EF" w:rsidP="00217F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1EF" w:rsidRDefault="009811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1EF" w:rsidRDefault="009811EF" w:rsidP="00DA5A4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1EF" w:rsidRDefault="009811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7FCC"/>
    <w:rsid w:val="000A5014"/>
    <w:rsid w:val="00217FCC"/>
    <w:rsid w:val="00410DB1"/>
    <w:rsid w:val="008176D7"/>
    <w:rsid w:val="009811EF"/>
    <w:rsid w:val="00B05B68"/>
    <w:rsid w:val="00DA5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FC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17FC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17FC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17FC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17FC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17FC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27</Words>
  <Characters>156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2011-05-25T03:52:00Z</dcterms:created>
  <dcterms:modified xsi:type="dcterms:W3CDTF">2011-06-02T04:07:00Z</dcterms:modified>
</cp:coreProperties>
</file>