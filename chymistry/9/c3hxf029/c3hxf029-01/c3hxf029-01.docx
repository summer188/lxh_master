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E7" w:rsidRPr="000A5014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下列变化属于化学变化的是（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EF3BE7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北方频繁出现的沙尘暴天气</w:t>
      </w:r>
      <w:r w:rsidRPr="000A5014">
        <w:rPr>
          <w:szCs w:val="21"/>
        </w:rPr>
        <w:t xml:space="preserve">    </w:t>
      </w:r>
    </w:p>
    <w:p w:rsidR="00EF3BE7" w:rsidRPr="000A5014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燃烧煤最终形成酸雨的过程</w:t>
      </w:r>
    </w:p>
    <w:p w:rsidR="00EF3BE7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温室气体使地球气温上升的过程</w:t>
      </w:r>
      <w:r w:rsidRPr="000A5014">
        <w:rPr>
          <w:szCs w:val="21"/>
        </w:rPr>
        <w:t xml:space="preserve">  </w:t>
      </w:r>
    </w:p>
    <w:p w:rsidR="00EF3BE7" w:rsidRPr="000A5014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夏秋之交天空突然降冰雹的过程</w:t>
      </w:r>
    </w:p>
    <w:p w:rsidR="00EF3BE7" w:rsidRPr="000A5014" w:rsidRDefault="00EF3BE7" w:rsidP="00BC75BC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EF3BE7" w:rsidRPr="000A5014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上述现象中只有</w:t>
      </w:r>
      <w:r w:rsidRPr="000A5014">
        <w:rPr>
          <w:szCs w:val="21"/>
        </w:rPr>
        <w:t>B</w:t>
      </w:r>
      <w:r>
        <w:rPr>
          <w:rFonts w:hint="eastAsia"/>
          <w:szCs w:val="21"/>
        </w:rPr>
        <w:t>选</w:t>
      </w:r>
      <w:r w:rsidRPr="000A5014">
        <w:rPr>
          <w:rFonts w:hAnsi="宋体" w:hint="eastAsia"/>
          <w:szCs w:val="21"/>
        </w:rPr>
        <w:t>项有新物质生成，属于化学变化，而其它现象都是物质形状状态的变化，没有新物质生成，属于物理变化，故答案选</w:t>
      </w:r>
      <w:r w:rsidRPr="000A5014">
        <w:rPr>
          <w:szCs w:val="21"/>
        </w:rPr>
        <w:t>B</w:t>
      </w:r>
      <w:r w:rsidRPr="000A5014">
        <w:rPr>
          <w:rFonts w:hAnsi="宋体" w:hint="eastAsia"/>
          <w:szCs w:val="21"/>
        </w:rPr>
        <w:t>。</w:t>
      </w:r>
    </w:p>
    <w:p w:rsidR="00EF3BE7" w:rsidRPr="000A5014" w:rsidRDefault="00EF3BE7" w:rsidP="00BC75BC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B</w:t>
      </w:r>
    </w:p>
    <w:p w:rsidR="00EF3BE7" w:rsidRPr="00BC75BC" w:rsidRDefault="00EF3BE7" w:rsidP="00BC75BC">
      <w:pPr>
        <w:spacing w:line="360" w:lineRule="auto"/>
      </w:pPr>
    </w:p>
    <w:sectPr w:rsidR="00EF3BE7" w:rsidRPr="00BC75BC" w:rsidSect="003123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BE7" w:rsidRDefault="00EF3BE7" w:rsidP="00BC75BC">
      <w:pPr>
        <w:spacing w:line="240" w:lineRule="auto"/>
      </w:pPr>
      <w:r>
        <w:separator/>
      </w:r>
    </w:p>
  </w:endnote>
  <w:endnote w:type="continuationSeparator" w:id="1">
    <w:p w:rsidR="00EF3BE7" w:rsidRDefault="00EF3BE7" w:rsidP="00BC7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BE7" w:rsidRDefault="00EF3BE7" w:rsidP="00BC75BC">
      <w:pPr>
        <w:spacing w:line="240" w:lineRule="auto"/>
      </w:pPr>
      <w:r>
        <w:separator/>
      </w:r>
    </w:p>
  </w:footnote>
  <w:footnote w:type="continuationSeparator" w:id="1">
    <w:p w:rsidR="00EF3BE7" w:rsidRDefault="00EF3BE7" w:rsidP="00BC75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 w:rsidP="006D719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E7" w:rsidRDefault="00EF3B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75BC"/>
    <w:rsid w:val="000A5014"/>
    <w:rsid w:val="00312339"/>
    <w:rsid w:val="005368E1"/>
    <w:rsid w:val="006D7198"/>
    <w:rsid w:val="00775983"/>
    <w:rsid w:val="00BC75BC"/>
    <w:rsid w:val="00EF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B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75B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75B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75B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75B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C75B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2011-05-25T02:43:00Z</dcterms:created>
  <dcterms:modified xsi:type="dcterms:W3CDTF">2011-06-02T01:20:00Z</dcterms:modified>
</cp:coreProperties>
</file>