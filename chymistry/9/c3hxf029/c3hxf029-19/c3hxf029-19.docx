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35C" w:rsidRPr="000A5014" w:rsidRDefault="0047235C" w:rsidP="00F809B7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某化学兴趣小组为测定</w:t>
      </w:r>
      <w:r w:rsidRPr="000A5014">
        <w:rPr>
          <w:szCs w:val="21"/>
        </w:rPr>
        <w:t>Fe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Cu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Ag</w:t>
      </w:r>
      <w:r w:rsidRPr="000A5014">
        <w:rPr>
          <w:rFonts w:hAnsi="宋体" w:hint="eastAsia"/>
          <w:szCs w:val="21"/>
        </w:rPr>
        <w:t>三种金属的活动性顺序设计了四种方案，每种方案使用试剂如下，其中你认为不可行的是（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47235C" w:rsidRPr="000A5014" w:rsidRDefault="0047235C" w:rsidP="00F809B7">
      <w:pPr>
        <w:spacing w:line="360" w:lineRule="auto"/>
        <w:rPr>
          <w:szCs w:val="21"/>
        </w:rPr>
      </w:pPr>
      <w:r w:rsidRPr="000A5014">
        <w:rPr>
          <w:szCs w:val="21"/>
        </w:rPr>
        <w:t>A. Cu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Ag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FeSO</w:t>
      </w:r>
      <w:r w:rsidRPr="000A5014">
        <w:rPr>
          <w:szCs w:val="21"/>
          <w:vertAlign w:val="subscript"/>
        </w:rPr>
        <w:t>4</w:t>
      </w:r>
      <w:r w:rsidRPr="000A5014">
        <w:rPr>
          <w:rFonts w:hAnsi="宋体" w:hint="eastAsia"/>
          <w:szCs w:val="21"/>
        </w:rPr>
        <w:t>溶液</w:t>
      </w:r>
      <w:r w:rsidRPr="000A5014">
        <w:rPr>
          <w:szCs w:val="21"/>
        </w:rPr>
        <w:t xml:space="preserve">       </w:t>
      </w:r>
      <w:r w:rsidRPr="000A5014">
        <w:rPr>
          <w:szCs w:val="21"/>
        </w:rPr>
        <w:tab/>
      </w:r>
    </w:p>
    <w:p w:rsidR="0047235C" w:rsidRPr="000A5014" w:rsidRDefault="0047235C" w:rsidP="00F809B7">
      <w:pPr>
        <w:spacing w:line="360" w:lineRule="auto"/>
        <w:rPr>
          <w:szCs w:val="21"/>
        </w:rPr>
      </w:pPr>
      <w:r w:rsidRPr="000A5014">
        <w:rPr>
          <w:szCs w:val="21"/>
        </w:rPr>
        <w:t>B. Fe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Ag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CuSO</w:t>
      </w:r>
      <w:r w:rsidRPr="000A5014">
        <w:rPr>
          <w:szCs w:val="21"/>
          <w:vertAlign w:val="subscript"/>
        </w:rPr>
        <w:t>4</w:t>
      </w:r>
      <w:r w:rsidRPr="000A5014">
        <w:rPr>
          <w:rFonts w:hAnsi="宋体" w:hint="eastAsia"/>
          <w:szCs w:val="21"/>
        </w:rPr>
        <w:t>溶液</w:t>
      </w:r>
    </w:p>
    <w:p w:rsidR="0047235C" w:rsidRPr="000A5014" w:rsidRDefault="0047235C" w:rsidP="00F809B7">
      <w:pPr>
        <w:spacing w:line="360" w:lineRule="auto"/>
        <w:rPr>
          <w:szCs w:val="21"/>
        </w:rPr>
      </w:pPr>
      <w:r w:rsidRPr="000A5014">
        <w:rPr>
          <w:szCs w:val="21"/>
        </w:rPr>
        <w:t>C. Fe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Cu</w:t>
      </w:r>
      <w:r w:rsidRPr="000A5014">
        <w:rPr>
          <w:rFonts w:hAnsi="宋体" w:hint="eastAsia"/>
          <w:szCs w:val="21"/>
        </w:rPr>
        <w:t>、稀盐酸、</w:t>
      </w:r>
      <w:r w:rsidRPr="000A5014">
        <w:rPr>
          <w:szCs w:val="21"/>
        </w:rPr>
        <w:t>AgNO</w:t>
      </w:r>
      <w:r w:rsidRPr="000A5014">
        <w:rPr>
          <w:szCs w:val="21"/>
          <w:vertAlign w:val="subscript"/>
        </w:rPr>
        <w:t>3</w:t>
      </w:r>
      <w:r w:rsidRPr="000A5014">
        <w:rPr>
          <w:rFonts w:hAnsi="宋体" w:hint="eastAsia"/>
          <w:szCs w:val="21"/>
        </w:rPr>
        <w:t>溶液</w:t>
      </w:r>
      <w:r w:rsidRPr="000A5014">
        <w:rPr>
          <w:szCs w:val="21"/>
        </w:rPr>
        <w:t xml:space="preserve">  </w:t>
      </w:r>
    </w:p>
    <w:p w:rsidR="0047235C" w:rsidRPr="000A5014" w:rsidRDefault="0047235C" w:rsidP="00F809B7">
      <w:pPr>
        <w:spacing w:line="360" w:lineRule="auto"/>
        <w:rPr>
          <w:szCs w:val="21"/>
        </w:rPr>
      </w:pPr>
      <w:r w:rsidRPr="000A5014">
        <w:rPr>
          <w:szCs w:val="21"/>
        </w:rPr>
        <w:t>D. Cu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FeSO</w:t>
      </w:r>
      <w:r w:rsidRPr="000A5014">
        <w:rPr>
          <w:szCs w:val="21"/>
          <w:vertAlign w:val="subscript"/>
        </w:rPr>
        <w:t>4</w:t>
      </w:r>
      <w:r w:rsidRPr="000A5014">
        <w:rPr>
          <w:rFonts w:hAnsi="宋体" w:hint="eastAsia"/>
          <w:szCs w:val="21"/>
        </w:rPr>
        <w:t>溶液、</w:t>
      </w:r>
      <w:r w:rsidRPr="000A5014">
        <w:rPr>
          <w:szCs w:val="21"/>
        </w:rPr>
        <w:t>AgNO</w:t>
      </w:r>
      <w:r w:rsidRPr="000A5014">
        <w:rPr>
          <w:szCs w:val="21"/>
          <w:vertAlign w:val="subscript"/>
        </w:rPr>
        <w:t>3</w:t>
      </w:r>
      <w:r w:rsidRPr="000A5014">
        <w:rPr>
          <w:rFonts w:hAnsi="宋体" w:hint="eastAsia"/>
          <w:szCs w:val="21"/>
        </w:rPr>
        <w:t>溶液</w:t>
      </w:r>
    </w:p>
    <w:p w:rsidR="0047235C" w:rsidRPr="000A5014" w:rsidRDefault="0047235C" w:rsidP="00F809B7">
      <w:pPr>
        <w:spacing w:line="360" w:lineRule="auto"/>
      </w:pPr>
      <w:r w:rsidRPr="000A5014">
        <w:rPr>
          <w:rFonts w:hint="eastAsia"/>
        </w:rPr>
        <w:t>解析：</w:t>
      </w:r>
    </w:p>
    <w:p w:rsidR="0047235C" w:rsidRPr="000A5014" w:rsidRDefault="0047235C" w:rsidP="00F809B7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比较三种金属活动性的</w:t>
      </w:r>
      <w:r w:rsidRPr="000A5014">
        <w:rPr>
          <w:rFonts w:hAnsi="宋体" w:hint="eastAsia"/>
          <w:szCs w:val="21"/>
          <w:em w:val="dot"/>
        </w:rPr>
        <w:t>最佳</w:t>
      </w:r>
      <w:r w:rsidRPr="000A5014">
        <w:rPr>
          <w:rFonts w:hAnsi="宋体" w:hint="eastAsia"/>
          <w:szCs w:val="21"/>
        </w:rPr>
        <w:t>方案：</w:t>
      </w:r>
    </w:p>
    <w:p w:rsidR="0047235C" w:rsidRPr="000A5014" w:rsidRDefault="0047235C" w:rsidP="00F809B7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把三种金属按照金属活动性顺序由强到弱排列</w:t>
      </w:r>
    </w:p>
    <w:p w:rsidR="0047235C" w:rsidRPr="000A5014" w:rsidRDefault="0047235C" w:rsidP="00F809B7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选取①</w:t>
      </w:r>
      <w:r w:rsidRPr="000A5014">
        <w:rPr>
          <w:szCs w:val="21"/>
        </w:rPr>
        <w:t xml:space="preserve"> </w:t>
      </w:r>
      <w:r w:rsidRPr="000A5014">
        <w:rPr>
          <w:rFonts w:hAnsi="宋体" w:hint="eastAsia"/>
          <w:szCs w:val="21"/>
        </w:rPr>
        <w:t>中间金属，两边金属的盐溶液</w:t>
      </w:r>
      <w:r w:rsidRPr="000A5014">
        <w:rPr>
          <w:szCs w:val="21"/>
        </w:rPr>
        <w:t xml:space="preserve">  </w:t>
      </w:r>
      <w:r w:rsidRPr="000A5014">
        <w:rPr>
          <w:rFonts w:hAnsi="宋体" w:hint="eastAsia"/>
          <w:szCs w:val="21"/>
        </w:rPr>
        <w:t>或</w:t>
      </w:r>
      <w:r w:rsidRPr="000A5014">
        <w:rPr>
          <w:szCs w:val="21"/>
        </w:rPr>
        <w:t xml:space="preserve">  </w:t>
      </w:r>
      <w:r w:rsidRPr="000A5014">
        <w:rPr>
          <w:rFonts w:hAnsi="宋体" w:hint="eastAsia"/>
          <w:szCs w:val="21"/>
        </w:rPr>
        <w:t>②两边金属，中间金属的盐溶液</w:t>
      </w:r>
      <w:r w:rsidRPr="000A5014">
        <w:rPr>
          <w:szCs w:val="21"/>
        </w:rPr>
        <w:t xml:space="preserve">  </w:t>
      </w:r>
      <w:r w:rsidRPr="000A5014">
        <w:rPr>
          <w:rFonts w:hAnsi="宋体" w:hint="eastAsia"/>
          <w:szCs w:val="21"/>
        </w:rPr>
        <w:t>进行实验。</w:t>
      </w:r>
    </w:p>
    <w:p w:rsidR="0047235C" w:rsidRPr="000A5014" w:rsidRDefault="0047235C" w:rsidP="00F809B7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此外还可利用金属与酸反应的剧烈程度及能否与酸反应来判断。</w:t>
      </w:r>
    </w:p>
    <w:p w:rsidR="0047235C" w:rsidRDefault="0047235C" w:rsidP="00F809B7">
      <w:pPr>
        <w:spacing w:line="360" w:lineRule="auto"/>
      </w:pPr>
      <w:r w:rsidRPr="000A5014">
        <w:rPr>
          <w:rFonts w:hint="eastAsia"/>
        </w:rPr>
        <w:t>铜和银都不和硫酸亚铁反应，故无法判断三种金属的活动性顺序。</w:t>
      </w:r>
    </w:p>
    <w:p w:rsidR="0047235C" w:rsidRPr="00070D99" w:rsidRDefault="0047235C" w:rsidP="00F809B7">
      <w:pPr>
        <w:spacing w:line="360" w:lineRule="auto"/>
      </w:pPr>
      <w:r w:rsidRPr="000A5014">
        <w:rPr>
          <w:rFonts w:hint="eastAsia"/>
        </w:rPr>
        <w:t>答案：</w:t>
      </w:r>
      <w:r w:rsidRPr="000A5014">
        <w:t>A</w:t>
      </w:r>
    </w:p>
    <w:p w:rsidR="0047235C" w:rsidRPr="00F809B7" w:rsidRDefault="0047235C" w:rsidP="00F809B7"/>
    <w:sectPr w:rsidR="0047235C" w:rsidRPr="00F809B7" w:rsidSect="008A3C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35C" w:rsidRDefault="0047235C" w:rsidP="00070D99">
      <w:pPr>
        <w:spacing w:line="240" w:lineRule="auto"/>
      </w:pPr>
      <w:r>
        <w:separator/>
      </w:r>
    </w:p>
  </w:endnote>
  <w:endnote w:type="continuationSeparator" w:id="1">
    <w:p w:rsidR="0047235C" w:rsidRDefault="0047235C" w:rsidP="00070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5C" w:rsidRDefault="004723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5C" w:rsidRDefault="004723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5C" w:rsidRDefault="004723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35C" w:rsidRDefault="0047235C" w:rsidP="00070D99">
      <w:pPr>
        <w:spacing w:line="240" w:lineRule="auto"/>
      </w:pPr>
      <w:r>
        <w:separator/>
      </w:r>
    </w:p>
  </w:footnote>
  <w:footnote w:type="continuationSeparator" w:id="1">
    <w:p w:rsidR="0047235C" w:rsidRDefault="0047235C" w:rsidP="00070D9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5C" w:rsidRDefault="004723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5C" w:rsidRDefault="0047235C" w:rsidP="00F809B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35C" w:rsidRDefault="004723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0D99"/>
    <w:rsid w:val="00070D99"/>
    <w:rsid w:val="000A5014"/>
    <w:rsid w:val="0047235C"/>
    <w:rsid w:val="008A3CEE"/>
    <w:rsid w:val="00BF1DE2"/>
    <w:rsid w:val="00E44B13"/>
    <w:rsid w:val="00F80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D9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70D9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70D9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70D9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70D9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70D9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44</Words>
  <Characters>257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2011-05-25T03:57:00Z</dcterms:created>
  <dcterms:modified xsi:type="dcterms:W3CDTF">2011-06-02T04:10:00Z</dcterms:modified>
</cp:coreProperties>
</file>