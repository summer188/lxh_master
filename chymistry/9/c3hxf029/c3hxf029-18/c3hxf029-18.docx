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9F" w:rsidRPr="000A5014" w:rsidRDefault="00CA089F" w:rsidP="004912C7">
      <w:pPr>
        <w:spacing w:line="360" w:lineRule="auto"/>
        <w:rPr>
          <w:szCs w:val="21"/>
        </w:rPr>
      </w:pP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三种金属，把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投入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溶液中，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表面有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析出，得到的</w:t>
      </w:r>
      <w:r>
        <w:rPr>
          <w:szCs w:val="21"/>
        </w:rPr>
        <w:t>Y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溶液的质量比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的质量</w:t>
      </w:r>
      <w:r w:rsidRPr="000A5014">
        <w:rPr>
          <w:rFonts w:hAnsi="宋体" w:hint="eastAsia"/>
          <w:szCs w:val="21"/>
        </w:rPr>
        <w:t>增加了；把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投入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溶液中，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析出后，溶液的质量减少。下列判断错误的是（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CA089F" w:rsidRPr="000A5014" w:rsidRDefault="00CA089F" w:rsidP="004912C7">
      <w:pPr>
        <w:spacing w:line="360" w:lineRule="auto"/>
        <w:rPr>
          <w:szCs w:val="21"/>
        </w:rPr>
      </w:pPr>
      <w:r w:rsidRPr="000A5014">
        <w:rPr>
          <w:rFonts w:hAnsi="宋体"/>
          <w:szCs w:val="21"/>
        </w:rPr>
        <w:t xml:space="preserve">A. </w:t>
      </w:r>
      <w:r w:rsidRPr="000A5014">
        <w:rPr>
          <w:rFonts w:hAnsi="宋体" w:hint="eastAsia"/>
          <w:szCs w:val="21"/>
        </w:rPr>
        <w:t>相对原子质量可能是：</w:t>
      </w:r>
      <w:r w:rsidRPr="000A5014">
        <w:rPr>
          <w:szCs w:val="21"/>
        </w:rPr>
        <w:t>Z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>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>X</w:t>
      </w:r>
    </w:p>
    <w:p w:rsidR="00CA089F" w:rsidRPr="000A5014" w:rsidRDefault="00CA089F" w:rsidP="004912C7">
      <w:pPr>
        <w:spacing w:line="360" w:lineRule="auto"/>
        <w:rPr>
          <w:szCs w:val="21"/>
        </w:rPr>
      </w:pPr>
      <w:r w:rsidRPr="000A5014">
        <w:rPr>
          <w:szCs w:val="21"/>
        </w:rPr>
        <w:t>B. X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可能依次是汞、锌、铜</w:t>
      </w:r>
    </w:p>
    <w:p w:rsidR="00CA089F" w:rsidRPr="000A5014" w:rsidRDefault="00CA089F" w:rsidP="004912C7">
      <w:pPr>
        <w:spacing w:line="360" w:lineRule="auto"/>
        <w:rPr>
          <w:szCs w:val="21"/>
        </w:rPr>
      </w:pPr>
      <w:r w:rsidRPr="000A5014">
        <w:rPr>
          <w:rFonts w:hAnsi="宋体"/>
          <w:szCs w:val="21"/>
        </w:rPr>
        <w:t xml:space="preserve">C. </w:t>
      </w:r>
      <w:r w:rsidRPr="000A5014">
        <w:rPr>
          <w:rFonts w:hAnsi="宋体" w:hint="eastAsia"/>
          <w:szCs w:val="21"/>
        </w:rPr>
        <w:t>金属活动性顺序：</w:t>
      </w:r>
      <w:r w:rsidRPr="000A5014">
        <w:rPr>
          <w:szCs w:val="21"/>
        </w:rPr>
        <w:t>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>X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>Z</w:t>
      </w:r>
    </w:p>
    <w:p w:rsidR="00CA089F" w:rsidRPr="000A5014" w:rsidRDefault="00CA089F" w:rsidP="004912C7">
      <w:pPr>
        <w:spacing w:line="360" w:lineRule="auto"/>
        <w:rPr>
          <w:szCs w:val="21"/>
        </w:rPr>
      </w:pPr>
      <w:r w:rsidRPr="000A5014">
        <w:rPr>
          <w:szCs w:val="21"/>
        </w:rPr>
        <w:t>D. X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可能依次是铜、锌、汞</w:t>
      </w:r>
    </w:p>
    <w:p w:rsidR="00CA089F" w:rsidRPr="000A5014" w:rsidRDefault="00CA089F" w:rsidP="004912C7">
      <w:pPr>
        <w:spacing w:line="360" w:lineRule="auto"/>
      </w:pPr>
      <w:r w:rsidRPr="000A5014">
        <w:rPr>
          <w:rFonts w:hint="eastAsia"/>
        </w:rPr>
        <w:t>解析：</w:t>
      </w:r>
    </w:p>
    <w:p w:rsidR="00CA089F" w:rsidRDefault="00CA089F" w:rsidP="004912C7">
      <w:pPr>
        <w:spacing w:line="360" w:lineRule="auto"/>
        <w:rPr>
          <w:szCs w:val="21"/>
        </w:rPr>
      </w:pPr>
      <w:r w:rsidRPr="000A5014">
        <w:rPr>
          <w:rFonts w:hint="eastAsia"/>
        </w:rPr>
        <w:t>活泼金属置换不活泼金属，因此，可得金属的活动性顺序：</w:t>
      </w:r>
      <w:r w:rsidRPr="000A5014">
        <w:t>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>X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 xml:space="preserve">Z </w:t>
      </w:r>
      <w:r w:rsidRPr="000A5014">
        <w:rPr>
          <w:rFonts w:hint="eastAsia"/>
          <w:szCs w:val="21"/>
        </w:rPr>
        <w:t>。由溶液的质量关系，可得相对原子质量的关系：</w:t>
      </w:r>
      <w:r w:rsidRPr="000A5014">
        <w:t>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>X</w:t>
      </w:r>
      <w:r w:rsidRPr="000A5014">
        <w:rPr>
          <w:rFonts w:hint="eastAsia"/>
          <w:szCs w:val="21"/>
        </w:rPr>
        <w:t>，</w:t>
      </w:r>
      <w:r w:rsidRPr="000A5014">
        <w:rPr>
          <w:szCs w:val="21"/>
        </w:rPr>
        <w:t>Z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</w:rPr>
        <w:t xml:space="preserve">X </w:t>
      </w:r>
      <w:r w:rsidRPr="000A5014">
        <w:rPr>
          <w:rFonts w:hint="eastAsia"/>
          <w:szCs w:val="21"/>
        </w:rPr>
        <w:t>。</w:t>
      </w:r>
    </w:p>
    <w:p w:rsidR="00CA089F" w:rsidRPr="004912C7" w:rsidRDefault="00CA089F" w:rsidP="004912C7">
      <w:r w:rsidRPr="000A5014">
        <w:rPr>
          <w:rFonts w:hint="eastAsia"/>
        </w:rPr>
        <w:t>答案：</w:t>
      </w:r>
      <w:r w:rsidRPr="000A5014">
        <w:t>B</w:t>
      </w:r>
    </w:p>
    <w:sectPr w:rsidR="00CA089F" w:rsidRPr="004912C7" w:rsidSect="00384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89F" w:rsidRDefault="00CA089F" w:rsidP="00E80871">
      <w:pPr>
        <w:spacing w:line="240" w:lineRule="auto"/>
      </w:pPr>
      <w:r>
        <w:separator/>
      </w:r>
    </w:p>
  </w:endnote>
  <w:endnote w:type="continuationSeparator" w:id="1">
    <w:p w:rsidR="00CA089F" w:rsidRDefault="00CA089F" w:rsidP="00E80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89F" w:rsidRDefault="00CA08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89F" w:rsidRDefault="00CA08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89F" w:rsidRDefault="00CA08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89F" w:rsidRDefault="00CA089F" w:rsidP="00E80871">
      <w:pPr>
        <w:spacing w:line="240" w:lineRule="auto"/>
      </w:pPr>
      <w:r>
        <w:separator/>
      </w:r>
    </w:p>
  </w:footnote>
  <w:footnote w:type="continuationSeparator" w:id="1">
    <w:p w:rsidR="00CA089F" w:rsidRDefault="00CA089F" w:rsidP="00E808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89F" w:rsidRDefault="00CA08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89F" w:rsidRDefault="00CA089F" w:rsidP="002214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89F" w:rsidRDefault="00CA08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871"/>
    <w:rsid w:val="000527C1"/>
    <w:rsid w:val="000A5014"/>
    <w:rsid w:val="00221442"/>
    <w:rsid w:val="00384523"/>
    <w:rsid w:val="004912C7"/>
    <w:rsid w:val="00997750"/>
    <w:rsid w:val="00CA089F"/>
    <w:rsid w:val="00CA4A58"/>
    <w:rsid w:val="00CE7E6B"/>
    <w:rsid w:val="00E80871"/>
    <w:rsid w:val="00EA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7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087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7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087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087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8087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37</Words>
  <Characters>216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2011-05-25T03:56:00Z</dcterms:created>
  <dcterms:modified xsi:type="dcterms:W3CDTF">2011-07-21T05:53:00Z</dcterms:modified>
</cp:coreProperties>
</file>