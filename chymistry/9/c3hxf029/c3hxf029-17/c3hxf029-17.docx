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CE" w:rsidRPr="000A5014" w:rsidRDefault="001A27CE" w:rsidP="00C01C12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Z</w:t>
      </w:r>
      <w:r w:rsidRPr="000A5014">
        <w:rPr>
          <w:rFonts w:hAnsi="宋体" w:hint="eastAsia"/>
          <w:szCs w:val="21"/>
        </w:rPr>
        <w:t>三种金属中，只有</w:t>
      </w:r>
      <w:r w:rsidRPr="000A5014">
        <w:rPr>
          <w:szCs w:val="21"/>
        </w:rPr>
        <w:t>Z</w:t>
      </w:r>
      <w:r w:rsidRPr="000A5014">
        <w:rPr>
          <w:rFonts w:hAnsi="宋体" w:hint="eastAsia"/>
          <w:szCs w:val="21"/>
        </w:rPr>
        <w:t>能与稀硫酸反应，当把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放入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的盐溶液中时，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表面有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析出，则</w:t>
      </w:r>
      <w:r w:rsidRPr="000A5014">
        <w:rPr>
          <w:szCs w:val="21"/>
        </w:rPr>
        <w:t>X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Y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Z</w:t>
      </w:r>
      <w:r w:rsidRPr="000A5014">
        <w:rPr>
          <w:rFonts w:hAnsi="宋体" w:hint="eastAsia"/>
          <w:szCs w:val="21"/>
        </w:rPr>
        <w:t>三种金属的活动性顺序为（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1A27CE" w:rsidRDefault="001A27CE" w:rsidP="00C01C12">
      <w:pPr>
        <w:snapToGrid w:val="0"/>
        <w:spacing w:line="360" w:lineRule="auto"/>
        <w:rPr>
          <w:szCs w:val="21"/>
          <w:lang w:val="es-ES"/>
        </w:rPr>
      </w:pPr>
      <w:r w:rsidRPr="000A5014">
        <w:rPr>
          <w:szCs w:val="21"/>
          <w:lang w:val="es-ES"/>
        </w:rPr>
        <w:t xml:space="preserve">A. </w:t>
      </w:r>
      <w:r w:rsidRPr="00A03CCC">
        <w:rPr>
          <w:szCs w:val="21"/>
          <w:lang w:val="es-ES"/>
        </w:rPr>
        <w:t>X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  <w:lang w:val="es-ES"/>
        </w:rPr>
        <w:t>Y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  <w:lang w:val="es-ES"/>
        </w:rPr>
        <w:t xml:space="preserve">Z     </w:t>
      </w:r>
    </w:p>
    <w:p w:rsidR="001A27CE" w:rsidRPr="000A5014" w:rsidRDefault="001A27CE" w:rsidP="00C01C12">
      <w:pPr>
        <w:snapToGrid w:val="0"/>
        <w:spacing w:line="360" w:lineRule="auto"/>
        <w:rPr>
          <w:szCs w:val="21"/>
          <w:lang w:val="es-ES"/>
        </w:rPr>
      </w:pPr>
      <w:r w:rsidRPr="000A5014">
        <w:rPr>
          <w:szCs w:val="21"/>
          <w:lang w:val="es-ES"/>
        </w:rPr>
        <w:t>B. Z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  <w:lang w:val="es-ES"/>
        </w:rPr>
        <w:t>X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  <w:lang w:val="es-ES"/>
        </w:rPr>
        <w:t xml:space="preserve">Y     </w:t>
      </w:r>
    </w:p>
    <w:p w:rsidR="001A27CE" w:rsidRDefault="001A27CE" w:rsidP="00C01C12">
      <w:pPr>
        <w:snapToGrid w:val="0"/>
        <w:spacing w:line="360" w:lineRule="auto"/>
        <w:rPr>
          <w:szCs w:val="21"/>
          <w:lang w:val="es-ES"/>
        </w:rPr>
      </w:pPr>
      <w:r w:rsidRPr="000A5014">
        <w:rPr>
          <w:szCs w:val="21"/>
          <w:lang w:val="es-ES"/>
        </w:rPr>
        <w:t>C. Y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  <w:lang w:val="es-ES"/>
        </w:rPr>
        <w:t>Z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  <w:lang w:val="es-ES"/>
        </w:rPr>
        <w:t xml:space="preserve">X     </w:t>
      </w:r>
    </w:p>
    <w:p w:rsidR="001A27CE" w:rsidRPr="000A5014" w:rsidRDefault="001A27CE" w:rsidP="00C01C12">
      <w:pPr>
        <w:snapToGrid w:val="0"/>
        <w:spacing w:line="360" w:lineRule="auto"/>
        <w:rPr>
          <w:szCs w:val="21"/>
          <w:lang w:val="es-ES"/>
        </w:rPr>
      </w:pPr>
      <w:r w:rsidRPr="000A5014">
        <w:rPr>
          <w:szCs w:val="21"/>
          <w:lang w:val="es-ES"/>
        </w:rPr>
        <w:t>D. Z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  <w:lang w:val="es-ES"/>
        </w:rPr>
        <w:t>Y</w:t>
      </w:r>
      <w:r>
        <w:rPr>
          <w:rFonts w:ascii="宋体" w:hAnsi="宋体" w:hint="eastAsia"/>
          <w:szCs w:val="21"/>
          <w:lang w:val="es-ES"/>
        </w:rPr>
        <w:t>＞</w:t>
      </w:r>
      <w:r w:rsidRPr="000A5014">
        <w:rPr>
          <w:szCs w:val="21"/>
          <w:lang w:val="es-ES"/>
        </w:rPr>
        <w:t>X</w:t>
      </w:r>
    </w:p>
    <w:p w:rsidR="001A27CE" w:rsidRPr="000A5014" w:rsidRDefault="001A27CE" w:rsidP="00C01C12">
      <w:pPr>
        <w:spacing w:line="360" w:lineRule="auto"/>
      </w:pPr>
      <w:r w:rsidRPr="000A5014">
        <w:rPr>
          <w:rFonts w:hint="eastAsia"/>
        </w:rPr>
        <w:t>解析：</w:t>
      </w:r>
    </w:p>
    <w:p w:rsidR="001A27CE" w:rsidRDefault="001A27CE" w:rsidP="00C01C12">
      <w:pPr>
        <w:spacing w:line="360" w:lineRule="auto"/>
      </w:pPr>
      <w:r w:rsidRPr="000A5014">
        <w:rPr>
          <w:rFonts w:hint="eastAsia"/>
        </w:rPr>
        <w:t>此题考查金属活动性顺序表的应用。只有</w:t>
      </w:r>
      <w:r w:rsidRPr="000A5014">
        <w:t xml:space="preserve">Z </w:t>
      </w:r>
      <w:r w:rsidRPr="000A5014">
        <w:rPr>
          <w:rFonts w:hint="eastAsia"/>
        </w:rPr>
        <w:t>能置换酸中氢，说明只有</w:t>
      </w:r>
      <w:r w:rsidRPr="000A5014">
        <w:t>Z</w:t>
      </w:r>
      <w:r w:rsidRPr="000A5014">
        <w:rPr>
          <w:rFonts w:hint="eastAsia"/>
        </w:rPr>
        <w:t>排在</w:t>
      </w:r>
      <w:r w:rsidRPr="000A5014">
        <w:t>H</w:t>
      </w:r>
      <w:r w:rsidRPr="000A5014">
        <w:rPr>
          <w:rFonts w:hint="eastAsia"/>
        </w:rPr>
        <w:t>的前面，</w:t>
      </w:r>
      <w:r w:rsidRPr="000A5014">
        <w:t>Y</w:t>
      </w:r>
      <w:r w:rsidRPr="000A5014">
        <w:rPr>
          <w:rFonts w:hint="eastAsia"/>
        </w:rPr>
        <w:t>能将</w:t>
      </w:r>
      <w:r w:rsidRPr="000A5014">
        <w:t>X</w:t>
      </w:r>
      <w:r w:rsidRPr="000A5014">
        <w:rPr>
          <w:rFonts w:hint="eastAsia"/>
        </w:rPr>
        <w:t>置换出来，说明</w:t>
      </w:r>
      <w:r w:rsidRPr="000A5014">
        <w:t>Y</w:t>
      </w:r>
      <w:r w:rsidRPr="000A5014">
        <w:rPr>
          <w:rFonts w:hint="eastAsia"/>
        </w:rPr>
        <w:t>比</w:t>
      </w:r>
      <w:r w:rsidRPr="000A5014">
        <w:t>Z</w:t>
      </w:r>
      <w:r w:rsidRPr="000A5014">
        <w:rPr>
          <w:rFonts w:hint="eastAsia"/>
        </w:rPr>
        <w:t>活泼。</w:t>
      </w:r>
    </w:p>
    <w:p w:rsidR="001A27CE" w:rsidRPr="00C01C12" w:rsidRDefault="001A27CE" w:rsidP="00C01C12">
      <w:pPr>
        <w:spacing w:line="360" w:lineRule="auto"/>
        <w:rPr>
          <w:lang w:val="es-ES"/>
        </w:rPr>
      </w:pPr>
      <w:r w:rsidRPr="000A5014">
        <w:rPr>
          <w:rFonts w:hint="eastAsia"/>
        </w:rPr>
        <w:t>答案：</w:t>
      </w:r>
      <w:r w:rsidRPr="000A5014">
        <w:t>D</w:t>
      </w:r>
    </w:p>
    <w:p w:rsidR="001A27CE" w:rsidRPr="00C01C12" w:rsidRDefault="001A27CE">
      <w:pPr>
        <w:spacing w:line="360" w:lineRule="auto"/>
        <w:rPr>
          <w:lang w:val="es-ES"/>
        </w:rPr>
      </w:pPr>
    </w:p>
    <w:sectPr w:rsidR="001A27CE" w:rsidRPr="00C01C12" w:rsidSect="00D50B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7CE" w:rsidRDefault="001A27CE" w:rsidP="00C01C12">
      <w:pPr>
        <w:spacing w:line="240" w:lineRule="auto"/>
      </w:pPr>
      <w:r>
        <w:separator/>
      </w:r>
    </w:p>
  </w:endnote>
  <w:endnote w:type="continuationSeparator" w:id="1">
    <w:p w:rsidR="001A27CE" w:rsidRDefault="001A27CE" w:rsidP="00C01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7CE" w:rsidRDefault="001A27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7CE" w:rsidRDefault="001A27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7CE" w:rsidRDefault="001A2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7CE" w:rsidRDefault="001A27CE" w:rsidP="00C01C12">
      <w:pPr>
        <w:spacing w:line="240" w:lineRule="auto"/>
      </w:pPr>
      <w:r>
        <w:separator/>
      </w:r>
    </w:p>
  </w:footnote>
  <w:footnote w:type="continuationSeparator" w:id="1">
    <w:p w:rsidR="001A27CE" w:rsidRDefault="001A27CE" w:rsidP="00C01C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7CE" w:rsidRDefault="001A27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7CE" w:rsidRDefault="001A27CE" w:rsidP="00A03CC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7CE" w:rsidRDefault="001A27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1C12"/>
    <w:rsid w:val="000A5014"/>
    <w:rsid w:val="001A27CE"/>
    <w:rsid w:val="001A2DC4"/>
    <w:rsid w:val="003855E1"/>
    <w:rsid w:val="006141A4"/>
    <w:rsid w:val="00625094"/>
    <w:rsid w:val="008A69A4"/>
    <w:rsid w:val="00A03CCC"/>
    <w:rsid w:val="00C01C12"/>
    <w:rsid w:val="00D50B36"/>
    <w:rsid w:val="00D87BD2"/>
    <w:rsid w:val="00FA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1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01C1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01C1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01C1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01C1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01C1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27</Words>
  <Characters>158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2011-05-25T03:55:00Z</dcterms:created>
  <dcterms:modified xsi:type="dcterms:W3CDTF">2011-07-21T05:53:00Z</dcterms:modified>
</cp:coreProperties>
</file>