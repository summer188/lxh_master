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582" w:rsidRPr="000601AE" w:rsidRDefault="004D5582" w:rsidP="005D706D">
      <w:pPr>
        <w:spacing w:line="360" w:lineRule="auto"/>
        <w:rPr>
          <w:szCs w:val="21"/>
        </w:rPr>
      </w:pPr>
      <w:smartTag w:uri="urn:schemas-microsoft-com:office:smarttags" w:element="chsdate">
        <w:smartTagPr>
          <w:attr w:name="Year" w:val="2003"/>
          <w:attr w:name="Month" w:val="2"/>
          <w:attr w:name="Day" w:val="1"/>
          <w:attr w:name="IsLunarDate" w:val="False"/>
          <w:attr w:name="IsROCDate" w:val="False"/>
        </w:smartTagPr>
        <w:r w:rsidRPr="000601AE">
          <w:rPr>
            <w:szCs w:val="21"/>
          </w:rPr>
          <w:t>2003</w:t>
        </w:r>
        <w:r w:rsidRPr="000601AE">
          <w:rPr>
            <w:rFonts w:hAnsi="宋体" w:hint="eastAsia"/>
            <w:szCs w:val="21"/>
          </w:rPr>
          <w:t>年</w:t>
        </w:r>
        <w:r w:rsidRPr="000601AE">
          <w:rPr>
            <w:szCs w:val="21"/>
          </w:rPr>
          <w:t>2</w:t>
        </w:r>
        <w:r w:rsidRPr="000601AE">
          <w:rPr>
            <w:rFonts w:hAnsi="宋体" w:hint="eastAsia"/>
            <w:szCs w:val="21"/>
          </w:rPr>
          <w:t>月</w:t>
        </w:r>
        <w:r w:rsidRPr="000601AE">
          <w:rPr>
            <w:szCs w:val="21"/>
          </w:rPr>
          <w:t>1</w:t>
        </w:r>
        <w:r w:rsidRPr="000601AE">
          <w:rPr>
            <w:rFonts w:hAnsi="宋体" w:hint="eastAsia"/>
            <w:szCs w:val="21"/>
          </w:rPr>
          <w:t>日</w:t>
        </w:r>
      </w:smartTag>
      <w:r w:rsidRPr="000601AE">
        <w:rPr>
          <w:rFonts w:hAnsi="宋体" w:hint="eastAsia"/>
          <w:szCs w:val="21"/>
        </w:rPr>
        <w:t>，美国</w:t>
      </w:r>
      <w:r>
        <w:rPr>
          <w:rFonts w:hint="eastAsia"/>
          <w:szCs w:val="21"/>
        </w:rPr>
        <w:t>“</w:t>
      </w:r>
      <w:r w:rsidRPr="000601AE">
        <w:rPr>
          <w:rFonts w:hAnsi="宋体" w:hint="eastAsia"/>
          <w:szCs w:val="21"/>
        </w:rPr>
        <w:t>哥伦比亚</w:t>
      </w:r>
      <w:r>
        <w:rPr>
          <w:rFonts w:hint="eastAsia"/>
          <w:szCs w:val="21"/>
        </w:rPr>
        <w:t>”</w:t>
      </w:r>
      <w:r w:rsidRPr="000601AE">
        <w:rPr>
          <w:rFonts w:hAnsi="宋体" w:hint="eastAsia"/>
          <w:szCs w:val="21"/>
        </w:rPr>
        <w:t>号航天飞机在空中失事。有专家分析认为，其原因可能是航天飞机机壳底部的石墨瓦在空中脱落，击中机翼。航天飞机表面覆盖石墨瓦可以起隔热和保护作用，这主要是因为石墨（</w:t>
      </w:r>
      <w:r w:rsidRPr="000601AE">
        <w:rPr>
          <w:rFonts w:hAnsi="宋体"/>
          <w:szCs w:val="21"/>
        </w:rPr>
        <w:t xml:space="preserve">    </w:t>
      </w:r>
      <w:r w:rsidRPr="000601AE">
        <w:rPr>
          <w:rFonts w:hAnsi="宋体" w:hint="eastAsia"/>
          <w:szCs w:val="21"/>
        </w:rPr>
        <w:t>）</w:t>
      </w:r>
    </w:p>
    <w:p w:rsidR="004D5582" w:rsidRPr="000601AE" w:rsidRDefault="004D5582" w:rsidP="005D706D">
      <w:pPr>
        <w:spacing w:line="360" w:lineRule="auto"/>
        <w:rPr>
          <w:rFonts w:hAnsi="宋体"/>
          <w:szCs w:val="21"/>
        </w:rPr>
      </w:pPr>
      <w:r w:rsidRPr="000601AE">
        <w:rPr>
          <w:szCs w:val="21"/>
        </w:rPr>
        <w:t>A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能导电</w:t>
      </w:r>
    </w:p>
    <w:p w:rsidR="004D5582" w:rsidRPr="000601AE" w:rsidRDefault="004D5582" w:rsidP="005D706D">
      <w:pPr>
        <w:spacing w:line="360" w:lineRule="auto"/>
        <w:rPr>
          <w:szCs w:val="21"/>
        </w:rPr>
      </w:pPr>
      <w:r w:rsidRPr="000601AE">
        <w:rPr>
          <w:szCs w:val="21"/>
        </w:rPr>
        <w:t>B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密度小</w:t>
      </w:r>
    </w:p>
    <w:p w:rsidR="004D5582" w:rsidRDefault="004D5582" w:rsidP="005D706D">
      <w:pPr>
        <w:spacing w:line="360" w:lineRule="auto"/>
        <w:rPr>
          <w:rFonts w:hAnsi="宋体"/>
          <w:szCs w:val="21"/>
        </w:rPr>
      </w:pPr>
      <w:r w:rsidRPr="000601AE">
        <w:rPr>
          <w:szCs w:val="21"/>
        </w:rPr>
        <w:t>C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熔点高、耐高温、化学性质稳定</w:t>
      </w:r>
    </w:p>
    <w:p w:rsidR="004D5582" w:rsidRPr="000601AE" w:rsidRDefault="004D5582" w:rsidP="005D706D">
      <w:pPr>
        <w:spacing w:line="360" w:lineRule="auto"/>
        <w:rPr>
          <w:szCs w:val="21"/>
        </w:rPr>
      </w:pPr>
      <w:r w:rsidRPr="000601AE">
        <w:rPr>
          <w:szCs w:val="21"/>
        </w:rPr>
        <w:t>D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硬度小，有润滑作用</w:t>
      </w:r>
    </w:p>
    <w:p w:rsidR="004D5582" w:rsidRPr="000601AE" w:rsidRDefault="004D5582" w:rsidP="005D706D">
      <w:pPr>
        <w:spacing w:line="360" w:lineRule="auto"/>
        <w:rPr>
          <w:rFonts w:hAnsi="宋体"/>
          <w:bCs/>
          <w:szCs w:val="21"/>
        </w:rPr>
      </w:pPr>
      <w:r w:rsidRPr="000601AE">
        <w:rPr>
          <w:rFonts w:hAnsi="宋体" w:hint="eastAsia"/>
          <w:bCs/>
          <w:szCs w:val="21"/>
        </w:rPr>
        <w:t>解析：</w:t>
      </w:r>
    </w:p>
    <w:p w:rsidR="004D5582" w:rsidRPr="000601AE" w:rsidRDefault="004D5582" w:rsidP="005D706D">
      <w:pPr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解此题的关键是根据石墨的特性再结合题中的信息，即航天飞机表面覆盖石墨瓦的作用作出选择。而石墨具有质软、导电性良好、有润滑作用，还有熔点高、耐高温等特性。</w:t>
      </w:r>
    </w:p>
    <w:p w:rsidR="004D5582" w:rsidRPr="000601AE" w:rsidRDefault="004D5582" w:rsidP="005D706D">
      <w:pPr>
        <w:spacing w:line="360" w:lineRule="auto"/>
        <w:rPr>
          <w:szCs w:val="21"/>
        </w:rPr>
      </w:pPr>
      <w:r w:rsidRPr="000601AE">
        <w:rPr>
          <w:rFonts w:hAnsi="宋体" w:hint="eastAsia"/>
          <w:bCs/>
          <w:szCs w:val="21"/>
        </w:rPr>
        <w:t>答案：</w:t>
      </w:r>
      <w:r w:rsidRPr="000601AE">
        <w:rPr>
          <w:szCs w:val="21"/>
        </w:rPr>
        <w:t>C</w:t>
      </w:r>
    </w:p>
    <w:p w:rsidR="004D5582" w:rsidRPr="001634A6" w:rsidRDefault="004D5582" w:rsidP="005D706D">
      <w:pPr>
        <w:spacing w:line="360" w:lineRule="auto"/>
      </w:pPr>
    </w:p>
    <w:p w:rsidR="004D5582" w:rsidRPr="00BC0DB4" w:rsidRDefault="004D5582" w:rsidP="005D706D">
      <w:pPr>
        <w:spacing w:line="360" w:lineRule="auto"/>
      </w:pPr>
    </w:p>
    <w:p w:rsidR="004D5582" w:rsidRPr="005D706D" w:rsidRDefault="004D5582" w:rsidP="005D706D"/>
    <w:sectPr w:rsidR="004D5582" w:rsidRPr="005D706D" w:rsidSect="00E21D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582" w:rsidRDefault="004D5582" w:rsidP="001634A6">
      <w:pPr>
        <w:spacing w:line="240" w:lineRule="auto"/>
      </w:pPr>
      <w:r>
        <w:separator/>
      </w:r>
    </w:p>
  </w:endnote>
  <w:endnote w:type="continuationSeparator" w:id="1">
    <w:p w:rsidR="004D5582" w:rsidRDefault="004D5582" w:rsidP="00163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582" w:rsidRDefault="004D55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582" w:rsidRDefault="004D55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582" w:rsidRDefault="004D5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582" w:rsidRDefault="004D5582" w:rsidP="001634A6">
      <w:pPr>
        <w:spacing w:line="240" w:lineRule="auto"/>
      </w:pPr>
      <w:r>
        <w:separator/>
      </w:r>
    </w:p>
  </w:footnote>
  <w:footnote w:type="continuationSeparator" w:id="1">
    <w:p w:rsidR="004D5582" w:rsidRDefault="004D5582" w:rsidP="001634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582" w:rsidRDefault="004D55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582" w:rsidRDefault="004D5582" w:rsidP="00EE7A1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582" w:rsidRDefault="004D55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4A6"/>
    <w:rsid w:val="000601AE"/>
    <w:rsid w:val="001634A6"/>
    <w:rsid w:val="004D5582"/>
    <w:rsid w:val="005D706D"/>
    <w:rsid w:val="006145DB"/>
    <w:rsid w:val="00774CD4"/>
    <w:rsid w:val="00BC0DB4"/>
    <w:rsid w:val="00D7175E"/>
    <w:rsid w:val="00D72C62"/>
    <w:rsid w:val="00E21D32"/>
    <w:rsid w:val="00E91F1C"/>
    <w:rsid w:val="00EE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A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34A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34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634A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34A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634A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2011-05-21T10:32:00Z</dcterms:created>
  <dcterms:modified xsi:type="dcterms:W3CDTF">2011-07-20T09:09:00Z</dcterms:modified>
</cp:coreProperties>
</file>