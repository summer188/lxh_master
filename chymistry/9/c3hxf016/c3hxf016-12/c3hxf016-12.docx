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E45" w:rsidRPr="000601AE" w:rsidRDefault="00831E45" w:rsidP="003D3242">
      <w:pPr>
        <w:spacing w:line="360" w:lineRule="auto"/>
      </w:pPr>
      <w:r w:rsidRPr="000601AE">
        <w:rPr>
          <w:rFonts w:hint="eastAsia"/>
        </w:rPr>
        <w:t>铅笔为什么有软和硬的差别呢？这是由于石墨太软，光用石墨做笔芯，既易断又易磨损，因此生产上常在粉末中掺进一些黏土粉末以增加硬度。下表为部分铅笔的标号及笔芯原料的配比：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78"/>
        <w:gridCol w:w="1450"/>
        <w:gridCol w:w="1658"/>
        <w:gridCol w:w="1664"/>
        <w:gridCol w:w="1662"/>
      </w:tblGrid>
      <w:tr w:rsidR="00831E45" w:rsidRPr="000601AE" w:rsidTr="0066409C">
        <w:tc>
          <w:tcPr>
            <w:tcW w:w="1878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>
              <w:rPr>
                <w:noProof/>
              </w:rPr>
              <w:pict>
                <v:line id="_x0000_s1026" style="position:absolute;left:0;text-align:left;z-index:251658240" from="-5.1pt,.75pt" to="86.4pt,45.45pt"/>
              </w:pict>
            </w:r>
            <w:r w:rsidRPr="000601AE">
              <w:rPr>
                <w:rFonts w:hint="eastAsia"/>
              </w:rPr>
              <w:t>标号</w:t>
            </w:r>
          </w:p>
          <w:p w:rsidR="00831E45" w:rsidRPr="000601AE" w:rsidRDefault="00831E45" w:rsidP="0066409C">
            <w:pPr>
              <w:spacing w:line="360" w:lineRule="auto"/>
            </w:pPr>
            <w:r w:rsidRPr="000601AE">
              <w:rPr>
                <w:rFonts w:hint="eastAsia"/>
              </w:rPr>
              <w:t>原料配比</w:t>
            </w:r>
          </w:p>
        </w:tc>
        <w:tc>
          <w:tcPr>
            <w:tcW w:w="1450" w:type="dxa"/>
            <w:vAlign w:val="center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2H</w:t>
            </w:r>
          </w:p>
        </w:tc>
        <w:tc>
          <w:tcPr>
            <w:tcW w:w="1658" w:type="dxa"/>
            <w:vAlign w:val="center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H</w:t>
            </w:r>
          </w:p>
        </w:tc>
        <w:tc>
          <w:tcPr>
            <w:tcW w:w="1664" w:type="dxa"/>
            <w:vAlign w:val="center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HB</w:t>
            </w:r>
          </w:p>
        </w:tc>
        <w:tc>
          <w:tcPr>
            <w:tcW w:w="1662" w:type="dxa"/>
            <w:vAlign w:val="center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2B</w:t>
            </w:r>
          </w:p>
        </w:tc>
      </w:tr>
      <w:tr w:rsidR="00831E45" w:rsidRPr="000601AE" w:rsidTr="0066409C">
        <w:tc>
          <w:tcPr>
            <w:tcW w:w="1878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rPr>
                <w:rFonts w:hint="eastAsia"/>
              </w:rPr>
              <w:t>石墨（质量分数）</w:t>
            </w:r>
          </w:p>
        </w:tc>
        <w:tc>
          <w:tcPr>
            <w:tcW w:w="1450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74</w:t>
            </w:r>
            <w:r w:rsidRPr="000601AE">
              <w:rPr>
                <w:rFonts w:ascii="宋体"/>
              </w:rPr>
              <w:t>.</w:t>
            </w:r>
            <w:r w:rsidRPr="000601AE">
              <w:t>0%</w:t>
            </w:r>
          </w:p>
        </w:tc>
        <w:tc>
          <w:tcPr>
            <w:tcW w:w="1658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75</w:t>
            </w:r>
            <w:r w:rsidRPr="000601AE">
              <w:rPr>
                <w:rFonts w:ascii="宋体"/>
              </w:rPr>
              <w:t>.</w:t>
            </w:r>
            <w:r w:rsidRPr="000601AE">
              <w:t>2%</w:t>
            </w:r>
          </w:p>
        </w:tc>
        <w:tc>
          <w:tcPr>
            <w:tcW w:w="1664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81</w:t>
            </w:r>
            <w:r w:rsidRPr="000601AE">
              <w:rPr>
                <w:rFonts w:ascii="宋体"/>
              </w:rPr>
              <w:t>.</w:t>
            </w:r>
            <w:r w:rsidRPr="000601AE">
              <w:t>3%</w:t>
            </w:r>
          </w:p>
        </w:tc>
        <w:tc>
          <w:tcPr>
            <w:tcW w:w="1662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85</w:t>
            </w:r>
            <w:r w:rsidRPr="000601AE">
              <w:rPr>
                <w:rFonts w:ascii="宋体"/>
              </w:rPr>
              <w:t>.</w:t>
            </w:r>
            <w:r w:rsidRPr="000601AE">
              <w:t>5%</w:t>
            </w:r>
          </w:p>
        </w:tc>
      </w:tr>
      <w:tr w:rsidR="00831E45" w:rsidRPr="000601AE" w:rsidTr="0066409C">
        <w:tc>
          <w:tcPr>
            <w:tcW w:w="1878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rPr>
                <w:rFonts w:hint="eastAsia"/>
              </w:rPr>
              <w:t>黏土（质量分数）</w:t>
            </w:r>
          </w:p>
        </w:tc>
        <w:tc>
          <w:tcPr>
            <w:tcW w:w="1450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26</w:t>
            </w:r>
            <w:r w:rsidRPr="000601AE">
              <w:rPr>
                <w:rFonts w:ascii="宋体"/>
              </w:rPr>
              <w:t>.</w:t>
            </w:r>
            <w:r w:rsidRPr="000601AE">
              <w:t>0%</w:t>
            </w:r>
          </w:p>
        </w:tc>
        <w:tc>
          <w:tcPr>
            <w:tcW w:w="1658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24</w:t>
            </w:r>
            <w:r w:rsidRPr="000601AE">
              <w:rPr>
                <w:rFonts w:ascii="宋体"/>
              </w:rPr>
              <w:t>.</w:t>
            </w:r>
            <w:r w:rsidRPr="000601AE">
              <w:t>8%</w:t>
            </w:r>
          </w:p>
        </w:tc>
        <w:tc>
          <w:tcPr>
            <w:tcW w:w="1664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18</w:t>
            </w:r>
            <w:r w:rsidRPr="000601AE">
              <w:rPr>
                <w:rFonts w:ascii="宋体"/>
              </w:rPr>
              <w:t>.</w:t>
            </w:r>
            <w:r w:rsidRPr="000601AE">
              <w:t>7%</w:t>
            </w:r>
          </w:p>
        </w:tc>
        <w:tc>
          <w:tcPr>
            <w:tcW w:w="1662" w:type="dxa"/>
          </w:tcPr>
          <w:p w:rsidR="00831E45" w:rsidRPr="000601AE" w:rsidRDefault="00831E45" w:rsidP="0066409C">
            <w:pPr>
              <w:spacing w:line="360" w:lineRule="auto"/>
              <w:jc w:val="center"/>
            </w:pPr>
            <w:r w:rsidRPr="000601AE">
              <w:t>14</w:t>
            </w:r>
            <w:r w:rsidRPr="000601AE">
              <w:rPr>
                <w:rFonts w:ascii="宋体"/>
              </w:rPr>
              <w:t>.</w:t>
            </w:r>
            <w:r w:rsidRPr="000601AE">
              <w:t>5%</w:t>
            </w:r>
          </w:p>
        </w:tc>
      </w:tr>
    </w:tbl>
    <w:p w:rsidR="00831E45" w:rsidRPr="000601AE" w:rsidRDefault="00831E45" w:rsidP="00EE7C14">
      <w:pPr>
        <w:spacing w:line="360" w:lineRule="auto"/>
      </w:pPr>
      <w:r w:rsidRPr="000601AE">
        <w:rPr>
          <w:rFonts w:hint="eastAsia"/>
        </w:rPr>
        <w:t>试回答下列问题：</w:t>
      </w:r>
    </w:p>
    <w:p w:rsidR="00831E45" w:rsidRPr="000601AE" w:rsidRDefault="00831E45" w:rsidP="003D3242">
      <w:pPr>
        <w:spacing w:line="360" w:lineRule="auto"/>
      </w:pPr>
      <w:r w:rsidRPr="000601AE">
        <w:rPr>
          <w:rFonts w:hint="eastAsia"/>
        </w:rPr>
        <w:t>（</w:t>
      </w:r>
      <w:r w:rsidRPr="000601AE">
        <w:t>1</w:t>
      </w:r>
      <w:r w:rsidRPr="000601AE">
        <w:rPr>
          <w:rFonts w:hint="eastAsia"/>
        </w:rPr>
        <w:t>）上表中硬度最大的铅笔是（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831E45" w:rsidRPr="000601AE" w:rsidRDefault="00831E45" w:rsidP="003D3242">
      <w:pPr>
        <w:spacing w:line="360" w:lineRule="auto"/>
      </w:pPr>
      <w:r w:rsidRPr="000601AE">
        <w:rPr>
          <w:szCs w:val="22"/>
        </w:rPr>
        <w:t xml:space="preserve">A. </w:t>
      </w:r>
      <w:r w:rsidRPr="000601AE">
        <w:t>2H</w:t>
      </w:r>
      <w:r w:rsidRPr="000601AE">
        <w:rPr>
          <w:szCs w:val="22"/>
        </w:rPr>
        <w:t xml:space="preserve">    B. </w:t>
      </w:r>
      <w:r w:rsidRPr="000601AE">
        <w:t>H</w:t>
      </w:r>
      <w:r w:rsidRPr="000601AE">
        <w:rPr>
          <w:szCs w:val="22"/>
        </w:rPr>
        <w:t xml:space="preserve">    C. </w:t>
      </w:r>
      <w:r w:rsidRPr="000601AE">
        <w:t>HB</w:t>
      </w:r>
      <w:r w:rsidRPr="000601AE">
        <w:rPr>
          <w:szCs w:val="22"/>
        </w:rPr>
        <w:t xml:space="preserve">    D.</w:t>
      </w:r>
      <w:r w:rsidRPr="000601AE">
        <w:t xml:space="preserve"> 2B</w:t>
      </w:r>
    </w:p>
    <w:p w:rsidR="00831E45" w:rsidRPr="000601AE" w:rsidRDefault="00831E45" w:rsidP="003D3242">
      <w:pPr>
        <w:spacing w:line="360" w:lineRule="auto"/>
      </w:pP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）为减缓“温室效应，有同学建议，将普通铅笔的木质杆改为用废纸为原料制作的环保型笔杆。这种做法能减缓“温室效应”的原因是（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831E45" w:rsidRPr="000601AE" w:rsidRDefault="00831E45" w:rsidP="003D3242">
      <w:pPr>
        <w:spacing w:line="360" w:lineRule="auto"/>
        <w:rPr>
          <w:szCs w:val="22"/>
        </w:rPr>
      </w:pPr>
      <w:r w:rsidRPr="000601AE">
        <w:rPr>
          <w:szCs w:val="22"/>
        </w:rPr>
        <w:t>A.</w:t>
      </w:r>
      <w:r w:rsidRPr="000601AE">
        <w:t xml:space="preserve"> </w:t>
      </w:r>
      <w:r w:rsidRPr="000601AE">
        <w:rPr>
          <w:rFonts w:hint="eastAsia"/>
        </w:rPr>
        <w:t>可以少用木材，减少伐树</w:t>
      </w:r>
      <w:r w:rsidRPr="000601AE">
        <w:rPr>
          <w:szCs w:val="22"/>
        </w:rPr>
        <w:t xml:space="preserve">     </w:t>
      </w:r>
    </w:p>
    <w:p w:rsidR="00831E45" w:rsidRPr="000601AE" w:rsidRDefault="00831E45" w:rsidP="003D3242">
      <w:pPr>
        <w:spacing w:line="360" w:lineRule="auto"/>
        <w:rPr>
          <w:szCs w:val="22"/>
        </w:rPr>
      </w:pPr>
      <w:r w:rsidRPr="000601AE">
        <w:rPr>
          <w:szCs w:val="22"/>
        </w:rPr>
        <w:t xml:space="preserve">B. </w:t>
      </w:r>
      <w:r w:rsidRPr="000601AE">
        <w:rPr>
          <w:rFonts w:hint="eastAsia"/>
          <w:szCs w:val="22"/>
        </w:rPr>
        <w:t>更美观</w:t>
      </w:r>
      <w:r w:rsidRPr="000601AE">
        <w:rPr>
          <w:szCs w:val="22"/>
        </w:rPr>
        <w:t xml:space="preserve">   </w:t>
      </w:r>
    </w:p>
    <w:p w:rsidR="00831E45" w:rsidRPr="000601AE" w:rsidRDefault="00831E45" w:rsidP="003D3242">
      <w:pPr>
        <w:spacing w:line="360" w:lineRule="auto"/>
        <w:rPr>
          <w:szCs w:val="22"/>
        </w:rPr>
      </w:pPr>
      <w:r w:rsidRPr="000601AE">
        <w:rPr>
          <w:szCs w:val="22"/>
        </w:rPr>
        <w:t xml:space="preserve">C. </w:t>
      </w:r>
      <w:r w:rsidRPr="000601AE">
        <w:rPr>
          <w:rFonts w:hint="eastAsia"/>
          <w:szCs w:val="22"/>
        </w:rPr>
        <w:t>更方便</w:t>
      </w:r>
      <w:r w:rsidRPr="000601AE">
        <w:rPr>
          <w:szCs w:val="22"/>
        </w:rPr>
        <w:t xml:space="preserve">  </w:t>
      </w:r>
    </w:p>
    <w:p w:rsidR="00831E45" w:rsidRDefault="00831E45" w:rsidP="003D3242">
      <w:pPr>
        <w:spacing w:line="360" w:lineRule="auto"/>
        <w:rPr>
          <w:szCs w:val="22"/>
        </w:rPr>
      </w:pPr>
      <w:r w:rsidRPr="000601AE">
        <w:rPr>
          <w:szCs w:val="22"/>
        </w:rPr>
        <w:t xml:space="preserve">D. </w:t>
      </w:r>
      <w:r w:rsidRPr="000601AE">
        <w:rPr>
          <w:rFonts w:hint="eastAsia"/>
          <w:szCs w:val="22"/>
        </w:rPr>
        <w:t>减少二氧化碳排放</w:t>
      </w:r>
    </w:p>
    <w:p w:rsidR="00831E45" w:rsidRPr="000601AE" w:rsidRDefault="00831E45" w:rsidP="003D3242">
      <w:pPr>
        <w:spacing w:line="360" w:lineRule="auto"/>
      </w:pPr>
      <w:r w:rsidRPr="000601AE">
        <w:rPr>
          <w:rFonts w:hint="eastAsia"/>
        </w:rPr>
        <w:t>解析：</w:t>
      </w:r>
    </w:p>
    <w:p w:rsidR="00831E45" w:rsidRPr="000601AE" w:rsidRDefault="00831E45" w:rsidP="003D3242">
      <w:pPr>
        <w:spacing w:line="360" w:lineRule="auto"/>
      </w:pPr>
      <w:r w:rsidRPr="000601AE">
        <w:rPr>
          <w:rFonts w:hint="eastAsia"/>
        </w:rPr>
        <w:t>加入的土越多，铅笔的硬度越大，石墨的结构决定了用途，可以作润滑剂、电极、耐高温的坩埚、铅笔芯等。（</w:t>
      </w:r>
      <w:r w:rsidRPr="000601AE">
        <w:t>3</w:t>
      </w:r>
      <w:r w:rsidRPr="000601AE">
        <w:rPr>
          <w:rFonts w:hint="eastAsia"/>
        </w:rPr>
        <w:t>）可以培养学生环保意识。</w:t>
      </w:r>
    </w:p>
    <w:p w:rsidR="00831E45" w:rsidRPr="001D5B24" w:rsidRDefault="00831E45" w:rsidP="003D3242">
      <w:pPr>
        <w:spacing w:line="360" w:lineRule="auto"/>
      </w:pPr>
      <w:r w:rsidRPr="000601AE">
        <w:rPr>
          <w:rFonts w:hint="eastAsia"/>
        </w:rPr>
        <w:t>答案：（</w:t>
      </w:r>
      <w:r w:rsidRPr="000601AE">
        <w:t>1</w:t>
      </w:r>
      <w:r w:rsidRPr="000601AE">
        <w:rPr>
          <w:rFonts w:hint="eastAsia"/>
        </w:rPr>
        <w:t>）</w:t>
      </w:r>
      <w:r w:rsidRPr="000601AE">
        <w:t>A</w:t>
      </w:r>
      <w:r>
        <w:rPr>
          <w:rFonts w:hint="eastAsia"/>
        </w:rPr>
        <w:t>；</w:t>
      </w:r>
      <w:r w:rsidRPr="000601AE">
        <w:t xml:space="preserve"> </w:t>
      </w: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</w:t>
      </w:r>
      <w:r w:rsidRPr="000601AE">
        <w:t>A</w:t>
      </w:r>
    </w:p>
    <w:p w:rsidR="00831E45" w:rsidRPr="005456D5" w:rsidRDefault="00831E45" w:rsidP="003D3242"/>
    <w:p w:rsidR="00831E45" w:rsidRPr="003D3242" w:rsidRDefault="00831E45" w:rsidP="003D3242"/>
    <w:sectPr w:rsidR="00831E45" w:rsidRPr="003D3242" w:rsidSect="003C14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E45" w:rsidRDefault="00831E45" w:rsidP="001D5B24">
      <w:pPr>
        <w:spacing w:line="240" w:lineRule="auto"/>
      </w:pPr>
      <w:r>
        <w:separator/>
      </w:r>
    </w:p>
  </w:endnote>
  <w:endnote w:type="continuationSeparator" w:id="1">
    <w:p w:rsidR="00831E45" w:rsidRDefault="00831E45" w:rsidP="001D5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E45" w:rsidRDefault="00831E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E45" w:rsidRDefault="00831E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E45" w:rsidRDefault="00831E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E45" w:rsidRDefault="00831E45" w:rsidP="001D5B24">
      <w:pPr>
        <w:spacing w:line="240" w:lineRule="auto"/>
      </w:pPr>
      <w:r>
        <w:separator/>
      </w:r>
    </w:p>
  </w:footnote>
  <w:footnote w:type="continuationSeparator" w:id="1">
    <w:p w:rsidR="00831E45" w:rsidRDefault="00831E45" w:rsidP="001D5B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E45" w:rsidRDefault="00831E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E45" w:rsidRDefault="00831E45" w:rsidP="00EE7C1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E45" w:rsidRDefault="00831E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5B24"/>
    <w:rsid w:val="00027D2D"/>
    <w:rsid w:val="000601AE"/>
    <w:rsid w:val="001D5B24"/>
    <w:rsid w:val="003A1428"/>
    <w:rsid w:val="003C146B"/>
    <w:rsid w:val="003D3242"/>
    <w:rsid w:val="005456D5"/>
    <w:rsid w:val="005D459C"/>
    <w:rsid w:val="0066409C"/>
    <w:rsid w:val="007C6CB7"/>
    <w:rsid w:val="0080776C"/>
    <w:rsid w:val="00831E45"/>
    <w:rsid w:val="00AA1B5E"/>
    <w:rsid w:val="00C25806"/>
    <w:rsid w:val="00EE7C14"/>
    <w:rsid w:val="00F13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2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5B2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D5B2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D5B2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D5B2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D5B2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65</Words>
  <Characters>371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2011-05-21T10:18:00Z</dcterms:created>
  <dcterms:modified xsi:type="dcterms:W3CDTF">2011-07-20T09:05:00Z</dcterms:modified>
</cp:coreProperties>
</file>