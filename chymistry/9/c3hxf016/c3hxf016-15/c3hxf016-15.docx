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CF" w:rsidRPr="000601AE" w:rsidRDefault="005346CF" w:rsidP="00296ADF">
      <w:pPr>
        <w:spacing w:line="360" w:lineRule="auto"/>
        <w:rPr>
          <w:szCs w:val="21"/>
        </w:rPr>
      </w:pPr>
      <w:r w:rsidRPr="000601AE">
        <w:rPr>
          <w:rFonts w:hAnsi="宋体" w:hint="eastAsia"/>
          <w:szCs w:val="21"/>
        </w:rPr>
        <w:t>金刚石和石墨的不同点是（</w:t>
      </w:r>
      <w:r w:rsidRPr="000601AE">
        <w:rPr>
          <w:rFonts w:hAnsi="宋体"/>
          <w:szCs w:val="21"/>
        </w:rPr>
        <w:t xml:space="preserve">    </w:t>
      </w:r>
      <w:r w:rsidRPr="000601AE">
        <w:rPr>
          <w:rFonts w:hAnsi="宋体" w:hint="eastAsia"/>
          <w:szCs w:val="21"/>
        </w:rPr>
        <w:t>）</w:t>
      </w:r>
    </w:p>
    <w:p w:rsidR="005346CF" w:rsidRPr="000601AE" w:rsidRDefault="005346CF" w:rsidP="00296ADF">
      <w:pPr>
        <w:spacing w:line="360" w:lineRule="auto"/>
        <w:rPr>
          <w:szCs w:val="21"/>
        </w:rPr>
      </w:pPr>
      <w:r w:rsidRPr="000601AE">
        <w:rPr>
          <w:szCs w:val="21"/>
        </w:rPr>
        <w:t>A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金刚石是纯净物，石墨是混合物</w:t>
      </w:r>
    </w:p>
    <w:p w:rsidR="005346CF" w:rsidRPr="000601AE" w:rsidRDefault="005346CF" w:rsidP="00296ADF">
      <w:pPr>
        <w:spacing w:line="360" w:lineRule="auto"/>
        <w:rPr>
          <w:szCs w:val="21"/>
        </w:rPr>
      </w:pPr>
      <w:r w:rsidRPr="000601AE">
        <w:rPr>
          <w:szCs w:val="21"/>
        </w:rPr>
        <w:t>B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金刚石是单质，石墨是化合物</w:t>
      </w:r>
    </w:p>
    <w:p w:rsidR="005346CF" w:rsidRPr="000601AE" w:rsidRDefault="005346CF" w:rsidP="00296ADF">
      <w:pPr>
        <w:spacing w:line="360" w:lineRule="auto"/>
        <w:rPr>
          <w:szCs w:val="21"/>
        </w:rPr>
      </w:pPr>
      <w:r w:rsidRPr="000601AE">
        <w:rPr>
          <w:szCs w:val="21"/>
        </w:rPr>
        <w:t>C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金刚石和石墨中碳原子的排列不同</w:t>
      </w:r>
    </w:p>
    <w:p w:rsidR="005346CF" w:rsidRDefault="005346CF" w:rsidP="00296ADF">
      <w:pPr>
        <w:spacing w:line="360" w:lineRule="auto"/>
        <w:rPr>
          <w:rFonts w:hAnsi="宋体"/>
          <w:szCs w:val="21"/>
        </w:rPr>
      </w:pPr>
      <w:r w:rsidRPr="000601AE">
        <w:rPr>
          <w:szCs w:val="21"/>
        </w:rPr>
        <w:t>D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Ansi="宋体" w:hint="eastAsia"/>
          <w:szCs w:val="21"/>
        </w:rPr>
        <w:t>金刚石和石墨中碳原子内部结构不同</w:t>
      </w:r>
    </w:p>
    <w:p w:rsidR="005346CF" w:rsidRPr="000601AE" w:rsidRDefault="005346CF" w:rsidP="00296ADF">
      <w:pPr>
        <w:spacing w:line="360" w:lineRule="auto"/>
        <w:rPr>
          <w:rFonts w:hAnsi="宋体"/>
          <w:bCs/>
          <w:szCs w:val="21"/>
        </w:rPr>
      </w:pPr>
      <w:r w:rsidRPr="000601AE">
        <w:rPr>
          <w:rFonts w:hAnsi="宋体" w:hint="eastAsia"/>
          <w:bCs/>
          <w:szCs w:val="21"/>
        </w:rPr>
        <w:t>解析：</w:t>
      </w:r>
    </w:p>
    <w:p w:rsidR="005346CF" w:rsidRPr="000601AE" w:rsidRDefault="005346CF" w:rsidP="00296ADF">
      <w:pPr>
        <w:spacing w:line="360" w:lineRule="auto"/>
        <w:rPr>
          <w:szCs w:val="21"/>
        </w:rPr>
      </w:pPr>
      <w:r w:rsidRPr="000601AE">
        <w:rPr>
          <w:rFonts w:hAnsi="宋体" w:hint="eastAsia"/>
          <w:szCs w:val="21"/>
        </w:rPr>
        <w:t>金刚石和石墨都是由碳元素组成的，但由于在金刚石和石墨里碳原子的排列方式不同，所以金刚石和石墨是两种不同的单质。即石墨是单质，属于纯净物。</w:t>
      </w:r>
      <w:r w:rsidRPr="000601AE">
        <w:rPr>
          <w:szCs w:val="21"/>
        </w:rPr>
        <w:t>A</w:t>
      </w:r>
      <w:r w:rsidRPr="000601AE">
        <w:rPr>
          <w:rFonts w:hAnsi="宋体" w:hint="eastAsia"/>
          <w:szCs w:val="21"/>
        </w:rPr>
        <w:t>、</w:t>
      </w:r>
      <w:r w:rsidRPr="000601AE">
        <w:rPr>
          <w:szCs w:val="21"/>
        </w:rPr>
        <w:t>B</w:t>
      </w:r>
      <w:r w:rsidRPr="000601AE">
        <w:rPr>
          <w:rFonts w:hint="eastAsia"/>
          <w:szCs w:val="21"/>
        </w:rPr>
        <w:t>选项</w:t>
      </w:r>
      <w:r w:rsidRPr="000601AE">
        <w:rPr>
          <w:rFonts w:hAnsi="宋体" w:hint="eastAsia"/>
          <w:szCs w:val="21"/>
        </w:rPr>
        <w:t>错；原子是化学变化中最小的粒子，金刚石和石墨中的碳原子内部结构应相同，</w:t>
      </w:r>
      <w:r w:rsidRPr="000601AE">
        <w:rPr>
          <w:szCs w:val="21"/>
        </w:rPr>
        <w:t>D</w:t>
      </w:r>
      <w:r w:rsidRPr="000601AE">
        <w:rPr>
          <w:rFonts w:hint="eastAsia"/>
          <w:szCs w:val="21"/>
        </w:rPr>
        <w:t>选项</w:t>
      </w:r>
      <w:r w:rsidRPr="000601AE">
        <w:rPr>
          <w:rFonts w:hAnsi="宋体" w:hint="eastAsia"/>
          <w:szCs w:val="21"/>
        </w:rPr>
        <w:t>错。</w:t>
      </w:r>
    </w:p>
    <w:p w:rsidR="005346CF" w:rsidRPr="000601AE" w:rsidRDefault="005346CF" w:rsidP="00296ADF">
      <w:pPr>
        <w:spacing w:line="360" w:lineRule="auto"/>
        <w:rPr>
          <w:szCs w:val="21"/>
        </w:rPr>
      </w:pPr>
      <w:r w:rsidRPr="000601AE">
        <w:rPr>
          <w:rFonts w:hAnsi="宋体" w:hint="eastAsia"/>
          <w:bCs/>
          <w:szCs w:val="21"/>
        </w:rPr>
        <w:t>答案：</w:t>
      </w:r>
      <w:r w:rsidRPr="000601AE">
        <w:rPr>
          <w:szCs w:val="21"/>
        </w:rPr>
        <w:t>C</w:t>
      </w:r>
    </w:p>
    <w:p w:rsidR="005346CF" w:rsidRPr="00296ADF" w:rsidRDefault="005346CF" w:rsidP="00296ADF"/>
    <w:sectPr w:rsidR="005346CF" w:rsidRPr="00296ADF" w:rsidSect="00DB79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6CF" w:rsidRDefault="005346CF" w:rsidP="001F5AB0">
      <w:pPr>
        <w:spacing w:line="240" w:lineRule="auto"/>
      </w:pPr>
      <w:r>
        <w:separator/>
      </w:r>
    </w:p>
  </w:endnote>
  <w:endnote w:type="continuationSeparator" w:id="1">
    <w:p w:rsidR="005346CF" w:rsidRDefault="005346CF" w:rsidP="001F5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6CF" w:rsidRDefault="005346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6CF" w:rsidRDefault="005346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6CF" w:rsidRDefault="005346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6CF" w:rsidRDefault="005346CF" w:rsidP="001F5AB0">
      <w:pPr>
        <w:spacing w:line="240" w:lineRule="auto"/>
      </w:pPr>
      <w:r>
        <w:separator/>
      </w:r>
    </w:p>
  </w:footnote>
  <w:footnote w:type="continuationSeparator" w:id="1">
    <w:p w:rsidR="005346CF" w:rsidRDefault="005346CF" w:rsidP="001F5A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6CF" w:rsidRDefault="005346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6CF" w:rsidRDefault="005346CF" w:rsidP="00296AD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6CF" w:rsidRDefault="005346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AB0"/>
    <w:rsid w:val="000601AE"/>
    <w:rsid w:val="001A5281"/>
    <w:rsid w:val="001F5AB0"/>
    <w:rsid w:val="00296ADF"/>
    <w:rsid w:val="005346CF"/>
    <w:rsid w:val="00DB79D3"/>
    <w:rsid w:val="00F1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B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5AB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5AB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F5AB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5AB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F5AB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32</Words>
  <Characters>184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2011-05-21T10:29:00Z</dcterms:created>
  <dcterms:modified xsi:type="dcterms:W3CDTF">2011-05-24T09:18:00Z</dcterms:modified>
</cp:coreProperties>
</file>