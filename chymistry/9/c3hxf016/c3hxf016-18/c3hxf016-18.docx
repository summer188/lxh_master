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99A" w:rsidRPr="000601AE" w:rsidRDefault="00C2699A" w:rsidP="00AF762F">
      <w:pPr>
        <w:spacing w:line="360" w:lineRule="auto"/>
      </w:pPr>
      <w:r w:rsidRPr="000601AE">
        <w:rPr>
          <w:rFonts w:hint="eastAsia"/>
        </w:rPr>
        <w:t>点燃一根蜡烛，将冷碟放在蜡烛火焰上方</w:t>
      </w:r>
      <w:r w:rsidRPr="000601AE">
        <w:t xml:space="preserve"> </w:t>
      </w:r>
      <w:r w:rsidRPr="000601AE">
        <w:rPr>
          <w:rFonts w:hint="eastAsia"/>
        </w:rPr>
        <w:t>，过一会在碟底收集到炭黑。由此能得出石蜡组成中一定含有（</w:t>
      </w:r>
      <w:r w:rsidRPr="000601AE">
        <w:t xml:space="preserve">    </w:t>
      </w:r>
      <w:r w:rsidRPr="000601AE">
        <w:rPr>
          <w:rFonts w:hint="eastAsia"/>
        </w:rPr>
        <w:t>）</w:t>
      </w:r>
    </w:p>
    <w:p w:rsidR="00C2699A" w:rsidRPr="000601AE" w:rsidRDefault="00C2699A" w:rsidP="00AF762F">
      <w:pPr>
        <w:spacing w:line="360" w:lineRule="auto"/>
      </w:pPr>
      <w:r w:rsidRPr="000601AE">
        <w:t xml:space="preserve">A. </w:t>
      </w:r>
      <w:r w:rsidRPr="000601AE">
        <w:rPr>
          <w:rFonts w:hint="eastAsia"/>
        </w:rPr>
        <w:t>碳元素</w:t>
      </w:r>
      <w:r w:rsidRPr="000601AE">
        <w:t xml:space="preserve">    B. </w:t>
      </w:r>
      <w:r w:rsidRPr="000601AE">
        <w:rPr>
          <w:rFonts w:hint="eastAsia"/>
        </w:rPr>
        <w:t>氢元素</w:t>
      </w:r>
      <w:r w:rsidRPr="000601AE">
        <w:t xml:space="preserve">    C. </w:t>
      </w:r>
      <w:r w:rsidRPr="000601AE">
        <w:rPr>
          <w:rFonts w:hint="eastAsia"/>
        </w:rPr>
        <w:t>氧元素</w:t>
      </w:r>
      <w:r w:rsidRPr="000601AE">
        <w:t xml:space="preserve">    D. </w:t>
      </w:r>
      <w:r w:rsidRPr="000601AE">
        <w:rPr>
          <w:rFonts w:hint="eastAsia"/>
        </w:rPr>
        <w:t>碳、氢元素</w:t>
      </w:r>
    </w:p>
    <w:p w:rsidR="00C2699A" w:rsidRPr="000601AE" w:rsidRDefault="00C2699A" w:rsidP="00AF762F">
      <w:pPr>
        <w:spacing w:line="360" w:lineRule="auto"/>
      </w:pPr>
      <w:r w:rsidRPr="000601AE">
        <w:rPr>
          <w:rFonts w:hint="eastAsia"/>
        </w:rPr>
        <w:t>解析：</w:t>
      </w:r>
    </w:p>
    <w:p w:rsidR="00C2699A" w:rsidRDefault="00C2699A" w:rsidP="00AF762F">
      <w:pPr>
        <w:spacing w:line="360" w:lineRule="auto"/>
      </w:pPr>
      <w:r w:rsidRPr="000601AE">
        <w:rPr>
          <w:rFonts w:hint="eastAsia"/>
        </w:rPr>
        <w:t>将冷碟放在蜡烛火焰上方，过一会在碟底出现的炭黑的成分是碳，由质量守恒定律可知，蜡烛中一定含有碳元素。</w:t>
      </w:r>
    </w:p>
    <w:p w:rsidR="00C2699A" w:rsidRPr="00AF762F" w:rsidRDefault="00C2699A" w:rsidP="00AF762F">
      <w:pPr>
        <w:spacing w:line="360" w:lineRule="auto"/>
      </w:pPr>
      <w:r w:rsidRPr="000601AE">
        <w:rPr>
          <w:rFonts w:hint="eastAsia"/>
        </w:rPr>
        <w:t>答案：</w:t>
      </w:r>
      <w:r w:rsidRPr="000601AE">
        <w:t>A</w:t>
      </w:r>
    </w:p>
    <w:sectPr w:rsidR="00C2699A" w:rsidRPr="00AF762F" w:rsidSect="00EC23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99A" w:rsidRDefault="00C2699A" w:rsidP="00AF762F">
      <w:pPr>
        <w:spacing w:line="240" w:lineRule="auto"/>
      </w:pPr>
      <w:r>
        <w:separator/>
      </w:r>
    </w:p>
  </w:endnote>
  <w:endnote w:type="continuationSeparator" w:id="1">
    <w:p w:rsidR="00C2699A" w:rsidRDefault="00C2699A" w:rsidP="00AF7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99A" w:rsidRDefault="00C269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99A" w:rsidRDefault="00C269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99A" w:rsidRDefault="00C269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99A" w:rsidRDefault="00C2699A" w:rsidP="00AF762F">
      <w:pPr>
        <w:spacing w:line="240" w:lineRule="auto"/>
      </w:pPr>
      <w:r>
        <w:separator/>
      </w:r>
    </w:p>
  </w:footnote>
  <w:footnote w:type="continuationSeparator" w:id="1">
    <w:p w:rsidR="00C2699A" w:rsidRDefault="00C2699A" w:rsidP="00AF76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99A" w:rsidRDefault="00C269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99A" w:rsidRDefault="00C2699A" w:rsidP="006E40F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99A" w:rsidRDefault="00C269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762F"/>
    <w:rsid w:val="000601AE"/>
    <w:rsid w:val="001B2702"/>
    <w:rsid w:val="006E40FA"/>
    <w:rsid w:val="00AF762F"/>
    <w:rsid w:val="00C2699A"/>
    <w:rsid w:val="00C35077"/>
    <w:rsid w:val="00EC2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62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F762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F762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F762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F762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F762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22</Words>
  <Characters>130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2011-05-21T10:39:00Z</dcterms:created>
  <dcterms:modified xsi:type="dcterms:W3CDTF">2011-05-24T09:23:00Z</dcterms:modified>
</cp:coreProperties>
</file>