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6F6" w:rsidRPr="000601AE" w:rsidRDefault="00D756F6" w:rsidP="00463CE0">
      <w:pPr>
        <w:spacing w:line="360" w:lineRule="auto"/>
      </w:pPr>
      <w:r w:rsidRPr="000601AE">
        <w:rPr>
          <w:rFonts w:hint="eastAsia"/>
        </w:rPr>
        <w:t>下列关于物质性质的说法中正确的是（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D756F6" w:rsidRPr="000601AE" w:rsidRDefault="00D756F6" w:rsidP="00463CE0">
      <w:pPr>
        <w:spacing w:line="360" w:lineRule="auto"/>
      </w:pPr>
      <w:r w:rsidRPr="000601AE">
        <w:t xml:space="preserve">A. </w:t>
      </w:r>
      <w:r w:rsidRPr="000601AE">
        <w:rPr>
          <w:rFonts w:hint="eastAsia"/>
        </w:rPr>
        <w:t>碳燃烧不充分时生成二氧化碳</w:t>
      </w:r>
    </w:p>
    <w:p w:rsidR="00D756F6" w:rsidRPr="000601AE" w:rsidRDefault="00D756F6" w:rsidP="00463CE0">
      <w:pPr>
        <w:spacing w:line="360" w:lineRule="auto"/>
      </w:pPr>
      <w:r w:rsidRPr="000601AE">
        <w:t xml:space="preserve">B. </w:t>
      </w:r>
      <w:r w:rsidRPr="000601AE">
        <w:rPr>
          <w:rFonts w:hint="eastAsia"/>
        </w:rPr>
        <w:t>一氧化碳没有毒性</w:t>
      </w:r>
    </w:p>
    <w:p w:rsidR="00D756F6" w:rsidRPr="000601AE" w:rsidRDefault="00D756F6" w:rsidP="00463CE0">
      <w:pPr>
        <w:spacing w:line="360" w:lineRule="auto"/>
      </w:pPr>
      <w:r w:rsidRPr="000601AE">
        <w:t xml:space="preserve">C. </w:t>
      </w:r>
      <w:r w:rsidRPr="000601AE">
        <w:rPr>
          <w:rFonts w:hint="eastAsia"/>
        </w:rPr>
        <w:t>硫在氧气中燃烧产生有刺激性气味的气体</w:t>
      </w:r>
    </w:p>
    <w:p w:rsidR="00D756F6" w:rsidRPr="000601AE" w:rsidRDefault="00D756F6" w:rsidP="00463CE0">
      <w:pPr>
        <w:spacing w:line="360" w:lineRule="auto"/>
      </w:pPr>
      <w:r w:rsidRPr="000601AE">
        <w:t xml:space="preserve">D. </w:t>
      </w:r>
      <w:r w:rsidRPr="000601AE">
        <w:rPr>
          <w:rFonts w:hint="eastAsia"/>
        </w:rPr>
        <w:t>二氧化碳不与水反应</w:t>
      </w:r>
    </w:p>
    <w:p w:rsidR="00D756F6" w:rsidRPr="000601AE" w:rsidRDefault="00D756F6" w:rsidP="00463CE0">
      <w:pPr>
        <w:spacing w:line="360" w:lineRule="auto"/>
        <w:rPr>
          <w:bCs/>
        </w:rPr>
      </w:pPr>
      <w:r w:rsidRPr="000601AE">
        <w:rPr>
          <w:rFonts w:hint="eastAsia"/>
          <w:bCs/>
        </w:rPr>
        <w:t>解析：</w:t>
      </w:r>
    </w:p>
    <w:p w:rsidR="00D756F6" w:rsidRPr="000601AE" w:rsidRDefault="00D756F6" w:rsidP="00463CE0">
      <w:pPr>
        <w:spacing w:line="360" w:lineRule="auto"/>
      </w:pPr>
      <w:r w:rsidRPr="000601AE">
        <w:rPr>
          <w:rFonts w:hint="eastAsia"/>
        </w:rPr>
        <w:t>此题所涉及到的内容都是教学做过的实验，在平时学习时只要注意观察，注意记忆实验现象，就可以答对此题。一氧化碳是一种有毒的气体，俗话说的煤气中毒就是一氧化碳中毒，所以在冬天烧炉子做饭、取暖时一定要注意通风的问题，防止由于通风不畅，造成人员死亡。碳燃烧不充分时生产一氧化碳；二氧化碳与水反应成碳酸。</w:t>
      </w:r>
    </w:p>
    <w:p w:rsidR="00D756F6" w:rsidRPr="00463CE0" w:rsidRDefault="00D756F6" w:rsidP="00463CE0">
      <w:pPr>
        <w:spacing w:line="360" w:lineRule="auto"/>
      </w:pPr>
      <w:r w:rsidRPr="000601AE">
        <w:rPr>
          <w:rFonts w:hint="eastAsia"/>
        </w:rPr>
        <w:t>答案：</w:t>
      </w:r>
      <w:r w:rsidRPr="000601AE">
        <w:t>C</w:t>
      </w:r>
    </w:p>
    <w:sectPr w:rsidR="00D756F6" w:rsidRPr="00463CE0" w:rsidSect="00B318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6F6" w:rsidRDefault="00D756F6" w:rsidP="00463CE0">
      <w:pPr>
        <w:spacing w:line="240" w:lineRule="auto"/>
      </w:pPr>
      <w:r>
        <w:separator/>
      </w:r>
    </w:p>
  </w:endnote>
  <w:endnote w:type="continuationSeparator" w:id="1">
    <w:p w:rsidR="00D756F6" w:rsidRDefault="00D756F6" w:rsidP="00463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F6" w:rsidRDefault="00D756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F6" w:rsidRDefault="00D756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F6" w:rsidRDefault="00D756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6F6" w:rsidRDefault="00D756F6" w:rsidP="00463CE0">
      <w:pPr>
        <w:spacing w:line="240" w:lineRule="auto"/>
      </w:pPr>
      <w:r>
        <w:separator/>
      </w:r>
    </w:p>
  </w:footnote>
  <w:footnote w:type="continuationSeparator" w:id="1">
    <w:p w:rsidR="00D756F6" w:rsidRDefault="00D756F6" w:rsidP="00463CE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F6" w:rsidRDefault="00D756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F6" w:rsidRDefault="00D756F6" w:rsidP="00750FB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F6" w:rsidRDefault="00D756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3CE0"/>
    <w:rsid w:val="000601AE"/>
    <w:rsid w:val="00463CE0"/>
    <w:rsid w:val="00750FB9"/>
    <w:rsid w:val="00991D49"/>
    <w:rsid w:val="00A8340A"/>
    <w:rsid w:val="00B318E6"/>
    <w:rsid w:val="00D75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E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63CE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63CE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63CE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63CE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63CE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36</Words>
  <Characters>207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2011-05-21T09:57:00Z</dcterms:created>
  <dcterms:modified xsi:type="dcterms:W3CDTF">2011-05-24T09:00:00Z</dcterms:modified>
</cp:coreProperties>
</file>