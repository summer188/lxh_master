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C46" w:rsidRPr="000601AE" w:rsidRDefault="00EC5C46" w:rsidP="00D2570A">
      <w:pPr>
        <w:spacing w:line="360" w:lineRule="auto"/>
      </w:pPr>
      <w:r w:rsidRPr="000601AE">
        <w:rPr>
          <w:rFonts w:hint="eastAsia"/>
        </w:rPr>
        <w:t>用墨绘制的字画经久不变色，其原因是（</w:t>
      </w:r>
      <w:r w:rsidRPr="000601AE">
        <w:t xml:space="preserve">    </w:t>
      </w:r>
      <w:r w:rsidRPr="000601AE">
        <w:rPr>
          <w:rFonts w:hint="eastAsia"/>
        </w:rPr>
        <w:t>）</w:t>
      </w:r>
    </w:p>
    <w:p w:rsidR="00EC5C46" w:rsidRPr="000601AE" w:rsidRDefault="00EC5C46" w:rsidP="00D2570A">
      <w:pPr>
        <w:spacing w:line="360" w:lineRule="auto"/>
      </w:pPr>
      <w:r w:rsidRPr="000601AE">
        <w:t xml:space="preserve">A. </w:t>
      </w:r>
      <w:r w:rsidRPr="000601AE">
        <w:rPr>
          <w:rFonts w:hint="eastAsia"/>
        </w:rPr>
        <w:t>因为是黑色的</w:t>
      </w:r>
      <w:r w:rsidRPr="000601AE">
        <w:tab/>
        <w:t xml:space="preserve">    </w:t>
      </w:r>
    </w:p>
    <w:p w:rsidR="00EC5C46" w:rsidRPr="000601AE" w:rsidRDefault="00EC5C46" w:rsidP="00D2570A">
      <w:pPr>
        <w:spacing w:line="360" w:lineRule="auto"/>
      </w:pPr>
      <w:r w:rsidRPr="000601AE">
        <w:t xml:space="preserve">B. </w:t>
      </w:r>
      <w:r w:rsidRPr="000601AE">
        <w:rPr>
          <w:rFonts w:hint="eastAsia"/>
        </w:rPr>
        <w:t>颜料质量好</w:t>
      </w:r>
      <w:r w:rsidRPr="000601AE">
        <w:t xml:space="preserve">    </w:t>
      </w:r>
    </w:p>
    <w:p w:rsidR="00EC5C46" w:rsidRPr="000601AE" w:rsidRDefault="00EC5C46" w:rsidP="00D2570A">
      <w:pPr>
        <w:spacing w:line="360" w:lineRule="auto"/>
      </w:pPr>
      <w:r w:rsidRPr="000601AE">
        <w:t xml:space="preserve">C. </w:t>
      </w:r>
      <w:r w:rsidRPr="000601AE">
        <w:rPr>
          <w:rFonts w:hint="eastAsia"/>
        </w:rPr>
        <w:t>常温下</w:t>
      </w:r>
      <w:r>
        <w:rPr>
          <w:rFonts w:hint="eastAsia"/>
        </w:rPr>
        <w:t>，</w:t>
      </w:r>
      <w:r w:rsidRPr="000601AE">
        <w:rPr>
          <w:rFonts w:hint="eastAsia"/>
        </w:rPr>
        <w:t>碳的化学性质稳定</w:t>
      </w:r>
      <w:r w:rsidRPr="000601AE">
        <w:t xml:space="preserve">    </w:t>
      </w:r>
    </w:p>
    <w:p w:rsidR="00EC5C46" w:rsidRPr="000601AE" w:rsidRDefault="00EC5C46" w:rsidP="00D2570A">
      <w:pPr>
        <w:spacing w:line="360" w:lineRule="auto"/>
      </w:pPr>
      <w:r w:rsidRPr="000601AE">
        <w:t xml:space="preserve">D. </w:t>
      </w:r>
      <w:r w:rsidRPr="000601AE">
        <w:rPr>
          <w:rFonts w:hint="eastAsia"/>
        </w:rPr>
        <w:t>字画保存好</w:t>
      </w:r>
    </w:p>
    <w:p w:rsidR="00EC5C46" w:rsidRPr="000601AE" w:rsidRDefault="00EC5C46" w:rsidP="007B2842">
      <w:pPr>
        <w:spacing w:line="360" w:lineRule="auto"/>
      </w:pPr>
      <w:r w:rsidRPr="000601AE">
        <w:rPr>
          <w:rFonts w:hint="eastAsia"/>
        </w:rPr>
        <w:t>解析：</w:t>
      </w:r>
    </w:p>
    <w:p w:rsidR="00EC5C46" w:rsidRDefault="00EC5C46" w:rsidP="00D2570A">
      <w:pPr>
        <w:spacing w:line="360" w:lineRule="auto"/>
      </w:pPr>
      <w:r>
        <w:rPr>
          <w:rFonts w:hint="eastAsia"/>
        </w:rPr>
        <w:t>由于碳的化学性质稳定，因此，用墨绘制的字画经久</w:t>
      </w:r>
      <w:r w:rsidRPr="000601AE">
        <w:rPr>
          <w:rFonts w:hint="eastAsia"/>
        </w:rPr>
        <w:t>不会变色。</w:t>
      </w:r>
    </w:p>
    <w:p w:rsidR="00EC5C46" w:rsidRDefault="00EC5C46" w:rsidP="00D2570A">
      <w:pPr>
        <w:spacing w:line="360" w:lineRule="auto"/>
      </w:pPr>
      <w:r w:rsidRPr="000601AE">
        <w:rPr>
          <w:rFonts w:hint="eastAsia"/>
        </w:rPr>
        <w:t>答案：</w:t>
      </w:r>
      <w:r w:rsidRPr="000601AE">
        <w:t>C</w:t>
      </w:r>
    </w:p>
    <w:sectPr w:rsidR="00EC5C46" w:rsidSect="00324C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C46" w:rsidRDefault="00EC5C46" w:rsidP="00D2570A">
      <w:pPr>
        <w:spacing w:line="240" w:lineRule="auto"/>
      </w:pPr>
      <w:r>
        <w:separator/>
      </w:r>
    </w:p>
  </w:endnote>
  <w:endnote w:type="continuationSeparator" w:id="1">
    <w:p w:rsidR="00EC5C46" w:rsidRDefault="00EC5C46" w:rsidP="00D25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46" w:rsidRDefault="00EC5C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46" w:rsidRDefault="00EC5C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46" w:rsidRDefault="00EC5C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C46" w:rsidRDefault="00EC5C46" w:rsidP="00D2570A">
      <w:pPr>
        <w:spacing w:line="240" w:lineRule="auto"/>
      </w:pPr>
      <w:r>
        <w:separator/>
      </w:r>
    </w:p>
  </w:footnote>
  <w:footnote w:type="continuationSeparator" w:id="1">
    <w:p w:rsidR="00EC5C46" w:rsidRDefault="00EC5C46" w:rsidP="00D257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46" w:rsidRDefault="00EC5C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46" w:rsidRDefault="00EC5C46" w:rsidP="007B284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46" w:rsidRDefault="00EC5C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DDCF9B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0FB4AB9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863E704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4D8C8CE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A8BA746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DC0183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AEAE070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06E7F3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2AA7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BD0C6A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570A"/>
    <w:rsid w:val="000601AE"/>
    <w:rsid w:val="00324CDB"/>
    <w:rsid w:val="007B2842"/>
    <w:rsid w:val="00D2570A"/>
    <w:rsid w:val="00EC4E6B"/>
    <w:rsid w:val="00EC5C46"/>
    <w:rsid w:val="00F63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0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2570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2570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2570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2570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2570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17</Words>
  <Characters>102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2011-05-21T09:41:00Z</dcterms:created>
  <dcterms:modified xsi:type="dcterms:W3CDTF">2011-05-24T08:46:00Z</dcterms:modified>
</cp:coreProperties>
</file>