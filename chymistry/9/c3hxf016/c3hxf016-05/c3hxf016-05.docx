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F9" w:rsidRPr="000601AE" w:rsidRDefault="008C62F9" w:rsidP="0083684E">
      <w:pPr>
        <w:spacing w:line="360" w:lineRule="auto"/>
      </w:pPr>
      <w:r w:rsidRPr="000601AE">
        <w:rPr>
          <w:rFonts w:hint="eastAsia"/>
        </w:rPr>
        <w:t>根据以下实验现象推断，黑色粉末可能是（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8C62F9" w:rsidRPr="000601AE" w:rsidRDefault="008C62F9" w:rsidP="0083684E">
      <w:pPr>
        <w:spacing w:line="360" w:lineRule="auto"/>
      </w:pPr>
      <w:r w:rsidRPr="000601AE">
        <w:t xml:space="preserve">    </w:t>
      </w:r>
      <w:r w:rsidRPr="000601AE">
        <w:rPr>
          <w:position w:val="-34"/>
        </w:rPr>
        <w:object w:dxaOrig="38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39pt" o:ole="">
            <v:imagedata r:id="rId6" o:title=""/>
          </v:shape>
          <o:OLEObject Type="Embed" ProgID="Equation.3" ShapeID="_x0000_i1025" DrawAspect="Content" ObjectID="_1372686406" r:id="rId7"/>
        </w:object>
      </w:r>
    </w:p>
    <w:p w:rsidR="008C62F9" w:rsidRPr="000601AE" w:rsidRDefault="008C62F9" w:rsidP="0083684E">
      <w:pPr>
        <w:spacing w:line="360" w:lineRule="auto"/>
        <w:rPr>
          <w:lang w:val="pt-BR"/>
        </w:rPr>
      </w:pPr>
      <w:r w:rsidRPr="000601AE">
        <w:rPr>
          <w:lang w:val="pt-BR"/>
        </w:rPr>
        <w:t xml:space="preserve">A. CuO </w:t>
      </w:r>
      <w:r w:rsidRPr="000601AE">
        <w:rPr>
          <w:rFonts w:hint="eastAsia"/>
        </w:rPr>
        <w:t>和</w:t>
      </w:r>
      <w:r w:rsidRPr="000601AE">
        <w:rPr>
          <w:lang w:val="pt-BR"/>
        </w:rPr>
        <w:t>C    B. Fe</w:t>
      </w:r>
      <w:r w:rsidRPr="000601AE">
        <w:rPr>
          <w:vertAlign w:val="subscript"/>
          <w:lang w:val="pt-BR"/>
        </w:rPr>
        <w:t>3</w:t>
      </w:r>
      <w:r w:rsidRPr="000601AE">
        <w:rPr>
          <w:lang w:val="pt-BR"/>
        </w:rPr>
        <w:t>O</w:t>
      </w:r>
      <w:r w:rsidRPr="000601AE">
        <w:rPr>
          <w:vertAlign w:val="subscript"/>
          <w:lang w:val="pt-BR"/>
        </w:rPr>
        <w:t>4</w:t>
      </w:r>
      <w:r w:rsidRPr="000601AE">
        <w:rPr>
          <w:rFonts w:hint="eastAsia"/>
        </w:rPr>
        <w:t>和</w:t>
      </w:r>
      <w:r w:rsidRPr="000601AE">
        <w:rPr>
          <w:lang w:val="pt-BR"/>
        </w:rPr>
        <w:t>C    C. CuO    D. MnO</w:t>
      </w:r>
      <w:r w:rsidRPr="000601AE">
        <w:rPr>
          <w:vertAlign w:val="subscript"/>
          <w:lang w:val="pt-BR"/>
        </w:rPr>
        <w:t>2</w:t>
      </w:r>
    </w:p>
    <w:p w:rsidR="008C62F9" w:rsidRPr="0083684E" w:rsidRDefault="008C62F9" w:rsidP="0083684E">
      <w:pPr>
        <w:spacing w:line="360" w:lineRule="auto"/>
        <w:rPr>
          <w:lang w:val="pt-BR"/>
        </w:rPr>
      </w:pPr>
      <w:r w:rsidRPr="000601AE">
        <w:rPr>
          <w:rFonts w:hint="eastAsia"/>
          <w:bCs/>
        </w:rPr>
        <w:t>解析：</w:t>
      </w:r>
    </w:p>
    <w:p w:rsidR="008C62F9" w:rsidRDefault="008C62F9" w:rsidP="0083684E">
      <w:pPr>
        <w:spacing w:line="360" w:lineRule="auto"/>
      </w:pPr>
      <w:r w:rsidRPr="000601AE">
        <w:rPr>
          <w:rFonts w:hint="eastAsia"/>
        </w:rPr>
        <w:t>从该题给出的图示表明，黑色粉末状物质在加热时能反应，且生成一种红色粉末（</w:t>
      </w:r>
      <w:r w:rsidRPr="000601AE">
        <w:t>Cu</w:t>
      </w:r>
      <w:r w:rsidRPr="000601AE">
        <w:rPr>
          <w:rFonts w:hint="eastAsia"/>
        </w:rPr>
        <w:t>）和能使澄清石灰水变浑浊的气体（</w:t>
      </w:r>
      <w:r w:rsidRPr="000601AE">
        <w:t>CO</w:t>
      </w:r>
      <w:r w:rsidRPr="000601AE">
        <w:rPr>
          <w:vertAlign w:val="subscript"/>
        </w:rPr>
        <w:t>2</w:t>
      </w:r>
      <w:r w:rsidRPr="000601AE">
        <w:t xml:space="preserve"> </w:t>
      </w:r>
      <w:r w:rsidRPr="000601AE">
        <w:rPr>
          <w:rFonts w:hint="eastAsia"/>
        </w:rPr>
        <w:t>），从而推知反应中有铜、碳、氧三种元素，所以</w:t>
      </w:r>
      <w:r w:rsidRPr="000601AE">
        <w:t>A</w:t>
      </w:r>
      <w:r w:rsidRPr="000601AE">
        <w:rPr>
          <w:rFonts w:hint="eastAsia"/>
        </w:rPr>
        <w:t>选项正确。</w:t>
      </w:r>
    </w:p>
    <w:p w:rsidR="008C62F9" w:rsidRPr="0083684E" w:rsidRDefault="008C62F9" w:rsidP="0083684E">
      <w:pPr>
        <w:spacing w:line="360" w:lineRule="auto"/>
        <w:rPr>
          <w:lang w:val="pt-BR"/>
        </w:rPr>
      </w:pPr>
      <w:r w:rsidRPr="000601AE">
        <w:rPr>
          <w:rFonts w:hint="eastAsia"/>
        </w:rPr>
        <w:t>答案：</w:t>
      </w:r>
      <w:r w:rsidRPr="000601AE">
        <w:t>A</w:t>
      </w:r>
    </w:p>
    <w:sectPr w:rsidR="008C62F9" w:rsidRPr="0083684E" w:rsidSect="000C0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F9" w:rsidRDefault="008C62F9" w:rsidP="0083684E">
      <w:pPr>
        <w:spacing w:line="240" w:lineRule="auto"/>
      </w:pPr>
      <w:r>
        <w:separator/>
      </w:r>
    </w:p>
  </w:endnote>
  <w:endnote w:type="continuationSeparator" w:id="1">
    <w:p w:rsidR="008C62F9" w:rsidRDefault="008C62F9" w:rsidP="00836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F9" w:rsidRDefault="008C62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F9" w:rsidRDefault="008C62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F9" w:rsidRDefault="008C62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F9" w:rsidRDefault="008C62F9" w:rsidP="0083684E">
      <w:pPr>
        <w:spacing w:line="240" w:lineRule="auto"/>
      </w:pPr>
      <w:r>
        <w:separator/>
      </w:r>
    </w:p>
  </w:footnote>
  <w:footnote w:type="continuationSeparator" w:id="1">
    <w:p w:rsidR="008C62F9" w:rsidRDefault="008C62F9" w:rsidP="008368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F9" w:rsidRDefault="008C62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F9" w:rsidRDefault="008C62F9" w:rsidP="00D0365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F9" w:rsidRDefault="008C62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684E"/>
    <w:rsid w:val="000601AE"/>
    <w:rsid w:val="000C0672"/>
    <w:rsid w:val="002F5DD2"/>
    <w:rsid w:val="006F2632"/>
    <w:rsid w:val="007A33EB"/>
    <w:rsid w:val="0083684E"/>
    <w:rsid w:val="00837BAD"/>
    <w:rsid w:val="00867B11"/>
    <w:rsid w:val="008849E5"/>
    <w:rsid w:val="008C62F9"/>
    <w:rsid w:val="00B81326"/>
    <w:rsid w:val="00D0365B"/>
    <w:rsid w:val="00F06270"/>
    <w:rsid w:val="00F07838"/>
    <w:rsid w:val="00F3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4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3684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3684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3684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684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3684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2011-05-21T09:54:00Z</dcterms:created>
  <dcterms:modified xsi:type="dcterms:W3CDTF">2011-07-20T09:00:00Z</dcterms:modified>
</cp:coreProperties>
</file>