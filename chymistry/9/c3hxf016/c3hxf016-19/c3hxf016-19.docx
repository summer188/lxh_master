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9E6" w:rsidRDefault="00EE29E6" w:rsidP="00347369">
      <w:pPr>
        <w:spacing w:line="360" w:lineRule="auto"/>
        <w:rPr>
          <w:rFonts w:hAnsi="宋体"/>
          <w:szCs w:val="21"/>
        </w:rPr>
      </w:pPr>
      <w:r w:rsidRPr="000601AE">
        <w:rPr>
          <w:rFonts w:hAnsi="宋体" w:hint="eastAsia"/>
          <w:szCs w:val="21"/>
        </w:rPr>
        <w:t>甲、乙两同学分别做鉴别碳粉和氧化铜两种黑色粉末的实验，各设计如下方案：</w:t>
      </w:r>
    </w:p>
    <w:p w:rsidR="00EE29E6" w:rsidRDefault="00EE29E6" w:rsidP="00347369">
      <w:pPr>
        <w:spacing w:line="360" w:lineRule="auto"/>
        <w:rPr>
          <w:rFonts w:hAnsi="宋体"/>
          <w:szCs w:val="21"/>
        </w:rPr>
      </w:pPr>
      <w:r w:rsidRPr="000601AE">
        <w:rPr>
          <w:rFonts w:hAnsi="宋体" w:hint="eastAsia"/>
          <w:szCs w:val="21"/>
        </w:rPr>
        <w:t>甲：将两种黑色粉末分别在空气中燃烧，有火星出现并且黑色粉末逐渐减少的是碳粉。</w:t>
      </w:r>
    </w:p>
    <w:p w:rsidR="00EE29E6" w:rsidRPr="000601AE" w:rsidRDefault="00EE29E6" w:rsidP="00347369">
      <w:pPr>
        <w:spacing w:line="360" w:lineRule="auto"/>
        <w:rPr>
          <w:rFonts w:hAnsi="宋体"/>
          <w:szCs w:val="21"/>
        </w:rPr>
      </w:pPr>
      <w:r w:rsidRPr="000601AE">
        <w:rPr>
          <w:rFonts w:hAnsi="宋体" w:hint="eastAsia"/>
          <w:szCs w:val="21"/>
        </w:rPr>
        <w:t>乙：将两种黑色粉末分别放在试管里，通入氢气后加热（</w:t>
      </w:r>
      <w:r w:rsidRPr="000601AE">
        <w:rPr>
          <w:szCs w:val="21"/>
        </w:rPr>
        <w:t>H</w:t>
      </w:r>
      <w:r w:rsidRPr="000601AE">
        <w:rPr>
          <w:szCs w:val="21"/>
          <w:vertAlign w:val="subscript"/>
        </w:rPr>
        <w:t>2</w:t>
      </w:r>
      <w:r w:rsidRPr="000601AE">
        <w:rPr>
          <w:rFonts w:ascii="宋体" w:hAnsi="宋体"/>
          <w:szCs w:val="21"/>
        </w:rPr>
        <w:t xml:space="preserve"> </w:t>
      </w:r>
      <w:r w:rsidRPr="000601AE">
        <w:rPr>
          <w:rFonts w:ascii="宋体" w:hAnsi="宋体" w:hint="eastAsia"/>
          <w:szCs w:val="21"/>
        </w:rPr>
        <w:t>＋</w:t>
      </w:r>
      <w:r w:rsidRPr="000601AE">
        <w:rPr>
          <w:szCs w:val="21"/>
        </w:rPr>
        <w:t xml:space="preserve"> CuO </w:t>
      </w:r>
      <w:r w:rsidRPr="000601AE">
        <w:rPr>
          <w:position w:val="-16"/>
          <w:szCs w:val="21"/>
          <w:vertAlign w:val="superscript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.75pt" o:ole="">
            <v:imagedata r:id="rId6" o:title=""/>
          </v:shape>
          <o:OLEObject Type="Embed" ProgID="Equation.3" ShapeID="_x0000_i1025" DrawAspect="Content" ObjectID="_1372686994" r:id="rId7"/>
        </w:object>
      </w:r>
      <w:r w:rsidRPr="000601AE">
        <w:rPr>
          <w:szCs w:val="21"/>
        </w:rPr>
        <w:t xml:space="preserve">Cu </w:t>
      </w:r>
      <w:r w:rsidRPr="000601AE">
        <w:rPr>
          <w:rFonts w:ascii="宋体" w:hAnsi="宋体" w:hint="eastAsia"/>
          <w:szCs w:val="21"/>
        </w:rPr>
        <w:t>＋</w:t>
      </w:r>
      <w:r w:rsidRPr="000601AE">
        <w:rPr>
          <w:szCs w:val="21"/>
        </w:rPr>
        <w:t xml:space="preserve"> H</w:t>
      </w:r>
      <w:r w:rsidRPr="000601AE">
        <w:rPr>
          <w:szCs w:val="21"/>
          <w:vertAlign w:val="subscript"/>
        </w:rPr>
        <w:t>2</w:t>
      </w:r>
      <w:r w:rsidRPr="000601AE">
        <w:rPr>
          <w:szCs w:val="21"/>
        </w:rPr>
        <w:t>O</w:t>
      </w:r>
      <w:r w:rsidRPr="000601AE">
        <w:rPr>
          <w:rFonts w:hAnsi="宋体" w:hint="eastAsia"/>
          <w:szCs w:val="21"/>
        </w:rPr>
        <w:t>），有亮红物质出现的是氧化铜。</w:t>
      </w:r>
    </w:p>
    <w:p w:rsidR="00EE29E6" w:rsidRPr="000601AE" w:rsidRDefault="00EE29E6" w:rsidP="00347369">
      <w:pPr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你认为最佳方案是</w:t>
      </w:r>
      <w:r w:rsidRPr="000601AE">
        <w:rPr>
          <w:rFonts w:hint="eastAsia"/>
          <w:szCs w:val="21"/>
        </w:rPr>
        <w:t>（</w:t>
      </w:r>
      <w:r w:rsidRPr="000601AE">
        <w:rPr>
          <w:szCs w:val="21"/>
        </w:rPr>
        <w:t xml:space="preserve">    </w:t>
      </w:r>
      <w:r w:rsidRPr="000601AE">
        <w:rPr>
          <w:rFonts w:ascii="宋体" w:hAnsi="宋体" w:hint="eastAsia"/>
          <w:szCs w:val="21"/>
        </w:rPr>
        <w:t>）</w:t>
      </w:r>
      <w:r w:rsidRPr="000601AE">
        <w:rPr>
          <w:szCs w:val="21"/>
        </w:rPr>
        <w:t xml:space="preserve"> </w:t>
      </w:r>
    </w:p>
    <w:p w:rsidR="00EE29E6" w:rsidRDefault="00EE29E6" w:rsidP="00347369">
      <w:pPr>
        <w:spacing w:line="360" w:lineRule="auto"/>
        <w:rPr>
          <w:szCs w:val="22"/>
        </w:rPr>
      </w:pPr>
      <w:r w:rsidRPr="000601AE">
        <w:rPr>
          <w:szCs w:val="22"/>
        </w:rPr>
        <w:t xml:space="preserve">A. </w:t>
      </w:r>
      <w:r w:rsidRPr="000601AE">
        <w:rPr>
          <w:rFonts w:hint="eastAsia"/>
          <w:szCs w:val="22"/>
        </w:rPr>
        <w:t>甲</w:t>
      </w:r>
      <w:r w:rsidRPr="000601AE">
        <w:rPr>
          <w:szCs w:val="22"/>
        </w:rPr>
        <w:t xml:space="preserve">    B. </w:t>
      </w:r>
      <w:r w:rsidRPr="000601AE">
        <w:rPr>
          <w:rFonts w:hint="eastAsia"/>
          <w:szCs w:val="22"/>
        </w:rPr>
        <w:t>乙</w:t>
      </w:r>
    </w:p>
    <w:p w:rsidR="00EE29E6" w:rsidRPr="000601AE" w:rsidRDefault="00EE29E6" w:rsidP="00347369">
      <w:pPr>
        <w:spacing w:line="360" w:lineRule="auto"/>
        <w:rPr>
          <w:rFonts w:hAnsi="宋体"/>
          <w:bCs/>
          <w:szCs w:val="21"/>
        </w:rPr>
      </w:pPr>
      <w:r w:rsidRPr="000601AE">
        <w:rPr>
          <w:rFonts w:hAnsi="宋体" w:hint="eastAsia"/>
          <w:bCs/>
          <w:szCs w:val="21"/>
        </w:rPr>
        <w:t>解析：</w:t>
      </w:r>
    </w:p>
    <w:p w:rsidR="00EE29E6" w:rsidRPr="000601AE" w:rsidRDefault="00EE29E6" w:rsidP="00347369">
      <w:pPr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选择实验方案时一般从以下几方面考虑：操作是否简便易行，是否节约能源、经济实惠，是否安全等。</w:t>
      </w:r>
    </w:p>
    <w:p w:rsidR="00EE29E6" w:rsidRDefault="00EE29E6" w:rsidP="00347369">
      <w:pPr>
        <w:spacing w:line="360" w:lineRule="auto"/>
        <w:rPr>
          <w:rFonts w:hAnsi="宋体"/>
          <w:szCs w:val="21"/>
        </w:rPr>
      </w:pPr>
      <w:r w:rsidRPr="000601AE">
        <w:rPr>
          <w:rFonts w:hAnsi="宋体" w:hint="eastAsia"/>
          <w:szCs w:val="21"/>
        </w:rPr>
        <w:t>甲方案只要点燃木炭就行，不需要再消耗其他能源，既经济实惠，又简便易行；乙方案需要加热，得消耗热能，制取所使用的氢气要消耗化学药品，并且，使用氢气具有一定的危险性。</w:t>
      </w:r>
    </w:p>
    <w:p w:rsidR="00EE29E6" w:rsidRPr="000601AE" w:rsidRDefault="00EE29E6" w:rsidP="00347369">
      <w:pPr>
        <w:spacing w:line="360" w:lineRule="auto"/>
      </w:pPr>
      <w:r w:rsidRPr="000601AE">
        <w:rPr>
          <w:rFonts w:hint="eastAsia"/>
        </w:rPr>
        <w:t>答案：</w:t>
      </w:r>
      <w:r w:rsidRPr="000601AE">
        <w:t>A</w:t>
      </w:r>
    </w:p>
    <w:p w:rsidR="00EE29E6" w:rsidRPr="000601AE" w:rsidRDefault="00EE29E6" w:rsidP="00347369">
      <w:pPr>
        <w:snapToGrid w:val="0"/>
        <w:spacing w:line="480" w:lineRule="auto"/>
        <w:rPr>
          <w:szCs w:val="21"/>
        </w:rPr>
      </w:pPr>
    </w:p>
    <w:p w:rsidR="00EE29E6" w:rsidRPr="00CC5FD1" w:rsidRDefault="00EE29E6" w:rsidP="00347369">
      <w:pPr>
        <w:spacing w:line="480" w:lineRule="auto"/>
      </w:pPr>
    </w:p>
    <w:p w:rsidR="00EE29E6" w:rsidRPr="00BC0DB4" w:rsidRDefault="00EE29E6" w:rsidP="00347369"/>
    <w:p w:rsidR="00EE29E6" w:rsidRPr="00347369" w:rsidRDefault="00EE29E6" w:rsidP="00347369"/>
    <w:sectPr w:rsidR="00EE29E6" w:rsidRPr="00347369" w:rsidSect="00627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9E6" w:rsidRDefault="00EE29E6" w:rsidP="00CC5FD1">
      <w:pPr>
        <w:spacing w:line="240" w:lineRule="auto"/>
      </w:pPr>
      <w:r>
        <w:separator/>
      </w:r>
    </w:p>
  </w:endnote>
  <w:endnote w:type="continuationSeparator" w:id="1">
    <w:p w:rsidR="00EE29E6" w:rsidRDefault="00EE29E6" w:rsidP="00CC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E6" w:rsidRDefault="00EE29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E6" w:rsidRDefault="00EE29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E6" w:rsidRDefault="00EE29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9E6" w:rsidRDefault="00EE29E6" w:rsidP="00CC5FD1">
      <w:pPr>
        <w:spacing w:line="240" w:lineRule="auto"/>
      </w:pPr>
      <w:r>
        <w:separator/>
      </w:r>
    </w:p>
  </w:footnote>
  <w:footnote w:type="continuationSeparator" w:id="1">
    <w:p w:rsidR="00EE29E6" w:rsidRDefault="00EE29E6" w:rsidP="00CC5F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E6" w:rsidRDefault="00EE29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E6" w:rsidRDefault="00EE29E6" w:rsidP="000303B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E6" w:rsidRDefault="00EE29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FD1"/>
    <w:rsid w:val="000303B8"/>
    <w:rsid w:val="000601AE"/>
    <w:rsid w:val="00347369"/>
    <w:rsid w:val="00500202"/>
    <w:rsid w:val="00627A1E"/>
    <w:rsid w:val="007C19C5"/>
    <w:rsid w:val="00BC0DB4"/>
    <w:rsid w:val="00C64F92"/>
    <w:rsid w:val="00CC5FD1"/>
    <w:rsid w:val="00D93024"/>
    <w:rsid w:val="00EE29E6"/>
    <w:rsid w:val="00FE1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C5F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5F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C5F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5FD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C5FD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48</Words>
  <Characters>275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2011-05-21T10:40:00Z</dcterms:created>
  <dcterms:modified xsi:type="dcterms:W3CDTF">2011-07-20T09:10:00Z</dcterms:modified>
</cp:coreProperties>
</file>