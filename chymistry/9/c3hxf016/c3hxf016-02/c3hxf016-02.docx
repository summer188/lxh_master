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A76" w:rsidRPr="000601AE" w:rsidRDefault="009C5A76" w:rsidP="001E3148">
      <w:pPr>
        <w:snapToGrid w:val="0"/>
        <w:spacing w:line="360" w:lineRule="auto"/>
      </w:pPr>
      <w:r w:rsidRPr="000601AE">
        <w:rPr>
          <w:rFonts w:hint="eastAsia"/>
        </w:rPr>
        <w:t>“轻轨电车”是近年新兴的城市高架交通工具，具有污染小的优点，当轻轨电车开动时，轻轨电车上裸露的“电刷”沿架空电线滑动，电刷材料中含有石墨，选择石墨做电极材料是因为其具有的性质的叙述不正确的是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9C5A76" w:rsidRPr="000601AE" w:rsidRDefault="009C5A76" w:rsidP="001E3148">
      <w:pPr>
        <w:snapToGrid w:val="0"/>
        <w:spacing w:line="360" w:lineRule="auto"/>
      </w:pPr>
      <w:r w:rsidRPr="000601AE">
        <w:rPr>
          <w:szCs w:val="21"/>
        </w:rPr>
        <w:t>A</w:t>
      </w:r>
      <w:r w:rsidRPr="000601AE">
        <w:rPr>
          <w:rFonts w:hAnsi="宋体"/>
          <w:szCs w:val="21"/>
        </w:rPr>
        <w:t xml:space="preserve">. </w:t>
      </w:r>
      <w:r w:rsidRPr="000601AE">
        <w:rPr>
          <w:rFonts w:hint="eastAsia"/>
        </w:rPr>
        <w:t>导电</w:t>
      </w:r>
      <w:r w:rsidRPr="000601AE">
        <w:t xml:space="preserve">    </w:t>
      </w:r>
      <w:r w:rsidRPr="000601AE">
        <w:rPr>
          <w:szCs w:val="21"/>
        </w:rPr>
        <w:t>B</w:t>
      </w:r>
      <w:r w:rsidRPr="000601AE">
        <w:rPr>
          <w:rFonts w:hAnsi="宋体"/>
          <w:szCs w:val="21"/>
        </w:rPr>
        <w:t xml:space="preserve">. </w:t>
      </w:r>
      <w:r w:rsidRPr="000601AE">
        <w:rPr>
          <w:rFonts w:hint="eastAsia"/>
        </w:rPr>
        <w:t>润滑</w:t>
      </w:r>
      <w:r w:rsidRPr="000601AE">
        <w:t xml:space="preserve">    </w:t>
      </w:r>
      <w:r w:rsidRPr="000601AE">
        <w:rPr>
          <w:szCs w:val="21"/>
        </w:rPr>
        <w:t>C</w:t>
      </w:r>
      <w:r w:rsidRPr="000601AE">
        <w:rPr>
          <w:rFonts w:hAnsi="宋体"/>
          <w:szCs w:val="21"/>
        </w:rPr>
        <w:t xml:space="preserve">. </w:t>
      </w:r>
      <w:r w:rsidRPr="000601AE">
        <w:rPr>
          <w:rFonts w:hint="eastAsia"/>
        </w:rPr>
        <w:t>易氧化</w:t>
      </w:r>
      <w:r w:rsidRPr="000601AE">
        <w:rPr>
          <w:rFonts w:hAnsi="宋体"/>
          <w:szCs w:val="21"/>
        </w:rPr>
        <w:t xml:space="preserve">    </w:t>
      </w:r>
      <w:r w:rsidRPr="000601AE">
        <w:rPr>
          <w:szCs w:val="21"/>
        </w:rPr>
        <w:t>D</w:t>
      </w:r>
      <w:r w:rsidRPr="000601AE">
        <w:rPr>
          <w:rFonts w:hAnsi="宋体"/>
          <w:szCs w:val="21"/>
        </w:rPr>
        <w:t>.</w:t>
      </w:r>
      <w:r w:rsidRPr="000601AE">
        <w:t xml:space="preserve"> </w:t>
      </w:r>
      <w:r w:rsidRPr="000601AE">
        <w:rPr>
          <w:rFonts w:hint="eastAsia"/>
        </w:rPr>
        <w:t>化学性质稳定</w:t>
      </w:r>
    </w:p>
    <w:p w:rsidR="009C5A76" w:rsidRPr="000601AE" w:rsidRDefault="009C5A76" w:rsidP="001E3148">
      <w:pPr>
        <w:spacing w:line="360" w:lineRule="auto"/>
        <w:rPr>
          <w:bCs/>
        </w:rPr>
      </w:pPr>
      <w:r w:rsidRPr="000601AE">
        <w:rPr>
          <w:rFonts w:hint="eastAsia"/>
          <w:bCs/>
        </w:rPr>
        <w:t>解析：</w:t>
      </w:r>
    </w:p>
    <w:p w:rsidR="009C5A76" w:rsidRDefault="009C5A76" w:rsidP="001E3148">
      <w:pPr>
        <w:spacing w:line="360" w:lineRule="auto"/>
      </w:pPr>
      <w:r w:rsidRPr="000601AE">
        <w:rPr>
          <w:rFonts w:hint="eastAsia"/>
        </w:rPr>
        <w:t>此题考查了石墨的性质，石墨是一种深灰色的有金属光泽而不透明的细鳞片状固体，石墨很软，有滑腻感，因此，石墨可作润滑剂，石墨熔点高，可以耐高温，即使在高温下也不会失去润滑作用，这是其他润滑剂所不能比的，石墨有良好的导电性，也是它用于“轻轨电车”材料的最佳选择，另外石墨抗腐蚀性较好，用石墨作“电刷”长期使用不会被氧化。</w:t>
      </w:r>
    </w:p>
    <w:p w:rsidR="009C5A76" w:rsidRPr="001E3148" w:rsidRDefault="009C5A76" w:rsidP="001E3148">
      <w:pPr>
        <w:spacing w:line="360" w:lineRule="auto"/>
      </w:pPr>
      <w:r w:rsidRPr="000601AE">
        <w:rPr>
          <w:rFonts w:hint="eastAsia"/>
        </w:rPr>
        <w:t>答案：</w:t>
      </w:r>
      <w:r w:rsidRPr="000601AE">
        <w:t>C</w:t>
      </w:r>
    </w:p>
    <w:sectPr w:rsidR="009C5A76" w:rsidRPr="001E3148" w:rsidSect="004125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A76" w:rsidRDefault="009C5A76" w:rsidP="001E3148">
      <w:pPr>
        <w:spacing w:line="240" w:lineRule="auto"/>
      </w:pPr>
      <w:r>
        <w:separator/>
      </w:r>
    </w:p>
  </w:endnote>
  <w:endnote w:type="continuationSeparator" w:id="1">
    <w:p w:rsidR="009C5A76" w:rsidRDefault="009C5A76" w:rsidP="001E3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76" w:rsidRDefault="009C5A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76" w:rsidRDefault="009C5A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76" w:rsidRDefault="009C5A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A76" w:rsidRDefault="009C5A76" w:rsidP="001E3148">
      <w:pPr>
        <w:spacing w:line="240" w:lineRule="auto"/>
      </w:pPr>
      <w:r>
        <w:separator/>
      </w:r>
    </w:p>
  </w:footnote>
  <w:footnote w:type="continuationSeparator" w:id="1">
    <w:p w:rsidR="009C5A76" w:rsidRDefault="009C5A76" w:rsidP="001E314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76" w:rsidRDefault="009C5A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76" w:rsidRDefault="009C5A76" w:rsidP="000729F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A76" w:rsidRDefault="009C5A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3148"/>
    <w:rsid w:val="000601AE"/>
    <w:rsid w:val="000729FB"/>
    <w:rsid w:val="001E3148"/>
    <w:rsid w:val="00253DAD"/>
    <w:rsid w:val="00412518"/>
    <w:rsid w:val="009202CB"/>
    <w:rsid w:val="009C5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4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E314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E314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E314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E314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E314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45</Words>
  <Characters>262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2011-05-21T09:42:00Z</dcterms:created>
  <dcterms:modified xsi:type="dcterms:W3CDTF">2011-05-24T08:46:00Z</dcterms:modified>
</cp:coreProperties>
</file>