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D3" w:rsidRPr="0002716C" w:rsidRDefault="001513D3" w:rsidP="00622C46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某同学设计了如图所示实验，证明鸡蛋壳的主要成分是碳酸盐。经检验装置气密性合格后进行实验。下列说法中，</w:t>
      </w:r>
      <w:r w:rsidRPr="0002716C">
        <w:rPr>
          <w:rFonts w:hint="eastAsia"/>
          <w:szCs w:val="21"/>
          <w:em w:val="dot"/>
        </w:rPr>
        <w:t>不正确</w:t>
      </w:r>
      <w:r w:rsidRPr="0002716C">
        <w:rPr>
          <w:rFonts w:hint="eastAsia"/>
          <w:szCs w:val="21"/>
        </w:rPr>
        <w:t>的是（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 </w:t>
      </w:r>
    </w:p>
    <w:p w:rsidR="001513D3" w:rsidRPr="0002716C" w:rsidRDefault="001513D3" w:rsidP="00622C46">
      <w:pPr>
        <w:snapToGrid w:val="0"/>
        <w:spacing w:line="360" w:lineRule="auto"/>
        <w:rPr>
          <w:szCs w:val="21"/>
        </w:rPr>
      </w:pPr>
    </w:p>
    <w:p w:rsidR="001513D3" w:rsidRPr="0002716C" w:rsidRDefault="001513D3" w:rsidP="00622C46">
      <w:pPr>
        <w:snapToGrid w:val="0"/>
        <w:spacing w:line="360" w:lineRule="auto"/>
        <w:jc w:val="center"/>
        <w:rPr>
          <w:szCs w:val="21"/>
        </w:rPr>
      </w:pPr>
      <w:r w:rsidRPr="00BC562B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5.75pt;height:114pt;visibility:visible">
            <v:imagedata r:id="rId6" o:title="" gain="74473f"/>
          </v:shape>
        </w:pict>
      </w:r>
    </w:p>
    <w:p w:rsidR="001513D3" w:rsidRPr="0002716C" w:rsidRDefault="001513D3" w:rsidP="00622C46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鸡蛋壳发生了分解反应</w:t>
      </w:r>
    </w:p>
    <w:p w:rsidR="001513D3" w:rsidRPr="0002716C" w:rsidRDefault="001513D3" w:rsidP="00622C46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Ⅰ中鸡蛋壳逐渐溶解，产生大量气泡</w:t>
      </w:r>
    </w:p>
    <w:p w:rsidR="001513D3" w:rsidRPr="0002716C" w:rsidRDefault="001513D3" w:rsidP="00622C46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Ⅱ中澄清石灰水变浑浊</w:t>
      </w:r>
    </w:p>
    <w:p w:rsidR="001513D3" w:rsidRPr="0002716C" w:rsidRDefault="001513D3" w:rsidP="00622C46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Ⅲ中紫色石蕊试液变红，但第Ⅲ步是多余的</w:t>
      </w:r>
    </w:p>
    <w:p w:rsidR="001513D3" w:rsidRPr="0002716C" w:rsidRDefault="001513D3" w:rsidP="00622C46">
      <w:pPr>
        <w:spacing w:line="360" w:lineRule="auto"/>
      </w:pPr>
      <w:r w:rsidRPr="0002716C">
        <w:rPr>
          <w:rFonts w:hint="eastAsia"/>
        </w:rPr>
        <w:t>解析：</w:t>
      </w:r>
    </w:p>
    <w:p w:rsidR="001513D3" w:rsidRDefault="001513D3" w:rsidP="00622C46">
      <w:pPr>
        <w:spacing w:line="360" w:lineRule="auto"/>
      </w:pPr>
      <w:r w:rsidRPr="0002716C">
        <w:rPr>
          <w:rFonts w:hint="eastAsia"/>
        </w:rPr>
        <w:t>鸡蛋壳的成分和稀盐酸发生的是复分解反应。要验证鸡蛋壳的主要成分是碳酸盐，只要加酸，将产生的气体通入澄清石灰水，看石灰水是否变浑浊就可的得到验证，不必再用紫色的石蕊验证。</w:t>
      </w:r>
    </w:p>
    <w:p w:rsidR="001513D3" w:rsidRPr="00622C46" w:rsidRDefault="001513D3" w:rsidP="00622C46">
      <w:pPr>
        <w:spacing w:line="360" w:lineRule="auto"/>
      </w:pPr>
      <w:r w:rsidRPr="0002716C">
        <w:rPr>
          <w:rFonts w:hint="eastAsia"/>
        </w:rPr>
        <w:t>答案：</w:t>
      </w:r>
      <w:r w:rsidRPr="0002716C">
        <w:t>A</w:t>
      </w:r>
    </w:p>
    <w:sectPr w:rsidR="001513D3" w:rsidRPr="00622C46" w:rsidSect="002702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3D3" w:rsidRDefault="001513D3" w:rsidP="00622C46">
      <w:pPr>
        <w:spacing w:line="240" w:lineRule="auto"/>
      </w:pPr>
      <w:r>
        <w:separator/>
      </w:r>
    </w:p>
  </w:endnote>
  <w:endnote w:type="continuationSeparator" w:id="1">
    <w:p w:rsidR="001513D3" w:rsidRDefault="001513D3" w:rsidP="00622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D3" w:rsidRDefault="001513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D3" w:rsidRDefault="001513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D3" w:rsidRDefault="001513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3D3" w:rsidRDefault="001513D3" w:rsidP="00622C46">
      <w:pPr>
        <w:spacing w:line="240" w:lineRule="auto"/>
      </w:pPr>
      <w:r>
        <w:separator/>
      </w:r>
    </w:p>
  </w:footnote>
  <w:footnote w:type="continuationSeparator" w:id="1">
    <w:p w:rsidR="001513D3" w:rsidRDefault="001513D3" w:rsidP="00622C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D3" w:rsidRDefault="001513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D3" w:rsidRDefault="001513D3" w:rsidP="00B948E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3D3" w:rsidRDefault="001513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C46"/>
    <w:rsid w:val="0002716C"/>
    <w:rsid w:val="001513D3"/>
    <w:rsid w:val="002702A9"/>
    <w:rsid w:val="002A124C"/>
    <w:rsid w:val="00312234"/>
    <w:rsid w:val="00622C46"/>
    <w:rsid w:val="00B948E5"/>
    <w:rsid w:val="00BC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22C4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2C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22C4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22C4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22C4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22C4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2C4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34</Words>
  <Characters>198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2011-05-24T05:19:00Z</dcterms:created>
  <dcterms:modified xsi:type="dcterms:W3CDTF">2011-05-27T03:32:00Z</dcterms:modified>
</cp:coreProperties>
</file>