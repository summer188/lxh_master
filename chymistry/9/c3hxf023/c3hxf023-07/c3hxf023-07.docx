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D8C" w:rsidRPr="0002716C" w:rsidRDefault="00AE7D8C" w:rsidP="00057B2E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下列实验现象中，描述正确的是（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AE7D8C" w:rsidRPr="0002716C" w:rsidRDefault="00AE7D8C" w:rsidP="00057B2E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木炭在氧气中燃烧，有无色刺激性气味气体生成</w:t>
      </w:r>
    </w:p>
    <w:p w:rsidR="00AE7D8C" w:rsidRPr="0002716C" w:rsidRDefault="00AE7D8C" w:rsidP="00057B2E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红磷在氧气中剧烈燃烧，有黄色火焰，有大量白色气体生成</w:t>
      </w:r>
    </w:p>
    <w:p w:rsidR="00AE7D8C" w:rsidRPr="0002716C" w:rsidRDefault="00AE7D8C" w:rsidP="00057B2E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hint="eastAsia"/>
          <w:szCs w:val="21"/>
        </w:rPr>
        <w:t>镁条在盐酸中剧烈反应，有大量无色无味气体生成，试管壁很烫</w:t>
      </w:r>
    </w:p>
    <w:p w:rsidR="00AE7D8C" w:rsidRPr="0002716C" w:rsidRDefault="00AE7D8C" w:rsidP="00057B2E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hint="eastAsia"/>
          <w:szCs w:val="21"/>
        </w:rPr>
        <w:t>铁丝在空气中剧烈燃烧，放出大量的热，火星四射，有黑色熔融物溅落瓶底</w:t>
      </w:r>
    </w:p>
    <w:p w:rsidR="00AE7D8C" w:rsidRPr="0002716C" w:rsidRDefault="00AE7D8C" w:rsidP="007E11F8">
      <w:pPr>
        <w:snapToGrid w:val="0"/>
        <w:spacing w:line="360" w:lineRule="auto"/>
        <w:ind w:left="31680" w:hangingChars="1" w:firstLine="31680"/>
      </w:pPr>
      <w:r w:rsidRPr="0002716C">
        <w:rPr>
          <w:rFonts w:hint="eastAsia"/>
        </w:rPr>
        <w:t>解析：</w:t>
      </w:r>
    </w:p>
    <w:p w:rsidR="00AE7D8C" w:rsidRDefault="00AE7D8C" w:rsidP="00057B2E">
      <w:pPr>
        <w:spacing w:line="360" w:lineRule="auto"/>
      </w:pPr>
      <w:r w:rsidRPr="0002716C">
        <w:rPr>
          <w:rFonts w:hint="eastAsia"/>
        </w:rPr>
        <w:t>此题考查的是氧气的性质，要熟练记忆物质和氧气反应的典型实验现象。</w:t>
      </w:r>
    </w:p>
    <w:p w:rsidR="00AE7D8C" w:rsidRPr="00057B2E" w:rsidRDefault="00AE7D8C" w:rsidP="00057B2E">
      <w:pPr>
        <w:spacing w:line="360" w:lineRule="auto"/>
      </w:pPr>
      <w:r w:rsidRPr="0002716C">
        <w:rPr>
          <w:rFonts w:hint="eastAsia"/>
          <w:szCs w:val="21"/>
        </w:rPr>
        <w:t>答案：</w:t>
      </w:r>
      <w:r>
        <w:rPr>
          <w:szCs w:val="21"/>
        </w:rPr>
        <w:t>C</w:t>
      </w:r>
    </w:p>
    <w:sectPr w:rsidR="00AE7D8C" w:rsidRPr="00057B2E" w:rsidSect="007939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D8C" w:rsidRDefault="00AE7D8C" w:rsidP="00057B2E">
      <w:pPr>
        <w:spacing w:line="240" w:lineRule="auto"/>
      </w:pPr>
      <w:r>
        <w:separator/>
      </w:r>
    </w:p>
  </w:endnote>
  <w:endnote w:type="continuationSeparator" w:id="1">
    <w:p w:rsidR="00AE7D8C" w:rsidRDefault="00AE7D8C" w:rsidP="00057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8C" w:rsidRDefault="00AE7D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8C" w:rsidRDefault="00AE7D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8C" w:rsidRDefault="00AE7D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D8C" w:rsidRDefault="00AE7D8C" w:rsidP="00057B2E">
      <w:pPr>
        <w:spacing w:line="240" w:lineRule="auto"/>
      </w:pPr>
      <w:r>
        <w:separator/>
      </w:r>
    </w:p>
  </w:footnote>
  <w:footnote w:type="continuationSeparator" w:id="1">
    <w:p w:rsidR="00AE7D8C" w:rsidRDefault="00AE7D8C" w:rsidP="00057B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8C" w:rsidRDefault="00AE7D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8C" w:rsidRDefault="00AE7D8C" w:rsidP="007E11F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8C" w:rsidRDefault="00AE7D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7B2E"/>
    <w:rsid w:val="0002716C"/>
    <w:rsid w:val="00057B2E"/>
    <w:rsid w:val="007939B4"/>
    <w:rsid w:val="007E11F8"/>
    <w:rsid w:val="007E36B4"/>
    <w:rsid w:val="007F3000"/>
    <w:rsid w:val="00AE7D8C"/>
    <w:rsid w:val="00B7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B2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57B2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57B2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57B2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57B2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57B2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2011-05-24T05:04:00Z</dcterms:created>
  <dcterms:modified xsi:type="dcterms:W3CDTF">2011-05-27T03:18:00Z</dcterms:modified>
</cp:coreProperties>
</file>