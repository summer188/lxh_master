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88" w:rsidRPr="0002716C" w:rsidRDefault="005F4A88" w:rsidP="00173D48">
      <w:pPr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下列物质中，属于纯净物的是（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  </w:t>
      </w:r>
    </w:p>
    <w:p w:rsidR="005F4A88" w:rsidRPr="0002716C" w:rsidRDefault="005F4A88" w:rsidP="00173D48">
      <w:pPr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果汁</w:t>
      </w:r>
      <w:r w:rsidRPr="0002716C">
        <w:rPr>
          <w:szCs w:val="21"/>
        </w:rPr>
        <w:t xml:space="preserve">    B. </w:t>
      </w:r>
      <w:r w:rsidRPr="0002716C">
        <w:rPr>
          <w:rFonts w:hint="eastAsia"/>
          <w:szCs w:val="21"/>
        </w:rPr>
        <w:t>豆浆</w:t>
      </w:r>
      <w:r w:rsidRPr="0002716C">
        <w:rPr>
          <w:szCs w:val="21"/>
        </w:rPr>
        <w:t xml:space="preserve">    C. </w:t>
      </w:r>
      <w:r w:rsidRPr="0002716C">
        <w:rPr>
          <w:rFonts w:hint="eastAsia"/>
          <w:szCs w:val="21"/>
        </w:rPr>
        <w:t>碳酸饮料</w:t>
      </w:r>
      <w:r w:rsidRPr="0002716C">
        <w:rPr>
          <w:szCs w:val="21"/>
        </w:rPr>
        <w:t xml:space="preserve">    D. </w:t>
      </w:r>
      <w:r w:rsidRPr="0002716C">
        <w:rPr>
          <w:rFonts w:hint="eastAsia"/>
          <w:szCs w:val="21"/>
        </w:rPr>
        <w:t>氧化镁</w:t>
      </w:r>
    </w:p>
    <w:p w:rsidR="005F4A88" w:rsidRPr="0002716C" w:rsidRDefault="005F4A88" w:rsidP="00173D48">
      <w:pPr>
        <w:spacing w:line="360" w:lineRule="auto"/>
      </w:pPr>
      <w:r w:rsidRPr="0002716C">
        <w:rPr>
          <w:rFonts w:hint="eastAsia"/>
        </w:rPr>
        <w:t>解析：</w:t>
      </w:r>
    </w:p>
    <w:p w:rsidR="005F4A88" w:rsidRDefault="005F4A88" w:rsidP="00173D48">
      <w:pPr>
        <w:spacing w:line="360" w:lineRule="auto"/>
      </w:pPr>
      <w:r w:rsidRPr="0002716C">
        <w:rPr>
          <w:rFonts w:hint="eastAsia"/>
        </w:rPr>
        <w:t>纯净物是“一物”，混合物指的是“多物”。</w:t>
      </w:r>
    </w:p>
    <w:p w:rsidR="005F4A88" w:rsidRPr="00F03CC0" w:rsidRDefault="005F4A88" w:rsidP="00173D48">
      <w:pPr>
        <w:spacing w:line="360" w:lineRule="auto"/>
      </w:pPr>
      <w:r w:rsidRPr="0002716C">
        <w:rPr>
          <w:rFonts w:hint="eastAsia"/>
          <w:szCs w:val="21"/>
        </w:rPr>
        <w:t>答案：</w:t>
      </w:r>
      <w:r w:rsidRPr="0002716C">
        <w:rPr>
          <w:szCs w:val="21"/>
        </w:rPr>
        <w:t>D</w:t>
      </w:r>
    </w:p>
    <w:p w:rsidR="005F4A88" w:rsidRPr="00173D48" w:rsidRDefault="005F4A88" w:rsidP="00173D48"/>
    <w:sectPr w:rsidR="005F4A88" w:rsidRPr="00173D48" w:rsidSect="00EB08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A88" w:rsidRDefault="005F4A88" w:rsidP="00F03CC0">
      <w:pPr>
        <w:spacing w:line="240" w:lineRule="auto"/>
      </w:pPr>
      <w:r>
        <w:separator/>
      </w:r>
    </w:p>
  </w:endnote>
  <w:endnote w:type="continuationSeparator" w:id="1">
    <w:p w:rsidR="005F4A88" w:rsidRDefault="005F4A88" w:rsidP="00F03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A88" w:rsidRDefault="005F4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A88" w:rsidRDefault="005F4A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A88" w:rsidRDefault="005F4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A88" w:rsidRDefault="005F4A88" w:rsidP="00F03CC0">
      <w:pPr>
        <w:spacing w:line="240" w:lineRule="auto"/>
      </w:pPr>
      <w:r>
        <w:separator/>
      </w:r>
    </w:p>
  </w:footnote>
  <w:footnote w:type="continuationSeparator" w:id="1">
    <w:p w:rsidR="005F4A88" w:rsidRDefault="005F4A88" w:rsidP="00F03C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A88" w:rsidRDefault="005F4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A88" w:rsidRDefault="005F4A88" w:rsidP="00173D4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A88" w:rsidRDefault="005F4A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3CC0"/>
    <w:rsid w:val="0002716C"/>
    <w:rsid w:val="00173D48"/>
    <w:rsid w:val="0057437F"/>
    <w:rsid w:val="005F4A88"/>
    <w:rsid w:val="009E45BE"/>
    <w:rsid w:val="00B5581E"/>
    <w:rsid w:val="00EB089A"/>
    <w:rsid w:val="00F03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CC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03CC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03C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03CC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03CC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03CC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</Words>
  <Characters>77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2011-05-24T04:59:00Z</dcterms:created>
  <dcterms:modified xsi:type="dcterms:W3CDTF">2011-05-27T03:17:00Z</dcterms:modified>
</cp:coreProperties>
</file>