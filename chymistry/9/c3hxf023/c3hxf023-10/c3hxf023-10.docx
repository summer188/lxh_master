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9F" w:rsidRPr="0002716C" w:rsidRDefault="0008799F" w:rsidP="00542E4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保持二氧化碳化学性质的粒子是（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08799F" w:rsidRDefault="0008799F" w:rsidP="00542E4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碳原子</w:t>
      </w:r>
      <w:r w:rsidRPr="0002716C">
        <w:rPr>
          <w:szCs w:val="21"/>
        </w:rPr>
        <w:t xml:space="preserve">    </w:t>
      </w:r>
    </w:p>
    <w:p w:rsidR="0008799F" w:rsidRDefault="0008799F" w:rsidP="00542E4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氧原子</w:t>
      </w:r>
      <w:r w:rsidRPr="0002716C">
        <w:rPr>
          <w:szCs w:val="21"/>
        </w:rPr>
        <w:t xml:space="preserve">    </w:t>
      </w:r>
    </w:p>
    <w:p w:rsidR="0008799F" w:rsidRDefault="0008799F" w:rsidP="00542E4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氧分子</w:t>
      </w:r>
      <w:r w:rsidRPr="0002716C">
        <w:rPr>
          <w:szCs w:val="21"/>
        </w:rPr>
        <w:t xml:space="preserve">    </w:t>
      </w:r>
    </w:p>
    <w:p w:rsidR="0008799F" w:rsidRPr="0002716C" w:rsidRDefault="0008799F" w:rsidP="00542E4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二氧化碳分子</w:t>
      </w:r>
    </w:p>
    <w:p w:rsidR="0008799F" w:rsidRPr="0002716C" w:rsidRDefault="0008799F" w:rsidP="004D7717">
      <w:pPr>
        <w:snapToGrid w:val="0"/>
        <w:spacing w:line="360" w:lineRule="auto"/>
        <w:ind w:left="31680" w:hangingChars="1" w:firstLine="31680"/>
      </w:pPr>
      <w:r w:rsidRPr="0002716C">
        <w:rPr>
          <w:rFonts w:hint="eastAsia"/>
        </w:rPr>
        <w:t>解析：</w:t>
      </w:r>
    </w:p>
    <w:p w:rsidR="0008799F" w:rsidRDefault="0008799F" w:rsidP="00542E4C">
      <w:pPr>
        <w:spacing w:line="360" w:lineRule="auto"/>
      </w:pPr>
      <w:r w:rsidRPr="0002716C">
        <w:rPr>
          <w:rFonts w:hint="eastAsia"/>
        </w:rPr>
        <w:t>保持物质化学性质的是分子。</w:t>
      </w:r>
    </w:p>
    <w:p w:rsidR="0008799F" w:rsidRDefault="0008799F" w:rsidP="00542E4C">
      <w:pPr>
        <w:spacing w:line="360" w:lineRule="auto"/>
      </w:pPr>
      <w:r w:rsidRPr="0002716C">
        <w:rPr>
          <w:rFonts w:hint="eastAsia"/>
          <w:szCs w:val="21"/>
        </w:rPr>
        <w:t>答案：</w:t>
      </w:r>
      <w:r w:rsidRPr="0002716C">
        <w:rPr>
          <w:szCs w:val="21"/>
        </w:rPr>
        <w:t>D</w:t>
      </w:r>
    </w:p>
    <w:sectPr w:rsidR="0008799F" w:rsidSect="009D15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99F" w:rsidRDefault="0008799F" w:rsidP="00542E4C">
      <w:pPr>
        <w:spacing w:line="240" w:lineRule="auto"/>
      </w:pPr>
      <w:r>
        <w:separator/>
      </w:r>
    </w:p>
  </w:endnote>
  <w:endnote w:type="continuationSeparator" w:id="1">
    <w:p w:rsidR="0008799F" w:rsidRDefault="0008799F" w:rsidP="00542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9F" w:rsidRDefault="000879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9F" w:rsidRDefault="000879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9F" w:rsidRDefault="00087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99F" w:rsidRDefault="0008799F" w:rsidP="00542E4C">
      <w:pPr>
        <w:spacing w:line="240" w:lineRule="auto"/>
      </w:pPr>
      <w:r>
        <w:separator/>
      </w:r>
    </w:p>
  </w:footnote>
  <w:footnote w:type="continuationSeparator" w:id="1">
    <w:p w:rsidR="0008799F" w:rsidRDefault="0008799F" w:rsidP="00542E4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9F" w:rsidRDefault="000879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9F" w:rsidRDefault="0008799F" w:rsidP="004D771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99F" w:rsidRDefault="000879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2E4C"/>
    <w:rsid w:val="0002716C"/>
    <w:rsid w:val="0008799F"/>
    <w:rsid w:val="004D7717"/>
    <w:rsid w:val="00542E4C"/>
    <w:rsid w:val="009D155E"/>
    <w:rsid w:val="00C62EC0"/>
    <w:rsid w:val="00DE4C34"/>
    <w:rsid w:val="00F4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4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2E4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2E4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42E4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2E4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42E4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</Words>
  <Characters>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2011-05-24T05:08:00Z</dcterms:created>
  <dcterms:modified xsi:type="dcterms:W3CDTF">2011-05-27T03:23:00Z</dcterms:modified>
</cp:coreProperties>
</file>