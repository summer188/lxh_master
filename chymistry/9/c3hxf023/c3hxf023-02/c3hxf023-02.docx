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51" w:rsidRPr="0002716C" w:rsidRDefault="00152651" w:rsidP="0059129C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pacing w:val="4"/>
          <w:szCs w:val="21"/>
        </w:rPr>
        <w:t>下列变化中，没有新物质生成的是</w:t>
      </w: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152651" w:rsidRDefault="00152651" w:rsidP="0059129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铁铸成锅</w:t>
      </w:r>
      <w:r w:rsidRPr="0002716C">
        <w:rPr>
          <w:szCs w:val="21"/>
        </w:rPr>
        <w:t xml:space="preserve">    </w:t>
      </w:r>
    </w:p>
    <w:p w:rsidR="00152651" w:rsidRDefault="00152651" w:rsidP="0059129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B. </w:t>
      </w:r>
      <w:r w:rsidRPr="0002716C">
        <w:rPr>
          <w:rFonts w:hint="eastAsia"/>
          <w:szCs w:val="21"/>
        </w:rPr>
        <w:t>葡萄酿成酒</w:t>
      </w:r>
      <w:r w:rsidRPr="0002716C">
        <w:rPr>
          <w:szCs w:val="21"/>
        </w:rPr>
        <w:t xml:space="preserve">   </w:t>
      </w:r>
    </w:p>
    <w:p w:rsidR="00152651" w:rsidRDefault="00152651" w:rsidP="0059129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C. </w:t>
      </w:r>
      <w:r w:rsidRPr="0002716C">
        <w:rPr>
          <w:rFonts w:hint="eastAsia"/>
          <w:szCs w:val="21"/>
        </w:rPr>
        <w:t>木柴燃烧</w:t>
      </w:r>
      <w:r w:rsidRPr="0002716C">
        <w:rPr>
          <w:szCs w:val="21"/>
        </w:rPr>
        <w:t xml:space="preserve">    </w:t>
      </w:r>
    </w:p>
    <w:p w:rsidR="00152651" w:rsidRPr="0002716C" w:rsidRDefault="00152651" w:rsidP="0059129C">
      <w:pPr>
        <w:snapToGrid w:val="0"/>
        <w:spacing w:line="360" w:lineRule="auto"/>
        <w:rPr>
          <w:spacing w:val="4"/>
          <w:szCs w:val="21"/>
        </w:rPr>
      </w:pPr>
      <w:r w:rsidRPr="0002716C">
        <w:rPr>
          <w:szCs w:val="21"/>
        </w:rPr>
        <w:t xml:space="preserve">D. </w:t>
      </w:r>
      <w:r w:rsidRPr="0002716C">
        <w:rPr>
          <w:rFonts w:hint="eastAsia"/>
          <w:szCs w:val="21"/>
        </w:rPr>
        <w:t>面包发霉</w:t>
      </w:r>
    </w:p>
    <w:p w:rsidR="00152651" w:rsidRPr="0002716C" w:rsidRDefault="00152651" w:rsidP="0059129C">
      <w:pPr>
        <w:snapToGrid w:val="0"/>
        <w:spacing w:line="360" w:lineRule="auto"/>
      </w:pPr>
      <w:r w:rsidRPr="0002716C">
        <w:rPr>
          <w:rFonts w:hint="eastAsia"/>
        </w:rPr>
        <w:t>解析：</w:t>
      </w:r>
    </w:p>
    <w:p w:rsidR="00152651" w:rsidRDefault="00152651" w:rsidP="0059129C">
      <w:pPr>
        <w:spacing w:line="360" w:lineRule="auto"/>
      </w:pPr>
      <w:r w:rsidRPr="0002716C">
        <w:rPr>
          <w:rFonts w:hint="eastAsia"/>
        </w:rPr>
        <w:t>化学变化有新的物质生成，而物理变化没有新的物质生成。铁锅铸铁只是形状发生改变，属于物理变化。</w:t>
      </w:r>
    </w:p>
    <w:p w:rsidR="00152651" w:rsidRDefault="00152651" w:rsidP="0059129C">
      <w:pPr>
        <w:spacing w:line="360" w:lineRule="auto"/>
      </w:pPr>
      <w:r w:rsidRPr="0002716C">
        <w:rPr>
          <w:rFonts w:hint="eastAsia"/>
          <w:szCs w:val="21"/>
        </w:rPr>
        <w:t>答案：</w:t>
      </w:r>
      <w:r w:rsidRPr="0002716C">
        <w:rPr>
          <w:szCs w:val="21"/>
        </w:rPr>
        <w:t>A</w:t>
      </w:r>
    </w:p>
    <w:sectPr w:rsidR="00152651" w:rsidSect="001209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651" w:rsidRDefault="00152651" w:rsidP="0059129C">
      <w:pPr>
        <w:spacing w:line="240" w:lineRule="auto"/>
      </w:pPr>
      <w:r>
        <w:separator/>
      </w:r>
    </w:p>
  </w:endnote>
  <w:endnote w:type="continuationSeparator" w:id="1">
    <w:p w:rsidR="00152651" w:rsidRDefault="00152651" w:rsidP="00591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51" w:rsidRDefault="001526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51" w:rsidRDefault="001526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51" w:rsidRDefault="001526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651" w:rsidRDefault="00152651" w:rsidP="0059129C">
      <w:pPr>
        <w:spacing w:line="240" w:lineRule="auto"/>
      </w:pPr>
      <w:r>
        <w:separator/>
      </w:r>
    </w:p>
  </w:footnote>
  <w:footnote w:type="continuationSeparator" w:id="1">
    <w:p w:rsidR="00152651" w:rsidRDefault="00152651" w:rsidP="005912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51" w:rsidRDefault="001526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51" w:rsidRDefault="00152651" w:rsidP="00F812C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51" w:rsidRDefault="001526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129C"/>
    <w:rsid w:val="0002716C"/>
    <w:rsid w:val="00120938"/>
    <w:rsid w:val="00140128"/>
    <w:rsid w:val="00152651"/>
    <w:rsid w:val="004F3B26"/>
    <w:rsid w:val="0059129C"/>
    <w:rsid w:val="00F81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29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9129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129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9129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129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9129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18</Words>
  <Characters>105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2011-05-24T04:58:00Z</dcterms:created>
  <dcterms:modified xsi:type="dcterms:W3CDTF">2011-05-27T03:16:00Z</dcterms:modified>
</cp:coreProperties>
</file>