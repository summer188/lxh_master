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E9" w:rsidRPr="0002716C" w:rsidRDefault="00EF71E9" w:rsidP="00B34B03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表示两个亚铁离子的符号是（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</w:t>
      </w:r>
    </w:p>
    <w:p w:rsidR="00EF71E9" w:rsidRPr="0002716C" w:rsidRDefault="00EF71E9" w:rsidP="00B34B03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A. 2Fe    B. 2Fe</w:t>
      </w:r>
      <w:r w:rsidRPr="0002716C">
        <w:rPr>
          <w:szCs w:val="21"/>
          <w:vertAlign w:val="superscript"/>
        </w:rPr>
        <w:t>2+</w:t>
      </w:r>
      <w:r w:rsidRPr="0002716C">
        <w:rPr>
          <w:szCs w:val="21"/>
        </w:rPr>
        <w:t xml:space="preserve">    C. 2Fe</w:t>
      </w:r>
      <w:r w:rsidRPr="0002716C">
        <w:rPr>
          <w:szCs w:val="21"/>
          <w:vertAlign w:val="superscript"/>
        </w:rPr>
        <w:t>3+</w:t>
      </w:r>
      <w:r w:rsidRPr="0002716C">
        <w:rPr>
          <w:szCs w:val="21"/>
        </w:rPr>
        <w:t xml:space="preserve">    D. </w:t>
      </w:r>
      <w:r w:rsidRPr="0002716C">
        <w:rPr>
          <w:position w:val="-6"/>
          <w:szCs w:val="21"/>
        </w:rPr>
        <w:object w:dxaOrig="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1pt" o:ole="">
            <v:imagedata r:id="rId6" o:title=""/>
          </v:shape>
          <o:OLEObject Type="Embed" ProgID="Equation.3" ShapeID="_x0000_i1025" DrawAspect="Content" ObjectID="_1372749722" r:id="rId7"/>
        </w:object>
      </w:r>
    </w:p>
    <w:p w:rsidR="00EF71E9" w:rsidRPr="0002716C" w:rsidRDefault="00EF71E9" w:rsidP="00992609">
      <w:pPr>
        <w:snapToGrid w:val="0"/>
        <w:spacing w:line="360" w:lineRule="auto"/>
        <w:ind w:left="31680" w:hangingChars="1" w:firstLine="31680"/>
      </w:pPr>
      <w:r w:rsidRPr="0002716C">
        <w:rPr>
          <w:rFonts w:hint="eastAsia"/>
        </w:rPr>
        <w:t>解析：</w:t>
      </w:r>
    </w:p>
    <w:p w:rsidR="00EF71E9" w:rsidRDefault="00EF71E9" w:rsidP="00B34B03">
      <w:pPr>
        <w:spacing w:line="360" w:lineRule="auto"/>
      </w:pPr>
      <w:r w:rsidRPr="0002716C">
        <w:rPr>
          <w:rFonts w:hint="eastAsia"/>
        </w:rPr>
        <w:t>此题考查基本化学用语的掌握。</w:t>
      </w:r>
    </w:p>
    <w:p w:rsidR="00EF71E9" w:rsidRPr="00B34B03" w:rsidRDefault="00EF71E9" w:rsidP="00B34B03">
      <w:pPr>
        <w:spacing w:line="360" w:lineRule="auto"/>
      </w:pPr>
      <w:r w:rsidRPr="0002716C">
        <w:rPr>
          <w:rFonts w:hint="eastAsia"/>
          <w:szCs w:val="21"/>
        </w:rPr>
        <w:t>答案：</w:t>
      </w:r>
      <w:r w:rsidRPr="0002716C">
        <w:rPr>
          <w:szCs w:val="21"/>
        </w:rPr>
        <w:t>B</w:t>
      </w:r>
    </w:p>
    <w:sectPr w:rsidR="00EF71E9" w:rsidRPr="00B34B03" w:rsidSect="008B47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1E9" w:rsidRDefault="00EF71E9" w:rsidP="00B34B03">
      <w:pPr>
        <w:spacing w:line="240" w:lineRule="auto"/>
      </w:pPr>
      <w:r>
        <w:separator/>
      </w:r>
    </w:p>
  </w:endnote>
  <w:endnote w:type="continuationSeparator" w:id="1">
    <w:p w:rsidR="00EF71E9" w:rsidRDefault="00EF71E9" w:rsidP="00B34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1E9" w:rsidRDefault="00EF71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1E9" w:rsidRDefault="00EF71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1E9" w:rsidRDefault="00EF7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1E9" w:rsidRDefault="00EF71E9" w:rsidP="00B34B03">
      <w:pPr>
        <w:spacing w:line="240" w:lineRule="auto"/>
      </w:pPr>
      <w:r>
        <w:separator/>
      </w:r>
    </w:p>
  </w:footnote>
  <w:footnote w:type="continuationSeparator" w:id="1">
    <w:p w:rsidR="00EF71E9" w:rsidRDefault="00EF71E9" w:rsidP="00B34B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1E9" w:rsidRDefault="00EF71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1E9" w:rsidRDefault="00EF71E9" w:rsidP="0099260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1E9" w:rsidRDefault="00EF71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B03"/>
    <w:rsid w:val="0002716C"/>
    <w:rsid w:val="001857DB"/>
    <w:rsid w:val="002567A1"/>
    <w:rsid w:val="00373EAF"/>
    <w:rsid w:val="00731139"/>
    <w:rsid w:val="008B478A"/>
    <w:rsid w:val="008B702E"/>
    <w:rsid w:val="00992609"/>
    <w:rsid w:val="00B34B03"/>
    <w:rsid w:val="00B54770"/>
    <w:rsid w:val="00CE2FFF"/>
    <w:rsid w:val="00D43ED0"/>
    <w:rsid w:val="00EF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0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34B0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4B0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34B0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34B0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34B0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15</Words>
  <Characters>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2011-05-24T05:07:00Z</dcterms:created>
  <dcterms:modified xsi:type="dcterms:W3CDTF">2011-07-21T02:36:00Z</dcterms:modified>
</cp:coreProperties>
</file>