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4C" w:rsidRPr="0002716C" w:rsidRDefault="00B8024C" w:rsidP="002E1AAC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下列情况不会造成空气污染的是（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B8024C" w:rsidRPr="0002716C" w:rsidRDefault="00B8024C" w:rsidP="002E1AA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汽车尾气</w:t>
      </w:r>
      <w:r w:rsidRPr="0002716C">
        <w:rPr>
          <w:szCs w:val="21"/>
        </w:rPr>
        <w:tab/>
        <w:t xml:space="preserve">  </w:t>
      </w:r>
      <w:r w:rsidRPr="0002716C">
        <w:rPr>
          <w:szCs w:val="21"/>
        </w:rPr>
        <w:tab/>
      </w:r>
      <w:r w:rsidRPr="0002716C">
        <w:rPr>
          <w:szCs w:val="21"/>
        </w:rPr>
        <w:tab/>
      </w:r>
      <w:r w:rsidRPr="0002716C">
        <w:rPr>
          <w:szCs w:val="21"/>
        </w:rPr>
        <w:tab/>
      </w:r>
      <w:r w:rsidRPr="0002716C">
        <w:rPr>
          <w:szCs w:val="21"/>
        </w:rPr>
        <w:tab/>
      </w:r>
    </w:p>
    <w:p w:rsidR="00B8024C" w:rsidRPr="0002716C" w:rsidRDefault="00B8024C" w:rsidP="002E1AA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石油化工厂排放的废气</w:t>
      </w:r>
      <w:r w:rsidRPr="0002716C">
        <w:rPr>
          <w:szCs w:val="21"/>
        </w:rPr>
        <w:t xml:space="preserve">   </w:t>
      </w:r>
    </w:p>
    <w:p w:rsidR="00B8024C" w:rsidRPr="0002716C" w:rsidRDefault="00B8024C" w:rsidP="002E1AA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hint="eastAsia"/>
          <w:szCs w:val="21"/>
        </w:rPr>
        <w:t>煤燃烧产生的烟</w:t>
      </w:r>
      <w:r w:rsidRPr="0002716C">
        <w:rPr>
          <w:szCs w:val="21"/>
        </w:rPr>
        <w:t xml:space="preserve">    </w:t>
      </w:r>
      <w:r w:rsidRPr="0002716C">
        <w:rPr>
          <w:szCs w:val="21"/>
        </w:rPr>
        <w:tab/>
      </w:r>
      <w:r w:rsidRPr="0002716C">
        <w:rPr>
          <w:szCs w:val="21"/>
        </w:rPr>
        <w:tab/>
      </w:r>
    </w:p>
    <w:p w:rsidR="00B8024C" w:rsidRPr="0002716C" w:rsidRDefault="00B8024C" w:rsidP="002E1AA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hint="eastAsia"/>
          <w:szCs w:val="21"/>
        </w:rPr>
        <w:t>水蒸发产生的水雾</w:t>
      </w:r>
    </w:p>
    <w:p w:rsidR="00B8024C" w:rsidRPr="0002716C" w:rsidRDefault="00B8024C" w:rsidP="00DD3B71">
      <w:pPr>
        <w:snapToGrid w:val="0"/>
        <w:spacing w:line="360" w:lineRule="auto"/>
        <w:ind w:left="31680" w:hangingChars="1" w:firstLine="31680"/>
      </w:pPr>
      <w:r w:rsidRPr="0002716C">
        <w:rPr>
          <w:rFonts w:hint="eastAsia"/>
        </w:rPr>
        <w:t>解析：</w:t>
      </w:r>
    </w:p>
    <w:p w:rsidR="00B8024C" w:rsidRDefault="00B8024C" w:rsidP="002E1AAC">
      <w:pPr>
        <w:spacing w:line="360" w:lineRule="auto"/>
      </w:pPr>
      <w:r w:rsidRPr="0002716C">
        <w:rPr>
          <w:rFonts w:hint="eastAsia"/>
        </w:rPr>
        <w:t>此题考查空气污染的有关知识。</w:t>
      </w:r>
    </w:p>
    <w:p w:rsidR="00B8024C" w:rsidRPr="002E1AAC" w:rsidRDefault="00B8024C" w:rsidP="002E1AAC">
      <w:pPr>
        <w:spacing w:line="360" w:lineRule="auto"/>
      </w:pPr>
      <w:r w:rsidRPr="0002716C">
        <w:rPr>
          <w:rFonts w:hint="eastAsia"/>
          <w:szCs w:val="21"/>
        </w:rPr>
        <w:t>答案：</w:t>
      </w:r>
      <w:r w:rsidRPr="0002716C">
        <w:rPr>
          <w:szCs w:val="21"/>
        </w:rPr>
        <w:t>D</w:t>
      </w:r>
    </w:p>
    <w:sectPr w:rsidR="00B8024C" w:rsidRPr="002E1AAC" w:rsidSect="008E49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24C" w:rsidRDefault="00B8024C" w:rsidP="002E1AAC">
      <w:pPr>
        <w:spacing w:line="240" w:lineRule="auto"/>
      </w:pPr>
      <w:r>
        <w:separator/>
      </w:r>
    </w:p>
  </w:endnote>
  <w:endnote w:type="continuationSeparator" w:id="1">
    <w:p w:rsidR="00B8024C" w:rsidRDefault="00B8024C" w:rsidP="002E1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24C" w:rsidRDefault="00B802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24C" w:rsidRDefault="00B802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24C" w:rsidRDefault="00B802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24C" w:rsidRDefault="00B8024C" w:rsidP="002E1AAC">
      <w:pPr>
        <w:spacing w:line="240" w:lineRule="auto"/>
      </w:pPr>
      <w:r>
        <w:separator/>
      </w:r>
    </w:p>
  </w:footnote>
  <w:footnote w:type="continuationSeparator" w:id="1">
    <w:p w:rsidR="00B8024C" w:rsidRDefault="00B8024C" w:rsidP="002E1A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24C" w:rsidRDefault="00B802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24C" w:rsidRDefault="00B8024C" w:rsidP="00DD3B7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24C" w:rsidRDefault="00B802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1AAC"/>
    <w:rsid w:val="0002716C"/>
    <w:rsid w:val="002E1AAC"/>
    <w:rsid w:val="0084573A"/>
    <w:rsid w:val="008E4945"/>
    <w:rsid w:val="00A95CB2"/>
    <w:rsid w:val="00B8024C"/>
    <w:rsid w:val="00DD3B71"/>
    <w:rsid w:val="00DE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A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E1AA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1AA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E1AA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1AA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E1AA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15</Words>
  <Characters>92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2011-05-24T05:00:00Z</dcterms:created>
  <dcterms:modified xsi:type="dcterms:W3CDTF">2011-05-27T03:17:00Z</dcterms:modified>
</cp:coreProperties>
</file>