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CF" w:rsidRPr="0002716C" w:rsidRDefault="00D96ACF" w:rsidP="00661D76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下列实验现象</w:t>
      </w:r>
      <w:r w:rsidRPr="0002716C">
        <w:rPr>
          <w:rFonts w:hint="eastAsia"/>
          <w:szCs w:val="21"/>
          <w:em w:val="dot"/>
        </w:rPr>
        <w:t>不能</w:t>
      </w:r>
      <w:r w:rsidRPr="0002716C">
        <w:rPr>
          <w:rFonts w:hint="eastAsia"/>
          <w:szCs w:val="21"/>
        </w:rPr>
        <w:t>说明装置气密性良好的是（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</w:t>
      </w:r>
    </w:p>
    <w:p w:rsidR="00D96ACF" w:rsidRPr="0002716C" w:rsidRDefault="00D96ACF" w:rsidP="00661D76">
      <w:pPr>
        <w:snapToGrid w:val="0"/>
        <w:spacing w:line="360" w:lineRule="auto"/>
        <w:rPr>
          <w:szCs w:val="21"/>
        </w:rPr>
      </w:pPr>
    </w:p>
    <w:p w:rsidR="00D96ACF" w:rsidRPr="0002716C" w:rsidRDefault="00D96ACF" w:rsidP="00661D76">
      <w:pPr>
        <w:snapToGrid w:val="0"/>
        <w:spacing w:line="360" w:lineRule="auto"/>
        <w:jc w:val="center"/>
        <w:rPr>
          <w:szCs w:val="21"/>
        </w:rPr>
      </w:pPr>
      <w:r w:rsidRPr="00D02AB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111pt;visibility:visible">
            <v:imagedata r:id="rId6" o:title="" gain="74473f"/>
          </v:shape>
        </w:pict>
      </w:r>
    </w:p>
    <w:p w:rsidR="00D96ACF" w:rsidRPr="0002716C" w:rsidRDefault="00D96ACF" w:rsidP="00661D76">
      <w:pPr>
        <w:spacing w:line="360" w:lineRule="auto"/>
      </w:pPr>
      <w:r w:rsidRPr="0002716C">
        <w:rPr>
          <w:rFonts w:hint="eastAsia"/>
        </w:rPr>
        <w:t>解析：</w:t>
      </w:r>
    </w:p>
    <w:p w:rsidR="00D96ACF" w:rsidRDefault="00D96ACF" w:rsidP="00661D76">
      <w:pPr>
        <w:spacing w:line="360" w:lineRule="auto"/>
      </w:pPr>
      <w:r w:rsidRPr="0002716C">
        <w:rPr>
          <w:rFonts w:hint="eastAsia"/>
        </w:rPr>
        <w:t>检验装置的气密性，利用物理学的知识，想办法使装置内的压强产生变化，致使液柱上升或产生气泡等现象。</w:t>
      </w:r>
      <w:r w:rsidRPr="0002716C">
        <w:t>A</w:t>
      </w:r>
      <w:r>
        <w:rPr>
          <w:rFonts w:hint="eastAsia"/>
        </w:rPr>
        <w:t>选项</w:t>
      </w:r>
      <w:r w:rsidRPr="0002716C">
        <w:rPr>
          <w:rFonts w:hint="eastAsia"/>
        </w:rPr>
        <w:t>中不会产生压强差，无法检验。</w:t>
      </w:r>
    </w:p>
    <w:p w:rsidR="00D96ACF" w:rsidRDefault="00D96ACF" w:rsidP="00661D76">
      <w:pPr>
        <w:spacing w:line="360" w:lineRule="auto"/>
      </w:pPr>
      <w:r w:rsidRPr="0002716C">
        <w:rPr>
          <w:rFonts w:hint="eastAsia"/>
        </w:rPr>
        <w:t>答案：</w:t>
      </w:r>
      <w:r w:rsidRPr="0002716C">
        <w:t>A</w:t>
      </w:r>
    </w:p>
    <w:sectPr w:rsidR="00D96ACF" w:rsidSect="00042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ACF" w:rsidRDefault="00D96ACF" w:rsidP="00661D76">
      <w:pPr>
        <w:spacing w:line="240" w:lineRule="auto"/>
      </w:pPr>
      <w:r>
        <w:separator/>
      </w:r>
    </w:p>
  </w:endnote>
  <w:endnote w:type="continuationSeparator" w:id="1">
    <w:p w:rsidR="00D96ACF" w:rsidRDefault="00D96ACF" w:rsidP="00661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CF" w:rsidRDefault="00D96A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CF" w:rsidRDefault="00D96A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CF" w:rsidRDefault="00D96A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ACF" w:rsidRDefault="00D96ACF" w:rsidP="00661D76">
      <w:pPr>
        <w:spacing w:line="240" w:lineRule="auto"/>
      </w:pPr>
      <w:r>
        <w:separator/>
      </w:r>
    </w:p>
  </w:footnote>
  <w:footnote w:type="continuationSeparator" w:id="1">
    <w:p w:rsidR="00D96ACF" w:rsidRDefault="00D96ACF" w:rsidP="00661D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CF" w:rsidRDefault="00D96A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CF" w:rsidRDefault="00D96ACF" w:rsidP="006F1CE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CF" w:rsidRDefault="00D96A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1D76"/>
    <w:rsid w:val="0002716C"/>
    <w:rsid w:val="00042E17"/>
    <w:rsid w:val="00661D76"/>
    <w:rsid w:val="006F1CE4"/>
    <w:rsid w:val="00AD2996"/>
    <w:rsid w:val="00D02ABD"/>
    <w:rsid w:val="00D26B20"/>
    <w:rsid w:val="00D9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61D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1D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61D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1D7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61D7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61D7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1D7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15</Words>
  <Characters>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2011-05-24T05:20:00Z</dcterms:created>
  <dcterms:modified xsi:type="dcterms:W3CDTF">2011-05-27T03:32:00Z</dcterms:modified>
</cp:coreProperties>
</file>