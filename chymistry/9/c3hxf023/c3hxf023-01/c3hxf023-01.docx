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55" w:rsidRPr="0002716C" w:rsidRDefault="003E5D55" w:rsidP="004B0B73">
      <w:pPr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空气中体积分数约占</w:t>
      </w:r>
      <w:r w:rsidRPr="0002716C">
        <w:rPr>
          <w:szCs w:val="21"/>
        </w:rPr>
        <w:t>21%</w:t>
      </w:r>
      <w:r w:rsidRPr="0002716C">
        <w:rPr>
          <w:rFonts w:hint="eastAsia"/>
          <w:szCs w:val="21"/>
        </w:rPr>
        <w:t>的气体是（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</w:t>
      </w:r>
    </w:p>
    <w:p w:rsidR="003E5D55" w:rsidRPr="0002716C" w:rsidRDefault="003E5D55" w:rsidP="004B0B73">
      <w:pPr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氮气</w:t>
      </w:r>
      <w:r w:rsidRPr="0002716C">
        <w:rPr>
          <w:szCs w:val="21"/>
        </w:rPr>
        <w:t xml:space="preserve">    B. </w:t>
      </w:r>
      <w:r w:rsidRPr="0002716C">
        <w:rPr>
          <w:rFonts w:hint="eastAsia"/>
          <w:szCs w:val="21"/>
        </w:rPr>
        <w:t>氧气</w:t>
      </w:r>
      <w:r w:rsidRPr="0002716C">
        <w:rPr>
          <w:szCs w:val="21"/>
        </w:rPr>
        <w:t xml:space="preserve">    C. </w:t>
      </w:r>
      <w:r w:rsidRPr="0002716C">
        <w:rPr>
          <w:rFonts w:hint="eastAsia"/>
          <w:szCs w:val="21"/>
        </w:rPr>
        <w:t>二氧化碳</w:t>
      </w:r>
      <w:r w:rsidRPr="0002716C">
        <w:rPr>
          <w:szCs w:val="21"/>
        </w:rPr>
        <w:t xml:space="preserve">    D. </w:t>
      </w:r>
      <w:r w:rsidRPr="0002716C">
        <w:rPr>
          <w:rFonts w:hint="eastAsia"/>
          <w:szCs w:val="21"/>
        </w:rPr>
        <w:t>稀有气体</w:t>
      </w:r>
    </w:p>
    <w:p w:rsidR="003E5D55" w:rsidRPr="0002716C" w:rsidRDefault="003E5D55" w:rsidP="004B0B73">
      <w:pPr>
        <w:spacing w:line="360" w:lineRule="auto"/>
      </w:pPr>
      <w:r w:rsidRPr="0002716C">
        <w:rPr>
          <w:rFonts w:hint="eastAsia"/>
        </w:rPr>
        <w:t>解析：</w:t>
      </w:r>
    </w:p>
    <w:p w:rsidR="003E5D55" w:rsidRDefault="003E5D55" w:rsidP="004B0B73">
      <w:pPr>
        <w:spacing w:line="360" w:lineRule="auto"/>
      </w:pPr>
      <w:r w:rsidRPr="0002716C">
        <w:rPr>
          <w:rFonts w:hint="eastAsia"/>
        </w:rPr>
        <w:t>此题考查空气的成分。</w:t>
      </w:r>
    </w:p>
    <w:p w:rsidR="003E5D55" w:rsidRPr="00C163E9" w:rsidRDefault="003E5D55" w:rsidP="004B0B73">
      <w:pPr>
        <w:spacing w:line="360" w:lineRule="auto"/>
      </w:pPr>
      <w:r w:rsidRPr="0002716C">
        <w:rPr>
          <w:rFonts w:hint="eastAsia"/>
        </w:rPr>
        <w:t>答案：</w:t>
      </w:r>
      <w:r w:rsidRPr="0002716C">
        <w:t>B</w:t>
      </w:r>
    </w:p>
    <w:p w:rsidR="003E5D55" w:rsidRPr="004B0B73" w:rsidRDefault="003E5D55" w:rsidP="004B0B73"/>
    <w:sectPr w:rsidR="003E5D55" w:rsidRPr="004B0B73" w:rsidSect="00536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D55" w:rsidRDefault="003E5D55" w:rsidP="00C163E9">
      <w:pPr>
        <w:spacing w:line="240" w:lineRule="auto"/>
      </w:pPr>
      <w:r>
        <w:separator/>
      </w:r>
    </w:p>
  </w:endnote>
  <w:endnote w:type="continuationSeparator" w:id="1">
    <w:p w:rsidR="003E5D55" w:rsidRDefault="003E5D55" w:rsidP="00C16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D55" w:rsidRDefault="003E5D55" w:rsidP="00C163E9">
      <w:pPr>
        <w:spacing w:line="240" w:lineRule="auto"/>
      </w:pPr>
      <w:r>
        <w:separator/>
      </w:r>
    </w:p>
  </w:footnote>
  <w:footnote w:type="continuationSeparator" w:id="1">
    <w:p w:rsidR="003E5D55" w:rsidRDefault="003E5D55" w:rsidP="00C163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 w:rsidP="004B0B7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55" w:rsidRDefault="003E5D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3E9"/>
    <w:rsid w:val="0002716C"/>
    <w:rsid w:val="003E5D55"/>
    <w:rsid w:val="004B0B73"/>
    <w:rsid w:val="00536D18"/>
    <w:rsid w:val="00C163E9"/>
    <w:rsid w:val="00C5516D"/>
    <w:rsid w:val="00F7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E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63E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63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63E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63E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163E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12</Words>
  <Characters>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2011-05-24T04:57:00Z</dcterms:created>
  <dcterms:modified xsi:type="dcterms:W3CDTF">2011-05-27T03:16:00Z</dcterms:modified>
</cp:coreProperties>
</file>