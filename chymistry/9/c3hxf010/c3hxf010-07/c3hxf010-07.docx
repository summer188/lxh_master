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AF" w:rsidRPr="00CE0F57" w:rsidRDefault="002B5DAF" w:rsidP="004A13D1">
      <w:pPr>
        <w:snapToGrid w:val="0"/>
        <w:spacing w:line="360" w:lineRule="auto"/>
        <w:textAlignment w:val="center"/>
      </w:pPr>
      <w:r w:rsidRPr="00CE0F57">
        <w:t>1998</w:t>
      </w:r>
      <w:r w:rsidRPr="00CE0F57">
        <w:rPr>
          <w:rFonts w:hint="eastAsia"/>
        </w:rPr>
        <w:t>年中国十大科技成果之一是合成纳米氮化镓。已知镓（</w:t>
      </w:r>
      <w:r w:rsidRPr="00CE0F57">
        <w:t>Ga</w:t>
      </w:r>
      <w:r w:rsidRPr="00CE0F57">
        <w:rPr>
          <w:rFonts w:hint="eastAsia"/>
        </w:rPr>
        <w:t>）原子的结构示意图为</w:t>
      </w:r>
      <w:r w:rsidRPr="00CE0F57">
        <w:t xml:space="preserve"> </w:t>
      </w:r>
      <w:r w:rsidRPr="00A33B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age084" style="width:51.75pt;height:46.5pt;visibility:visible">
            <v:imagedata r:id="rId6" o:title="" gain="74473f"/>
          </v:shape>
        </w:pict>
      </w:r>
      <w:r w:rsidRPr="00CE0F57">
        <w:rPr>
          <w:rFonts w:hint="eastAsia"/>
        </w:rPr>
        <w:t>，氮原子的结构示意图为</w:t>
      </w:r>
      <w:r w:rsidRPr="00CE0F57">
        <w:t xml:space="preserve"> </w:t>
      </w:r>
      <w:r w:rsidRPr="00A33BF6">
        <w:rPr>
          <w:noProof/>
        </w:rPr>
        <w:pict>
          <v:shape id="图片 2" o:spid="_x0000_i1026" type="#_x0000_t75" alt="image086" style="width:40.5pt;height:33.75pt;visibility:visible">
            <v:imagedata r:id="rId7" o:title="" gain="74473f"/>
          </v:shape>
        </w:pict>
      </w:r>
      <w:r w:rsidRPr="00CE0F57">
        <w:rPr>
          <w:rFonts w:hint="eastAsia"/>
        </w:rPr>
        <w:t>，则氮化镓的化学式是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2B5DAF" w:rsidRPr="006A7348" w:rsidRDefault="002B5DAF" w:rsidP="004A13D1">
      <w:pPr>
        <w:snapToGrid w:val="0"/>
        <w:spacing w:line="360" w:lineRule="auto"/>
        <w:textAlignment w:val="center"/>
      </w:pPr>
      <w:r w:rsidRPr="006A7348">
        <w:t>A. Ga</w:t>
      </w:r>
      <w:r w:rsidRPr="006A7348">
        <w:rPr>
          <w:vertAlign w:val="subscript"/>
        </w:rPr>
        <w:t>3</w:t>
      </w:r>
      <w:r w:rsidRPr="006A7348">
        <w:t>N</w:t>
      </w:r>
      <w:r w:rsidRPr="006A7348">
        <w:rPr>
          <w:vertAlign w:val="subscript"/>
        </w:rPr>
        <w:t>2</w:t>
      </w:r>
      <w:r w:rsidRPr="006A7348">
        <w:t xml:space="preserve">    B. Ga</w:t>
      </w:r>
      <w:r w:rsidRPr="006A7348">
        <w:rPr>
          <w:vertAlign w:val="subscript"/>
        </w:rPr>
        <w:t>2</w:t>
      </w:r>
      <w:r w:rsidRPr="006A7348">
        <w:t>N</w:t>
      </w:r>
      <w:r w:rsidRPr="006A7348">
        <w:rPr>
          <w:vertAlign w:val="subscript"/>
        </w:rPr>
        <w:t>3</w:t>
      </w:r>
      <w:r w:rsidRPr="006A7348">
        <w:t xml:space="preserve">    C. GaN    D.Ga</w:t>
      </w:r>
      <w:r w:rsidRPr="006A7348">
        <w:rPr>
          <w:vertAlign w:val="subscript"/>
        </w:rPr>
        <w:t>5</w:t>
      </w:r>
      <w:r w:rsidRPr="006A7348">
        <w:t>N</w:t>
      </w:r>
      <w:r w:rsidRPr="006A7348">
        <w:rPr>
          <w:vertAlign w:val="subscript"/>
        </w:rPr>
        <w:t>3</w:t>
      </w:r>
    </w:p>
    <w:p w:rsidR="002B5DAF" w:rsidRPr="00CE0F57" w:rsidRDefault="002B5DAF" w:rsidP="004A13D1">
      <w:pPr>
        <w:snapToGrid w:val="0"/>
        <w:spacing w:line="360" w:lineRule="auto"/>
        <w:textAlignment w:val="center"/>
      </w:pPr>
      <w:r w:rsidRPr="00CE0F57">
        <w:rPr>
          <w:rFonts w:hint="eastAsia"/>
        </w:rPr>
        <w:t>解析</w:t>
      </w:r>
      <w:r>
        <w:rPr>
          <w:rFonts w:hint="eastAsia"/>
        </w:rPr>
        <w:t>：</w:t>
      </w:r>
    </w:p>
    <w:p w:rsidR="002B5DAF" w:rsidRPr="00CE0F57" w:rsidRDefault="002B5DAF" w:rsidP="004A13D1">
      <w:pPr>
        <w:snapToGrid w:val="0"/>
        <w:spacing w:line="360" w:lineRule="auto"/>
      </w:pPr>
      <w:r w:rsidRPr="00CE0F57">
        <w:rPr>
          <w:rFonts w:hint="eastAsia"/>
        </w:rPr>
        <w:t>氮化镓虽没有学过，但可通过粒子结构示意图，根据粒子在形成化合物中，可能得失电子的数目，确定元素的化合价，写出其化学式。镓原子最外层有</w:t>
      </w:r>
      <w:r w:rsidRPr="00CE0F57">
        <w:t>3</w:t>
      </w:r>
      <w:r w:rsidRPr="00CE0F57">
        <w:rPr>
          <w:rFonts w:hint="eastAsia"/>
        </w:rPr>
        <w:t>个电子，易失去，化合价显＋</w:t>
      </w:r>
      <w:r w:rsidRPr="00CE0F57">
        <w:t>3</w:t>
      </w:r>
      <w:r w:rsidRPr="00CE0F57">
        <w:rPr>
          <w:rFonts w:hint="eastAsia"/>
        </w:rPr>
        <w:t>价，氮原子最外层有</w:t>
      </w:r>
      <w:r w:rsidRPr="00CE0F57">
        <w:t>5</w:t>
      </w:r>
      <w:r w:rsidRPr="00CE0F57">
        <w:rPr>
          <w:rFonts w:hint="eastAsia"/>
        </w:rPr>
        <w:t>个电子，易得到</w:t>
      </w:r>
      <w:r w:rsidRPr="00CE0F57">
        <w:t>3</w:t>
      </w:r>
      <w:r w:rsidRPr="00CE0F57">
        <w:rPr>
          <w:rFonts w:hint="eastAsia"/>
        </w:rPr>
        <w:t>个电子形成稳定结构，化合价显－</w:t>
      </w:r>
      <w:r w:rsidRPr="00CE0F57">
        <w:t>3</w:t>
      </w:r>
      <w:r w:rsidRPr="00CE0F57">
        <w:rPr>
          <w:rFonts w:hint="eastAsia"/>
        </w:rPr>
        <w:t>价。根据化合物里化合价代数和为零的原则应为</w:t>
      </w:r>
      <w:r w:rsidRPr="00CE0F57">
        <w:rPr>
          <w:vertAlign w:val="subscript"/>
        </w:rPr>
        <w:t xml:space="preserve"> </w:t>
      </w:r>
      <w:r w:rsidRPr="008A4DC9">
        <w:rPr>
          <w:noProof/>
          <w:vertAlign w:val="subscript"/>
        </w:rPr>
        <w:pict>
          <v:shape id="图片 91" o:spid="_x0000_i1027" type="#_x0000_t75" alt="image096" style="width:29.25pt;height:21.75pt;visibility:visible">
            <v:imagedata r:id="rId8" o:title=""/>
          </v:shape>
        </w:pict>
      </w:r>
      <w:r w:rsidRPr="00CE0F57">
        <w:rPr>
          <w:rFonts w:hint="eastAsia"/>
        </w:rPr>
        <w:t>。</w:t>
      </w:r>
    </w:p>
    <w:p w:rsidR="002B5DAF" w:rsidRPr="001A60B1" w:rsidRDefault="002B5DAF" w:rsidP="004A13D1">
      <w:r w:rsidRPr="00CE0F57">
        <w:rPr>
          <w:rFonts w:hint="eastAsia"/>
        </w:rPr>
        <w:t>答案</w:t>
      </w:r>
      <w:r>
        <w:rPr>
          <w:rFonts w:hint="eastAsia"/>
        </w:rPr>
        <w:t>：</w:t>
      </w:r>
      <w:r w:rsidRPr="00CE0F57">
        <w:t>C</w:t>
      </w:r>
    </w:p>
    <w:p w:rsidR="002B5DAF" w:rsidRPr="004A13D1" w:rsidRDefault="002B5DAF" w:rsidP="004A13D1"/>
    <w:sectPr w:rsidR="002B5DAF" w:rsidRPr="004A13D1" w:rsidSect="00040D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DAF" w:rsidRDefault="002B5DAF" w:rsidP="00870303">
      <w:pPr>
        <w:spacing w:line="240" w:lineRule="auto"/>
      </w:pPr>
      <w:r>
        <w:separator/>
      </w:r>
    </w:p>
  </w:endnote>
  <w:endnote w:type="continuationSeparator" w:id="1">
    <w:p w:rsidR="002B5DAF" w:rsidRDefault="002B5DAF" w:rsidP="00870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AF" w:rsidRDefault="002B5D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AF" w:rsidRDefault="002B5D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AF" w:rsidRDefault="002B5D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DAF" w:rsidRDefault="002B5DAF" w:rsidP="00870303">
      <w:pPr>
        <w:spacing w:line="240" w:lineRule="auto"/>
      </w:pPr>
      <w:r>
        <w:separator/>
      </w:r>
    </w:p>
  </w:footnote>
  <w:footnote w:type="continuationSeparator" w:id="1">
    <w:p w:rsidR="002B5DAF" w:rsidRDefault="002B5DAF" w:rsidP="008703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AF" w:rsidRDefault="002B5D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AF" w:rsidRDefault="002B5DAF" w:rsidP="004A13D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DAF" w:rsidRDefault="002B5D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0303"/>
    <w:rsid w:val="00040D53"/>
    <w:rsid w:val="000839FF"/>
    <w:rsid w:val="000C58B6"/>
    <w:rsid w:val="001A60B1"/>
    <w:rsid w:val="001D64F5"/>
    <w:rsid w:val="002726A3"/>
    <w:rsid w:val="002B5DAF"/>
    <w:rsid w:val="003235CA"/>
    <w:rsid w:val="004162BD"/>
    <w:rsid w:val="004A13D1"/>
    <w:rsid w:val="004C6A65"/>
    <w:rsid w:val="006A7348"/>
    <w:rsid w:val="00835C86"/>
    <w:rsid w:val="00870303"/>
    <w:rsid w:val="008A49AB"/>
    <w:rsid w:val="008A4DC9"/>
    <w:rsid w:val="009C1864"/>
    <w:rsid w:val="00A33BF6"/>
    <w:rsid w:val="00BA77E1"/>
    <w:rsid w:val="00C90814"/>
    <w:rsid w:val="00CE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0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7030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030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030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030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7030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030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39</Words>
  <Characters>225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2011-05-18T12:37:00Z</dcterms:created>
  <dcterms:modified xsi:type="dcterms:W3CDTF">2011-05-20T01:28:00Z</dcterms:modified>
</cp:coreProperties>
</file>