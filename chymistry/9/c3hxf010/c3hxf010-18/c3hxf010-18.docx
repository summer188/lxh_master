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82B" w:rsidRPr="00CE0F57" w:rsidRDefault="00E0582B" w:rsidP="00FB1DB1">
      <w:pPr>
        <w:snapToGrid w:val="0"/>
        <w:spacing w:line="360" w:lineRule="auto"/>
      </w:pPr>
      <w:r w:rsidRPr="00CE0F57">
        <w:rPr>
          <w:rFonts w:hint="eastAsia"/>
        </w:rPr>
        <w:t>下列微粒符号中，对“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”"/>
        </w:smartTagPr>
        <w:r w:rsidRPr="00CE0F57">
          <w:t>2</w:t>
        </w:r>
        <w:r w:rsidRPr="00CE0F57">
          <w:rPr>
            <w:rFonts w:hint="eastAsia"/>
          </w:rPr>
          <w:t>”</w:t>
        </w:r>
      </w:smartTag>
      <w:r w:rsidRPr="00CE0F57">
        <w:rPr>
          <w:rFonts w:hint="eastAsia"/>
        </w:rPr>
        <w:t>的含义理解正确的是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E0582B" w:rsidRPr="00CE0F57" w:rsidRDefault="00E0582B" w:rsidP="00FB1DB1">
      <w:pPr>
        <w:snapToGrid w:val="0"/>
        <w:spacing w:line="360" w:lineRule="auto"/>
      </w:pPr>
      <w:r w:rsidRPr="00CE0F57">
        <w:t>A. 2Cu</w:t>
      </w:r>
      <w:r w:rsidRPr="00CE0F57">
        <w:rPr>
          <w:rFonts w:hint="eastAsia"/>
        </w:rPr>
        <w:t>中的“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”"/>
        </w:smartTagPr>
        <w:r w:rsidRPr="00CE0F57">
          <w:t>2</w:t>
        </w:r>
        <w:r w:rsidRPr="00CE0F57">
          <w:rPr>
            <w:rFonts w:hint="eastAsia"/>
          </w:rPr>
          <w:t>”</w:t>
        </w:r>
      </w:smartTag>
      <w:r w:rsidRPr="00CE0F57">
        <w:rPr>
          <w:rFonts w:hint="eastAsia"/>
        </w:rPr>
        <w:t>表示</w:t>
      </w:r>
      <w:r w:rsidRPr="00CE0F57">
        <w:t>2</w:t>
      </w:r>
      <w:r w:rsidRPr="00CE0F57">
        <w:rPr>
          <w:rFonts w:hint="eastAsia"/>
        </w:rPr>
        <w:t>个铜元素</w:t>
      </w:r>
    </w:p>
    <w:p w:rsidR="00E0582B" w:rsidRPr="00CE0F57" w:rsidRDefault="00E0582B" w:rsidP="00FB1DB1">
      <w:pPr>
        <w:snapToGrid w:val="0"/>
        <w:spacing w:line="360" w:lineRule="auto"/>
      </w:pPr>
      <w:r w:rsidRPr="00CE0F57">
        <w:t>B. Fe</w:t>
      </w:r>
      <w:r w:rsidRPr="00CE0F57">
        <w:rPr>
          <w:vertAlign w:val="superscript"/>
        </w:rPr>
        <w:t>2+</w:t>
      </w:r>
      <w:r w:rsidRPr="00CE0F57">
        <w:rPr>
          <w:rFonts w:hint="eastAsia"/>
        </w:rPr>
        <w:t>中的“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”"/>
        </w:smartTagPr>
        <w:r w:rsidRPr="00CE0F57">
          <w:t>2</w:t>
        </w:r>
        <w:r w:rsidRPr="00CE0F57">
          <w:rPr>
            <w:rFonts w:hint="eastAsia"/>
          </w:rPr>
          <w:t>”</w:t>
        </w:r>
      </w:smartTag>
      <w:r w:rsidRPr="00CE0F57">
        <w:rPr>
          <w:rFonts w:hint="eastAsia"/>
        </w:rPr>
        <w:t>表示每个亚铁离子带有</w:t>
      </w:r>
      <w:r w:rsidRPr="00CE0F57">
        <w:t>2</w:t>
      </w:r>
      <w:r w:rsidRPr="00CE0F57">
        <w:rPr>
          <w:rFonts w:hint="eastAsia"/>
        </w:rPr>
        <w:t>个单位的正电荷</w:t>
      </w:r>
    </w:p>
    <w:p w:rsidR="00E0582B" w:rsidRPr="00CE0F57" w:rsidRDefault="00E0582B" w:rsidP="00FB1DB1">
      <w:pPr>
        <w:snapToGrid w:val="0"/>
        <w:spacing w:line="360" w:lineRule="auto"/>
      </w:pPr>
      <w:r w:rsidRPr="00CE0F57">
        <w:t>C. H</w:t>
      </w:r>
      <w:r w:rsidRPr="00CE0F57">
        <w:rPr>
          <w:vertAlign w:val="subscript"/>
        </w:rPr>
        <w:t>2</w:t>
      </w:r>
      <w:r w:rsidRPr="00CE0F57">
        <w:t>S</w:t>
      </w:r>
      <w:r w:rsidRPr="00CE0F57">
        <w:rPr>
          <w:rFonts w:hint="eastAsia"/>
        </w:rPr>
        <w:t>中的“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”"/>
        </w:smartTagPr>
        <w:r w:rsidRPr="00CE0F57">
          <w:t>2</w:t>
        </w:r>
        <w:r w:rsidRPr="00CE0F57">
          <w:rPr>
            <w:rFonts w:hint="eastAsia"/>
          </w:rPr>
          <w:t>”</w:t>
        </w:r>
      </w:smartTag>
      <w:r w:rsidRPr="00CE0F57">
        <w:rPr>
          <w:rFonts w:hint="eastAsia"/>
        </w:rPr>
        <w:t>表示</w:t>
      </w:r>
      <w:r w:rsidRPr="00CE0F57">
        <w:t>1</w:t>
      </w:r>
      <w:r w:rsidRPr="00CE0F57">
        <w:rPr>
          <w:rFonts w:hint="eastAsia"/>
        </w:rPr>
        <w:t>个硫化氢分子中含有</w:t>
      </w:r>
      <w:r w:rsidRPr="00CE0F57">
        <w:t>2</w:t>
      </w:r>
      <w:r w:rsidRPr="00CE0F57">
        <w:rPr>
          <w:rFonts w:hint="eastAsia"/>
        </w:rPr>
        <w:t>个硫原子</w:t>
      </w:r>
    </w:p>
    <w:p w:rsidR="00E0582B" w:rsidRPr="00CE0F57" w:rsidRDefault="00E0582B" w:rsidP="00FB1DB1">
      <w:pPr>
        <w:snapToGrid w:val="0"/>
        <w:spacing w:line="360" w:lineRule="auto"/>
      </w:pPr>
      <w:r w:rsidRPr="00CE0F57">
        <w:t>D. Al</w:t>
      </w:r>
      <w:r w:rsidRPr="00CE0F57">
        <w:rPr>
          <w:vertAlign w:val="subscript"/>
        </w:rPr>
        <w:t xml:space="preserve">2 </w:t>
      </w:r>
      <w:r w:rsidRPr="00CE0F57">
        <w:rPr>
          <w:position w:val="-28"/>
          <w:vertAlign w:val="subscript"/>
        </w:rPr>
        <w:object w:dxaOrig="74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32.25pt" o:ole="">
            <v:imagedata r:id="rId6" o:title=""/>
          </v:shape>
          <o:OLEObject Type="Embed" ProgID="Equation.3" ShapeID="_x0000_i1025" DrawAspect="Content" ObjectID="_1367390866" r:id="rId7"/>
        </w:object>
      </w:r>
      <w:r w:rsidRPr="00CE0F57">
        <w:rPr>
          <w:rFonts w:hint="eastAsia"/>
        </w:rPr>
        <w:t>中化学式上方的“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”"/>
        </w:smartTagPr>
        <w:r w:rsidRPr="00CE0F57">
          <w:t>2</w:t>
        </w:r>
        <w:r w:rsidRPr="00CE0F57">
          <w:rPr>
            <w:rFonts w:hint="eastAsia"/>
          </w:rPr>
          <w:t>”</w:t>
        </w:r>
      </w:smartTag>
      <w:r w:rsidRPr="00CE0F57">
        <w:rPr>
          <w:rFonts w:hint="eastAsia"/>
        </w:rPr>
        <w:t>表示硫元素为－</w:t>
      </w:r>
      <w:r w:rsidRPr="00CE0F57">
        <w:t>2</w:t>
      </w:r>
      <w:r w:rsidRPr="00CE0F57">
        <w:rPr>
          <w:rFonts w:hint="eastAsia"/>
        </w:rPr>
        <w:t>价</w:t>
      </w:r>
    </w:p>
    <w:p w:rsidR="00E0582B" w:rsidRPr="00CE0F57" w:rsidRDefault="00E0582B" w:rsidP="00FB1DB1">
      <w:pPr>
        <w:spacing w:line="360" w:lineRule="auto"/>
      </w:pPr>
      <w:r w:rsidRPr="00CE0F57">
        <w:rPr>
          <w:rFonts w:hint="eastAsia"/>
        </w:rPr>
        <w:t>解析：</w:t>
      </w:r>
    </w:p>
    <w:p w:rsidR="00E0582B" w:rsidRDefault="00E0582B" w:rsidP="00FB1DB1">
      <w:pPr>
        <w:spacing w:line="360" w:lineRule="auto"/>
      </w:pPr>
      <w:r w:rsidRPr="00CE0F57">
        <w:rPr>
          <w:rFonts w:hint="eastAsia"/>
        </w:rPr>
        <w:t>元素只论种类，不论个数，故</w:t>
      </w:r>
      <w:r w:rsidRPr="00CE0F57">
        <w:t>A</w:t>
      </w:r>
      <w:r>
        <w:rPr>
          <w:rFonts w:hint="eastAsia"/>
        </w:rPr>
        <w:t>选项</w:t>
      </w:r>
      <w:r w:rsidRPr="00CE0F57">
        <w:rPr>
          <w:rFonts w:hint="eastAsia"/>
        </w:rPr>
        <w:t>错；元素符号右下角的数字表示前面原子的个数，故</w:t>
      </w:r>
      <w:r w:rsidRPr="00CE0F57">
        <w:t>C</w:t>
      </w:r>
      <w:r>
        <w:rPr>
          <w:rFonts w:hint="eastAsia"/>
        </w:rPr>
        <w:t>选项</w:t>
      </w:r>
      <w:r w:rsidRPr="00CE0F57">
        <w:rPr>
          <w:rFonts w:hint="eastAsia"/>
        </w:rPr>
        <w:t>错；</w:t>
      </w:r>
      <w:r w:rsidRPr="00CE0F57">
        <w:t>D</w:t>
      </w:r>
      <w:r>
        <w:rPr>
          <w:rFonts w:hint="eastAsia"/>
        </w:rPr>
        <w:t>选项</w:t>
      </w:r>
      <w:r w:rsidRPr="00CE0F57">
        <w:rPr>
          <w:rFonts w:hint="eastAsia"/>
        </w:rPr>
        <w:t>中表示的是硫酸根的化合价。</w:t>
      </w:r>
    </w:p>
    <w:p w:rsidR="00E0582B" w:rsidRPr="00FB1DB1" w:rsidRDefault="00E0582B" w:rsidP="00FB1DB1">
      <w:pPr>
        <w:spacing w:line="360" w:lineRule="auto"/>
      </w:pPr>
      <w:r w:rsidRPr="00CE0F57">
        <w:rPr>
          <w:rFonts w:hint="eastAsia"/>
        </w:rPr>
        <w:t>答案：</w:t>
      </w:r>
      <w:r w:rsidRPr="00CE0F57">
        <w:t>B</w:t>
      </w:r>
    </w:p>
    <w:sectPr w:rsidR="00E0582B" w:rsidRPr="00FB1DB1" w:rsidSect="000269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582B" w:rsidRDefault="00E0582B" w:rsidP="00FB1DB1">
      <w:pPr>
        <w:spacing w:line="240" w:lineRule="auto"/>
      </w:pPr>
      <w:r>
        <w:separator/>
      </w:r>
    </w:p>
  </w:endnote>
  <w:endnote w:type="continuationSeparator" w:id="1">
    <w:p w:rsidR="00E0582B" w:rsidRDefault="00E0582B" w:rsidP="00FB1DB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82B" w:rsidRDefault="00E058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82B" w:rsidRDefault="00E058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82B" w:rsidRDefault="00E058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582B" w:rsidRDefault="00E0582B" w:rsidP="00FB1DB1">
      <w:pPr>
        <w:spacing w:line="240" w:lineRule="auto"/>
      </w:pPr>
      <w:r>
        <w:separator/>
      </w:r>
    </w:p>
  </w:footnote>
  <w:footnote w:type="continuationSeparator" w:id="1">
    <w:p w:rsidR="00E0582B" w:rsidRDefault="00E0582B" w:rsidP="00FB1DB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82B" w:rsidRDefault="00E058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82B" w:rsidRDefault="00E0582B" w:rsidP="009871D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82B" w:rsidRDefault="00E0582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1DB1"/>
    <w:rsid w:val="00026949"/>
    <w:rsid w:val="005F20DF"/>
    <w:rsid w:val="009871D6"/>
    <w:rsid w:val="009E6093"/>
    <w:rsid w:val="00CE0F57"/>
    <w:rsid w:val="00E0582B"/>
    <w:rsid w:val="00FB1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DB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B1DB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B1DB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FB1DB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B1DB1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33</Words>
  <Characters>191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2011-05-19T01:40:00Z</dcterms:created>
  <dcterms:modified xsi:type="dcterms:W3CDTF">2011-05-20T02:01:00Z</dcterms:modified>
</cp:coreProperties>
</file>