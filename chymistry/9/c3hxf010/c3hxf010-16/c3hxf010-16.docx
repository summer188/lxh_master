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2EB" w:rsidRPr="00CE0F57" w:rsidRDefault="007122EB" w:rsidP="00985EFE">
      <w:pPr>
        <w:snapToGrid w:val="0"/>
        <w:spacing w:line="360" w:lineRule="auto"/>
      </w:pPr>
      <w:r w:rsidRPr="00CE0F57">
        <w:rPr>
          <w:rFonts w:hint="eastAsia"/>
        </w:rPr>
        <w:t>已知二氧化碳的化学式为</w:t>
      </w:r>
      <w:r w:rsidRPr="00CE0F57">
        <w:t>CO</w:t>
      </w:r>
      <w:r w:rsidRPr="00CE0F57">
        <w:rPr>
          <w:vertAlign w:val="subscript"/>
        </w:rPr>
        <w:t>2</w:t>
      </w:r>
      <w:r w:rsidRPr="00CE0F57">
        <w:rPr>
          <w:rFonts w:hint="eastAsia"/>
        </w:rPr>
        <w:t>，关于它的说法正确的是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7122EB" w:rsidRPr="00CE0F57" w:rsidRDefault="007122EB" w:rsidP="00985EFE">
      <w:pPr>
        <w:snapToGrid w:val="0"/>
        <w:spacing w:line="360" w:lineRule="auto"/>
      </w:pPr>
      <w:r w:rsidRPr="00CE0F57">
        <w:t xml:space="preserve">A. </w:t>
      </w:r>
      <w:r w:rsidRPr="00CE0F57">
        <w:rPr>
          <w:rFonts w:hint="eastAsia"/>
        </w:rPr>
        <w:t>由一个碳元素和两个氧元素组成</w:t>
      </w:r>
      <w:r w:rsidRPr="00CE0F57">
        <w:t xml:space="preserve">  </w:t>
      </w:r>
    </w:p>
    <w:p w:rsidR="007122EB" w:rsidRPr="00CE0F57" w:rsidRDefault="007122EB" w:rsidP="00985EFE">
      <w:pPr>
        <w:snapToGrid w:val="0"/>
        <w:spacing w:line="360" w:lineRule="auto"/>
      </w:pPr>
      <w:r w:rsidRPr="00CE0F57">
        <w:t xml:space="preserve">B. </w:t>
      </w:r>
      <w:r w:rsidRPr="00CE0F57">
        <w:rPr>
          <w:rFonts w:hint="eastAsia"/>
        </w:rPr>
        <w:t>由一个碳原子和一个氧分子构成</w:t>
      </w:r>
    </w:p>
    <w:p w:rsidR="007122EB" w:rsidRPr="00CE0F57" w:rsidRDefault="007122EB" w:rsidP="00985EFE">
      <w:pPr>
        <w:snapToGrid w:val="0"/>
        <w:spacing w:line="360" w:lineRule="auto"/>
      </w:pPr>
      <w:r w:rsidRPr="00CE0F57">
        <w:t xml:space="preserve">C. </w:t>
      </w:r>
      <w:r w:rsidRPr="00CE0F57">
        <w:rPr>
          <w:rFonts w:hint="eastAsia"/>
        </w:rPr>
        <w:t>由碳元素和氧元素两种元素组成</w:t>
      </w:r>
      <w:r w:rsidRPr="00CE0F57">
        <w:t xml:space="preserve"> </w:t>
      </w:r>
    </w:p>
    <w:p w:rsidR="007122EB" w:rsidRPr="00CE0F57" w:rsidRDefault="007122EB" w:rsidP="00985EFE">
      <w:pPr>
        <w:snapToGrid w:val="0"/>
        <w:spacing w:line="360" w:lineRule="auto"/>
      </w:pPr>
      <w:r w:rsidRPr="00CE0F57">
        <w:t xml:space="preserve">D. </w:t>
      </w:r>
      <w:r w:rsidRPr="00CE0F57">
        <w:rPr>
          <w:rFonts w:hint="eastAsia"/>
        </w:rPr>
        <w:t>一个二氧化碳分子由碳原子和氧原子构成</w:t>
      </w:r>
    </w:p>
    <w:p w:rsidR="007122EB" w:rsidRPr="00CE0F57" w:rsidRDefault="007122EB" w:rsidP="00985EFE">
      <w:pPr>
        <w:spacing w:line="360" w:lineRule="auto"/>
      </w:pPr>
      <w:r w:rsidRPr="00CE0F57">
        <w:rPr>
          <w:rFonts w:hint="eastAsia"/>
        </w:rPr>
        <w:t>解析：</w:t>
      </w:r>
    </w:p>
    <w:p w:rsidR="007122EB" w:rsidRDefault="007122EB" w:rsidP="00985EFE">
      <w:pPr>
        <w:spacing w:line="360" w:lineRule="auto"/>
      </w:pPr>
      <w:r w:rsidRPr="00CE0F57">
        <w:rPr>
          <w:rFonts w:hint="eastAsia"/>
        </w:rPr>
        <w:t>化学式的含义有宏观和微观两方面。宏观：表示该物质；表示该物质的元素组成。微观：表示一个分子；一个分子的原子构成。</w:t>
      </w:r>
    </w:p>
    <w:p w:rsidR="007122EB" w:rsidRPr="00985EFE" w:rsidRDefault="007122EB" w:rsidP="00985EFE">
      <w:pPr>
        <w:spacing w:line="360" w:lineRule="auto"/>
      </w:pPr>
      <w:r w:rsidRPr="00CE0F57">
        <w:rPr>
          <w:rFonts w:hint="eastAsia"/>
        </w:rPr>
        <w:t>答案：</w:t>
      </w:r>
      <w:r w:rsidRPr="00CE0F57">
        <w:t>C</w:t>
      </w:r>
    </w:p>
    <w:sectPr w:rsidR="007122EB" w:rsidRPr="00985EFE" w:rsidSect="007E52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2EB" w:rsidRDefault="007122EB" w:rsidP="00985EFE">
      <w:pPr>
        <w:spacing w:line="240" w:lineRule="auto"/>
      </w:pPr>
      <w:r>
        <w:separator/>
      </w:r>
    </w:p>
  </w:endnote>
  <w:endnote w:type="continuationSeparator" w:id="1">
    <w:p w:rsidR="007122EB" w:rsidRDefault="007122EB" w:rsidP="00985EF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2EB" w:rsidRDefault="007122E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2EB" w:rsidRDefault="007122E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2EB" w:rsidRDefault="007122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2EB" w:rsidRDefault="007122EB" w:rsidP="00985EFE">
      <w:pPr>
        <w:spacing w:line="240" w:lineRule="auto"/>
      </w:pPr>
      <w:r>
        <w:separator/>
      </w:r>
    </w:p>
  </w:footnote>
  <w:footnote w:type="continuationSeparator" w:id="1">
    <w:p w:rsidR="007122EB" w:rsidRDefault="007122EB" w:rsidP="00985EF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2EB" w:rsidRDefault="007122E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2EB" w:rsidRDefault="007122EB" w:rsidP="005C4E4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2EB" w:rsidRDefault="007122E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5EFE"/>
    <w:rsid w:val="001F11CE"/>
    <w:rsid w:val="005C4E47"/>
    <w:rsid w:val="006005DC"/>
    <w:rsid w:val="007122EB"/>
    <w:rsid w:val="007E52C5"/>
    <w:rsid w:val="00985EFE"/>
    <w:rsid w:val="00CE0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F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85EF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85EF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85EF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85EFE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26</Words>
  <Characters>151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2011-05-19T01:37:00Z</dcterms:created>
  <dcterms:modified xsi:type="dcterms:W3CDTF">2011-05-20T01:59:00Z</dcterms:modified>
</cp:coreProperties>
</file>