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DE4" w:rsidRPr="00CE0F57" w:rsidRDefault="007F2DE4" w:rsidP="00E44434">
      <w:pPr>
        <w:spacing w:line="360" w:lineRule="auto"/>
      </w:pPr>
      <w:r w:rsidRPr="00CE0F57">
        <w:rPr>
          <w:rFonts w:hint="eastAsia"/>
        </w:rPr>
        <w:t>下列符号所表示的意义分别是：</w:t>
      </w:r>
      <w:r w:rsidRPr="00CE0F57">
        <w:t xml:space="preserve"> </w:t>
      </w:r>
    </w:p>
    <w:p w:rsidR="007F2DE4" w:rsidRPr="00CE0F57" w:rsidRDefault="007F2DE4" w:rsidP="00E44434">
      <w:pPr>
        <w:spacing w:line="360" w:lineRule="auto"/>
      </w:pPr>
      <w:r w:rsidRPr="00CE0F57">
        <w:rPr>
          <w:rFonts w:hint="eastAsia"/>
        </w:rPr>
        <w:t>（</w:t>
      </w:r>
      <w:r w:rsidRPr="00CE0F57">
        <w:t>1</w:t>
      </w:r>
      <w:r w:rsidRPr="00CE0F57">
        <w:rPr>
          <w:rFonts w:hint="eastAsia"/>
        </w:rPr>
        <w:t>）</w:t>
      </w:r>
      <w:r w:rsidRPr="00CE0F57">
        <w:t>H</w:t>
      </w:r>
      <w:r w:rsidRPr="00CE0F57">
        <w:rPr>
          <w:rFonts w:hint="eastAsia"/>
        </w:rPr>
        <w:t>表示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7F2DE4" w:rsidRPr="00CE0F57" w:rsidRDefault="007F2DE4" w:rsidP="00E44434">
      <w:pPr>
        <w:spacing w:line="360" w:lineRule="auto"/>
      </w:pPr>
      <w:r w:rsidRPr="00CE0F57">
        <w:t xml:space="preserve">A. </w:t>
      </w:r>
      <w:r w:rsidRPr="00CE0F57">
        <w:rPr>
          <w:rFonts w:hint="eastAsia"/>
        </w:rPr>
        <w:t>氢元素</w:t>
      </w:r>
      <w:r w:rsidRPr="00CE0F57">
        <w:t xml:space="preserve">    B. </w:t>
      </w:r>
      <w:r w:rsidRPr="00CE0F57">
        <w:rPr>
          <w:rFonts w:hint="eastAsia"/>
        </w:rPr>
        <w:t>一个氢原子</w:t>
      </w:r>
      <w:r w:rsidRPr="00CE0F57">
        <w:t xml:space="preserve">    C.</w:t>
      </w:r>
      <w:r w:rsidRPr="00CE0F57">
        <w:rPr>
          <w:rFonts w:hint="eastAsia"/>
        </w:rPr>
        <w:t>氢气</w:t>
      </w:r>
      <w:r w:rsidRPr="00CE0F57">
        <w:t xml:space="preserve">    D. </w:t>
      </w:r>
      <w:r w:rsidRPr="00CE0F57">
        <w:rPr>
          <w:rFonts w:hint="eastAsia"/>
        </w:rPr>
        <w:t>氢元素</w:t>
      </w:r>
      <w:r>
        <w:rPr>
          <w:rFonts w:hint="eastAsia"/>
        </w:rPr>
        <w:t>，还能表示</w:t>
      </w:r>
      <w:r w:rsidRPr="00CE0F57">
        <w:rPr>
          <w:rFonts w:hint="eastAsia"/>
        </w:rPr>
        <w:t>一个氢原子</w:t>
      </w:r>
    </w:p>
    <w:p w:rsidR="007F2DE4" w:rsidRDefault="007F2DE4" w:rsidP="00E44434">
      <w:pPr>
        <w:spacing w:line="360" w:lineRule="auto"/>
      </w:pPr>
      <w:r w:rsidRPr="00CE0F57">
        <w:rPr>
          <w:rFonts w:hint="eastAsia"/>
        </w:rPr>
        <w:t>（</w:t>
      </w:r>
      <w:r w:rsidRPr="00CE0F57">
        <w:t>2</w:t>
      </w:r>
      <w:r w:rsidRPr="00CE0F57">
        <w:rPr>
          <w:rFonts w:hint="eastAsia"/>
        </w:rPr>
        <w:t>）</w:t>
      </w:r>
      <w:r w:rsidRPr="00CE0F57">
        <w:t>2H</w:t>
      </w:r>
      <w:r>
        <w:rPr>
          <w:rFonts w:hint="eastAsia"/>
        </w:rPr>
        <w:t>表示（</w:t>
      </w:r>
      <w:r>
        <w:t xml:space="preserve">    </w:t>
      </w:r>
      <w:r>
        <w:rPr>
          <w:rFonts w:hint="eastAsia"/>
        </w:rPr>
        <w:t>）</w:t>
      </w:r>
    </w:p>
    <w:p w:rsidR="007F2DE4" w:rsidRPr="00CE0F57" w:rsidRDefault="007F2DE4" w:rsidP="00E44434">
      <w:pPr>
        <w:spacing w:line="360" w:lineRule="auto"/>
      </w:pPr>
      <w:r w:rsidRPr="00CE0F57">
        <w:t>A. 2</w:t>
      </w:r>
      <w:r w:rsidRPr="00CE0F57">
        <w:rPr>
          <w:rFonts w:hint="eastAsia"/>
        </w:rPr>
        <w:t>个氢元素</w:t>
      </w:r>
      <w:r w:rsidRPr="00CE0F57">
        <w:t xml:space="preserve">  </w:t>
      </w:r>
      <w:r w:rsidRPr="00CE0F57">
        <w:tab/>
      </w:r>
    </w:p>
    <w:p w:rsidR="007F2DE4" w:rsidRPr="00CE0F57" w:rsidRDefault="007F2DE4" w:rsidP="00E44434">
      <w:pPr>
        <w:spacing w:line="360" w:lineRule="auto"/>
      </w:pPr>
      <w:r w:rsidRPr="00CE0F57">
        <w:t>B. 2</w:t>
      </w:r>
      <w:r w:rsidRPr="00CE0F57">
        <w:rPr>
          <w:rFonts w:hint="eastAsia"/>
        </w:rPr>
        <w:t>个氢原子</w:t>
      </w:r>
      <w:r w:rsidRPr="00CE0F57">
        <w:tab/>
      </w:r>
    </w:p>
    <w:p w:rsidR="007F2DE4" w:rsidRPr="00CE0F57" w:rsidRDefault="007F2DE4" w:rsidP="00E44434">
      <w:pPr>
        <w:spacing w:line="360" w:lineRule="auto"/>
      </w:pPr>
      <w:r w:rsidRPr="00CE0F57">
        <w:t>C. 2</w:t>
      </w:r>
      <w:r w:rsidRPr="00CE0F57">
        <w:rPr>
          <w:rFonts w:hint="eastAsia"/>
        </w:rPr>
        <w:t>个氢分子</w:t>
      </w:r>
      <w:r w:rsidRPr="00CE0F57">
        <w:tab/>
      </w:r>
    </w:p>
    <w:p w:rsidR="007F2DE4" w:rsidRPr="00CE0F57" w:rsidRDefault="007F2DE4" w:rsidP="00E44434">
      <w:pPr>
        <w:spacing w:line="360" w:lineRule="auto"/>
      </w:pPr>
      <w:r w:rsidRPr="00CE0F57">
        <w:t>D. 2</w:t>
      </w:r>
      <w:r w:rsidRPr="00CE0F57">
        <w:rPr>
          <w:rFonts w:hint="eastAsia"/>
        </w:rPr>
        <w:t>种氢元素</w:t>
      </w:r>
    </w:p>
    <w:p w:rsidR="007F2DE4" w:rsidRPr="00CE0F57" w:rsidRDefault="007F2DE4" w:rsidP="00E44434">
      <w:pPr>
        <w:spacing w:line="360" w:lineRule="auto"/>
      </w:pPr>
      <w:r w:rsidRPr="00CE0F57">
        <w:rPr>
          <w:rFonts w:hint="eastAsia"/>
        </w:rPr>
        <w:t>（</w:t>
      </w:r>
      <w:r w:rsidRPr="00CE0F57">
        <w:t>3</w:t>
      </w:r>
      <w:r w:rsidRPr="00CE0F57">
        <w:rPr>
          <w:rFonts w:hint="eastAsia"/>
        </w:rPr>
        <w:t>）</w:t>
      </w:r>
      <w:r w:rsidRPr="00CE0F57">
        <w:t>H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表示（</w:t>
      </w:r>
      <w:r w:rsidRPr="00CE0F57">
        <w:t xml:space="preserve">     </w:t>
      </w:r>
      <w:r w:rsidRPr="00CE0F57">
        <w:rPr>
          <w:rFonts w:hint="eastAsia"/>
        </w:rPr>
        <w:t>）</w:t>
      </w:r>
    </w:p>
    <w:p w:rsidR="007F2DE4" w:rsidRPr="00CE0F57" w:rsidRDefault="007F2DE4" w:rsidP="00E44434">
      <w:pPr>
        <w:spacing w:line="360" w:lineRule="auto"/>
      </w:pPr>
      <w:r w:rsidRPr="00CE0F57">
        <w:t xml:space="preserve">A. </w:t>
      </w:r>
      <w:r w:rsidRPr="00CE0F57">
        <w:rPr>
          <w:rFonts w:hint="eastAsia"/>
        </w:rPr>
        <w:t>表示氢气</w:t>
      </w:r>
      <w:r w:rsidRPr="00CE0F57">
        <w:t xml:space="preserve">  </w:t>
      </w:r>
      <w:r w:rsidRPr="00CE0F57">
        <w:tab/>
      </w:r>
    </w:p>
    <w:p w:rsidR="007F2DE4" w:rsidRPr="00CE0F57" w:rsidRDefault="007F2DE4" w:rsidP="00E44434">
      <w:pPr>
        <w:spacing w:line="360" w:lineRule="auto"/>
      </w:pPr>
      <w:r w:rsidRPr="00CE0F57">
        <w:t xml:space="preserve">B. </w:t>
      </w:r>
      <w:r w:rsidRPr="00CE0F57">
        <w:rPr>
          <w:rFonts w:hint="eastAsia"/>
        </w:rPr>
        <w:t>表示氢气是由氢元素组成</w:t>
      </w:r>
      <w:r w:rsidRPr="00CE0F57">
        <w:tab/>
      </w:r>
    </w:p>
    <w:p w:rsidR="007F2DE4" w:rsidRPr="00CE0F57" w:rsidRDefault="007F2DE4" w:rsidP="00E44434">
      <w:pPr>
        <w:spacing w:line="360" w:lineRule="auto"/>
      </w:pPr>
      <w:r w:rsidRPr="00CE0F57">
        <w:t xml:space="preserve">C. </w:t>
      </w:r>
      <w:r w:rsidRPr="00CE0F57">
        <w:rPr>
          <w:rFonts w:hint="eastAsia"/>
        </w:rPr>
        <w:t>表示一个氢分子</w:t>
      </w:r>
      <w:r w:rsidRPr="00CE0F57">
        <w:tab/>
      </w:r>
      <w:r w:rsidRPr="00CE0F57">
        <w:tab/>
      </w:r>
    </w:p>
    <w:p w:rsidR="007F2DE4" w:rsidRPr="00CE0F57" w:rsidRDefault="007F2DE4" w:rsidP="00E44434">
      <w:pPr>
        <w:spacing w:line="360" w:lineRule="auto"/>
      </w:pPr>
      <w:r w:rsidRPr="00CE0F57">
        <w:t>D. 1</w:t>
      </w:r>
      <w:r w:rsidRPr="00CE0F57">
        <w:rPr>
          <w:rFonts w:hint="eastAsia"/>
        </w:rPr>
        <w:t>个氢分子含有</w:t>
      </w:r>
      <w:r w:rsidRPr="00CE0F57">
        <w:t>2</w:t>
      </w:r>
      <w:r w:rsidRPr="00CE0F57">
        <w:rPr>
          <w:rFonts w:hint="eastAsia"/>
        </w:rPr>
        <w:t>个氢原子</w:t>
      </w:r>
      <w:r w:rsidRPr="00CE0F57">
        <w:t xml:space="preserve">    </w:t>
      </w:r>
    </w:p>
    <w:p w:rsidR="007F2DE4" w:rsidRPr="00CE0F57" w:rsidRDefault="007F2DE4" w:rsidP="00E44434">
      <w:pPr>
        <w:spacing w:line="360" w:lineRule="auto"/>
      </w:pPr>
      <w:r w:rsidRPr="00CE0F57">
        <w:t xml:space="preserve">E. </w:t>
      </w:r>
      <w:r w:rsidRPr="00CE0F57">
        <w:rPr>
          <w:rFonts w:hint="eastAsia"/>
        </w:rPr>
        <w:t>以上答案都正确</w:t>
      </w:r>
    </w:p>
    <w:p w:rsidR="007F2DE4" w:rsidRPr="00CE0F57" w:rsidRDefault="007F2DE4" w:rsidP="00E44434">
      <w:pPr>
        <w:spacing w:line="360" w:lineRule="auto"/>
      </w:pPr>
      <w:r w:rsidRPr="00CE0F57">
        <w:rPr>
          <w:rFonts w:hint="eastAsia"/>
        </w:rPr>
        <w:t>（</w:t>
      </w:r>
      <w:r w:rsidRPr="00CE0F57">
        <w:t>4</w:t>
      </w:r>
      <w:r w:rsidRPr="00CE0F57">
        <w:rPr>
          <w:rFonts w:hint="eastAsia"/>
        </w:rPr>
        <w:t>）</w:t>
      </w:r>
      <w:r w:rsidRPr="00CE0F57">
        <w:t>2H</w:t>
      </w:r>
      <w:r w:rsidRPr="00CE0F57">
        <w:rPr>
          <w:vertAlign w:val="subscript"/>
        </w:rPr>
        <w:t>2</w:t>
      </w:r>
      <w:r>
        <w:rPr>
          <w:rFonts w:hint="eastAsia"/>
        </w:rPr>
        <w:t>表示（</w:t>
      </w:r>
      <w:r>
        <w:t xml:space="preserve">    </w:t>
      </w:r>
      <w:r>
        <w:rPr>
          <w:rFonts w:hint="eastAsia"/>
        </w:rPr>
        <w:t>）</w:t>
      </w:r>
    </w:p>
    <w:p w:rsidR="007F2DE4" w:rsidRPr="00CE0F57" w:rsidRDefault="007F2DE4" w:rsidP="00E44434">
      <w:pPr>
        <w:spacing w:line="360" w:lineRule="auto"/>
      </w:pPr>
      <w:r w:rsidRPr="00CE0F57">
        <w:t xml:space="preserve">A. </w:t>
      </w:r>
      <w:r w:rsidRPr="00CE0F57">
        <w:rPr>
          <w:rFonts w:hint="eastAsia"/>
        </w:rPr>
        <w:t>表示</w:t>
      </w:r>
      <w:r w:rsidRPr="00CE0F57">
        <w:t>2</w:t>
      </w:r>
      <w:r w:rsidRPr="00CE0F57">
        <w:rPr>
          <w:rFonts w:hint="eastAsia"/>
        </w:rPr>
        <w:t>个氢分子</w:t>
      </w:r>
      <w:r w:rsidRPr="00CE0F57">
        <w:t xml:space="preserve">  </w:t>
      </w:r>
      <w:r w:rsidRPr="00CE0F57">
        <w:tab/>
      </w:r>
    </w:p>
    <w:p w:rsidR="007F2DE4" w:rsidRPr="00CE0F57" w:rsidRDefault="007F2DE4" w:rsidP="00E44434">
      <w:pPr>
        <w:spacing w:line="360" w:lineRule="auto"/>
      </w:pPr>
      <w:r w:rsidRPr="00CE0F57">
        <w:t xml:space="preserve">B. </w:t>
      </w:r>
      <w:r w:rsidRPr="00CE0F57">
        <w:rPr>
          <w:rFonts w:hint="eastAsia"/>
        </w:rPr>
        <w:t>表示</w:t>
      </w:r>
      <w:r w:rsidRPr="00CE0F57">
        <w:t>2</w:t>
      </w:r>
      <w:r w:rsidRPr="00CE0F57">
        <w:rPr>
          <w:rFonts w:hint="eastAsia"/>
        </w:rPr>
        <w:t>个氢气</w:t>
      </w:r>
      <w:r w:rsidRPr="00CE0F57">
        <w:tab/>
      </w:r>
      <w:r w:rsidRPr="00CE0F57">
        <w:tab/>
      </w:r>
    </w:p>
    <w:p w:rsidR="007F2DE4" w:rsidRPr="00CE0F57" w:rsidRDefault="007F2DE4" w:rsidP="00E44434">
      <w:pPr>
        <w:spacing w:line="360" w:lineRule="auto"/>
      </w:pPr>
      <w:r w:rsidRPr="00CE0F57">
        <w:t xml:space="preserve">C. </w:t>
      </w:r>
      <w:r w:rsidRPr="00CE0F57">
        <w:rPr>
          <w:rFonts w:hint="eastAsia"/>
        </w:rPr>
        <w:t>表示</w:t>
      </w:r>
      <w:r w:rsidRPr="00CE0F57">
        <w:t>2</w:t>
      </w:r>
      <w:r w:rsidRPr="00CE0F57">
        <w:rPr>
          <w:rFonts w:hint="eastAsia"/>
        </w:rPr>
        <w:t>个氢原子</w:t>
      </w:r>
      <w:r w:rsidRPr="00CE0F57">
        <w:tab/>
      </w:r>
      <w:r w:rsidRPr="00CE0F57">
        <w:tab/>
      </w:r>
    </w:p>
    <w:p w:rsidR="007F2DE4" w:rsidRPr="00CE0F57" w:rsidRDefault="007F2DE4" w:rsidP="00E44434">
      <w:pPr>
        <w:spacing w:line="360" w:lineRule="auto"/>
      </w:pPr>
      <w:r w:rsidRPr="00CE0F57">
        <w:t xml:space="preserve">D. </w:t>
      </w:r>
      <w:r w:rsidRPr="00CE0F57">
        <w:rPr>
          <w:rFonts w:hint="eastAsia"/>
        </w:rPr>
        <w:t>表示</w:t>
      </w:r>
      <w:r w:rsidRPr="00CE0F57">
        <w:t>2</w:t>
      </w:r>
      <w:r w:rsidRPr="00CE0F57">
        <w:rPr>
          <w:rFonts w:hint="eastAsia"/>
        </w:rPr>
        <w:t>种氢气</w:t>
      </w:r>
    </w:p>
    <w:p w:rsidR="007F2DE4" w:rsidRPr="00CE0F57" w:rsidRDefault="007F2DE4" w:rsidP="00E44434">
      <w:pPr>
        <w:spacing w:line="360" w:lineRule="auto"/>
      </w:pPr>
      <w:r w:rsidRPr="00CE0F57">
        <w:rPr>
          <w:rFonts w:hint="eastAsia"/>
        </w:rPr>
        <w:t>解析：</w:t>
      </w:r>
    </w:p>
    <w:p w:rsidR="007F2DE4" w:rsidRPr="00CE0F57" w:rsidRDefault="007F2DE4" w:rsidP="00E44434">
      <w:pPr>
        <w:spacing w:line="360" w:lineRule="auto"/>
      </w:pPr>
      <w:r w:rsidRPr="00CE0F57">
        <w:rPr>
          <w:rFonts w:hint="eastAsia"/>
        </w:rPr>
        <w:t>解答此题关键是要搞清元素符号及化学式含义，弄清元素符号周围不同位置上的数字所表示的意义</w:t>
      </w:r>
      <w:r>
        <w:rPr>
          <w:rFonts w:hint="eastAsia"/>
        </w:rPr>
        <w:t>。</w:t>
      </w:r>
    </w:p>
    <w:p w:rsidR="007F2DE4" w:rsidRPr="00CE0F57" w:rsidRDefault="007F2DE4" w:rsidP="00E44434">
      <w:pPr>
        <w:spacing w:line="360" w:lineRule="auto"/>
      </w:pPr>
      <w:r w:rsidRPr="00CE0F57">
        <w:rPr>
          <w:rFonts w:hint="eastAsia"/>
        </w:rPr>
        <w:t>答案：</w:t>
      </w:r>
    </w:p>
    <w:p w:rsidR="007F2DE4" w:rsidRPr="00B90630" w:rsidRDefault="007F2DE4" w:rsidP="00E44434">
      <w:pPr>
        <w:spacing w:line="360" w:lineRule="auto"/>
      </w:pPr>
      <w:r w:rsidRPr="00CE0F57">
        <w:rPr>
          <w:rFonts w:hint="eastAsia"/>
        </w:rPr>
        <w:t>（</w:t>
      </w:r>
      <w:r w:rsidRPr="00CE0F57">
        <w:t>1</w:t>
      </w:r>
      <w:r w:rsidRPr="00CE0F57">
        <w:rPr>
          <w:rFonts w:hint="eastAsia"/>
        </w:rPr>
        <w:t>）</w:t>
      </w:r>
      <w:r w:rsidRPr="00CE0F57">
        <w:t xml:space="preserve">D </w:t>
      </w:r>
      <w:r w:rsidRPr="00CE0F57">
        <w:rPr>
          <w:rFonts w:hint="eastAsia"/>
        </w:rPr>
        <w:t>（</w:t>
      </w:r>
      <w:r w:rsidRPr="00CE0F57">
        <w:t>2</w:t>
      </w:r>
      <w:r w:rsidRPr="00CE0F57">
        <w:rPr>
          <w:rFonts w:hint="eastAsia"/>
        </w:rPr>
        <w:t>）</w:t>
      </w:r>
      <w:r w:rsidRPr="00CE0F57">
        <w:t xml:space="preserve">B </w:t>
      </w:r>
      <w:r w:rsidRPr="00CE0F57">
        <w:rPr>
          <w:rFonts w:hint="eastAsia"/>
        </w:rPr>
        <w:t>（</w:t>
      </w:r>
      <w:r w:rsidRPr="00CE0F57">
        <w:t>3</w:t>
      </w:r>
      <w:r w:rsidRPr="00CE0F57">
        <w:rPr>
          <w:rFonts w:hint="eastAsia"/>
        </w:rPr>
        <w:t>）</w:t>
      </w:r>
      <w:r w:rsidRPr="00CE0F57">
        <w:t>E</w:t>
      </w:r>
      <w:r w:rsidRPr="00CE0F57">
        <w:rPr>
          <w:rFonts w:hint="eastAsia"/>
        </w:rPr>
        <w:t>（</w:t>
      </w:r>
      <w:r w:rsidRPr="00CE0F57">
        <w:t>4</w:t>
      </w:r>
      <w:r w:rsidRPr="00CE0F57">
        <w:rPr>
          <w:rFonts w:hint="eastAsia"/>
        </w:rPr>
        <w:t>）</w:t>
      </w:r>
      <w:r w:rsidRPr="00CE0F57">
        <w:t>A</w:t>
      </w:r>
    </w:p>
    <w:p w:rsidR="007F2DE4" w:rsidRPr="00BC4CB5" w:rsidRDefault="007F2DE4" w:rsidP="00E44434">
      <w:pPr>
        <w:spacing w:line="360" w:lineRule="auto"/>
      </w:pPr>
    </w:p>
    <w:p w:rsidR="007F2DE4" w:rsidRPr="00E44434" w:rsidRDefault="007F2DE4" w:rsidP="00E44434"/>
    <w:sectPr w:rsidR="007F2DE4" w:rsidRPr="00E44434" w:rsidSect="003A7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DE4" w:rsidRDefault="007F2DE4" w:rsidP="00B90630">
      <w:pPr>
        <w:spacing w:line="240" w:lineRule="auto"/>
      </w:pPr>
      <w:r>
        <w:separator/>
      </w:r>
    </w:p>
  </w:endnote>
  <w:endnote w:type="continuationSeparator" w:id="1">
    <w:p w:rsidR="007F2DE4" w:rsidRDefault="007F2DE4" w:rsidP="00B90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E4" w:rsidRDefault="007F2D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E4" w:rsidRDefault="007F2D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E4" w:rsidRDefault="007F2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DE4" w:rsidRDefault="007F2DE4" w:rsidP="00B90630">
      <w:pPr>
        <w:spacing w:line="240" w:lineRule="auto"/>
      </w:pPr>
      <w:r>
        <w:separator/>
      </w:r>
    </w:p>
  </w:footnote>
  <w:footnote w:type="continuationSeparator" w:id="1">
    <w:p w:rsidR="007F2DE4" w:rsidRDefault="007F2DE4" w:rsidP="00B906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E4" w:rsidRDefault="007F2D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E4" w:rsidRDefault="007F2DE4" w:rsidP="009748B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E4" w:rsidRDefault="007F2D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630"/>
    <w:rsid w:val="000D4284"/>
    <w:rsid w:val="00184FA8"/>
    <w:rsid w:val="003A7FA4"/>
    <w:rsid w:val="007F2DE4"/>
    <w:rsid w:val="009748B6"/>
    <w:rsid w:val="00B90630"/>
    <w:rsid w:val="00BC4CB5"/>
    <w:rsid w:val="00C3386F"/>
    <w:rsid w:val="00CE0F57"/>
    <w:rsid w:val="00E44434"/>
    <w:rsid w:val="00EF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3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9063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063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063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063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52</Words>
  <Characters>303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2011-05-18T12:15:00Z</dcterms:created>
  <dcterms:modified xsi:type="dcterms:W3CDTF">2011-05-20T01:15:00Z</dcterms:modified>
</cp:coreProperties>
</file>