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A7C" w:rsidRPr="00CE0F57" w:rsidRDefault="00A47A7C" w:rsidP="004B6DF5">
      <w:pPr>
        <w:spacing w:line="360" w:lineRule="auto"/>
      </w:pPr>
      <w:r w:rsidRPr="00CE0F57">
        <w:rPr>
          <w:rFonts w:hint="eastAsia"/>
        </w:rPr>
        <w:t>据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5"/>
          <w:attr w:name="Year" w:val="2005"/>
        </w:smartTagPr>
        <w:r w:rsidRPr="00CE0F57">
          <w:t>2005</w:t>
        </w:r>
        <w:r w:rsidRPr="00CE0F57">
          <w:rPr>
            <w:rFonts w:hint="eastAsia"/>
          </w:rPr>
          <w:t>年</w:t>
        </w:r>
        <w:r w:rsidRPr="00CE0F57">
          <w:t>5</w:t>
        </w:r>
        <w:r w:rsidRPr="00CE0F57">
          <w:rPr>
            <w:rFonts w:hint="eastAsia"/>
          </w:rPr>
          <w:t>月</w:t>
        </w:r>
        <w:r w:rsidRPr="00CE0F57">
          <w:t>18</w:t>
        </w:r>
        <w:r w:rsidRPr="00CE0F57">
          <w:rPr>
            <w:rFonts w:hint="eastAsia"/>
          </w:rPr>
          <w:t>日</w:t>
        </w:r>
      </w:smartTag>
      <w:r w:rsidRPr="00CE0F57">
        <w:rPr>
          <w:rFonts w:hint="eastAsia"/>
        </w:rPr>
        <w:t>《贵州都市报》报道：“目前中国科技大学</w:t>
      </w:r>
      <w:smartTag w:uri="urn:schemas-microsoft-com:office:smarttags" w:element="PersonName">
        <w:smartTagPr>
          <w:attr w:name="ProductID" w:val="齐飞"/>
        </w:smartTagPr>
        <w:r w:rsidRPr="00CE0F57">
          <w:rPr>
            <w:rFonts w:hint="eastAsia"/>
          </w:rPr>
          <w:t>齐飞</w:t>
        </w:r>
      </w:smartTag>
      <w:r w:rsidRPr="00CE0F57">
        <w:rPr>
          <w:rFonts w:hint="eastAsia"/>
        </w:rPr>
        <w:t>教授领导的研究小组，首次在实验中发现了一系列碳氢化合物氧化过程中重要中间体</w:t>
      </w:r>
      <w:r w:rsidRPr="00CE0F57">
        <w:t>—</w:t>
      </w:r>
      <w:r w:rsidRPr="00CE0F57">
        <w:rPr>
          <w:rFonts w:hint="eastAsia"/>
        </w:rPr>
        <w:t>烯醇。其中最简单的烯醇是乙烯醇（</w:t>
      </w:r>
      <w:r w:rsidRPr="00CE0F57">
        <w:rPr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6" o:title=""/>
          </v:shape>
          <o:OLEObject Type="Embed" ProgID="Equation.3" ShapeID="_x0000_i1025" DrawAspect="Content" ObjectID="_1367390243" r:id="rId7"/>
        </w:object>
      </w:r>
      <w:r w:rsidRPr="00CE0F57">
        <w:rPr>
          <w:rFonts w:hint="eastAsia"/>
        </w:rPr>
        <w:t>）”。则下列说法正确的是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A47A7C" w:rsidRPr="00CE0F57" w:rsidRDefault="00A47A7C" w:rsidP="004B6DF5">
      <w:pPr>
        <w:spacing w:line="360" w:lineRule="auto"/>
      </w:pPr>
      <w:r w:rsidRPr="00CE0F57">
        <w:t xml:space="preserve">A. </w:t>
      </w:r>
      <w:r w:rsidRPr="00CE0F57">
        <w:rPr>
          <w:rFonts w:hint="eastAsia"/>
        </w:rPr>
        <w:t>乙烯醇是一种混合物</w:t>
      </w:r>
    </w:p>
    <w:p w:rsidR="00A47A7C" w:rsidRPr="00CE0F57" w:rsidRDefault="00A47A7C" w:rsidP="004B6DF5">
      <w:pPr>
        <w:spacing w:line="360" w:lineRule="auto"/>
      </w:pPr>
      <w:r w:rsidRPr="00CE0F57">
        <w:t xml:space="preserve">B. </w:t>
      </w:r>
      <w:r w:rsidRPr="00CE0F57">
        <w:rPr>
          <w:rFonts w:hint="eastAsia"/>
        </w:rPr>
        <w:t>乙烯醇中含碳、氢、氧三种单质</w:t>
      </w:r>
    </w:p>
    <w:p w:rsidR="00A47A7C" w:rsidRPr="00CE0F57" w:rsidRDefault="00A47A7C" w:rsidP="004B6DF5">
      <w:pPr>
        <w:spacing w:line="360" w:lineRule="auto"/>
      </w:pPr>
      <w:r w:rsidRPr="00CE0F57">
        <w:t xml:space="preserve">C. </w:t>
      </w:r>
      <w:r w:rsidRPr="00CE0F57">
        <w:rPr>
          <w:rFonts w:hint="eastAsia"/>
        </w:rPr>
        <w:t>乙烯醇分子中碳、氢、氧的原子个数比为</w:t>
      </w:r>
      <w:r w:rsidRPr="00CE0F57">
        <w:t>2</w:t>
      </w:r>
      <w:r w:rsidRPr="0082118B">
        <w:rPr>
          <w:rFonts w:hint="eastAsia"/>
        </w:rPr>
        <w:t>∶</w:t>
      </w:r>
      <w:r w:rsidRPr="00CE0F57">
        <w:t>4</w:t>
      </w:r>
      <w:r w:rsidRPr="0082118B">
        <w:rPr>
          <w:rFonts w:hint="eastAsia"/>
        </w:rPr>
        <w:t>∶</w:t>
      </w:r>
      <w:r w:rsidRPr="00CE0F57">
        <w:t>1</w:t>
      </w:r>
    </w:p>
    <w:p w:rsidR="00A47A7C" w:rsidRPr="00CE0F57" w:rsidRDefault="00A47A7C" w:rsidP="004B6DF5">
      <w:pPr>
        <w:spacing w:line="360" w:lineRule="auto"/>
      </w:pPr>
      <w:r w:rsidRPr="00CE0F57">
        <w:t xml:space="preserve">D. </w:t>
      </w:r>
      <w:r w:rsidRPr="00CE0F57">
        <w:rPr>
          <w:rFonts w:hint="eastAsia"/>
        </w:rPr>
        <w:t>乙烯醇中碳、氢、氧元素质量比为</w:t>
      </w:r>
      <w:r w:rsidRPr="00CE0F57">
        <w:t>12</w:t>
      </w:r>
      <w:r w:rsidRPr="0082118B">
        <w:rPr>
          <w:rFonts w:hint="eastAsia"/>
        </w:rPr>
        <w:t>∶</w:t>
      </w:r>
      <w:r w:rsidRPr="00CE0F57">
        <w:t>1</w:t>
      </w:r>
      <w:r w:rsidRPr="0082118B">
        <w:rPr>
          <w:rFonts w:hint="eastAsia"/>
        </w:rPr>
        <w:t>∶</w:t>
      </w:r>
      <w:r w:rsidRPr="00CE0F57">
        <w:t>16</w:t>
      </w:r>
    </w:p>
    <w:p w:rsidR="00A47A7C" w:rsidRPr="00CE0F57" w:rsidRDefault="00A47A7C" w:rsidP="004B6DF5">
      <w:pPr>
        <w:spacing w:line="360" w:lineRule="auto"/>
        <w:rPr>
          <w:bCs/>
        </w:rPr>
      </w:pPr>
      <w:r w:rsidRPr="00CE0F57">
        <w:rPr>
          <w:rFonts w:hint="eastAsia"/>
          <w:bCs/>
        </w:rPr>
        <w:t>解析：</w:t>
      </w:r>
    </w:p>
    <w:p w:rsidR="00A47A7C" w:rsidRPr="00CE0F57" w:rsidRDefault="00A47A7C" w:rsidP="004B6DF5">
      <w:pPr>
        <w:spacing w:line="360" w:lineRule="auto"/>
      </w:pPr>
      <w:r w:rsidRPr="00CE0F57">
        <w:rPr>
          <w:rFonts w:hint="eastAsia"/>
        </w:rPr>
        <w:t>这是一道以考查化学式表示意义为主的信息给予题。有效信息是：①乙烯醇是最简单的烯醇类碳氢化合物；②它的化学式为</w:t>
      </w:r>
      <w:r w:rsidRPr="00CE0F57">
        <w:rPr>
          <w:position w:val="-10"/>
        </w:rPr>
        <w:object w:dxaOrig="760" w:dyaOrig="320">
          <v:shape id="_x0000_i1026" type="#_x0000_t75" style="width:38.25pt;height:15.75pt" o:ole="">
            <v:imagedata r:id="rId6" o:title=""/>
          </v:shape>
          <o:OLEObject Type="Embed" ProgID="Equation.3" ShapeID="_x0000_i1026" DrawAspect="Content" ObjectID="_1367390244" r:id="rId8"/>
        </w:object>
      </w:r>
      <w:r w:rsidRPr="00CE0F57">
        <w:rPr>
          <w:rFonts w:hint="eastAsia"/>
        </w:rPr>
        <w:t>。结合我们学过的化学式表示的意义，不难排除</w:t>
      </w:r>
      <w:r w:rsidRPr="00CE0F57">
        <w:t>A</w:t>
      </w:r>
      <w:r w:rsidRPr="00CE0F57">
        <w:rPr>
          <w:rFonts w:hint="eastAsia"/>
        </w:rPr>
        <w:t>、</w:t>
      </w:r>
      <w:r w:rsidRPr="00CE0F57">
        <w:t>B</w:t>
      </w:r>
      <w:r w:rsidRPr="00CE0F57">
        <w:rPr>
          <w:rFonts w:hint="eastAsia"/>
        </w:rPr>
        <w:t>、</w:t>
      </w:r>
      <w:r w:rsidRPr="00CE0F57">
        <w:t>D</w:t>
      </w:r>
      <w:r w:rsidRPr="00CE0F57">
        <w:rPr>
          <w:rFonts w:hint="eastAsia"/>
        </w:rPr>
        <w:t>三个选项，解答这类选择题时，还可以灵活运用直接判断法，排除法等方法。</w:t>
      </w:r>
    </w:p>
    <w:p w:rsidR="00A47A7C" w:rsidRPr="0011440A" w:rsidRDefault="00A47A7C" w:rsidP="004B6DF5">
      <w:pPr>
        <w:spacing w:line="360" w:lineRule="auto"/>
      </w:pPr>
      <w:r w:rsidRPr="00CE0F57">
        <w:rPr>
          <w:rFonts w:hint="eastAsia"/>
          <w:bCs/>
        </w:rPr>
        <w:t>答案：</w:t>
      </w:r>
      <w:r w:rsidRPr="00CE0F57">
        <w:t>C</w:t>
      </w:r>
    </w:p>
    <w:p w:rsidR="00A47A7C" w:rsidRPr="00CE0F57" w:rsidRDefault="00A47A7C" w:rsidP="00D522EE">
      <w:pPr>
        <w:spacing w:line="360" w:lineRule="auto"/>
      </w:pPr>
    </w:p>
    <w:p w:rsidR="00A47A7C" w:rsidRPr="00D522EE" w:rsidRDefault="00A47A7C" w:rsidP="00D522EE">
      <w:pPr>
        <w:spacing w:line="360" w:lineRule="auto"/>
      </w:pPr>
    </w:p>
    <w:sectPr w:rsidR="00A47A7C" w:rsidRPr="00D522EE" w:rsidSect="00DF5A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A7C" w:rsidRDefault="00A47A7C" w:rsidP="00D522EE">
      <w:pPr>
        <w:spacing w:line="240" w:lineRule="auto"/>
      </w:pPr>
      <w:r>
        <w:separator/>
      </w:r>
    </w:p>
  </w:endnote>
  <w:endnote w:type="continuationSeparator" w:id="1">
    <w:p w:rsidR="00A47A7C" w:rsidRDefault="00A47A7C" w:rsidP="00D5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A7C" w:rsidRDefault="00A47A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A7C" w:rsidRDefault="00A47A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A7C" w:rsidRDefault="00A47A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A7C" w:rsidRDefault="00A47A7C" w:rsidP="00D522EE">
      <w:pPr>
        <w:spacing w:line="240" w:lineRule="auto"/>
      </w:pPr>
      <w:r>
        <w:separator/>
      </w:r>
    </w:p>
  </w:footnote>
  <w:footnote w:type="continuationSeparator" w:id="1">
    <w:p w:rsidR="00A47A7C" w:rsidRDefault="00A47A7C" w:rsidP="00D522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A7C" w:rsidRDefault="00A47A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A7C" w:rsidRDefault="00A47A7C" w:rsidP="004B6DF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A7C" w:rsidRDefault="00A47A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22EE"/>
    <w:rsid w:val="0011440A"/>
    <w:rsid w:val="004B6DF5"/>
    <w:rsid w:val="004D7C0B"/>
    <w:rsid w:val="0082118B"/>
    <w:rsid w:val="00927437"/>
    <w:rsid w:val="00A47A7C"/>
    <w:rsid w:val="00B33A2E"/>
    <w:rsid w:val="00CE0F57"/>
    <w:rsid w:val="00D522EE"/>
    <w:rsid w:val="00DF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E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522E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522E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522E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522E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52</Words>
  <Characters>303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2011-05-19T01:22:00Z</dcterms:created>
  <dcterms:modified xsi:type="dcterms:W3CDTF">2011-05-20T01:51:00Z</dcterms:modified>
</cp:coreProperties>
</file>