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44B" w:rsidRPr="00CE0F57" w:rsidRDefault="0029044B" w:rsidP="00354D39">
      <w:pPr>
        <w:snapToGrid w:val="0"/>
        <w:spacing w:line="360" w:lineRule="auto"/>
      </w:pPr>
      <w:r w:rsidRPr="00CE0F57">
        <w:rPr>
          <w:rFonts w:hint="eastAsia"/>
        </w:rPr>
        <w:t>下列关于化合价的说法中，正确的是</w:t>
      </w:r>
      <w:r>
        <w:rPr>
          <w:rFonts w:hint="eastAsia"/>
        </w:rPr>
        <w:t>（</w:t>
      </w:r>
      <w:r>
        <w:t xml:space="preserve">    </w:t>
      </w:r>
      <w:r>
        <w:rPr>
          <w:rFonts w:hint="eastAsia"/>
        </w:rPr>
        <w:t>）</w:t>
      </w:r>
    </w:p>
    <w:p w:rsidR="0029044B" w:rsidRPr="00CE0F57" w:rsidRDefault="0029044B" w:rsidP="00354D39">
      <w:pPr>
        <w:snapToGrid w:val="0"/>
        <w:spacing w:line="360" w:lineRule="auto"/>
      </w:pPr>
      <w:r w:rsidRPr="00CE0F57">
        <w:t>A. H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中</w:t>
      </w:r>
      <w:r w:rsidRPr="00CE0F57">
        <w:t>H</w:t>
      </w:r>
      <w:r w:rsidRPr="00CE0F57">
        <w:rPr>
          <w:rFonts w:hint="eastAsia"/>
        </w:rPr>
        <w:t>的化合价</w:t>
      </w:r>
      <w:r w:rsidRPr="00935558">
        <w:rPr>
          <w:rFonts w:ascii="宋体" w:hAnsi="宋体" w:hint="eastAsia"/>
        </w:rPr>
        <w:t>为</w:t>
      </w:r>
      <w:r>
        <w:rPr>
          <w:rFonts w:ascii="宋体" w:hAnsi="宋体" w:hint="eastAsia"/>
        </w:rPr>
        <w:t>＋</w:t>
      </w:r>
      <w:r w:rsidRPr="00CE0F57">
        <w:t>1</w:t>
      </w:r>
      <w:r w:rsidRPr="00CE0F57">
        <w:rPr>
          <w:rFonts w:hint="eastAsia"/>
        </w:rPr>
        <w:t>价</w:t>
      </w:r>
    </w:p>
    <w:p w:rsidR="0029044B" w:rsidRPr="00CE0F57" w:rsidRDefault="0029044B" w:rsidP="00354D39">
      <w:pPr>
        <w:snapToGrid w:val="0"/>
        <w:spacing w:line="360" w:lineRule="auto"/>
      </w:pPr>
      <w:r w:rsidRPr="00CE0F57">
        <w:t>B. H</w:t>
      </w:r>
      <w:r w:rsidRPr="00CE0F57">
        <w:rPr>
          <w:vertAlign w:val="subscript"/>
        </w:rPr>
        <w:t>2</w:t>
      </w:r>
      <w:r w:rsidRPr="00CE0F57">
        <w:t>O</w:t>
      </w:r>
      <w:r w:rsidRPr="00CE0F57">
        <w:rPr>
          <w:rFonts w:hint="eastAsia"/>
        </w:rPr>
        <w:t>中氧元素的化合价为－</w:t>
      </w:r>
      <w:r w:rsidRPr="00CE0F57">
        <w:t>2</w:t>
      </w:r>
      <w:r w:rsidRPr="00CE0F57">
        <w:rPr>
          <w:rFonts w:hint="eastAsia"/>
        </w:rPr>
        <w:t>价</w:t>
      </w:r>
    </w:p>
    <w:p w:rsidR="0029044B" w:rsidRPr="00CE0F57" w:rsidRDefault="0029044B" w:rsidP="00354D39">
      <w:pPr>
        <w:snapToGrid w:val="0"/>
        <w:spacing w:line="360" w:lineRule="auto"/>
      </w:pPr>
      <w:r w:rsidRPr="00CE0F57">
        <w:t xml:space="preserve">C. </w:t>
      </w:r>
      <w:r w:rsidRPr="00CE0F57">
        <w:rPr>
          <w:rFonts w:hint="eastAsia"/>
        </w:rPr>
        <w:t>一种元素只有一种化合价</w:t>
      </w:r>
    </w:p>
    <w:p w:rsidR="0029044B" w:rsidRPr="00CE0F57" w:rsidRDefault="0029044B" w:rsidP="00354D39">
      <w:pPr>
        <w:snapToGrid w:val="0"/>
        <w:spacing w:line="360" w:lineRule="auto"/>
      </w:pPr>
      <w:r w:rsidRPr="00CE0F57">
        <w:t xml:space="preserve">D. </w:t>
      </w:r>
      <w:r w:rsidRPr="00CE0F57">
        <w:rPr>
          <w:rFonts w:hint="eastAsia"/>
        </w:rPr>
        <w:t>非金属元素在跟其它元素化合时，一定显负价</w:t>
      </w:r>
    </w:p>
    <w:p w:rsidR="0029044B" w:rsidRPr="00CE0F57" w:rsidRDefault="0029044B" w:rsidP="00354D39">
      <w:pPr>
        <w:snapToGrid w:val="0"/>
        <w:spacing w:line="360" w:lineRule="auto"/>
      </w:pPr>
      <w:r w:rsidRPr="00CE0F57">
        <w:rPr>
          <w:rFonts w:hint="eastAsia"/>
        </w:rPr>
        <w:t>解析</w:t>
      </w:r>
      <w:r>
        <w:rPr>
          <w:rFonts w:hint="eastAsia"/>
        </w:rPr>
        <w:t>：</w:t>
      </w:r>
    </w:p>
    <w:p w:rsidR="0029044B" w:rsidRDefault="0029044B" w:rsidP="00354D39">
      <w:pPr>
        <w:snapToGrid w:val="0"/>
        <w:spacing w:line="360" w:lineRule="auto"/>
      </w:pPr>
      <w:r>
        <w:t>A</w:t>
      </w:r>
      <w:r>
        <w:rPr>
          <w:rFonts w:hint="eastAsia"/>
        </w:rPr>
        <w:t>选项中</w:t>
      </w:r>
      <w:r w:rsidRPr="00CE0F57">
        <w:t>H</w:t>
      </w:r>
      <w:r w:rsidRPr="00CE0F57">
        <w:rPr>
          <w:vertAlign w:val="subscript"/>
        </w:rPr>
        <w:t>2</w:t>
      </w:r>
      <w:r w:rsidRPr="00CE0F57">
        <w:rPr>
          <w:rFonts w:hint="eastAsia"/>
        </w:rPr>
        <w:t>是氢气单质，氢元素没有跟其它元素化合，因此化合价应为零价</w:t>
      </w:r>
      <w:r>
        <w:rPr>
          <w:rFonts w:hint="eastAsia"/>
        </w:rPr>
        <w:t>；</w:t>
      </w:r>
      <w:r w:rsidRPr="00CE0F57">
        <w:t xml:space="preserve"> </w:t>
      </w:r>
      <w:r>
        <w:t>B</w:t>
      </w:r>
      <w:r>
        <w:rPr>
          <w:rFonts w:hint="eastAsia"/>
        </w:rPr>
        <w:t>选项中</w:t>
      </w:r>
      <w:r w:rsidRPr="00CE0F57">
        <w:t>H</w:t>
      </w:r>
      <w:r w:rsidRPr="00CE0F57">
        <w:rPr>
          <w:vertAlign w:val="subscript"/>
        </w:rPr>
        <w:t>2</w:t>
      </w:r>
      <w:r w:rsidRPr="00CE0F57">
        <w:t>O</w:t>
      </w:r>
      <w:r w:rsidRPr="00CE0F57">
        <w:rPr>
          <w:rFonts w:hint="eastAsia"/>
        </w:rPr>
        <w:t>是氢元素与氧元素形成的化合物，在水分子中，氢显</w:t>
      </w:r>
      <w:r>
        <w:rPr>
          <w:rFonts w:ascii="宋体" w:hAnsi="宋体" w:hint="eastAsia"/>
        </w:rPr>
        <w:t>＋</w:t>
      </w:r>
      <w:r w:rsidRPr="00CE0F57">
        <w:t>1</w:t>
      </w:r>
      <w:r w:rsidRPr="00CE0F57">
        <w:rPr>
          <w:rFonts w:hint="eastAsia"/>
        </w:rPr>
        <w:t>价，氧显－</w:t>
      </w:r>
      <w:r w:rsidRPr="00CE0F57">
        <w:t>2</w:t>
      </w:r>
      <w:r w:rsidRPr="00CE0F57">
        <w:rPr>
          <w:rFonts w:hint="eastAsia"/>
        </w:rPr>
        <w:t>价，说法正确</w:t>
      </w:r>
      <w:r>
        <w:rPr>
          <w:rFonts w:hint="eastAsia"/>
        </w:rPr>
        <w:t>；</w:t>
      </w:r>
      <w:r>
        <w:t>C</w:t>
      </w:r>
      <w:r>
        <w:rPr>
          <w:rFonts w:hint="eastAsia"/>
        </w:rPr>
        <w:t>选项中</w:t>
      </w:r>
      <w:r w:rsidRPr="00CE0F57">
        <w:rPr>
          <w:rFonts w:hint="eastAsia"/>
        </w:rPr>
        <w:t>一种元素只有一种化合价的说法不正确。尽管有些元素只有一种化合价，但因不少元素是有几种化合价的，不能以部分代替整体</w:t>
      </w:r>
      <w:r>
        <w:rPr>
          <w:rFonts w:hint="eastAsia"/>
        </w:rPr>
        <w:t>；</w:t>
      </w:r>
      <w:r>
        <w:t>D</w:t>
      </w:r>
      <w:r>
        <w:rPr>
          <w:rFonts w:hint="eastAsia"/>
        </w:rPr>
        <w:t>选项</w:t>
      </w:r>
      <w:r w:rsidRPr="00CE0F57">
        <w:rPr>
          <w:rFonts w:hint="eastAsia"/>
        </w:rPr>
        <w:t>说法不正确。非金属元素在跟金属元素化合时显负价，但非金属元素与非金属元素化合时，可能显正价也可能显负价。如硫在跟氢化合生成的硫化氢</w:t>
      </w:r>
      <w:r w:rsidRPr="00CE0F57">
        <w:t>H</w:t>
      </w:r>
      <w:r w:rsidRPr="00CE0F57">
        <w:rPr>
          <w:vertAlign w:val="subscript"/>
        </w:rPr>
        <w:t>2</w:t>
      </w:r>
      <w:r w:rsidRPr="00CE0F57">
        <w:t>S</w:t>
      </w:r>
      <w:r w:rsidRPr="00CE0F57">
        <w:rPr>
          <w:rFonts w:hint="eastAsia"/>
        </w:rPr>
        <w:t>中硫就显负价，而硫在跟氧化合时，生成的二氧化硫中显</w:t>
      </w:r>
      <w:r>
        <w:rPr>
          <w:rFonts w:ascii="宋体" w:hAnsi="宋体" w:hint="eastAsia"/>
        </w:rPr>
        <w:t>＋</w:t>
      </w:r>
      <w:r w:rsidRPr="00CE0F57">
        <w:t>4</w:t>
      </w:r>
      <w:r w:rsidRPr="00CE0F57">
        <w:rPr>
          <w:rFonts w:hint="eastAsia"/>
        </w:rPr>
        <w:t>价，生成三氧化硫时显</w:t>
      </w:r>
      <w:r>
        <w:rPr>
          <w:rFonts w:ascii="宋体" w:hAnsi="宋体" w:hint="eastAsia"/>
        </w:rPr>
        <w:t>＋</w:t>
      </w:r>
      <w:r w:rsidRPr="00CE0F57">
        <w:t>6</w:t>
      </w:r>
      <w:r w:rsidRPr="00CE0F57">
        <w:rPr>
          <w:rFonts w:hint="eastAsia"/>
        </w:rPr>
        <w:t>价。</w:t>
      </w:r>
    </w:p>
    <w:p w:rsidR="0029044B" w:rsidRPr="00CE0F57" w:rsidRDefault="0029044B" w:rsidP="00354D39">
      <w:pPr>
        <w:snapToGrid w:val="0"/>
        <w:spacing w:line="360" w:lineRule="auto"/>
      </w:pPr>
      <w:r w:rsidRPr="00CE0F57">
        <w:rPr>
          <w:rFonts w:hint="eastAsia"/>
        </w:rPr>
        <w:t>答案</w:t>
      </w:r>
      <w:r>
        <w:rPr>
          <w:rFonts w:hint="eastAsia"/>
        </w:rPr>
        <w:t>：</w:t>
      </w:r>
      <w:r w:rsidRPr="00CE0F57">
        <w:t>B</w:t>
      </w:r>
    </w:p>
    <w:p w:rsidR="0029044B" w:rsidRPr="00354D39" w:rsidRDefault="0029044B" w:rsidP="00354D39">
      <w:pPr>
        <w:spacing w:line="360" w:lineRule="auto"/>
      </w:pPr>
    </w:p>
    <w:sectPr w:rsidR="0029044B" w:rsidRPr="00354D39" w:rsidSect="001E62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044B" w:rsidRDefault="0029044B" w:rsidP="00354D39">
      <w:pPr>
        <w:spacing w:line="240" w:lineRule="auto"/>
      </w:pPr>
      <w:r>
        <w:separator/>
      </w:r>
    </w:p>
  </w:endnote>
  <w:endnote w:type="continuationSeparator" w:id="1">
    <w:p w:rsidR="0029044B" w:rsidRDefault="0029044B" w:rsidP="00354D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44B" w:rsidRDefault="002904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44B" w:rsidRDefault="002904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44B" w:rsidRDefault="002904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044B" w:rsidRDefault="0029044B" w:rsidP="00354D39">
      <w:pPr>
        <w:spacing w:line="240" w:lineRule="auto"/>
      </w:pPr>
      <w:r>
        <w:separator/>
      </w:r>
    </w:p>
  </w:footnote>
  <w:footnote w:type="continuationSeparator" w:id="1">
    <w:p w:rsidR="0029044B" w:rsidRDefault="0029044B" w:rsidP="00354D39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44B" w:rsidRDefault="002904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44B" w:rsidRDefault="0029044B" w:rsidP="00130F3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044B" w:rsidRDefault="002904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54D39"/>
    <w:rsid w:val="00130F36"/>
    <w:rsid w:val="001E622B"/>
    <w:rsid w:val="0029044B"/>
    <w:rsid w:val="00354D39"/>
    <w:rsid w:val="00935558"/>
    <w:rsid w:val="00CE0F57"/>
    <w:rsid w:val="00D04BE6"/>
    <w:rsid w:val="00F0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D39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54D39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54D39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54D39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54D39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54</Words>
  <Characters>308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2011-05-18T12:24:00Z</dcterms:created>
  <dcterms:modified xsi:type="dcterms:W3CDTF">2011-05-20T01:19:00Z</dcterms:modified>
</cp:coreProperties>
</file>