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5A6" w:rsidRPr="00E87222" w:rsidRDefault="00A455A6" w:rsidP="00BA5229">
      <w:pPr>
        <w:spacing w:line="360" w:lineRule="auto"/>
      </w:pPr>
      <w:r w:rsidRPr="00E87222">
        <w:rPr>
          <w:rFonts w:hint="eastAsia"/>
        </w:rPr>
        <w:t>实验室用氯酸钾制取氧气，加入二氧化锰是为了（</w:t>
      </w:r>
      <w:r w:rsidRPr="00E87222">
        <w:t xml:space="preserve">    </w:t>
      </w:r>
      <w:r w:rsidRPr="00E87222">
        <w:rPr>
          <w:rFonts w:hint="eastAsia"/>
        </w:rPr>
        <w:t>）</w:t>
      </w:r>
    </w:p>
    <w:p w:rsidR="00A455A6" w:rsidRPr="00E87222" w:rsidRDefault="00A455A6" w:rsidP="00BA5229">
      <w:pPr>
        <w:spacing w:line="360" w:lineRule="auto"/>
      </w:pPr>
      <w:r w:rsidRPr="00E87222">
        <w:t xml:space="preserve">A. </w:t>
      </w:r>
      <w:r w:rsidRPr="00E87222">
        <w:rPr>
          <w:rFonts w:hint="eastAsia"/>
        </w:rPr>
        <w:t>使氯酸钾在较低的温度下迅速分解放出氧气</w:t>
      </w:r>
      <w:r w:rsidRPr="00E87222">
        <w:t xml:space="preserve">   </w:t>
      </w:r>
    </w:p>
    <w:p w:rsidR="00A455A6" w:rsidRPr="00E87222" w:rsidRDefault="00A455A6" w:rsidP="00BA5229">
      <w:pPr>
        <w:spacing w:line="360" w:lineRule="auto"/>
      </w:pPr>
      <w:r w:rsidRPr="00E87222">
        <w:t xml:space="preserve">B. </w:t>
      </w:r>
      <w:r w:rsidRPr="00E87222">
        <w:rPr>
          <w:rFonts w:hint="eastAsia"/>
        </w:rPr>
        <w:t>促使氯酸钾分解放出更多的氧气</w:t>
      </w:r>
    </w:p>
    <w:p w:rsidR="00A455A6" w:rsidRPr="00E87222" w:rsidRDefault="00A455A6" w:rsidP="00BA5229">
      <w:pPr>
        <w:spacing w:line="360" w:lineRule="auto"/>
      </w:pPr>
      <w:r w:rsidRPr="00E87222">
        <w:t xml:space="preserve">C. </w:t>
      </w:r>
      <w:r w:rsidRPr="00E87222">
        <w:rPr>
          <w:rFonts w:hint="eastAsia"/>
        </w:rPr>
        <w:t>使产生的氧气更纯</w:t>
      </w:r>
      <w:r w:rsidRPr="00E87222">
        <w:t xml:space="preserve">                         </w:t>
      </w:r>
    </w:p>
    <w:p w:rsidR="00A455A6" w:rsidRDefault="00A455A6" w:rsidP="00BA5229">
      <w:pPr>
        <w:spacing w:line="360" w:lineRule="auto"/>
      </w:pPr>
      <w:r w:rsidRPr="00E87222">
        <w:t xml:space="preserve">D. </w:t>
      </w:r>
      <w:r w:rsidRPr="00E87222">
        <w:rPr>
          <w:rFonts w:hint="eastAsia"/>
        </w:rPr>
        <w:t>使氯酸钾能分解放出氧气</w:t>
      </w:r>
    </w:p>
    <w:p w:rsidR="00A455A6" w:rsidRPr="00E87222" w:rsidRDefault="00A455A6" w:rsidP="00BA5229">
      <w:pPr>
        <w:spacing w:line="360" w:lineRule="auto"/>
      </w:pPr>
      <w:r w:rsidRPr="00E87222">
        <w:rPr>
          <w:rFonts w:hint="eastAsia"/>
        </w:rPr>
        <w:t>解析：</w:t>
      </w:r>
    </w:p>
    <w:p w:rsidR="00A455A6" w:rsidRDefault="00A455A6" w:rsidP="00BA5229">
      <w:pPr>
        <w:spacing w:line="360" w:lineRule="auto"/>
      </w:pPr>
      <w:r w:rsidRPr="00E87222">
        <w:rPr>
          <w:rFonts w:hint="eastAsia"/>
        </w:rPr>
        <w:t>此题考查了催化剂的知识，能改变化学反应速率，但反应前后，本身的质量和化学性质不变的物质就是催化剂。</w:t>
      </w:r>
    </w:p>
    <w:p w:rsidR="00A455A6" w:rsidRDefault="00A455A6" w:rsidP="00BA5229">
      <w:pPr>
        <w:spacing w:line="360" w:lineRule="auto"/>
      </w:pPr>
      <w:r w:rsidRPr="00E87222">
        <w:rPr>
          <w:rFonts w:hint="eastAsia"/>
        </w:rPr>
        <w:t>答案：</w:t>
      </w:r>
      <w:r w:rsidRPr="00E87222">
        <w:t>A</w:t>
      </w:r>
    </w:p>
    <w:sectPr w:rsidR="00A455A6" w:rsidSect="002644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5A6" w:rsidRDefault="00A455A6" w:rsidP="00BA5229">
      <w:pPr>
        <w:spacing w:line="240" w:lineRule="auto"/>
      </w:pPr>
      <w:r>
        <w:separator/>
      </w:r>
    </w:p>
  </w:endnote>
  <w:endnote w:type="continuationSeparator" w:id="1">
    <w:p w:rsidR="00A455A6" w:rsidRDefault="00A455A6" w:rsidP="00BA5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5A6" w:rsidRDefault="00A455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5A6" w:rsidRDefault="00A455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5A6" w:rsidRDefault="00A4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5A6" w:rsidRDefault="00A455A6" w:rsidP="00BA5229">
      <w:pPr>
        <w:spacing w:line="240" w:lineRule="auto"/>
      </w:pPr>
      <w:r>
        <w:separator/>
      </w:r>
    </w:p>
  </w:footnote>
  <w:footnote w:type="continuationSeparator" w:id="1">
    <w:p w:rsidR="00A455A6" w:rsidRDefault="00A455A6" w:rsidP="00BA522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5A6" w:rsidRDefault="00A455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5A6" w:rsidRDefault="00A455A6" w:rsidP="002506E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5A6" w:rsidRDefault="00A455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229"/>
    <w:rsid w:val="002506E0"/>
    <w:rsid w:val="00264482"/>
    <w:rsid w:val="003457C6"/>
    <w:rsid w:val="006F79EA"/>
    <w:rsid w:val="00A455A6"/>
    <w:rsid w:val="00BA5229"/>
    <w:rsid w:val="00E8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22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522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522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A522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522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A522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27</Words>
  <Characters>156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2011-05-26T04:13:00Z</dcterms:created>
  <dcterms:modified xsi:type="dcterms:W3CDTF">2011-06-02T08:15:00Z</dcterms:modified>
</cp:coreProperties>
</file>