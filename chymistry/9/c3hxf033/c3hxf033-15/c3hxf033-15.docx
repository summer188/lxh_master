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80" w:rsidRPr="00E87222" w:rsidRDefault="00FB4C80" w:rsidP="008C422D">
      <w:pPr>
        <w:spacing w:line="360" w:lineRule="auto"/>
      </w:pPr>
      <w:r w:rsidRPr="00E87222">
        <w:rPr>
          <w:rFonts w:hint="eastAsia"/>
        </w:rPr>
        <w:t>下列物质在纯氧中燃烧时，不产生火焰的是（</w:t>
      </w:r>
      <w:r w:rsidRPr="00E87222">
        <w:t xml:space="preserve">    </w:t>
      </w:r>
      <w:r w:rsidRPr="00E87222">
        <w:rPr>
          <w:rFonts w:hint="eastAsia"/>
        </w:rPr>
        <w:t>）</w:t>
      </w:r>
    </w:p>
    <w:p w:rsidR="00FB4C80" w:rsidRPr="00E87222" w:rsidRDefault="00FB4C80" w:rsidP="008C422D">
      <w:pPr>
        <w:spacing w:line="360" w:lineRule="auto"/>
      </w:pPr>
      <w:r w:rsidRPr="00E87222">
        <w:t xml:space="preserve">A. </w:t>
      </w:r>
      <w:r w:rsidRPr="00E87222">
        <w:rPr>
          <w:rFonts w:hint="eastAsia"/>
        </w:rPr>
        <w:t>硫磺</w:t>
      </w:r>
      <w:r w:rsidRPr="00E87222">
        <w:t xml:space="preserve">    B. </w:t>
      </w:r>
      <w:r w:rsidRPr="00E87222">
        <w:rPr>
          <w:rFonts w:hint="eastAsia"/>
        </w:rPr>
        <w:t>镁带</w:t>
      </w:r>
      <w:r w:rsidRPr="00E87222">
        <w:t xml:space="preserve">    C. </w:t>
      </w:r>
      <w:r w:rsidRPr="00E87222">
        <w:rPr>
          <w:rFonts w:hint="eastAsia"/>
        </w:rPr>
        <w:t>铁丝</w:t>
      </w:r>
      <w:r w:rsidRPr="00E87222">
        <w:t xml:space="preserve">    D. </w:t>
      </w:r>
      <w:r w:rsidRPr="00E87222">
        <w:rPr>
          <w:rFonts w:hint="eastAsia"/>
        </w:rPr>
        <w:t>甲烷</w:t>
      </w:r>
    </w:p>
    <w:p w:rsidR="00FB4C80" w:rsidRPr="00E87222" w:rsidRDefault="00FB4C80" w:rsidP="008C422D">
      <w:pPr>
        <w:spacing w:line="360" w:lineRule="auto"/>
      </w:pPr>
      <w:r w:rsidRPr="00E87222">
        <w:rPr>
          <w:rFonts w:hint="eastAsia"/>
        </w:rPr>
        <w:t>解析：</w:t>
      </w:r>
    </w:p>
    <w:p w:rsidR="00FB4C80" w:rsidRDefault="00FB4C80" w:rsidP="008C422D">
      <w:pPr>
        <w:spacing w:line="360" w:lineRule="auto"/>
      </w:pPr>
      <w:r w:rsidRPr="00E87222">
        <w:rPr>
          <w:rFonts w:hint="eastAsia"/>
        </w:rPr>
        <w:t>此题考查了物质在氧气中燃烧的实验现象，题目中只有铁丝在氧气中燃烧是火星，其他三项均有火焰产生。</w:t>
      </w:r>
    </w:p>
    <w:p w:rsidR="00FB4C80" w:rsidRPr="008C422D" w:rsidRDefault="00FB4C80" w:rsidP="008C422D">
      <w:pPr>
        <w:spacing w:line="360" w:lineRule="auto"/>
      </w:pPr>
      <w:r w:rsidRPr="00E87222">
        <w:rPr>
          <w:rFonts w:hint="eastAsia"/>
        </w:rPr>
        <w:t>答案：</w:t>
      </w:r>
      <w:r w:rsidRPr="00E87222">
        <w:t>C</w:t>
      </w:r>
    </w:p>
    <w:sectPr w:rsidR="00FB4C80" w:rsidRPr="008C422D" w:rsidSect="006541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C80" w:rsidRDefault="00FB4C80" w:rsidP="008C422D">
      <w:pPr>
        <w:spacing w:line="240" w:lineRule="auto"/>
      </w:pPr>
      <w:r>
        <w:separator/>
      </w:r>
    </w:p>
  </w:endnote>
  <w:endnote w:type="continuationSeparator" w:id="1">
    <w:p w:rsidR="00FB4C80" w:rsidRDefault="00FB4C80" w:rsidP="008C4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C80" w:rsidRDefault="00FB4C80" w:rsidP="008C422D">
      <w:pPr>
        <w:spacing w:line="240" w:lineRule="auto"/>
      </w:pPr>
      <w:r>
        <w:separator/>
      </w:r>
    </w:p>
  </w:footnote>
  <w:footnote w:type="continuationSeparator" w:id="1">
    <w:p w:rsidR="00FB4C80" w:rsidRDefault="00FB4C80" w:rsidP="008C42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 w:rsidP="00DB4EC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C80" w:rsidRDefault="00FB4C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422D"/>
    <w:rsid w:val="0047556E"/>
    <w:rsid w:val="00654109"/>
    <w:rsid w:val="008C422D"/>
    <w:rsid w:val="00DB4EC0"/>
    <w:rsid w:val="00DF4BA5"/>
    <w:rsid w:val="00E87222"/>
    <w:rsid w:val="00FB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2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C422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422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C422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422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C422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17</Words>
  <Characters>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2011-05-26T04:14:00Z</dcterms:created>
  <dcterms:modified xsi:type="dcterms:W3CDTF">2011-06-02T08:15:00Z</dcterms:modified>
</cp:coreProperties>
</file>