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C35" w:rsidRPr="00E87222" w:rsidRDefault="00BF3C35" w:rsidP="00385253">
      <w:pPr>
        <w:snapToGrid w:val="0"/>
        <w:spacing w:line="360" w:lineRule="auto"/>
        <w:rPr>
          <w:szCs w:val="21"/>
        </w:rPr>
      </w:pPr>
      <w:r w:rsidRPr="00E87222">
        <w:rPr>
          <w:rFonts w:hAnsi="宋体" w:hint="eastAsia"/>
          <w:szCs w:val="21"/>
        </w:rPr>
        <w:t>关于</w:t>
      </w:r>
      <w:r w:rsidRPr="00E87222">
        <w:rPr>
          <w:rFonts w:hint="eastAsia"/>
          <w:szCs w:val="21"/>
        </w:rPr>
        <w:t>“</w:t>
      </w:r>
      <w:r w:rsidRPr="00E87222">
        <w:rPr>
          <w:rFonts w:hAnsi="宋体" w:hint="eastAsia"/>
          <w:szCs w:val="21"/>
        </w:rPr>
        <w:t>物质</w:t>
      </w:r>
      <w:r w:rsidRPr="00E87222">
        <w:rPr>
          <w:szCs w:val="21"/>
        </w:rPr>
        <w:t>——</w:t>
      </w:r>
      <w:r w:rsidRPr="00E87222">
        <w:rPr>
          <w:rFonts w:hAnsi="宋体" w:hint="eastAsia"/>
          <w:szCs w:val="21"/>
        </w:rPr>
        <w:t>在氧气中燃烧的主要现象</w:t>
      </w:r>
      <w:r w:rsidRPr="00E87222">
        <w:rPr>
          <w:szCs w:val="21"/>
        </w:rPr>
        <w:t>——</w:t>
      </w:r>
      <w:r w:rsidRPr="00E87222">
        <w:rPr>
          <w:rFonts w:hAnsi="宋体" w:hint="eastAsia"/>
          <w:szCs w:val="21"/>
        </w:rPr>
        <w:t>所属反应基本类型</w:t>
      </w:r>
      <w:r w:rsidRPr="00E87222">
        <w:rPr>
          <w:rFonts w:hint="eastAsia"/>
          <w:szCs w:val="21"/>
        </w:rPr>
        <w:t>”</w:t>
      </w:r>
      <w:r w:rsidRPr="00E87222">
        <w:rPr>
          <w:rFonts w:hAnsi="宋体" w:hint="eastAsia"/>
          <w:szCs w:val="21"/>
        </w:rPr>
        <w:t>描述正确的是（</w:t>
      </w:r>
      <w:r w:rsidRPr="00E87222">
        <w:rPr>
          <w:rFonts w:hAnsi="宋体"/>
          <w:szCs w:val="21"/>
        </w:rPr>
        <w:t xml:space="preserve">    </w:t>
      </w:r>
      <w:r w:rsidRPr="00E87222">
        <w:rPr>
          <w:rFonts w:hAnsi="宋体" w:hint="eastAsia"/>
          <w:szCs w:val="21"/>
        </w:rPr>
        <w:t>）</w:t>
      </w:r>
    </w:p>
    <w:p w:rsidR="00BF3C35" w:rsidRPr="00E87222" w:rsidRDefault="00BF3C35" w:rsidP="00385253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A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碳</w:t>
      </w:r>
      <w:r w:rsidRPr="00E87222">
        <w:rPr>
          <w:szCs w:val="21"/>
        </w:rPr>
        <w:t>——</w:t>
      </w:r>
      <w:r w:rsidRPr="00E87222">
        <w:rPr>
          <w:rFonts w:hAnsi="宋体" w:hint="eastAsia"/>
          <w:szCs w:val="21"/>
        </w:rPr>
        <w:t>发出白光</w:t>
      </w:r>
      <w:r w:rsidRPr="00E87222">
        <w:rPr>
          <w:szCs w:val="21"/>
        </w:rPr>
        <w:t>——</w:t>
      </w:r>
      <w:r w:rsidRPr="00E87222">
        <w:rPr>
          <w:rFonts w:hAnsi="宋体" w:hint="eastAsia"/>
          <w:szCs w:val="21"/>
        </w:rPr>
        <w:t>化合反应</w:t>
      </w:r>
    </w:p>
    <w:p w:rsidR="00BF3C35" w:rsidRPr="00E87222" w:rsidRDefault="00BF3C35" w:rsidP="00385253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B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硫</w:t>
      </w:r>
      <w:r w:rsidRPr="00E87222">
        <w:rPr>
          <w:szCs w:val="21"/>
        </w:rPr>
        <w:t>——</w:t>
      </w:r>
      <w:r w:rsidRPr="00E87222">
        <w:rPr>
          <w:rFonts w:hAnsi="宋体" w:hint="eastAsia"/>
          <w:szCs w:val="21"/>
        </w:rPr>
        <w:t>淡蓝色火焰</w:t>
      </w:r>
      <w:r w:rsidRPr="00E87222">
        <w:rPr>
          <w:szCs w:val="21"/>
        </w:rPr>
        <w:t>——</w:t>
      </w:r>
      <w:r w:rsidRPr="00E87222">
        <w:rPr>
          <w:rFonts w:hAnsi="宋体" w:hint="eastAsia"/>
          <w:szCs w:val="21"/>
        </w:rPr>
        <w:t>氧化反应</w:t>
      </w:r>
    </w:p>
    <w:p w:rsidR="00BF3C35" w:rsidRPr="00E87222" w:rsidRDefault="00BF3C35" w:rsidP="00385253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C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铁</w:t>
      </w:r>
      <w:r w:rsidRPr="00E87222">
        <w:rPr>
          <w:szCs w:val="21"/>
        </w:rPr>
        <w:t>——</w:t>
      </w:r>
      <w:r w:rsidRPr="00E87222">
        <w:rPr>
          <w:rFonts w:hAnsi="宋体" w:hint="eastAsia"/>
          <w:szCs w:val="21"/>
        </w:rPr>
        <w:t>火星四射</w:t>
      </w:r>
      <w:r w:rsidRPr="00E87222">
        <w:rPr>
          <w:szCs w:val="21"/>
        </w:rPr>
        <w:t>——</w:t>
      </w:r>
      <w:r w:rsidRPr="00E87222">
        <w:rPr>
          <w:rFonts w:hAnsi="宋体" w:hint="eastAsia"/>
          <w:szCs w:val="21"/>
        </w:rPr>
        <w:t>分解反应</w:t>
      </w:r>
    </w:p>
    <w:p w:rsidR="00BF3C35" w:rsidRPr="00E87222" w:rsidRDefault="00BF3C35" w:rsidP="00385253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D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蜡烛</w:t>
      </w:r>
      <w:r w:rsidRPr="00E87222">
        <w:rPr>
          <w:szCs w:val="21"/>
        </w:rPr>
        <w:t>——</w:t>
      </w:r>
      <w:r w:rsidRPr="00E87222">
        <w:rPr>
          <w:rFonts w:hAnsi="宋体" w:hint="eastAsia"/>
          <w:szCs w:val="21"/>
        </w:rPr>
        <w:t>发出白光，瓶壁有水雾</w:t>
      </w:r>
      <w:r w:rsidRPr="00E87222">
        <w:rPr>
          <w:szCs w:val="21"/>
        </w:rPr>
        <w:t>——</w:t>
      </w:r>
      <w:r w:rsidRPr="00E87222">
        <w:rPr>
          <w:rFonts w:hAnsi="宋体" w:hint="eastAsia"/>
          <w:szCs w:val="21"/>
        </w:rPr>
        <w:t>化合反应</w:t>
      </w:r>
    </w:p>
    <w:p w:rsidR="00BF3C35" w:rsidRPr="00E87222" w:rsidRDefault="00BF3C35" w:rsidP="00385253">
      <w:pPr>
        <w:snapToGrid w:val="0"/>
        <w:spacing w:line="360" w:lineRule="auto"/>
        <w:rPr>
          <w:rFonts w:hAnsi="宋体"/>
          <w:szCs w:val="21"/>
        </w:rPr>
      </w:pPr>
      <w:r w:rsidRPr="00E87222">
        <w:rPr>
          <w:rFonts w:hAnsi="宋体" w:hint="eastAsia"/>
          <w:szCs w:val="21"/>
        </w:rPr>
        <w:t>解析：</w:t>
      </w:r>
    </w:p>
    <w:p w:rsidR="00BF3C35" w:rsidRPr="00E87222" w:rsidRDefault="00BF3C35" w:rsidP="00385253">
      <w:pPr>
        <w:snapToGrid w:val="0"/>
        <w:spacing w:line="360" w:lineRule="auto"/>
        <w:rPr>
          <w:szCs w:val="21"/>
        </w:rPr>
      </w:pPr>
      <w:r w:rsidRPr="00E87222">
        <w:rPr>
          <w:rFonts w:hAnsi="宋体" w:hint="eastAsia"/>
          <w:szCs w:val="21"/>
        </w:rPr>
        <w:t>本题考查所学反应的主要现象及反应类型的分类。</w:t>
      </w:r>
    </w:p>
    <w:p w:rsidR="00BF3C35" w:rsidRPr="00E87222" w:rsidRDefault="00BF3C35" w:rsidP="00385253">
      <w:pPr>
        <w:snapToGrid w:val="0"/>
        <w:spacing w:line="360" w:lineRule="auto"/>
        <w:rPr>
          <w:szCs w:val="21"/>
        </w:rPr>
      </w:pPr>
      <w:r w:rsidRPr="00E87222">
        <w:rPr>
          <w:rFonts w:hAnsi="宋体" w:hint="eastAsia"/>
          <w:szCs w:val="21"/>
        </w:rPr>
        <w:t>答案：</w:t>
      </w:r>
      <w:r w:rsidRPr="00E87222">
        <w:rPr>
          <w:szCs w:val="21"/>
        </w:rPr>
        <w:t>A</w:t>
      </w:r>
    </w:p>
    <w:p w:rsidR="00BF3C35" w:rsidRPr="00385253" w:rsidRDefault="00BF3C35" w:rsidP="00385253">
      <w:pPr>
        <w:spacing w:line="360" w:lineRule="auto"/>
      </w:pPr>
    </w:p>
    <w:sectPr w:rsidR="00BF3C35" w:rsidRPr="00385253" w:rsidSect="00B117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C35" w:rsidRDefault="00BF3C35" w:rsidP="00385253">
      <w:pPr>
        <w:spacing w:line="240" w:lineRule="auto"/>
      </w:pPr>
      <w:r>
        <w:separator/>
      </w:r>
    </w:p>
  </w:endnote>
  <w:endnote w:type="continuationSeparator" w:id="1">
    <w:p w:rsidR="00BF3C35" w:rsidRDefault="00BF3C35" w:rsidP="00385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C35" w:rsidRDefault="00BF3C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C35" w:rsidRDefault="00BF3C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C35" w:rsidRDefault="00BF3C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C35" w:rsidRDefault="00BF3C35" w:rsidP="00385253">
      <w:pPr>
        <w:spacing w:line="240" w:lineRule="auto"/>
      </w:pPr>
      <w:r>
        <w:separator/>
      </w:r>
    </w:p>
  </w:footnote>
  <w:footnote w:type="continuationSeparator" w:id="1">
    <w:p w:rsidR="00BF3C35" w:rsidRDefault="00BF3C35" w:rsidP="003852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C35" w:rsidRDefault="00BF3C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C35" w:rsidRDefault="00BF3C35" w:rsidP="00DE3D5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C35" w:rsidRDefault="00BF3C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253"/>
    <w:rsid w:val="00385253"/>
    <w:rsid w:val="005F49C1"/>
    <w:rsid w:val="006E11F3"/>
    <w:rsid w:val="00B117A8"/>
    <w:rsid w:val="00BF3C35"/>
    <w:rsid w:val="00DE3D5D"/>
    <w:rsid w:val="00E8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25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525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8525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8525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525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8525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22</Words>
  <Characters>129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2011-05-25T13:22:00Z</dcterms:created>
  <dcterms:modified xsi:type="dcterms:W3CDTF">2011-06-02T07:54:00Z</dcterms:modified>
</cp:coreProperties>
</file>