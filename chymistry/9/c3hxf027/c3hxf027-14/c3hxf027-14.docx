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355" w:rsidRDefault="00E16355" w:rsidP="000E2217">
      <w:pPr>
        <w:snapToGrid w:val="0"/>
        <w:spacing w:line="360" w:lineRule="auto"/>
        <w:rPr>
          <w:rFonts w:hAnsi="宋体"/>
        </w:rPr>
      </w:pPr>
    </w:p>
    <w:p w:rsidR="00E16355" w:rsidRPr="00344B00" w:rsidRDefault="00E16355" w:rsidP="000E2217">
      <w:pPr>
        <w:snapToGrid w:val="0"/>
        <w:spacing w:line="360" w:lineRule="auto"/>
        <w:rPr>
          <w:rFonts w:hAnsi="宋体"/>
          <w:szCs w:val="21"/>
        </w:rPr>
      </w:pPr>
      <w:r w:rsidRPr="00344B00">
        <w:rPr>
          <w:rFonts w:hAnsi="宋体" w:hint="eastAsia"/>
        </w:rPr>
        <w:t>下列各组物质（或主要成分）的名称、俗称、化学式三者不能表示同一种物质的是</w:t>
      </w:r>
      <w:r w:rsidRPr="00344B00">
        <w:rPr>
          <w:rFonts w:hAnsi="宋体" w:hint="eastAsia"/>
          <w:szCs w:val="21"/>
        </w:rPr>
        <w:t>（</w:t>
      </w:r>
      <w:r w:rsidRPr="00344B00">
        <w:rPr>
          <w:rFonts w:hAnsi="宋体"/>
          <w:szCs w:val="21"/>
        </w:rPr>
        <w:t xml:space="preserve">    </w:t>
      </w:r>
      <w:r w:rsidRPr="00344B00">
        <w:rPr>
          <w:rFonts w:hAnsi="宋体" w:hint="eastAsia"/>
          <w:szCs w:val="21"/>
        </w:rPr>
        <w:t>）</w:t>
      </w:r>
    </w:p>
    <w:p w:rsidR="00E16355" w:rsidRPr="00344B00" w:rsidRDefault="00E16355" w:rsidP="00C1645F">
      <w:pPr>
        <w:snapToGrid w:val="0"/>
        <w:spacing w:line="360" w:lineRule="auto"/>
        <w:ind w:left="31680" w:hangingChars="100" w:firstLine="31680"/>
      </w:pPr>
      <w:r w:rsidRPr="00344B00">
        <w:t>A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氯化钠</w:t>
      </w:r>
      <w:r>
        <w:rPr>
          <w:rFonts w:hint="eastAsia"/>
        </w:rPr>
        <w:t>、</w:t>
      </w:r>
      <w:r w:rsidRPr="00344B00">
        <w:rPr>
          <w:rFonts w:hAnsi="宋体" w:hint="eastAsia"/>
        </w:rPr>
        <w:t>食盐</w:t>
      </w:r>
      <w:r>
        <w:rPr>
          <w:rFonts w:hint="eastAsia"/>
        </w:rPr>
        <w:t>、</w:t>
      </w:r>
      <w:r w:rsidRPr="00344B00">
        <w:t xml:space="preserve">NaCl     </w:t>
      </w:r>
    </w:p>
    <w:p w:rsidR="00E16355" w:rsidRPr="00344B00" w:rsidRDefault="00E16355" w:rsidP="00C1645F">
      <w:pPr>
        <w:snapToGrid w:val="0"/>
        <w:spacing w:line="360" w:lineRule="auto"/>
        <w:ind w:left="31680" w:hangingChars="100" w:firstLine="31680"/>
      </w:pPr>
      <w:r w:rsidRPr="00344B00">
        <w:t>B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氢氯酸</w:t>
      </w:r>
      <w:r>
        <w:rPr>
          <w:rFonts w:hint="eastAsia"/>
        </w:rPr>
        <w:t>、</w:t>
      </w:r>
      <w:r w:rsidRPr="00344B00">
        <w:rPr>
          <w:rFonts w:hAnsi="宋体" w:hint="eastAsia"/>
        </w:rPr>
        <w:t>盐酸</w:t>
      </w:r>
      <w:r>
        <w:rPr>
          <w:rFonts w:hint="eastAsia"/>
        </w:rPr>
        <w:t>、</w:t>
      </w:r>
      <w:r w:rsidRPr="00344B00">
        <w:t>HCl</w:t>
      </w:r>
    </w:p>
    <w:p w:rsidR="00E16355" w:rsidRPr="00344B00" w:rsidRDefault="00E16355" w:rsidP="00BD6CCA">
      <w:pPr>
        <w:snapToGrid w:val="0"/>
        <w:spacing w:line="360" w:lineRule="auto"/>
        <w:ind w:left="210" w:hanging="210"/>
      </w:pPr>
      <w:r w:rsidRPr="00344B00">
        <w:t>C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氢氧化钠</w:t>
      </w:r>
      <w:r>
        <w:rPr>
          <w:rFonts w:hint="eastAsia"/>
        </w:rPr>
        <w:t>、</w:t>
      </w:r>
      <w:r w:rsidRPr="00344B00">
        <w:rPr>
          <w:rFonts w:hAnsi="宋体" w:hint="eastAsia"/>
        </w:rPr>
        <w:t>烧碱</w:t>
      </w:r>
      <w:r>
        <w:rPr>
          <w:rFonts w:hint="eastAsia"/>
        </w:rPr>
        <w:t>、</w:t>
      </w:r>
      <w:r w:rsidRPr="00344B00">
        <w:t xml:space="preserve">NaOH   </w:t>
      </w:r>
    </w:p>
    <w:p w:rsidR="00E16355" w:rsidRPr="00344B00" w:rsidRDefault="00E16355" w:rsidP="00BD6CCA">
      <w:pPr>
        <w:snapToGrid w:val="0"/>
        <w:spacing w:line="360" w:lineRule="auto"/>
        <w:ind w:left="210" w:hanging="210"/>
      </w:pPr>
      <w:r w:rsidRPr="00344B00">
        <w:t>D</w:t>
      </w:r>
      <w:r w:rsidRPr="00344B00">
        <w:rPr>
          <w:rFonts w:hAnsi="宋体"/>
        </w:rPr>
        <w:t xml:space="preserve">. </w:t>
      </w:r>
      <w:r w:rsidRPr="00344B00">
        <w:rPr>
          <w:rFonts w:hAnsi="宋体" w:hint="eastAsia"/>
        </w:rPr>
        <w:t>氧化钙</w:t>
      </w:r>
      <w:r>
        <w:rPr>
          <w:rFonts w:hint="eastAsia"/>
        </w:rPr>
        <w:t>、</w:t>
      </w:r>
      <w:r w:rsidRPr="00344B00">
        <w:rPr>
          <w:rFonts w:hAnsi="宋体" w:hint="eastAsia"/>
        </w:rPr>
        <w:t>石灰石</w:t>
      </w:r>
      <w:r>
        <w:rPr>
          <w:rFonts w:hint="eastAsia"/>
        </w:rPr>
        <w:t>、</w:t>
      </w:r>
      <w:r w:rsidRPr="00344B00">
        <w:t>CaO</w:t>
      </w:r>
    </w:p>
    <w:p w:rsidR="00E16355" w:rsidRPr="00344B00" w:rsidRDefault="00E16355" w:rsidP="00BD6CCA">
      <w:pPr>
        <w:spacing w:line="360" w:lineRule="auto"/>
      </w:pPr>
      <w:r w:rsidRPr="00344B00">
        <w:rPr>
          <w:rFonts w:hint="eastAsia"/>
        </w:rPr>
        <w:t>解析：</w:t>
      </w:r>
    </w:p>
    <w:p w:rsidR="00E16355" w:rsidRDefault="00E16355" w:rsidP="00BD6CCA">
      <w:pPr>
        <w:spacing w:line="360" w:lineRule="auto"/>
      </w:pPr>
      <w:r w:rsidRPr="00344B00">
        <w:rPr>
          <w:rFonts w:hint="eastAsia"/>
        </w:rPr>
        <w:t>此题考查我们对物质基础知识的掌握。</w:t>
      </w:r>
    </w:p>
    <w:p w:rsidR="00E16355" w:rsidRDefault="00E16355" w:rsidP="00BD6CCA">
      <w:pPr>
        <w:spacing w:line="360" w:lineRule="auto"/>
      </w:pPr>
      <w:r w:rsidRPr="00344B00">
        <w:rPr>
          <w:rFonts w:hint="eastAsia"/>
        </w:rPr>
        <w:t>答案：</w:t>
      </w:r>
      <w:r w:rsidRPr="00344B00">
        <w:t>D</w:t>
      </w:r>
    </w:p>
    <w:sectPr w:rsidR="00E16355" w:rsidSect="006924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355" w:rsidRDefault="00E16355" w:rsidP="00BD6CCA">
      <w:pPr>
        <w:spacing w:line="240" w:lineRule="auto"/>
      </w:pPr>
      <w:r>
        <w:separator/>
      </w:r>
    </w:p>
  </w:endnote>
  <w:endnote w:type="continuationSeparator" w:id="1">
    <w:p w:rsidR="00E16355" w:rsidRDefault="00E16355" w:rsidP="00BD6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355" w:rsidRDefault="00E163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355" w:rsidRDefault="00E163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355" w:rsidRDefault="00E163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355" w:rsidRDefault="00E16355" w:rsidP="00BD6CCA">
      <w:pPr>
        <w:spacing w:line="240" w:lineRule="auto"/>
      </w:pPr>
      <w:r>
        <w:separator/>
      </w:r>
    </w:p>
  </w:footnote>
  <w:footnote w:type="continuationSeparator" w:id="1">
    <w:p w:rsidR="00E16355" w:rsidRDefault="00E16355" w:rsidP="00BD6CC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355" w:rsidRDefault="00E163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355" w:rsidRDefault="00E16355" w:rsidP="00C1645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355" w:rsidRDefault="00E163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CCA"/>
    <w:rsid w:val="000609C5"/>
    <w:rsid w:val="000E2217"/>
    <w:rsid w:val="00344B00"/>
    <w:rsid w:val="004F270E"/>
    <w:rsid w:val="006924BC"/>
    <w:rsid w:val="00697392"/>
    <w:rsid w:val="008451B5"/>
    <w:rsid w:val="009854D4"/>
    <w:rsid w:val="00BD6CCA"/>
    <w:rsid w:val="00C1645F"/>
    <w:rsid w:val="00C42D12"/>
    <w:rsid w:val="00CB5E20"/>
    <w:rsid w:val="00E1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CC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D6CC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D6CC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D6CC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D6CC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D6CC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20</Words>
  <Characters>119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2011-05-24T15:00:00Z</dcterms:created>
  <dcterms:modified xsi:type="dcterms:W3CDTF">2011-07-21T03:55:00Z</dcterms:modified>
</cp:coreProperties>
</file>