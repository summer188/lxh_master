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B8" w:rsidRPr="009F5BDD" w:rsidRDefault="005B7CB8" w:rsidP="001D0AC6">
      <w:pPr>
        <w:snapToGrid w:val="0"/>
        <w:spacing w:line="360" w:lineRule="auto"/>
        <w:rPr>
          <w:szCs w:val="21"/>
        </w:rPr>
      </w:pPr>
      <w:r w:rsidRPr="009F5BDD">
        <w:rPr>
          <w:rFonts w:hint="eastAsia"/>
          <w:szCs w:val="21"/>
        </w:rPr>
        <w:t>做铁丝在氧气里燃烧的实验时，预先在集气瓶里装少量水或细砂所起的主要作用是（</w:t>
      </w:r>
      <w:r w:rsidRPr="009F5BDD">
        <w:rPr>
          <w:szCs w:val="21"/>
        </w:rPr>
        <w:t xml:space="preserve">    </w:t>
      </w:r>
      <w:r w:rsidRPr="009F5BDD">
        <w:rPr>
          <w:rFonts w:hint="eastAsia"/>
          <w:szCs w:val="21"/>
        </w:rPr>
        <w:t>）</w:t>
      </w:r>
    </w:p>
    <w:p w:rsidR="005B7CB8" w:rsidRPr="009F5BDD" w:rsidRDefault="005B7CB8" w:rsidP="001D0AC6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A. </w:t>
      </w:r>
      <w:r w:rsidRPr="009F5BDD">
        <w:rPr>
          <w:rFonts w:hint="eastAsia"/>
          <w:szCs w:val="21"/>
        </w:rPr>
        <w:t>防止瓶底炸裂</w:t>
      </w:r>
      <w:r w:rsidRPr="009F5BDD">
        <w:rPr>
          <w:szCs w:val="21"/>
        </w:rPr>
        <w:t xml:space="preserve">     </w:t>
      </w:r>
    </w:p>
    <w:p w:rsidR="005B7CB8" w:rsidRPr="009F5BDD" w:rsidRDefault="005B7CB8" w:rsidP="001D0AC6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B. </w:t>
      </w:r>
      <w:r w:rsidRPr="009F5BDD">
        <w:rPr>
          <w:rFonts w:hint="eastAsia"/>
          <w:szCs w:val="21"/>
        </w:rPr>
        <w:t>降低瓶内温度</w:t>
      </w:r>
      <w:r w:rsidRPr="009F5BDD">
        <w:rPr>
          <w:szCs w:val="21"/>
        </w:rPr>
        <w:t xml:space="preserve">     </w:t>
      </w:r>
    </w:p>
    <w:p w:rsidR="005B7CB8" w:rsidRPr="009F5BDD" w:rsidRDefault="005B7CB8" w:rsidP="001D0AC6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C. </w:t>
      </w:r>
      <w:r w:rsidRPr="009F5BDD">
        <w:rPr>
          <w:rFonts w:hint="eastAsia"/>
          <w:szCs w:val="21"/>
        </w:rPr>
        <w:t>增加氧气含量</w:t>
      </w:r>
      <w:r w:rsidRPr="009F5BDD">
        <w:rPr>
          <w:szCs w:val="21"/>
        </w:rPr>
        <w:t xml:space="preserve">     </w:t>
      </w:r>
    </w:p>
    <w:p w:rsidR="005B7CB8" w:rsidRPr="009F5BDD" w:rsidRDefault="005B7CB8" w:rsidP="001D0AC6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D. </w:t>
      </w:r>
      <w:r w:rsidRPr="009F5BDD">
        <w:rPr>
          <w:rFonts w:hint="eastAsia"/>
          <w:szCs w:val="21"/>
        </w:rPr>
        <w:t>吸收生成的物质</w:t>
      </w:r>
    </w:p>
    <w:p w:rsidR="005B7CB8" w:rsidRPr="009F5BDD" w:rsidRDefault="005B7CB8" w:rsidP="001D0AC6">
      <w:pPr>
        <w:spacing w:line="360" w:lineRule="auto"/>
      </w:pPr>
      <w:r w:rsidRPr="009F5BDD">
        <w:rPr>
          <w:rFonts w:hint="eastAsia"/>
        </w:rPr>
        <w:t>解析：</w:t>
      </w:r>
    </w:p>
    <w:p w:rsidR="005B7CB8" w:rsidRDefault="005B7CB8" w:rsidP="001D0AC6">
      <w:pPr>
        <w:spacing w:line="360" w:lineRule="auto"/>
      </w:pPr>
      <w:r w:rsidRPr="009F5BDD">
        <w:rPr>
          <w:rFonts w:hint="eastAsia"/>
        </w:rPr>
        <w:t>细铁丝在氧气中燃烧时会放出大量的热，生成物为熔融态，直接溅落下来会使瓶底炸裂。</w:t>
      </w:r>
    </w:p>
    <w:p w:rsidR="005B7CB8" w:rsidRPr="001D0AC6" w:rsidRDefault="005B7CB8" w:rsidP="001D0AC6">
      <w:pPr>
        <w:spacing w:line="360" w:lineRule="auto"/>
      </w:pPr>
      <w:r w:rsidRPr="009F5BDD">
        <w:rPr>
          <w:rFonts w:hint="eastAsia"/>
        </w:rPr>
        <w:t>答案：</w:t>
      </w:r>
      <w:r w:rsidRPr="009F5BDD">
        <w:t>A</w:t>
      </w:r>
    </w:p>
    <w:sectPr w:rsidR="005B7CB8" w:rsidRPr="001D0AC6" w:rsidSect="000F27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CB8" w:rsidRDefault="005B7CB8" w:rsidP="001D0AC6">
      <w:pPr>
        <w:spacing w:line="240" w:lineRule="auto"/>
      </w:pPr>
      <w:r>
        <w:separator/>
      </w:r>
    </w:p>
  </w:endnote>
  <w:endnote w:type="continuationSeparator" w:id="1">
    <w:p w:rsidR="005B7CB8" w:rsidRDefault="005B7CB8" w:rsidP="001D0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B8" w:rsidRDefault="005B7C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B8" w:rsidRDefault="005B7C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B8" w:rsidRDefault="005B7C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CB8" w:rsidRDefault="005B7CB8" w:rsidP="001D0AC6">
      <w:pPr>
        <w:spacing w:line="240" w:lineRule="auto"/>
      </w:pPr>
      <w:r>
        <w:separator/>
      </w:r>
    </w:p>
  </w:footnote>
  <w:footnote w:type="continuationSeparator" w:id="1">
    <w:p w:rsidR="005B7CB8" w:rsidRDefault="005B7CB8" w:rsidP="001D0A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B8" w:rsidRDefault="005B7C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B8" w:rsidRDefault="005B7CB8" w:rsidP="00D9292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B8" w:rsidRDefault="005B7C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AC6"/>
    <w:rsid w:val="000F2702"/>
    <w:rsid w:val="001D0AC6"/>
    <w:rsid w:val="003525EA"/>
    <w:rsid w:val="00561143"/>
    <w:rsid w:val="005B7CB8"/>
    <w:rsid w:val="009F5BDD"/>
    <w:rsid w:val="00D9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0A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0A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D0A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0AC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</Words>
  <Characters>126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2011-05-17T07:02:00Z</dcterms:created>
  <dcterms:modified xsi:type="dcterms:W3CDTF">2011-05-19T02:28:00Z</dcterms:modified>
</cp:coreProperties>
</file>