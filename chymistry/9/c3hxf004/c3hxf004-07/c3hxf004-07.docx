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0D" w:rsidRPr="009F5BDD" w:rsidRDefault="000E430D" w:rsidP="008756B1">
      <w:pPr>
        <w:snapToGrid w:val="0"/>
        <w:spacing w:line="360" w:lineRule="auto"/>
      </w:pPr>
      <w:r w:rsidRPr="009F5BDD">
        <w:rPr>
          <w:rFonts w:hint="eastAsia"/>
        </w:rPr>
        <w:t>下列叙述中正确的是（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0E430D" w:rsidRPr="009F5BDD" w:rsidRDefault="000E430D" w:rsidP="008756B1">
      <w:pPr>
        <w:snapToGrid w:val="0"/>
        <w:spacing w:line="360" w:lineRule="auto"/>
      </w:pPr>
      <w:r w:rsidRPr="009F5BDD">
        <w:t xml:space="preserve">A. </w:t>
      </w:r>
      <w:r w:rsidRPr="009F5BDD">
        <w:rPr>
          <w:rFonts w:hint="eastAsia"/>
        </w:rPr>
        <w:t>氧化反应一定是化合反应</w:t>
      </w:r>
      <w:r w:rsidRPr="009F5BDD">
        <w:t xml:space="preserve">          </w:t>
      </w:r>
    </w:p>
    <w:p w:rsidR="000E430D" w:rsidRPr="009F5BDD" w:rsidRDefault="000E430D" w:rsidP="008756B1">
      <w:pPr>
        <w:snapToGrid w:val="0"/>
        <w:spacing w:line="360" w:lineRule="auto"/>
      </w:pPr>
      <w:r w:rsidRPr="009F5BDD">
        <w:t xml:space="preserve">B. </w:t>
      </w:r>
      <w:r w:rsidRPr="009F5BDD">
        <w:rPr>
          <w:rFonts w:hint="eastAsia"/>
        </w:rPr>
        <w:t>凡是两种或两种以上物质发生的反应就属于化合反应</w:t>
      </w:r>
    </w:p>
    <w:p w:rsidR="000E430D" w:rsidRPr="009F5BDD" w:rsidRDefault="000E430D" w:rsidP="008756B1">
      <w:pPr>
        <w:snapToGrid w:val="0"/>
        <w:spacing w:line="360" w:lineRule="auto"/>
      </w:pPr>
      <w:r w:rsidRPr="009F5BDD">
        <w:t xml:space="preserve">C. </w:t>
      </w:r>
      <w:r w:rsidRPr="009F5BDD">
        <w:rPr>
          <w:rFonts w:hint="eastAsia"/>
        </w:rPr>
        <w:t>物质只有和氧气发生的反应才是氧化反应</w:t>
      </w:r>
    </w:p>
    <w:p w:rsidR="000E430D" w:rsidRPr="009F5BDD" w:rsidRDefault="000E430D" w:rsidP="008756B1">
      <w:pPr>
        <w:snapToGrid w:val="0"/>
        <w:spacing w:line="360" w:lineRule="auto"/>
      </w:pPr>
      <w:r w:rsidRPr="009F5BDD">
        <w:t xml:space="preserve">D. </w:t>
      </w:r>
      <w:r w:rsidRPr="009F5BDD">
        <w:rPr>
          <w:rFonts w:hint="eastAsia"/>
        </w:rPr>
        <w:t>镁条在空气中燃烧既属于氧化反应，又属于化合反应</w:t>
      </w:r>
    </w:p>
    <w:p w:rsidR="000E430D" w:rsidRPr="009F5BDD" w:rsidRDefault="000E430D" w:rsidP="008756B1">
      <w:pPr>
        <w:snapToGrid w:val="0"/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0E430D" w:rsidRDefault="000E430D" w:rsidP="008756B1">
      <w:pPr>
        <w:snapToGrid w:val="0"/>
        <w:spacing w:line="360" w:lineRule="auto"/>
      </w:pPr>
      <w:r w:rsidRPr="00DD5D8F">
        <w:rPr>
          <w:rFonts w:hint="eastAsia"/>
        </w:rPr>
        <w:t>化合反应的特征是“多变一”，而氧化反应不一定是化合反应，化合反应也不一定是氧化反应，二者没有必然的联系。物质跟氧发生的化学反应是氧化反应，而不是专指物质跟氧气发生的化学反应，与氧气的反应只是氧化反应的一种形式，</w:t>
      </w:r>
      <w:r w:rsidRPr="00DD5D8F">
        <w:t>C</w:t>
      </w:r>
      <w:r>
        <w:rPr>
          <w:rFonts w:hint="eastAsia"/>
        </w:rPr>
        <w:t>选项</w:t>
      </w:r>
      <w:r w:rsidRPr="00DD5D8F">
        <w:rPr>
          <w:rFonts w:hint="eastAsia"/>
        </w:rPr>
        <w:t>犯了以偏概全的错误。镁条在空气中燃烧是镁与空气中的氧气反应生成氧化镁，既是氧化反应，又是化合反应。</w:t>
      </w:r>
    </w:p>
    <w:p w:rsidR="000E430D" w:rsidRPr="009F5BDD" w:rsidRDefault="000E430D" w:rsidP="008756B1">
      <w:pPr>
        <w:snapToGrid w:val="0"/>
        <w:spacing w:line="360" w:lineRule="auto"/>
      </w:pPr>
      <w:r w:rsidRPr="009F5BDD">
        <w:rPr>
          <w:rFonts w:hint="eastAsia"/>
          <w:bCs/>
        </w:rPr>
        <w:t>答案：</w:t>
      </w:r>
      <w:r w:rsidRPr="009F5BDD">
        <w:t>D</w:t>
      </w:r>
    </w:p>
    <w:p w:rsidR="000E430D" w:rsidRPr="008756B1" w:rsidRDefault="000E430D" w:rsidP="008756B1">
      <w:pPr>
        <w:spacing w:line="360" w:lineRule="auto"/>
      </w:pPr>
    </w:p>
    <w:sectPr w:rsidR="000E430D" w:rsidRPr="008756B1" w:rsidSect="00575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30D" w:rsidRDefault="000E430D" w:rsidP="008756B1">
      <w:pPr>
        <w:spacing w:line="240" w:lineRule="auto"/>
      </w:pPr>
      <w:r>
        <w:separator/>
      </w:r>
    </w:p>
  </w:endnote>
  <w:endnote w:type="continuationSeparator" w:id="1">
    <w:p w:rsidR="000E430D" w:rsidRDefault="000E430D" w:rsidP="00875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30D" w:rsidRDefault="000E430D" w:rsidP="008756B1">
      <w:pPr>
        <w:spacing w:line="240" w:lineRule="auto"/>
      </w:pPr>
      <w:r>
        <w:separator/>
      </w:r>
    </w:p>
  </w:footnote>
  <w:footnote w:type="continuationSeparator" w:id="1">
    <w:p w:rsidR="000E430D" w:rsidRDefault="000E430D" w:rsidP="008756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 w:rsidP="006F067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0D" w:rsidRDefault="000E43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56B1"/>
    <w:rsid w:val="000E430D"/>
    <w:rsid w:val="00395F37"/>
    <w:rsid w:val="00575EF8"/>
    <w:rsid w:val="006F0679"/>
    <w:rsid w:val="008756B1"/>
    <w:rsid w:val="009F5BDD"/>
    <w:rsid w:val="00C863D8"/>
    <w:rsid w:val="00DD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B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56B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56B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56B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56B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42</Words>
  <Characters>243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2011-05-17T06:16:00Z</dcterms:created>
  <dcterms:modified xsi:type="dcterms:W3CDTF">2011-05-19T02:18:00Z</dcterms:modified>
</cp:coreProperties>
</file>