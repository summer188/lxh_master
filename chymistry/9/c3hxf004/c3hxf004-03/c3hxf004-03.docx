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0D3" w:rsidRPr="009F5BDD" w:rsidRDefault="00B000D3" w:rsidP="00DC39A2">
      <w:pPr>
        <w:snapToGrid w:val="0"/>
        <w:spacing w:line="360" w:lineRule="auto"/>
      </w:pPr>
      <w:r w:rsidRPr="009F5BDD">
        <w:rPr>
          <w:rFonts w:hint="eastAsia"/>
        </w:rPr>
        <w:t>对氧气的化学性质叙述正确的是（</w:t>
      </w:r>
      <w:r w:rsidRPr="009F5BDD">
        <w:t xml:space="preserve">    </w:t>
      </w:r>
      <w:r w:rsidRPr="009F5BDD">
        <w:rPr>
          <w:rFonts w:hint="eastAsia"/>
        </w:rPr>
        <w:t>）</w:t>
      </w:r>
    </w:p>
    <w:p w:rsidR="00B000D3" w:rsidRPr="009F5BDD" w:rsidRDefault="00B000D3" w:rsidP="00DC39A2">
      <w:pPr>
        <w:snapToGrid w:val="0"/>
        <w:spacing w:line="360" w:lineRule="auto"/>
      </w:pPr>
      <w:r w:rsidRPr="009F5BDD">
        <w:t xml:space="preserve">A. </w:t>
      </w:r>
      <w:r w:rsidRPr="009F5BDD">
        <w:rPr>
          <w:rFonts w:hint="eastAsia"/>
        </w:rPr>
        <w:t>化学性质很活泼，能与所有的物质发生反应</w:t>
      </w:r>
    </w:p>
    <w:p w:rsidR="00B000D3" w:rsidRPr="009F5BDD" w:rsidRDefault="00B000D3" w:rsidP="00DC39A2">
      <w:pPr>
        <w:snapToGrid w:val="0"/>
        <w:spacing w:line="360" w:lineRule="auto"/>
      </w:pPr>
      <w:r w:rsidRPr="009F5BDD">
        <w:t xml:space="preserve">B. </w:t>
      </w:r>
      <w:r w:rsidRPr="009F5BDD">
        <w:rPr>
          <w:rFonts w:hint="eastAsia"/>
        </w:rPr>
        <w:t>物质与氧气反应时一定发光、发热、产生火焰</w:t>
      </w:r>
    </w:p>
    <w:p w:rsidR="00B000D3" w:rsidRPr="009F5BDD" w:rsidRDefault="00B000D3" w:rsidP="00DC39A2">
      <w:pPr>
        <w:snapToGrid w:val="0"/>
        <w:spacing w:line="360" w:lineRule="auto"/>
      </w:pPr>
      <w:r w:rsidRPr="009F5BDD">
        <w:t xml:space="preserve">C. </w:t>
      </w:r>
      <w:r w:rsidRPr="009F5BDD">
        <w:rPr>
          <w:rFonts w:hint="eastAsia"/>
        </w:rPr>
        <w:t>氧气有可燃性，是一种常用的燃料</w:t>
      </w:r>
    </w:p>
    <w:p w:rsidR="00B000D3" w:rsidRPr="009F5BDD" w:rsidRDefault="00B000D3" w:rsidP="00DC39A2">
      <w:pPr>
        <w:snapToGrid w:val="0"/>
        <w:spacing w:line="360" w:lineRule="auto"/>
      </w:pPr>
      <w:r w:rsidRPr="009F5BDD">
        <w:t xml:space="preserve">D. </w:t>
      </w:r>
      <w:r w:rsidRPr="009F5BDD">
        <w:rPr>
          <w:rFonts w:hint="eastAsia"/>
        </w:rPr>
        <w:t>氧气能够支持燃烧，能与许多物质发生反应</w:t>
      </w:r>
    </w:p>
    <w:p w:rsidR="00B000D3" w:rsidRPr="009F5BDD" w:rsidRDefault="00B000D3" w:rsidP="00DC39A2">
      <w:pPr>
        <w:snapToGrid w:val="0"/>
        <w:spacing w:line="360" w:lineRule="auto"/>
        <w:rPr>
          <w:bCs/>
        </w:rPr>
      </w:pPr>
      <w:r w:rsidRPr="009F5BDD">
        <w:rPr>
          <w:rFonts w:hint="eastAsia"/>
          <w:bCs/>
        </w:rPr>
        <w:t>解析：</w:t>
      </w:r>
    </w:p>
    <w:p w:rsidR="00B000D3" w:rsidRPr="00DD5D8F" w:rsidRDefault="00B000D3" w:rsidP="00DC39A2">
      <w:pPr>
        <w:snapToGrid w:val="0"/>
        <w:spacing w:line="360" w:lineRule="auto"/>
      </w:pPr>
      <w:r w:rsidRPr="00DD5D8F">
        <w:rPr>
          <w:rFonts w:hint="eastAsia"/>
        </w:rPr>
        <w:t>氧气的化学性质比较活泼，但不是很活泼，它能跟许多物质反应，而不是能和所有物质发生反应，</w:t>
      </w:r>
      <w:r w:rsidRPr="00DD5D8F">
        <w:t>A</w:t>
      </w:r>
      <w:r>
        <w:rPr>
          <w:rFonts w:hint="eastAsia"/>
        </w:rPr>
        <w:t>选项</w:t>
      </w:r>
      <w:r w:rsidRPr="00DD5D8F">
        <w:rPr>
          <w:rFonts w:hint="eastAsia"/>
        </w:rPr>
        <w:t>错。物质跟氧气反应时不一定发光，也不一定产生火焰，如铁生锈、动植物的呼吸等，</w:t>
      </w:r>
      <w:r w:rsidRPr="00DD5D8F">
        <w:t>B</w:t>
      </w:r>
      <w:r>
        <w:rPr>
          <w:rFonts w:hint="eastAsia"/>
        </w:rPr>
        <w:t>选项</w:t>
      </w:r>
      <w:r w:rsidRPr="00DD5D8F">
        <w:rPr>
          <w:rFonts w:hint="eastAsia"/>
        </w:rPr>
        <w:t>错。氧气是一种助燃物，能支持燃烧，氧气没有可燃性，不能作燃料，</w:t>
      </w:r>
      <w:r w:rsidRPr="00DD5D8F">
        <w:t>C</w:t>
      </w:r>
      <w:r>
        <w:rPr>
          <w:rFonts w:hint="eastAsia"/>
        </w:rPr>
        <w:t>选项</w:t>
      </w:r>
      <w:r w:rsidRPr="00DD5D8F">
        <w:rPr>
          <w:rFonts w:hint="eastAsia"/>
        </w:rPr>
        <w:t>错。</w:t>
      </w:r>
    </w:p>
    <w:p w:rsidR="00B000D3" w:rsidRPr="009F5BDD" w:rsidRDefault="00B000D3" w:rsidP="00DC39A2">
      <w:pPr>
        <w:snapToGrid w:val="0"/>
        <w:spacing w:line="360" w:lineRule="auto"/>
      </w:pPr>
      <w:r w:rsidRPr="009F5BDD">
        <w:rPr>
          <w:rFonts w:hint="eastAsia"/>
          <w:bCs/>
        </w:rPr>
        <w:t>答案：</w:t>
      </w:r>
      <w:r w:rsidRPr="009F5BDD">
        <w:t>D</w:t>
      </w:r>
    </w:p>
    <w:p w:rsidR="00B000D3" w:rsidRPr="00DC39A2" w:rsidRDefault="00B000D3" w:rsidP="00DC39A2">
      <w:pPr>
        <w:spacing w:line="360" w:lineRule="auto"/>
      </w:pPr>
    </w:p>
    <w:sectPr w:rsidR="00B000D3" w:rsidRPr="00DC39A2" w:rsidSect="004A54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00D3" w:rsidRDefault="00B000D3" w:rsidP="00DC39A2">
      <w:pPr>
        <w:spacing w:line="240" w:lineRule="auto"/>
      </w:pPr>
      <w:r>
        <w:separator/>
      </w:r>
    </w:p>
  </w:endnote>
  <w:endnote w:type="continuationSeparator" w:id="1">
    <w:p w:rsidR="00B000D3" w:rsidRDefault="00B000D3" w:rsidP="00DC39A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0D3" w:rsidRDefault="00B000D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0D3" w:rsidRDefault="00B000D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0D3" w:rsidRDefault="00B000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00D3" w:rsidRDefault="00B000D3" w:rsidP="00DC39A2">
      <w:pPr>
        <w:spacing w:line="240" w:lineRule="auto"/>
      </w:pPr>
      <w:r>
        <w:separator/>
      </w:r>
    </w:p>
  </w:footnote>
  <w:footnote w:type="continuationSeparator" w:id="1">
    <w:p w:rsidR="00B000D3" w:rsidRDefault="00B000D3" w:rsidP="00DC39A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0D3" w:rsidRDefault="00B000D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0D3" w:rsidRDefault="00B000D3" w:rsidP="00A3739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0D3" w:rsidRDefault="00B000D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C39A2"/>
    <w:rsid w:val="001959AD"/>
    <w:rsid w:val="004A547C"/>
    <w:rsid w:val="008037A1"/>
    <w:rsid w:val="009F5BDD"/>
    <w:rsid w:val="00A37397"/>
    <w:rsid w:val="00B000D3"/>
    <w:rsid w:val="00DC39A2"/>
    <w:rsid w:val="00DD5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9A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C39A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C39A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C39A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C39A2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36</Words>
  <Characters>208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2011-05-17T05:53:00Z</dcterms:created>
  <dcterms:modified xsi:type="dcterms:W3CDTF">2011-05-19T02:11:00Z</dcterms:modified>
</cp:coreProperties>
</file>