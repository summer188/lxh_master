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rFonts w:hint="eastAsia"/>
          <w:bCs/>
        </w:rPr>
        <w:t>关于燃烧以及由燃烧引起的爆炸、自燃与缓慢氧化的下列叙述中，正确的是</w:t>
      </w:r>
      <w:r w:rsidRPr="009F5BDD">
        <w:rPr>
          <w:rFonts w:hAnsi="宋体" w:hint="eastAsia"/>
          <w:szCs w:val="21"/>
        </w:rPr>
        <w:t>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</w:p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bCs/>
        </w:rPr>
        <w:t xml:space="preserve">A. </w:t>
      </w:r>
      <w:r w:rsidRPr="009F5BDD">
        <w:rPr>
          <w:rFonts w:hint="eastAsia"/>
          <w:bCs/>
        </w:rPr>
        <w:t>都是化合反应</w:t>
      </w:r>
      <w:r w:rsidRPr="009F5BDD">
        <w:rPr>
          <w:bCs/>
        </w:rPr>
        <w:t xml:space="preserve">     </w:t>
      </w:r>
    </w:p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bCs/>
        </w:rPr>
        <w:t xml:space="preserve">B. </w:t>
      </w:r>
      <w:r w:rsidRPr="009F5BDD">
        <w:rPr>
          <w:rFonts w:hint="eastAsia"/>
          <w:bCs/>
        </w:rPr>
        <w:t>有的只是物理变化</w:t>
      </w:r>
      <w:r w:rsidRPr="009F5BDD">
        <w:rPr>
          <w:bCs/>
        </w:rPr>
        <w:t xml:space="preserve">    </w:t>
      </w:r>
    </w:p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bCs/>
        </w:rPr>
        <w:t xml:space="preserve">C. </w:t>
      </w:r>
      <w:r w:rsidRPr="009F5BDD">
        <w:rPr>
          <w:rFonts w:hint="eastAsia"/>
          <w:bCs/>
        </w:rPr>
        <w:t>都是氧化反应</w:t>
      </w:r>
      <w:r w:rsidRPr="009F5BDD">
        <w:rPr>
          <w:bCs/>
        </w:rPr>
        <w:t xml:space="preserve">     </w:t>
      </w:r>
    </w:p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bCs/>
        </w:rPr>
        <w:t xml:space="preserve">D. </w:t>
      </w:r>
      <w:r w:rsidRPr="009F5BDD">
        <w:rPr>
          <w:rFonts w:hint="eastAsia"/>
          <w:bCs/>
        </w:rPr>
        <w:t>反应时都发光发热</w:t>
      </w:r>
    </w:p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rFonts w:hint="eastAsia"/>
          <w:bCs/>
        </w:rPr>
        <w:t>解析：</w:t>
      </w:r>
    </w:p>
    <w:p w:rsidR="004743E1" w:rsidRPr="00DD5D8F" w:rsidRDefault="004743E1" w:rsidP="00E66CFD">
      <w:pPr>
        <w:spacing w:line="360" w:lineRule="auto"/>
        <w:rPr>
          <w:bCs/>
        </w:rPr>
      </w:pPr>
      <w:r w:rsidRPr="00DD5D8F">
        <w:rPr>
          <w:rFonts w:hint="eastAsia"/>
          <w:bCs/>
        </w:rPr>
        <w:t>它们都属于氧化反应，但不一定是化合反应，如蜡烛燃烧时生成了二氧化碳和水，是氧化反应但不是化合反应，而缓慢氧化是不发光的，比如面包发霉发生了氧化反应但不发光。</w:t>
      </w:r>
    </w:p>
    <w:p w:rsidR="004743E1" w:rsidRDefault="004743E1" w:rsidP="00E66CFD">
      <w:pPr>
        <w:spacing w:line="360" w:lineRule="auto"/>
        <w:rPr>
          <w:bCs/>
        </w:rPr>
      </w:pPr>
      <w:r w:rsidRPr="00DD5D8F">
        <w:rPr>
          <w:rFonts w:hint="eastAsia"/>
          <w:bCs/>
        </w:rPr>
        <w:t>思维方法与技巧：本题考查了燃烧及其引起的爆炸、自燃与缓慢氧化的区别和联系。爆炸有物理变化和化学变化，如车胎爆炸是物理变化，但燃烧引起的爆炸是化学变化。</w:t>
      </w:r>
    </w:p>
    <w:p w:rsidR="004743E1" w:rsidRPr="009F5BDD" w:rsidRDefault="004743E1" w:rsidP="00E66CFD">
      <w:pPr>
        <w:spacing w:line="360" w:lineRule="auto"/>
        <w:rPr>
          <w:bCs/>
        </w:rPr>
      </w:pPr>
      <w:r w:rsidRPr="009F5BDD">
        <w:rPr>
          <w:rFonts w:hint="eastAsia"/>
          <w:bCs/>
        </w:rPr>
        <w:t>答案：</w:t>
      </w:r>
      <w:r w:rsidRPr="009F5BDD">
        <w:rPr>
          <w:bCs/>
        </w:rPr>
        <w:t>C</w:t>
      </w:r>
    </w:p>
    <w:p w:rsidR="004743E1" w:rsidRPr="00E66CFD" w:rsidRDefault="004743E1" w:rsidP="00E66CFD">
      <w:pPr>
        <w:spacing w:line="360" w:lineRule="auto"/>
      </w:pPr>
    </w:p>
    <w:sectPr w:rsidR="004743E1" w:rsidRPr="00E66CFD" w:rsidSect="00EE6F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3E1" w:rsidRDefault="004743E1" w:rsidP="00E66CFD">
      <w:pPr>
        <w:spacing w:line="240" w:lineRule="auto"/>
      </w:pPr>
      <w:r>
        <w:separator/>
      </w:r>
    </w:p>
  </w:endnote>
  <w:endnote w:type="continuationSeparator" w:id="1">
    <w:p w:rsidR="004743E1" w:rsidRDefault="004743E1" w:rsidP="00E66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E1" w:rsidRDefault="004743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E1" w:rsidRDefault="004743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E1" w:rsidRDefault="004743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3E1" w:rsidRDefault="004743E1" w:rsidP="00E66CFD">
      <w:pPr>
        <w:spacing w:line="240" w:lineRule="auto"/>
      </w:pPr>
      <w:r>
        <w:separator/>
      </w:r>
    </w:p>
  </w:footnote>
  <w:footnote w:type="continuationSeparator" w:id="1">
    <w:p w:rsidR="004743E1" w:rsidRDefault="004743E1" w:rsidP="00E66C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E1" w:rsidRDefault="004743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E1" w:rsidRDefault="004743E1" w:rsidP="007A7E5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3E1" w:rsidRDefault="004743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6CFD"/>
    <w:rsid w:val="004743E1"/>
    <w:rsid w:val="007A7E58"/>
    <w:rsid w:val="009F5BDD"/>
    <w:rsid w:val="00BB00F6"/>
    <w:rsid w:val="00BE5C8A"/>
    <w:rsid w:val="00DD5D8F"/>
    <w:rsid w:val="00E66CFD"/>
    <w:rsid w:val="00EE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F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66CF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66CF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66CF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66CF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39</Words>
  <Characters>224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2011-05-17T06:39:00Z</dcterms:created>
  <dcterms:modified xsi:type="dcterms:W3CDTF">2011-05-19T02:21:00Z</dcterms:modified>
</cp:coreProperties>
</file>