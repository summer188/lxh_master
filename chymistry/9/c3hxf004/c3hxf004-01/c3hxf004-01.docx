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2FC" w:rsidRPr="009F5BDD" w:rsidRDefault="00DD12FC" w:rsidP="00885C73">
      <w:pPr>
        <w:spacing w:line="360" w:lineRule="auto"/>
      </w:pPr>
      <w:r w:rsidRPr="009F5BDD">
        <w:rPr>
          <w:rFonts w:hint="eastAsia"/>
        </w:rPr>
        <w:t>下列四种实验现象，描述正确的是（</w:t>
      </w:r>
      <w:r w:rsidRPr="009F5BDD">
        <w:t xml:space="preserve">    </w:t>
      </w:r>
      <w:r w:rsidRPr="009F5BDD">
        <w:rPr>
          <w:rFonts w:hint="eastAsia"/>
        </w:rPr>
        <w:t>）</w:t>
      </w:r>
      <w:r w:rsidRPr="009F5BDD">
        <w:t xml:space="preserve">  </w:t>
      </w:r>
    </w:p>
    <w:p w:rsidR="00DD12FC" w:rsidRDefault="00DD12FC" w:rsidP="00885C73">
      <w:pPr>
        <w:spacing w:line="360" w:lineRule="auto"/>
      </w:pPr>
      <w:r w:rsidRPr="009F5BDD">
        <w:t xml:space="preserve">A. </w:t>
      </w:r>
      <w:r w:rsidRPr="009F5BDD">
        <w:rPr>
          <w:rFonts w:hint="eastAsia"/>
        </w:rPr>
        <w:t>碳在氧气中燃烧生成二氧化碳</w:t>
      </w:r>
      <w:r w:rsidRPr="009F5BDD">
        <w:t xml:space="preserve">  </w:t>
      </w:r>
    </w:p>
    <w:p w:rsidR="00DD12FC" w:rsidRPr="009F5BDD" w:rsidRDefault="00DD12FC" w:rsidP="00885C73">
      <w:pPr>
        <w:spacing w:line="360" w:lineRule="auto"/>
      </w:pPr>
      <w:r w:rsidRPr="009F5BDD">
        <w:t xml:space="preserve">B. </w:t>
      </w:r>
      <w:r w:rsidRPr="009F5BDD">
        <w:rPr>
          <w:rFonts w:hint="eastAsia"/>
        </w:rPr>
        <w:t>红磷在空气中燃烧产生大量白色烟雾</w:t>
      </w:r>
    </w:p>
    <w:p w:rsidR="00DD12FC" w:rsidRDefault="00DD12FC" w:rsidP="00885C73">
      <w:pPr>
        <w:spacing w:line="360" w:lineRule="auto"/>
      </w:pPr>
      <w:r w:rsidRPr="009F5BDD">
        <w:t xml:space="preserve">C. </w:t>
      </w:r>
      <w:r w:rsidRPr="009F5BDD">
        <w:rPr>
          <w:rFonts w:hint="eastAsia"/>
        </w:rPr>
        <w:t>硫在空气中燃烧发出淡蓝色火焰</w:t>
      </w:r>
      <w:r w:rsidRPr="009F5BDD">
        <w:t xml:space="preserve">    </w:t>
      </w:r>
    </w:p>
    <w:p w:rsidR="00DD12FC" w:rsidRDefault="00DD12FC" w:rsidP="00885C73">
      <w:pPr>
        <w:spacing w:line="360" w:lineRule="auto"/>
      </w:pPr>
      <w:r w:rsidRPr="009F5BDD">
        <w:t xml:space="preserve">D. </w:t>
      </w:r>
      <w:r w:rsidRPr="009F5BDD">
        <w:rPr>
          <w:rFonts w:hint="eastAsia"/>
        </w:rPr>
        <w:t>铁丝在空气中剧烈燃烧，火星四射</w:t>
      </w:r>
    </w:p>
    <w:p w:rsidR="00DD12FC" w:rsidRPr="00DD5D8F" w:rsidRDefault="00DD12FC" w:rsidP="00885C73">
      <w:pPr>
        <w:spacing w:line="360" w:lineRule="auto"/>
        <w:rPr>
          <w:bCs/>
        </w:rPr>
      </w:pPr>
      <w:r w:rsidRPr="00DD5D8F">
        <w:rPr>
          <w:rFonts w:hint="eastAsia"/>
          <w:bCs/>
        </w:rPr>
        <w:t>解析：</w:t>
      </w:r>
    </w:p>
    <w:p w:rsidR="00DD12FC" w:rsidRPr="009F5BDD" w:rsidRDefault="00DD12FC" w:rsidP="00885C73">
      <w:pPr>
        <w:spacing w:line="360" w:lineRule="auto"/>
      </w:pPr>
      <w:r w:rsidRPr="00DD5D8F">
        <w:rPr>
          <w:rFonts w:hint="eastAsia"/>
        </w:rPr>
        <w:t>解答此类题应注意</w:t>
      </w:r>
      <w:r w:rsidRPr="00B07A17">
        <w:rPr>
          <w:rFonts w:ascii="宋体" w:hAnsi="宋体" w:hint="eastAsia"/>
        </w:rPr>
        <w:t>：</w:t>
      </w:r>
      <w:r>
        <w:rPr>
          <w:rFonts w:ascii="宋体" w:hAnsi="宋体" w:hint="eastAsia"/>
        </w:rPr>
        <w:t>①</w:t>
      </w:r>
      <w:r w:rsidRPr="00DD5D8F">
        <w:rPr>
          <w:rFonts w:hint="eastAsia"/>
        </w:rPr>
        <w:t>“现象”和“结论”的区别。</w:t>
      </w:r>
      <w:r w:rsidRPr="00DD5D8F">
        <w:t>A</w:t>
      </w:r>
      <w:r>
        <w:rPr>
          <w:rFonts w:hint="eastAsia"/>
        </w:rPr>
        <w:t>选项</w:t>
      </w:r>
      <w:r w:rsidRPr="00DD5D8F">
        <w:rPr>
          <w:rFonts w:hint="eastAsia"/>
        </w:rPr>
        <w:t>中“生成二氧化碳”是实验结论不是现象</w:t>
      </w:r>
      <w:r w:rsidRPr="00B07A17">
        <w:rPr>
          <w:rFonts w:ascii="宋体" w:hAnsi="宋体" w:hint="eastAsia"/>
        </w:rPr>
        <w:t>；</w:t>
      </w:r>
      <w:r>
        <w:rPr>
          <w:rFonts w:ascii="宋体" w:hAnsi="宋体" w:hint="eastAsia"/>
        </w:rPr>
        <w:t>②</w:t>
      </w:r>
      <w:r w:rsidRPr="00DD5D8F">
        <w:rPr>
          <w:rFonts w:hint="eastAsia"/>
        </w:rPr>
        <w:t>注意“烟”和“雾”的区别。烟是固态微粒，雾是液态微粒；</w:t>
      </w:r>
      <w:r w:rsidRPr="00DD5D8F">
        <w:t>B</w:t>
      </w:r>
      <w:r>
        <w:rPr>
          <w:rFonts w:hint="eastAsia"/>
        </w:rPr>
        <w:t>选项</w:t>
      </w:r>
      <w:r w:rsidRPr="00DD5D8F">
        <w:rPr>
          <w:rFonts w:hint="eastAsia"/>
        </w:rPr>
        <w:t>中红磷燃烧生成的物质只有一种，且是白色固态物质，不应描述为“白色烟雾”</w:t>
      </w:r>
      <w:r w:rsidRPr="00B07A17">
        <w:rPr>
          <w:rFonts w:ascii="宋体" w:hAnsi="宋体" w:hint="eastAsia"/>
        </w:rPr>
        <w:t>。</w:t>
      </w:r>
      <w:r>
        <w:rPr>
          <w:rFonts w:ascii="宋体" w:hAnsi="宋体" w:hint="eastAsia"/>
        </w:rPr>
        <w:t>③</w:t>
      </w:r>
      <w:r w:rsidRPr="00DD5D8F">
        <w:rPr>
          <w:rFonts w:hint="eastAsia"/>
        </w:rPr>
        <w:t>通过前面的讲解可知同种物质在空气和氧气中的燃烧现象不同是由氧气的浓度决定的，铁丝在空气中不能燃烧，在氧气中才能燃烧产生火星四射的现象。</w:t>
      </w:r>
    </w:p>
    <w:p w:rsidR="00DD12FC" w:rsidRPr="00BF4FF7" w:rsidRDefault="00DD12FC" w:rsidP="00885C73">
      <w:pPr>
        <w:spacing w:line="360" w:lineRule="auto"/>
      </w:pPr>
      <w:r w:rsidRPr="009F5BDD">
        <w:rPr>
          <w:rFonts w:hint="eastAsia"/>
          <w:bCs/>
        </w:rPr>
        <w:t>答案：</w:t>
      </w:r>
      <w:r w:rsidRPr="009F5BDD">
        <w:t>C</w:t>
      </w:r>
    </w:p>
    <w:sectPr w:rsidR="00DD12FC" w:rsidRPr="00BF4FF7" w:rsidSect="008E5B1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2FC" w:rsidRDefault="00DD12FC" w:rsidP="00BF4FF7">
      <w:pPr>
        <w:spacing w:line="240" w:lineRule="auto"/>
      </w:pPr>
      <w:r>
        <w:separator/>
      </w:r>
    </w:p>
  </w:endnote>
  <w:endnote w:type="continuationSeparator" w:id="1">
    <w:p w:rsidR="00DD12FC" w:rsidRDefault="00DD12FC" w:rsidP="00BF4F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2FC" w:rsidRDefault="00DD12FC" w:rsidP="00BF4FF7">
      <w:pPr>
        <w:spacing w:line="240" w:lineRule="auto"/>
      </w:pPr>
      <w:r>
        <w:separator/>
      </w:r>
    </w:p>
  </w:footnote>
  <w:footnote w:type="continuationSeparator" w:id="1">
    <w:p w:rsidR="00DD12FC" w:rsidRDefault="00DD12FC" w:rsidP="00BF4F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rsidP="00885C7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2FC" w:rsidRDefault="00DD12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0E0D8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C441A9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C9681D2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50C78B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914AE5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DD0FB3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5914E65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796920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E3608AC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458DE6A"/>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4FF7"/>
    <w:rsid w:val="001226CE"/>
    <w:rsid w:val="002A69EE"/>
    <w:rsid w:val="00412B77"/>
    <w:rsid w:val="00476306"/>
    <w:rsid w:val="00481BBD"/>
    <w:rsid w:val="004A198C"/>
    <w:rsid w:val="00724B7C"/>
    <w:rsid w:val="00885C73"/>
    <w:rsid w:val="008E5B10"/>
    <w:rsid w:val="009F5BDD"/>
    <w:rsid w:val="00B07A17"/>
    <w:rsid w:val="00BF4FF7"/>
    <w:rsid w:val="00DD12FC"/>
    <w:rsid w:val="00DD5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F7"/>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F4FF7"/>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BF4FF7"/>
    <w:rPr>
      <w:rFonts w:cs="Times New Roman"/>
      <w:sz w:val="18"/>
      <w:szCs w:val="18"/>
    </w:rPr>
  </w:style>
  <w:style w:type="paragraph" w:styleId="Footer">
    <w:name w:val="footer"/>
    <w:basedOn w:val="Normal"/>
    <w:link w:val="FooterChar"/>
    <w:uiPriority w:val="99"/>
    <w:semiHidden/>
    <w:rsid w:val="00BF4FF7"/>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BF4FF7"/>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43</Words>
  <Characters>251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5</cp:revision>
  <dcterms:created xsi:type="dcterms:W3CDTF">2011-05-17T05:41:00Z</dcterms:created>
  <dcterms:modified xsi:type="dcterms:W3CDTF">2011-05-19T02:00:00Z</dcterms:modified>
</cp:coreProperties>
</file>