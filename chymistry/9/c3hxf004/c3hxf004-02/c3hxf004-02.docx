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1B" w:rsidRPr="009F5BDD" w:rsidRDefault="0017661B" w:rsidP="008B6991">
      <w:pPr>
        <w:spacing w:line="360" w:lineRule="auto"/>
        <w:rPr>
          <w:szCs w:val="21"/>
        </w:rPr>
      </w:pPr>
      <w:r w:rsidRPr="009F5BDD">
        <w:rPr>
          <w:rFonts w:hint="eastAsia"/>
          <w:szCs w:val="21"/>
        </w:rPr>
        <w:t>下列物质适用于实验室测定空气中氧气含量的是</w:t>
      </w:r>
      <w:r w:rsidRPr="009F5BDD">
        <w:rPr>
          <w:rFonts w:hint="eastAsia"/>
        </w:rPr>
        <w:t>（</w:t>
      </w:r>
      <w:r w:rsidRPr="009F5BDD">
        <w:t xml:space="preserve">    </w:t>
      </w:r>
      <w:r w:rsidRPr="009F5BDD">
        <w:rPr>
          <w:rFonts w:hint="eastAsia"/>
        </w:rPr>
        <w:t>）</w:t>
      </w:r>
    </w:p>
    <w:p w:rsidR="0017661B" w:rsidRDefault="0017661B" w:rsidP="008B6991">
      <w:pPr>
        <w:spacing w:line="360" w:lineRule="auto"/>
        <w:rPr>
          <w:szCs w:val="21"/>
        </w:rPr>
      </w:pPr>
      <w:r w:rsidRPr="00DD5D8F">
        <w:rPr>
          <w:szCs w:val="21"/>
        </w:rPr>
        <w:t xml:space="preserve">A. </w:t>
      </w:r>
      <w:r w:rsidRPr="00DD5D8F">
        <w:rPr>
          <w:rFonts w:hint="eastAsia"/>
          <w:szCs w:val="21"/>
        </w:rPr>
        <w:t>红磷</w:t>
      </w:r>
      <w:r w:rsidRPr="00DD5D8F">
        <w:rPr>
          <w:szCs w:val="21"/>
        </w:rPr>
        <w:t xml:space="preserve">   </w:t>
      </w:r>
      <w:r w:rsidRPr="00DD5D8F">
        <w:rPr>
          <w:szCs w:val="21"/>
        </w:rPr>
        <w:tab/>
        <w:t xml:space="preserve">B. </w:t>
      </w:r>
      <w:r w:rsidRPr="00DD5D8F">
        <w:rPr>
          <w:rFonts w:hint="eastAsia"/>
          <w:szCs w:val="21"/>
        </w:rPr>
        <w:t>炭</w:t>
      </w:r>
      <w:r w:rsidRPr="00DD5D8F">
        <w:rPr>
          <w:szCs w:val="21"/>
        </w:rPr>
        <w:t xml:space="preserve">    C. </w:t>
      </w:r>
      <w:r w:rsidRPr="00DD5D8F">
        <w:rPr>
          <w:rFonts w:hint="eastAsia"/>
          <w:szCs w:val="21"/>
        </w:rPr>
        <w:t>硫</w:t>
      </w:r>
      <w:r w:rsidRPr="00DD5D8F">
        <w:rPr>
          <w:szCs w:val="21"/>
        </w:rPr>
        <w:t xml:space="preserve"> </w:t>
      </w:r>
      <w:r>
        <w:rPr>
          <w:szCs w:val="21"/>
        </w:rPr>
        <w:t xml:space="preserve">   </w:t>
      </w:r>
      <w:r w:rsidRPr="00DD5D8F">
        <w:rPr>
          <w:szCs w:val="21"/>
        </w:rPr>
        <w:t xml:space="preserve">D. </w:t>
      </w:r>
      <w:r w:rsidRPr="00DD5D8F">
        <w:rPr>
          <w:rFonts w:hint="eastAsia"/>
          <w:szCs w:val="21"/>
        </w:rPr>
        <w:t>铁</w:t>
      </w:r>
    </w:p>
    <w:p w:rsidR="0017661B" w:rsidRPr="009F5BDD" w:rsidRDefault="0017661B" w:rsidP="008B6991">
      <w:pPr>
        <w:spacing w:line="360" w:lineRule="auto"/>
        <w:rPr>
          <w:bCs/>
          <w:szCs w:val="21"/>
        </w:rPr>
      </w:pPr>
      <w:r w:rsidRPr="009F5BDD">
        <w:rPr>
          <w:rFonts w:hint="eastAsia"/>
          <w:bCs/>
          <w:szCs w:val="21"/>
        </w:rPr>
        <w:t>解析：</w:t>
      </w:r>
    </w:p>
    <w:p w:rsidR="0017661B" w:rsidRDefault="0017661B" w:rsidP="008B6991">
      <w:pPr>
        <w:spacing w:line="360" w:lineRule="auto"/>
        <w:rPr>
          <w:szCs w:val="21"/>
        </w:rPr>
      </w:pPr>
      <w:r w:rsidRPr="00DD5D8F">
        <w:rPr>
          <w:rFonts w:hint="eastAsia"/>
          <w:szCs w:val="21"/>
        </w:rPr>
        <w:t>测定空气中氧气含量的原理是：物质和氧气反应，除尽氧气后，测量气体体积的减小量，得出空气中的氧气的体积分数（</w:t>
      </w:r>
      <w:r w:rsidRPr="00DD5D8F">
        <w:rPr>
          <w:szCs w:val="21"/>
        </w:rPr>
        <w:t>21%</w:t>
      </w:r>
      <w:r w:rsidRPr="00DD5D8F">
        <w:rPr>
          <w:rFonts w:hint="eastAsia"/>
          <w:szCs w:val="21"/>
        </w:rPr>
        <w:t>），如果用炭、硫代替红磷，不但除不尽氧气，更重要的是氧气和炭、硫反应会生成二氧化碳、二氧化硫气体，所以气体的总体积不会变化，也就测不出空气中氧气的体积分数，如果用铁代替红磷，由于铁在空气中不能燃烧，所以也不能用，这里只有选用红磷，红磷和氧气的反应只生成固体，只要红磷足量，就可把氧气反应完，就可测出氧气的体积分数。</w:t>
      </w:r>
    </w:p>
    <w:p w:rsidR="0017661B" w:rsidRPr="009F5BDD" w:rsidRDefault="0017661B" w:rsidP="008B6991">
      <w:pPr>
        <w:spacing w:line="360" w:lineRule="auto"/>
        <w:rPr>
          <w:szCs w:val="21"/>
        </w:rPr>
      </w:pPr>
      <w:r w:rsidRPr="009F5BDD">
        <w:rPr>
          <w:rFonts w:hint="eastAsia"/>
          <w:bCs/>
          <w:szCs w:val="21"/>
        </w:rPr>
        <w:t>答案：</w:t>
      </w:r>
      <w:r w:rsidRPr="009F5BDD">
        <w:rPr>
          <w:szCs w:val="21"/>
        </w:rPr>
        <w:t>A</w:t>
      </w:r>
    </w:p>
    <w:p w:rsidR="0017661B" w:rsidRPr="008B6991" w:rsidRDefault="0017661B" w:rsidP="008B6991"/>
    <w:sectPr w:rsidR="0017661B" w:rsidRPr="008B6991" w:rsidSect="00A924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61B" w:rsidRDefault="0017661B" w:rsidP="001F45E6">
      <w:pPr>
        <w:spacing w:line="240" w:lineRule="auto"/>
      </w:pPr>
      <w:r>
        <w:separator/>
      </w:r>
    </w:p>
  </w:endnote>
  <w:endnote w:type="continuationSeparator" w:id="1">
    <w:p w:rsidR="0017661B" w:rsidRDefault="0017661B" w:rsidP="001F4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61B" w:rsidRDefault="001766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61B" w:rsidRDefault="001766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61B" w:rsidRDefault="001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61B" w:rsidRDefault="0017661B" w:rsidP="001F45E6">
      <w:pPr>
        <w:spacing w:line="240" w:lineRule="auto"/>
      </w:pPr>
      <w:r>
        <w:separator/>
      </w:r>
    </w:p>
  </w:footnote>
  <w:footnote w:type="continuationSeparator" w:id="1">
    <w:p w:rsidR="0017661B" w:rsidRDefault="0017661B" w:rsidP="001F45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61B" w:rsidRDefault="001766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61B" w:rsidRDefault="0017661B" w:rsidP="008B699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61B" w:rsidRDefault="001766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F62886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F3B8721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9A043B6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3E87F1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09AD35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B3CAC4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B82CD8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AD8576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787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8C4EC5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45E6"/>
    <w:rsid w:val="0017661B"/>
    <w:rsid w:val="001F45E6"/>
    <w:rsid w:val="00413EBB"/>
    <w:rsid w:val="008B6991"/>
    <w:rsid w:val="009F5BDD"/>
    <w:rsid w:val="00A92499"/>
    <w:rsid w:val="00B27049"/>
    <w:rsid w:val="00DD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E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45E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45E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F45E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45E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42</Words>
  <Characters>240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2011-05-17T05:49:00Z</dcterms:created>
  <dcterms:modified xsi:type="dcterms:W3CDTF">2011-05-19T02:07:00Z</dcterms:modified>
</cp:coreProperties>
</file>