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219" w:rsidRPr="009F5BDD" w:rsidRDefault="007B2219" w:rsidP="00AF4130">
      <w:pPr>
        <w:snapToGrid w:val="0"/>
        <w:spacing w:line="360" w:lineRule="auto"/>
      </w:pPr>
      <w:r w:rsidRPr="009F5BDD">
        <w:rPr>
          <w:rFonts w:hint="eastAsia"/>
        </w:rPr>
        <w:t>关于氧气现象的叙述中错误的是（</w:t>
      </w:r>
      <w:r w:rsidRPr="009F5BDD">
        <w:t xml:space="preserve">    </w:t>
      </w:r>
      <w:r w:rsidRPr="009F5BDD">
        <w:rPr>
          <w:rFonts w:hint="eastAsia"/>
        </w:rPr>
        <w:t>）</w:t>
      </w:r>
      <w:r w:rsidRPr="009F5BDD">
        <w:t xml:space="preserve"> </w:t>
      </w:r>
    </w:p>
    <w:p w:rsidR="007B2219" w:rsidRPr="009F5BDD" w:rsidRDefault="007B2219" w:rsidP="00AF4130">
      <w:pPr>
        <w:spacing w:line="360" w:lineRule="auto"/>
      </w:pPr>
      <w:r w:rsidRPr="009F5BDD">
        <w:t>A</w:t>
      </w:r>
      <w:r w:rsidRPr="009F5BDD">
        <w:rPr>
          <w:szCs w:val="21"/>
        </w:rPr>
        <w:t xml:space="preserve">. </w:t>
      </w:r>
      <w:r w:rsidRPr="009F5BDD">
        <w:rPr>
          <w:rFonts w:hint="eastAsia"/>
        </w:rPr>
        <w:t>木炭在氧气中剧烈燃烧，生成的气体能使澄清石灰水变浑浊</w:t>
      </w:r>
      <w:r w:rsidRPr="009F5BDD">
        <w:t xml:space="preserve">    </w:t>
      </w:r>
    </w:p>
    <w:p w:rsidR="007B2219" w:rsidRPr="009F5BDD" w:rsidRDefault="007B2219" w:rsidP="00AF4130">
      <w:pPr>
        <w:spacing w:line="360" w:lineRule="auto"/>
      </w:pPr>
      <w:r w:rsidRPr="009F5BDD">
        <w:t>B</w:t>
      </w:r>
      <w:r w:rsidRPr="009F5BDD">
        <w:rPr>
          <w:szCs w:val="21"/>
        </w:rPr>
        <w:t xml:space="preserve">. </w:t>
      </w:r>
      <w:r w:rsidRPr="009F5BDD">
        <w:rPr>
          <w:rFonts w:hint="eastAsia"/>
        </w:rPr>
        <w:t>蜡烛在空气中或氧气中燃烧，生成物都只有二氧化碳</w:t>
      </w:r>
      <w:r w:rsidRPr="009F5BDD">
        <w:t xml:space="preserve">    </w:t>
      </w:r>
    </w:p>
    <w:p w:rsidR="007B2219" w:rsidRPr="009F5BDD" w:rsidRDefault="007B2219" w:rsidP="00AF4130">
      <w:pPr>
        <w:spacing w:line="360" w:lineRule="auto"/>
      </w:pPr>
      <w:r w:rsidRPr="009F5BDD">
        <w:t>C</w:t>
      </w:r>
      <w:r w:rsidRPr="009F5BDD">
        <w:rPr>
          <w:szCs w:val="21"/>
        </w:rPr>
        <w:t xml:space="preserve">. </w:t>
      </w:r>
      <w:r w:rsidRPr="009F5BDD">
        <w:rPr>
          <w:rFonts w:hint="eastAsia"/>
        </w:rPr>
        <w:t>铁丝在氧气中燃烧，生成黑色的固体</w:t>
      </w:r>
      <w:r w:rsidRPr="009F5BDD">
        <w:t xml:space="preserve">    </w:t>
      </w:r>
    </w:p>
    <w:p w:rsidR="007B2219" w:rsidRDefault="007B2219" w:rsidP="00AF4130">
      <w:pPr>
        <w:spacing w:line="360" w:lineRule="auto"/>
      </w:pPr>
      <w:r w:rsidRPr="009F5BDD">
        <w:t>D</w:t>
      </w:r>
      <w:r w:rsidRPr="009F5BDD">
        <w:rPr>
          <w:szCs w:val="21"/>
        </w:rPr>
        <w:t xml:space="preserve">. </w:t>
      </w:r>
      <w:r w:rsidRPr="009F5BDD">
        <w:rPr>
          <w:rFonts w:hint="eastAsia"/>
        </w:rPr>
        <w:t>硫磺在氧气中燃烧，比在空气中燃烧剧烈，并生成有刺激性气味的气体</w:t>
      </w:r>
    </w:p>
    <w:p w:rsidR="007B2219" w:rsidRPr="009F5BDD" w:rsidRDefault="007B2219" w:rsidP="00AF4130">
      <w:pPr>
        <w:spacing w:line="360" w:lineRule="auto"/>
      </w:pPr>
      <w:r w:rsidRPr="009F5BDD">
        <w:rPr>
          <w:rFonts w:hint="eastAsia"/>
        </w:rPr>
        <w:t>解析：</w:t>
      </w:r>
    </w:p>
    <w:p w:rsidR="007B2219" w:rsidRDefault="007B2219" w:rsidP="00AF4130">
      <w:pPr>
        <w:spacing w:line="360" w:lineRule="auto"/>
      </w:pPr>
      <w:r w:rsidRPr="009F5BDD">
        <w:rPr>
          <w:rFonts w:hint="eastAsia"/>
        </w:rPr>
        <w:t>解答此类题应注意：“现象”和“结论”的区别。在现象的描述中不能“指名道姓”，也就是不能指出产物的名称。现象是指发光、放热、变色等。蜡烛燃烧时都是和氧气反应，产物是水和二氧化碳，属于结论。</w:t>
      </w:r>
    </w:p>
    <w:p w:rsidR="007B2219" w:rsidRDefault="007B2219" w:rsidP="00AF4130">
      <w:pPr>
        <w:spacing w:line="360" w:lineRule="auto"/>
      </w:pPr>
      <w:r w:rsidRPr="009F5BDD">
        <w:rPr>
          <w:rFonts w:hint="eastAsia"/>
        </w:rPr>
        <w:t>答案：</w:t>
      </w:r>
      <w:r w:rsidRPr="009F5BDD">
        <w:t>B</w:t>
      </w:r>
    </w:p>
    <w:p w:rsidR="007B2219" w:rsidRDefault="007B2219">
      <w:pPr>
        <w:spacing w:line="360" w:lineRule="auto"/>
      </w:pPr>
    </w:p>
    <w:sectPr w:rsidR="007B2219" w:rsidSect="00A669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2219" w:rsidRDefault="007B2219" w:rsidP="00AF4130">
      <w:pPr>
        <w:spacing w:line="240" w:lineRule="auto"/>
      </w:pPr>
      <w:r>
        <w:separator/>
      </w:r>
    </w:p>
  </w:endnote>
  <w:endnote w:type="continuationSeparator" w:id="1">
    <w:p w:rsidR="007B2219" w:rsidRDefault="007B2219" w:rsidP="00AF413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219" w:rsidRDefault="007B221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219" w:rsidRDefault="007B221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219" w:rsidRDefault="007B22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2219" w:rsidRDefault="007B2219" w:rsidP="00AF4130">
      <w:pPr>
        <w:spacing w:line="240" w:lineRule="auto"/>
      </w:pPr>
      <w:r>
        <w:separator/>
      </w:r>
    </w:p>
  </w:footnote>
  <w:footnote w:type="continuationSeparator" w:id="1">
    <w:p w:rsidR="007B2219" w:rsidRDefault="007B2219" w:rsidP="00AF413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219" w:rsidRDefault="007B221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219" w:rsidRDefault="007B2219" w:rsidP="00F95FF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219" w:rsidRDefault="007B221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4130"/>
    <w:rsid w:val="0002702D"/>
    <w:rsid w:val="00460EFE"/>
    <w:rsid w:val="007B2219"/>
    <w:rsid w:val="009F5BDD"/>
    <w:rsid w:val="00A66984"/>
    <w:rsid w:val="00AF4130"/>
    <w:rsid w:val="00F95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13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F4130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F413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F4130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F4130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37</Words>
  <Characters>213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2011-05-17T07:03:00Z</dcterms:created>
  <dcterms:modified xsi:type="dcterms:W3CDTF">2011-05-19T02:28:00Z</dcterms:modified>
</cp:coreProperties>
</file>