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35" w:rsidRPr="00DD5D8F" w:rsidRDefault="00FD7935" w:rsidP="00223FC2">
      <w:pPr>
        <w:spacing w:line="360" w:lineRule="auto"/>
        <w:rPr>
          <w:szCs w:val="21"/>
        </w:rPr>
      </w:pPr>
      <w:r w:rsidRPr="00DD5D8F">
        <w:rPr>
          <w:rFonts w:hint="eastAsia"/>
          <w:szCs w:val="21"/>
        </w:rPr>
        <w:t>盐加入水中得到盐水为化合反应，这句话（</w:t>
      </w:r>
      <w:r w:rsidRPr="00DD5D8F">
        <w:rPr>
          <w:szCs w:val="21"/>
        </w:rPr>
        <w:t xml:space="preserve">    </w:t>
      </w:r>
      <w:r w:rsidRPr="00DD5D8F">
        <w:rPr>
          <w:rFonts w:hint="eastAsia"/>
          <w:szCs w:val="21"/>
        </w:rPr>
        <w:t>）</w:t>
      </w:r>
    </w:p>
    <w:p w:rsidR="00FD7935" w:rsidRDefault="00FD7935" w:rsidP="00223FC2">
      <w:pPr>
        <w:spacing w:line="360" w:lineRule="auto"/>
        <w:rPr>
          <w:szCs w:val="21"/>
        </w:rPr>
      </w:pPr>
      <w:r w:rsidRPr="00DD5D8F">
        <w:rPr>
          <w:szCs w:val="21"/>
        </w:rPr>
        <w:t xml:space="preserve">A. </w:t>
      </w:r>
      <w:r w:rsidRPr="00DD5D8F">
        <w:rPr>
          <w:rFonts w:hint="eastAsia"/>
          <w:szCs w:val="21"/>
        </w:rPr>
        <w:t>正确</w:t>
      </w:r>
      <w:r w:rsidRPr="00DD5D8F">
        <w:rPr>
          <w:szCs w:val="21"/>
        </w:rPr>
        <w:t xml:space="preserve">    B. </w:t>
      </w:r>
      <w:r w:rsidRPr="00DD5D8F">
        <w:rPr>
          <w:rFonts w:hint="eastAsia"/>
          <w:szCs w:val="21"/>
        </w:rPr>
        <w:t>错误</w:t>
      </w:r>
    </w:p>
    <w:p w:rsidR="00FD7935" w:rsidRPr="009F5BDD" w:rsidRDefault="00FD7935" w:rsidP="00223FC2">
      <w:pPr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FD7935" w:rsidRPr="009F5BDD" w:rsidRDefault="00FD7935" w:rsidP="00223FC2">
      <w:pPr>
        <w:spacing w:line="360" w:lineRule="auto"/>
        <w:rPr>
          <w:szCs w:val="21"/>
        </w:rPr>
      </w:pPr>
      <w:r w:rsidRPr="009F5BDD">
        <w:rPr>
          <w:rFonts w:hint="eastAsia"/>
          <w:szCs w:val="21"/>
        </w:rPr>
        <w:t>不正确。因为盐与水形成盐水不属于化学反应，而化合反应是化学反应的类型。</w:t>
      </w:r>
    </w:p>
    <w:p w:rsidR="00FD7935" w:rsidRPr="00DE57AD" w:rsidRDefault="00FD7935" w:rsidP="00223FC2">
      <w:pPr>
        <w:spacing w:line="360" w:lineRule="auto"/>
      </w:pPr>
      <w:r w:rsidRPr="009F5BDD">
        <w:rPr>
          <w:rFonts w:hint="eastAsia"/>
          <w:szCs w:val="21"/>
        </w:rPr>
        <w:t>答案：</w:t>
      </w:r>
      <w:r w:rsidRPr="009F5BDD">
        <w:rPr>
          <w:szCs w:val="21"/>
        </w:rPr>
        <w:t>B</w:t>
      </w:r>
    </w:p>
    <w:p w:rsidR="00FD7935" w:rsidRPr="0044337F" w:rsidRDefault="00FD7935" w:rsidP="00223FC2"/>
    <w:p w:rsidR="00FD7935" w:rsidRPr="00223FC2" w:rsidRDefault="00FD7935" w:rsidP="00223FC2"/>
    <w:sectPr w:rsidR="00FD7935" w:rsidRPr="00223FC2" w:rsidSect="00266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935" w:rsidRDefault="00FD7935" w:rsidP="00DE57AD">
      <w:pPr>
        <w:spacing w:line="240" w:lineRule="auto"/>
      </w:pPr>
      <w:r>
        <w:separator/>
      </w:r>
    </w:p>
  </w:endnote>
  <w:endnote w:type="continuationSeparator" w:id="1">
    <w:p w:rsidR="00FD7935" w:rsidRDefault="00FD7935" w:rsidP="00DE5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935" w:rsidRDefault="00FD7935" w:rsidP="00DE57AD">
      <w:pPr>
        <w:spacing w:line="240" w:lineRule="auto"/>
      </w:pPr>
      <w:r>
        <w:separator/>
      </w:r>
    </w:p>
  </w:footnote>
  <w:footnote w:type="continuationSeparator" w:id="1">
    <w:p w:rsidR="00FD7935" w:rsidRDefault="00FD7935" w:rsidP="00DE57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 w:rsidP="00223FC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935" w:rsidRDefault="00FD79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57AD"/>
    <w:rsid w:val="00223FC2"/>
    <w:rsid w:val="002664E6"/>
    <w:rsid w:val="0044337F"/>
    <w:rsid w:val="00587C5A"/>
    <w:rsid w:val="007A7E02"/>
    <w:rsid w:val="00825687"/>
    <w:rsid w:val="009F5BDD"/>
    <w:rsid w:val="00B56BDF"/>
    <w:rsid w:val="00C667C5"/>
    <w:rsid w:val="00DD5D8F"/>
    <w:rsid w:val="00DE57AD"/>
    <w:rsid w:val="00E26B91"/>
    <w:rsid w:val="00FD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7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57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57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E57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57A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</Words>
  <Characters>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2011-05-17T06:09:00Z</dcterms:created>
  <dcterms:modified xsi:type="dcterms:W3CDTF">2011-05-19T02:17:00Z</dcterms:modified>
</cp:coreProperties>
</file>