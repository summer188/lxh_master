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710" w:rsidRPr="009F5BDD" w:rsidRDefault="007D5710" w:rsidP="00C46391">
      <w:pPr>
        <w:spacing w:line="360" w:lineRule="auto"/>
      </w:pPr>
      <w:r w:rsidRPr="009F5BDD">
        <w:rPr>
          <w:rFonts w:hint="eastAsia"/>
        </w:rPr>
        <w:t>下列关于氧气的化学性质的说法中，正确的是（</w:t>
      </w:r>
      <w:r w:rsidRPr="009F5BDD">
        <w:t xml:space="preserve">    </w:t>
      </w:r>
      <w:r w:rsidRPr="009F5BDD">
        <w:rPr>
          <w:rFonts w:hint="eastAsia"/>
        </w:rPr>
        <w:t>）</w:t>
      </w:r>
    </w:p>
    <w:p w:rsidR="007D5710" w:rsidRPr="009F5BDD" w:rsidRDefault="007D5710" w:rsidP="00C46391">
      <w:pPr>
        <w:spacing w:line="360" w:lineRule="auto"/>
        <w:rPr>
          <w:bCs/>
        </w:rPr>
      </w:pPr>
      <w:r w:rsidRPr="009F5BDD">
        <w:rPr>
          <w:bCs/>
        </w:rPr>
        <w:t xml:space="preserve">A. </w:t>
      </w:r>
      <w:r w:rsidRPr="009F5BDD">
        <w:rPr>
          <w:rFonts w:hint="eastAsia"/>
          <w:bCs/>
        </w:rPr>
        <w:t>不活泼，常温下不跟其它物质起反应</w:t>
      </w:r>
    </w:p>
    <w:p w:rsidR="007D5710" w:rsidRPr="009F5BDD" w:rsidRDefault="007D5710" w:rsidP="00C46391">
      <w:pPr>
        <w:spacing w:line="360" w:lineRule="auto"/>
        <w:rPr>
          <w:bCs/>
        </w:rPr>
      </w:pPr>
      <w:r w:rsidRPr="009F5BDD">
        <w:rPr>
          <w:bCs/>
        </w:rPr>
        <w:t xml:space="preserve">B. </w:t>
      </w:r>
      <w:r w:rsidRPr="009F5BDD">
        <w:rPr>
          <w:rFonts w:hint="eastAsia"/>
          <w:bCs/>
        </w:rPr>
        <w:t>比较活泼，在氧化反应中提供氧，具有氧化性</w:t>
      </w:r>
    </w:p>
    <w:p w:rsidR="007D5710" w:rsidRPr="009F5BDD" w:rsidRDefault="007D5710" w:rsidP="00C46391">
      <w:pPr>
        <w:spacing w:line="360" w:lineRule="auto"/>
        <w:rPr>
          <w:bCs/>
        </w:rPr>
      </w:pPr>
      <w:r w:rsidRPr="009F5BDD">
        <w:rPr>
          <w:bCs/>
        </w:rPr>
        <w:t xml:space="preserve">C. </w:t>
      </w:r>
      <w:r w:rsidRPr="009F5BDD">
        <w:rPr>
          <w:rFonts w:hint="eastAsia"/>
          <w:bCs/>
        </w:rPr>
        <w:t>比较活泼，在高温下能跟所有物质起剧烈的化学反应</w:t>
      </w:r>
    </w:p>
    <w:p w:rsidR="007D5710" w:rsidRPr="009F5BDD" w:rsidRDefault="007D5710" w:rsidP="00C46391">
      <w:pPr>
        <w:spacing w:line="360" w:lineRule="auto"/>
        <w:rPr>
          <w:bCs/>
        </w:rPr>
      </w:pPr>
      <w:r w:rsidRPr="009F5BDD">
        <w:rPr>
          <w:bCs/>
        </w:rPr>
        <w:t xml:space="preserve">D. </w:t>
      </w:r>
      <w:r w:rsidRPr="009F5BDD">
        <w:rPr>
          <w:rFonts w:hint="eastAsia"/>
          <w:bCs/>
        </w:rPr>
        <w:t>很活泼，在常温下能跟所有物质起反应</w:t>
      </w:r>
    </w:p>
    <w:p w:rsidR="007D5710" w:rsidRPr="009F5BDD" w:rsidRDefault="007D5710" w:rsidP="00C46391">
      <w:pPr>
        <w:spacing w:line="360" w:lineRule="auto"/>
        <w:rPr>
          <w:bCs/>
        </w:rPr>
      </w:pPr>
      <w:r w:rsidRPr="009F5BDD">
        <w:rPr>
          <w:rFonts w:hint="eastAsia"/>
          <w:bCs/>
        </w:rPr>
        <w:t>解析：</w:t>
      </w:r>
    </w:p>
    <w:p w:rsidR="007D5710" w:rsidRPr="009F5BDD" w:rsidRDefault="007D5710" w:rsidP="00C46391">
      <w:pPr>
        <w:spacing w:line="360" w:lineRule="auto"/>
        <w:rPr>
          <w:bCs/>
        </w:rPr>
      </w:pPr>
      <w:r w:rsidRPr="009F5BDD">
        <w:rPr>
          <w:rFonts w:hint="eastAsia"/>
          <w:bCs/>
        </w:rPr>
        <w:t>氧气是一种化学性质比较活泼的气体，是一种常见的氧化剂。它在氧化反应中提供氧，具有较强的氧化性。在常温下和在高温下能跟许多物质发生化学反应。如钢铁生锈就是常温下铁与氧气、水起反应的结果。红磷在常温下不能燃烧，但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0"/>
          <w:attr w:name="UnitName" w:val="℃"/>
        </w:smartTagPr>
        <w:r w:rsidRPr="009F5BDD">
          <w:rPr>
            <w:bCs/>
          </w:rPr>
          <w:t>240</w:t>
        </w:r>
        <w:r w:rsidRPr="009F5BDD">
          <w:rPr>
            <w:rFonts w:hint="eastAsia"/>
            <w:bCs/>
          </w:rPr>
          <w:t>℃</w:t>
        </w:r>
      </w:smartTag>
      <w:r w:rsidRPr="009F5BDD">
        <w:rPr>
          <w:rFonts w:hint="eastAsia"/>
          <w:bCs/>
        </w:rPr>
        <w:t>以上就能燃烧。但无论是在常温还是在高温下，氧气都不可能跟所有的物质发生化学反应。</w:t>
      </w:r>
    </w:p>
    <w:p w:rsidR="007D5710" w:rsidRDefault="007D5710" w:rsidP="00C46391">
      <w:pPr>
        <w:spacing w:line="360" w:lineRule="auto"/>
        <w:rPr>
          <w:bCs/>
        </w:rPr>
      </w:pPr>
      <w:r w:rsidRPr="009F5BDD">
        <w:rPr>
          <w:rFonts w:hint="eastAsia"/>
          <w:bCs/>
        </w:rPr>
        <w:t>思维方法与技巧：熟记氧气的性质并根据其性质来进行分析判断。</w:t>
      </w:r>
    </w:p>
    <w:p w:rsidR="007D5710" w:rsidRPr="009F5BDD" w:rsidRDefault="007D5710" w:rsidP="00C46391">
      <w:pPr>
        <w:spacing w:line="360" w:lineRule="auto"/>
        <w:rPr>
          <w:bCs/>
        </w:rPr>
      </w:pPr>
      <w:r w:rsidRPr="009F5BDD">
        <w:rPr>
          <w:rFonts w:hint="eastAsia"/>
          <w:bCs/>
        </w:rPr>
        <w:t>答案：</w:t>
      </w:r>
      <w:r w:rsidRPr="009F5BDD">
        <w:rPr>
          <w:bCs/>
        </w:rPr>
        <w:t xml:space="preserve">B </w:t>
      </w:r>
    </w:p>
    <w:p w:rsidR="007D5710" w:rsidRPr="00C46391" w:rsidRDefault="007D5710" w:rsidP="00C46391">
      <w:pPr>
        <w:spacing w:line="360" w:lineRule="auto"/>
      </w:pPr>
    </w:p>
    <w:p w:rsidR="007D5710" w:rsidRPr="00C46391" w:rsidRDefault="007D5710">
      <w:pPr>
        <w:spacing w:line="360" w:lineRule="auto"/>
      </w:pPr>
    </w:p>
    <w:sectPr w:rsidR="007D5710" w:rsidRPr="00C46391" w:rsidSect="008B0BA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5710" w:rsidRDefault="007D5710" w:rsidP="00C46391">
      <w:pPr>
        <w:spacing w:line="240" w:lineRule="auto"/>
      </w:pPr>
      <w:r>
        <w:separator/>
      </w:r>
    </w:p>
  </w:endnote>
  <w:endnote w:type="continuationSeparator" w:id="1">
    <w:p w:rsidR="007D5710" w:rsidRDefault="007D5710" w:rsidP="00C4639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710" w:rsidRDefault="007D571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710" w:rsidRDefault="007D571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710" w:rsidRDefault="007D57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5710" w:rsidRDefault="007D5710" w:rsidP="00C46391">
      <w:pPr>
        <w:spacing w:line="240" w:lineRule="auto"/>
      </w:pPr>
      <w:r>
        <w:separator/>
      </w:r>
    </w:p>
  </w:footnote>
  <w:footnote w:type="continuationSeparator" w:id="1">
    <w:p w:rsidR="007D5710" w:rsidRDefault="007D5710" w:rsidP="00C4639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710" w:rsidRDefault="007D571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710" w:rsidRDefault="007D5710" w:rsidP="00DC7AE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710" w:rsidRDefault="007D571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46391"/>
    <w:rsid w:val="007848B6"/>
    <w:rsid w:val="007D5710"/>
    <w:rsid w:val="008B0BA4"/>
    <w:rsid w:val="00905620"/>
    <w:rsid w:val="009F5BDD"/>
    <w:rsid w:val="00C46391"/>
    <w:rsid w:val="00DC7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39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4639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4639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4639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46391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46</Words>
  <Characters>265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2011-05-17T06:43:00Z</dcterms:created>
  <dcterms:modified xsi:type="dcterms:W3CDTF">2011-05-19T02:22:00Z</dcterms:modified>
</cp:coreProperties>
</file>