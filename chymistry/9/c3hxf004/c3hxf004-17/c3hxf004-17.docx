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1F" w:rsidRPr="009F5BDD" w:rsidRDefault="002D351F" w:rsidP="006E02D8">
      <w:pPr>
        <w:spacing w:line="360" w:lineRule="auto"/>
        <w:rPr>
          <w:szCs w:val="21"/>
        </w:rPr>
      </w:pPr>
      <w:r w:rsidRPr="009F5BDD">
        <w:rPr>
          <w:rFonts w:hAnsi="宋体" w:hint="eastAsia"/>
          <w:szCs w:val="21"/>
        </w:rPr>
        <w:t>下列叙述中正确的是（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</w:p>
    <w:p w:rsidR="002D351F" w:rsidRPr="009F5BDD" w:rsidRDefault="002D351F" w:rsidP="006E02D8">
      <w:pPr>
        <w:spacing w:line="360" w:lineRule="auto"/>
        <w:rPr>
          <w:szCs w:val="21"/>
        </w:rPr>
      </w:pPr>
      <w:r>
        <w:rPr>
          <w:rFonts w:hAnsi="宋体"/>
          <w:szCs w:val="21"/>
        </w:rPr>
        <w:t>A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化合反应一定是氧化反应</w:t>
      </w:r>
    </w:p>
    <w:p w:rsidR="002D351F" w:rsidRPr="009F5BDD" w:rsidRDefault="002D351F" w:rsidP="006E02D8">
      <w:pPr>
        <w:spacing w:line="360" w:lineRule="auto"/>
        <w:rPr>
          <w:szCs w:val="21"/>
        </w:rPr>
      </w:pPr>
      <w:r>
        <w:rPr>
          <w:rFonts w:hAnsi="宋体"/>
          <w:szCs w:val="21"/>
        </w:rPr>
        <w:t>B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物质只有和氧气发生的反应才是氧化反应</w:t>
      </w:r>
    </w:p>
    <w:p w:rsidR="002D351F" w:rsidRPr="009F5BDD" w:rsidRDefault="002D351F" w:rsidP="006E02D8">
      <w:pPr>
        <w:spacing w:line="360" w:lineRule="auto"/>
        <w:rPr>
          <w:szCs w:val="21"/>
        </w:rPr>
      </w:pPr>
      <w:r>
        <w:rPr>
          <w:rFonts w:hAnsi="宋体"/>
          <w:szCs w:val="21"/>
        </w:rPr>
        <w:t>C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凡是两种或两种以上物质参加的反应就属于化合反应</w:t>
      </w:r>
    </w:p>
    <w:p w:rsidR="002D351F" w:rsidRPr="009F5BDD" w:rsidRDefault="002D351F" w:rsidP="006E02D8">
      <w:pPr>
        <w:spacing w:line="360" w:lineRule="auto"/>
        <w:rPr>
          <w:szCs w:val="21"/>
        </w:rPr>
      </w:pPr>
      <w:r>
        <w:rPr>
          <w:rFonts w:hAnsi="宋体"/>
          <w:szCs w:val="21"/>
        </w:rPr>
        <w:t>D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红磷在空气中燃烧既属于化合反应又属于氧化反应</w:t>
      </w:r>
    </w:p>
    <w:p w:rsidR="002D351F" w:rsidRPr="009F5BDD" w:rsidRDefault="002D351F" w:rsidP="006E02D8">
      <w:pPr>
        <w:spacing w:line="360" w:lineRule="auto"/>
      </w:pPr>
      <w:r w:rsidRPr="009F5BDD">
        <w:rPr>
          <w:rFonts w:hint="eastAsia"/>
        </w:rPr>
        <w:t>解析：</w:t>
      </w:r>
    </w:p>
    <w:p w:rsidR="002D351F" w:rsidRDefault="002D351F" w:rsidP="006E02D8">
      <w:pPr>
        <w:spacing w:line="360" w:lineRule="auto"/>
      </w:pPr>
      <w:r w:rsidRPr="009F5BDD">
        <w:rPr>
          <w:rFonts w:hint="eastAsia"/>
        </w:rPr>
        <w:t>化合反应和氧化反应不存在从属关系，化合反应不一定是氧化反应，如氧化钙和水反应。氧化反应是物质和氧发生的化学反应，不只是游离态的氧气，还有化合态的氧化铜等中的氧。化合反应的特点是多变一，多种反应物，但产物不一定就一种。</w:t>
      </w:r>
    </w:p>
    <w:p w:rsidR="002D351F" w:rsidRPr="006E02D8" w:rsidRDefault="002D351F" w:rsidP="006E02D8">
      <w:pPr>
        <w:spacing w:line="360" w:lineRule="auto"/>
      </w:pPr>
      <w:r w:rsidRPr="009F5BDD">
        <w:rPr>
          <w:rFonts w:hint="eastAsia"/>
        </w:rPr>
        <w:t>答案：</w:t>
      </w:r>
      <w:r w:rsidRPr="009F5BDD">
        <w:t>D</w:t>
      </w:r>
    </w:p>
    <w:sectPr w:rsidR="002D351F" w:rsidRPr="006E02D8" w:rsidSect="00480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51F" w:rsidRDefault="002D351F" w:rsidP="006E02D8">
      <w:pPr>
        <w:spacing w:line="240" w:lineRule="auto"/>
      </w:pPr>
      <w:r>
        <w:separator/>
      </w:r>
    </w:p>
  </w:endnote>
  <w:endnote w:type="continuationSeparator" w:id="1">
    <w:p w:rsidR="002D351F" w:rsidRDefault="002D351F" w:rsidP="006E0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51F" w:rsidRDefault="002D351F" w:rsidP="006E02D8">
      <w:pPr>
        <w:spacing w:line="240" w:lineRule="auto"/>
      </w:pPr>
      <w:r>
        <w:separator/>
      </w:r>
    </w:p>
  </w:footnote>
  <w:footnote w:type="continuationSeparator" w:id="1">
    <w:p w:rsidR="002D351F" w:rsidRDefault="002D351F" w:rsidP="006E02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 w:rsidP="00C518D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F" w:rsidRDefault="002D35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2D8"/>
    <w:rsid w:val="002D351F"/>
    <w:rsid w:val="0048032C"/>
    <w:rsid w:val="00621372"/>
    <w:rsid w:val="006E02D8"/>
    <w:rsid w:val="009F5BDD"/>
    <w:rsid w:val="00C518DF"/>
    <w:rsid w:val="00C9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D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E02D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E02D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E02D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E02D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33</Words>
  <Characters>191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2011-05-17T07:00:00Z</dcterms:created>
  <dcterms:modified xsi:type="dcterms:W3CDTF">2011-05-19T02:28:00Z</dcterms:modified>
</cp:coreProperties>
</file>