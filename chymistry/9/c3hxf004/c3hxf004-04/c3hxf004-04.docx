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ED" w:rsidRPr="009F5BDD" w:rsidRDefault="00A048ED" w:rsidP="00124000">
      <w:pPr>
        <w:snapToGrid w:val="0"/>
        <w:spacing w:line="360" w:lineRule="auto"/>
        <w:rPr>
          <w:szCs w:val="21"/>
        </w:rPr>
      </w:pPr>
      <w:r w:rsidRPr="009F5BDD">
        <w:rPr>
          <w:rFonts w:hint="eastAsia"/>
          <w:szCs w:val="21"/>
        </w:rPr>
        <w:t>为研究铁丝的粗细对铁在氧气中燃烧的影响，下列实验能达到目的的是</w:t>
      </w:r>
      <w:r w:rsidRPr="009F5BDD">
        <w:rPr>
          <w:rFonts w:hint="eastAsia"/>
        </w:rPr>
        <w:t>（</w:t>
      </w:r>
      <w:r w:rsidRPr="009F5BDD">
        <w:t xml:space="preserve">    </w:t>
      </w:r>
      <w:r w:rsidRPr="009F5BDD">
        <w:rPr>
          <w:rFonts w:hint="eastAsia"/>
        </w:rPr>
        <w:t>）</w:t>
      </w:r>
    </w:p>
    <w:p w:rsidR="00A048ED" w:rsidRPr="009F5BDD" w:rsidRDefault="00A048ED" w:rsidP="00124000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A. </w:t>
      </w:r>
      <w:r w:rsidRPr="009F5BDD">
        <w:rPr>
          <w:rFonts w:hint="eastAsia"/>
          <w:szCs w:val="21"/>
        </w:rPr>
        <w:t>在同一瓶氧气中，先后进行不同粗、细铁丝的燃烧实验</w:t>
      </w:r>
    </w:p>
    <w:p w:rsidR="00A048ED" w:rsidRPr="009F5BDD" w:rsidRDefault="00A048ED" w:rsidP="00124000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B. </w:t>
      </w:r>
      <w:r w:rsidRPr="009F5BDD">
        <w:rPr>
          <w:rFonts w:hint="eastAsia"/>
          <w:szCs w:val="21"/>
        </w:rPr>
        <w:t>在两瓶不同浓度的氧气中，分别同时进行粗、细铁丝的燃烧实验</w:t>
      </w:r>
    </w:p>
    <w:p w:rsidR="00A048ED" w:rsidRPr="009F5BDD" w:rsidRDefault="00A048ED" w:rsidP="00124000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C. </w:t>
      </w:r>
      <w:r w:rsidRPr="009F5BDD">
        <w:rPr>
          <w:rFonts w:hint="eastAsia"/>
          <w:szCs w:val="21"/>
        </w:rPr>
        <w:t>在两瓶相同浓度的氧气中，分别同时进行粗、细铁丝的燃烧实验</w:t>
      </w:r>
    </w:p>
    <w:p w:rsidR="00A048ED" w:rsidRDefault="00A048ED" w:rsidP="00124000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D. </w:t>
      </w:r>
      <w:r w:rsidRPr="009F5BDD">
        <w:rPr>
          <w:rFonts w:hint="eastAsia"/>
          <w:szCs w:val="21"/>
        </w:rPr>
        <w:t>在两瓶不同浓度的氧气中，分别同时进行相同铁丝的燃烧实验</w:t>
      </w:r>
    </w:p>
    <w:p w:rsidR="00A048ED" w:rsidRPr="009F5BDD" w:rsidRDefault="00A048ED" w:rsidP="00124000">
      <w:pPr>
        <w:snapToGrid w:val="0"/>
        <w:spacing w:line="360" w:lineRule="auto"/>
        <w:rPr>
          <w:bCs/>
        </w:rPr>
      </w:pPr>
      <w:r w:rsidRPr="009F5BDD">
        <w:rPr>
          <w:rFonts w:hint="eastAsia"/>
          <w:bCs/>
        </w:rPr>
        <w:t>解析：</w:t>
      </w:r>
    </w:p>
    <w:p w:rsidR="00A048ED" w:rsidRDefault="00A048ED" w:rsidP="00124000">
      <w:pPr>
        <w:snapToGrid w:val="0"/>
        <w:spacing w:line="360" w:lineRule="auto"/>
        <w:rPr>
          <w:szCs w:val="21"/>
        </w:rPr>
      </w:pPr>
      <w:r w:rsidRPr="00DD5D8F">
        <w:rPr>
          <w:rFonts w:hint="eastAsia"/>
        </w:rPr>
        <w:t>对比实验应在“相同的条件”下，应用“相同的方法”，通过实验现象的不同得到结论。因此研究</w:t>
      </w:r>
      <w:r w:rsidRPr="00DD5D8F">
        <w:rPr>
          <w:rFonts w:hint="eastAsia"/>
          <w:szCs w:val="21"/>
        </w:rPr>
        <w:t>铁丝的粗细对铁在氧气中燃烧的影响，应在两瓶相同浓度的氧气中，分别用“粗”“细”铁丝进行相同条件下的实验。</w:t>
      </w:r>
    </w:p>
    <w:p w:rsidR="00A048ED" w:rsidRPr="009F5BDD" w:rsidRDefault="00A048ED" w:rsidP="00124000">
      <w:pPr>
        <w:snapToGrid w:val="0"/>
        <w:spacing w:line="360" w:lineRule="auto"/>
      </w:pPr>
      <w:r w:rsidRPr="009F5BDD">
        <w:rPr>
          <w:rFonts w:hint="eastAsia"/>
          <w:bCs/>
          <w:szCs w:val="21"/>
        </w:rPr>
        <w:t>答案：</w:t>
      </w:r>
      <w:r w:rsidRPr="009F5BDD">
        <w:rPr>
          <w:szCs w:val="21"/>
        </w:rPr>
        <w:t>C</w:t>
      </w:r>
    </w:p>
    <w:p w:rsidR="00A048ED" w:rsidRPr="00DD5D8F" w:rsidRDefault="00A048ED" w:rsidP="00124000">
      <w:pPr>
        <w:snapToGrid w:val="0"/>
        <w:spacing w:line="360" w:lineRule="auto"/>
        <w:rPr>
          <w:szCs w:val="21"/>
        </w:rPr>
      </w:pPr>
    </w:p>
    <w:p w:rsidR="00A048ED" w:rsidRPr="00124000" w:rsidRDefault="00A048ED" w:rsidP="00124000">
      <w:pPr>
        <w:spacing w:line="360" w:lineRule="auto"/>
      </w:pPr>
    </w:p>
    <w:sectPr w:rsidR="00A048ED" w:rsidRPr="00124000" w:rsidSect="00EE7F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8ED" w:rsidRDefault="00A048ED" w:rsidP="00124000">
      <w:pPr>
        <w:spacing w:line="240" w:lineRule="auto"/>
      </w:pPr>
      <w:r>
        <w:separator/>
      </w:r>
    </w:p>
  </w:endnote>
  <w:endnote w:type="continuationSeparator" w:id="1">
    <w:p w:rsidR="00A048ED" w:rsidRDefault="00A048ED" w:rsidP="00124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ED" w:rsidRDefault="00A048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ED" w:rsidRDefault="00A048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ED" w:rsidRDefault="00A048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8ED" w:rsidRDefault="00A048ED" w:rsidP="00124000">
      <w:pPr>
        <w:spacing w:line="240" w:lineRule="auto"/>
      </w:pPr>
      <w:r>
        <w:separator/>
      </w:r>
    </w:p>
  </w:footnote>
  <w:footnote w:type="continuationSeparator" w:id="1">
    <w:p w:rsidR="00A048ED" w:rsidRDefault="00A048ED" w:rsidP="001240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ED" w:rsidRDefault="00A048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ED" w:rsidRDefault="00A048ED" w:rsidP="0022072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ED" w:rsidRDefault="00A048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000"/>
    <w:rsid w:val="00124000"/>
    <w:rsid w:val="00220722"/>
    <w:rsid w:val="009F5BDD"/>
    <w:rsid w:val="00A048ED"/>
    <w:rsid w:val="00DD5D8F"/>
    <w:rsid w:val="00E66A33"/>
    <w:rsid w:val="00EE257F"/>
    <w:rsid w:val="00EE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00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2400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400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400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400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40</Words>
  <Characters>228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2011-05-17T05:58:00Z</dcterms:created>
  <dcterms:modified xsi:type="dcterms:W3CDTF">2011-05-19T02:12:00Z</dcterms:modified>
</cp:coreProperties>
</file>