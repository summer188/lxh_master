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0D" w:rsidRPr="009F5BDD" w:rsidRDefault="00E2300D" w:rsidP="00E9606F">
      <w:pPr>
        <w:spacing w:line="360" w:lineRule="auto"/>
        <w:rPr>
          <w:szCs w:val="21"/>
        </w:rPr>
      </w:pPr>
      <w:r w:rsidRPr="009F5BDD">
        <w:rPr>
          <w:rFonts w:hAnsi="宋体" w:hint="eastAsia"/>
          <w:szCs w:val="21"/>
        </w:rPr>
        <w:t>能够使带火星的木条复燃的气体是（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  <w:r w:rsidRPr="009F5BDD">
        <w:rPr>
          <w:szCs w:val="21"/>
        </w:rPr>
        <w:t xml:space="preserve"> </w:t>
      </w:r>
    </w:p>
    <w:p w:rsidR="00E2300D" w:rsidRPr="009F5BDD" w:rsidRDefault="00E2300D" w:rsidP="00E9606F">
      <w:pPr>
        <w:spacing w:line="360" w:lineRule="auto"/>
        <w:rPr>
          <w:szCs w:val="21"/>
        </w:rPr>
      </w:pPr>
      <w:r>
        <w:rPr>
          <w:rFonts w:hAnsi="宋体"/>
          <w:szCs w:val="21"/>
        </w:rPr>
        <w:t>A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氧气</w:t>
      </w:r>
      <w:r w:rsidRPr="009F5BDD">
        <w:rPr>
          <w:rFonts w:hAnsi="宋体"/>
          <w:szCs w:val="21"/>
        </w:rPr>
        <w:t xml:space="preserve">   </w:t>
      </w:r>
      <w:r w:rsidRPr="009F5BDD">
        <w:rPr>
          <w:rFonts w:hAnsi="宋体"/>
          <w:szCs w:val="21"/>
        </w:rPr>
        <w:tab/>
      </w:r>
      <w:r>
        <w:rPr>
          <w:rFonts w:hAnsi="宋体"/>
          <w:szCs w:val="21"/>
        </w:rPr>
        <w:t>B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空气</w:t>
      </w:r>
      <w:r w:rsidRPr="009F5BDD">
        <w:rPr>
          <w:rFonts w:hAnsi="宋体"/>
          <w:szCs w:val="21"/>
        </w:rPr>
        <w:t xml:space="preserve">    </w:t>
      </w:r>
      <w:r>
        <w:rPr>
          <w:rFonts w:hAnsi="宋体"/>
          <w:szCs w:val="21"/>
        </w:rPr>
        <w:t>C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二氧化碳</w:t>
      </w:r>
      <w:r w:rsidRPr="009F5BDD">
        <w:rPr>
          <w:rFonts w:hAnsi="宋体"/>
          <w:szCs w:val="21"/>
        </w:rPr>
        <w:t xml:space="preserve">    </w:t>
      </w:r>
      <w:r>
        <w:rPr>
          <w:rFonts w:hAnsi="宋体"/>
          <w:szCs w:val="21"/>
        </w:rPr>
        <w:t>D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水蒸气</w:t>
      </w:r>
    </w:p>
    <w:p w:rsidR="00E2300D" w:rsidRPr="009F5BDD" w:rsidRDefault="00E2300D" w:rsidP="00E9606F">
      <w:pPr>
        <w:spacing w:line="360" w:lineRule="auto"/>
      </w:pPr>
      <w:r w:rsidRPr="009F5BDD">
        <w:rPr>
          <w:rFonts w:hint="eastAsia"/>
        </w:rPr>
        <w:t>解析：</w:t>
      </w:r>
    </w:p>
    <w:p w:rsidR="00E2300D" w:rsidRDefault="00E2300D" w:rsidP="00E9606F">
      <w:pPr>
        <w:spacing w:line="360" w:lineRule="auto"/>
      </w:pPr>
      <w:r w:rsidRPr="009F5BDD">
        <w:rPr>
          <w:rFonts w:hint="eastAsia"/>
        </w:rPr>
        <w:t>氧气能支持燃烧，能使带火星的木条复燃。</w:t>
      </w:r>
    </w:p>
    <w:p w:rsidR="00E2300D" w:rsidRPr="00E9606F" w:rsidRDefault="00E2300D" w:rsidP="00E9606F">
      <w:pPr>
        <w:spacing w:line="360" w:lineRule="auto"/>
      </w:pPr>
      <w:r w:rsidRPr="009F5BDD">
        <w:rPr>
          <w:rFonts w:hint="eastAsia"/>
        </w:rPr>
        <w:t>答案：</w:t>
      </w:r>
      <w:r w:rsidRPr="009F5BDD">
        <w:t>A</w:t>
      </w:r>
    </w:p>
    <w:sectPr w:rsidR="00E2300D" w:rsidRPr="00E9606F" w:rsidSect="00DF26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00D" w:rsidRDefault="00E2300D" w:rsidP="00E9606F">
      <w:pPr>
        <w:spacing w:line="240" w:lineRule="auto"/>
      </w:pPr>
      <w:r>
        <w:separator/>
      </w:r>
    </w:p>
  </w:endnote>
  <w:endnote w:type="continuationSeparator" w:id="1">
    <w:p w:rsidR="00E2300D" w:rsidRDefault="00E2300D" w:rsidP="00E9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00D" w:rsidRDefault="00E2300D" w:rsidP="00E9606F">
      <w:pPr>
        <w:spacing w:line="240" w:lineRule="auto"/>
      </w:pPr>
      <w:r>
        <w:separator/>
      </w:r>
    </w:p>
  </w:footnote>
  <w:footnote w:type="continuationSeparator" w:id="1">
    <w:p w:rsidR="00E2300D" w:rsidRDefault="00E2300D" w:rsidP="00E960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 w:rsidP="007714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0D" w:rsidRDefault="00E230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06F"/>
    <w:rsid w:val="007714DB"/>
    <w:rsid w:val="009F5BDD"/>
    <w:rsid w:val="00B76E17"/>
    <w:rsid w:val="00B8614E"/>
    <w:rsid w:val="00DF2600"/>
    <w:rsid w:val="00E2300D"/>
    <w:rsid w:val="00E9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960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60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960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606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13</Words>
  <Characters>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2011-05-17T06:58:00Z</dcterms:created>
  <dcterms:modified xsi:type="dcterms:W3CDTF">2011-05-19T02:26:00Z</dcterms:modified>
</cp:coreProperties>
</file>