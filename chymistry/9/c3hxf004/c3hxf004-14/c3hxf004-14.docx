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1C" w:rsidRPr="009F5BDD" w:rsidRDefault="00EB651C" w:rsidP="0033219A">
      <w:pPr>
        <w:spacing w:line="360" w:lineRule="auto"/>
        <w:rPr>
          <w:szCs w:val="21"/>
        </w:rPr>
      </w:pPr>
      <w:r w:rsidRPr="009F5BDD">
        <w:rPr>
          <w:rFonts w:hAnsi="宋体" w:hint="eastAsia"/>
          <w:szCs w:val="21"/>
        </w:rPr>
        <w:t>下列关于氧气的叙述中，属于化学性质的是（</w:t>
      </w:r>
      <w:r w:rsidRPr="009F5BDD">
        <w:rPr>
          <w:rFonts w:hAnsi="宋体"/>
          <w:szCs w:val="21"/>
        </w:rPr>
        <w:t xml:space="preserve">    </w:t>
      </w:r>
      <w:r w:rsidRPr="009F5BDD">
        <w:rPr>
          <w:rFonts w:hAnsi="宋体" w:hint="eastAsia"/>
          <w:szCs w:val="21"/>
        </w:rPr>
        <w:t>）</w:t>
      </w:r>
      <w:r w:rsidRPr="009F5BDD">
        <w:rPr>
          <w:szCs w:val="21"/>
        </w:rPr>
        <w:t xml:space="preserve"> </w:t>
      </w:r>
    </w:p>
    <w:p w:rsidR="00EB651C" w:rsidRPr="009F5BDD" w:rsidRDefault="00EB651C" w:rsidP="0033219A">
      <w:p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氧气难溶于水</w:t>
      </w:r>
    </w:p>
    <w:p w:rsidR="00EB651C" w:rsidRPr="009F5BDD" w:rsidRDefault="00EB651C" w:rsidP="0033219A">
      <w:pPr>
        <w:spacing w:line="360" w:lineRule="auto"/>
        <w:rPr>
          <w:szCs w:val="21"/>
        </w:rPr>
      </w:pPr>
      <w:r>
        <w:rPr>
          <w:rFonts w:hAnsi="宋体"/>
          <w:szCs w:val="21"/>
        </w:rPr>
        <w:t>B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氧气是一种无色、无味的气体</w:t>
      </w:r>
    </w:p>
    <w:p w:rsidR="00EB651C" w:rsidRPr="009F5BDD" w:rsidRDefault="00EB651C" w:rsidP="0033219A">
      <w:p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氧气液化时变为淡蓝色</w:t>
      </w:r>
    </w:p>
    <w:p w:rsidR="00EB651C" w:rsidRPr="009F5BDD" w:rsidRDefault="00EB651C" w:rsidP="0033219A">
      <w:pPr>
        <w:spacing w:line="360" w:lineRule="auto"/>
        <w:rPr>
          <w:szCs w:val="21"/>
        </w:rPr>
      </w:pPr>
      <w:r>
        <w:rPr>
          <w:rFonts w:hAnsi="宋体"/>
          <w:szCs w:val="21"/>
        </w:rPr>
        <w:t>D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氧气能支持燃烧，供给呼吸</w:t>
      </w:r>
    </w:p>
    <w:p w:rsidR="00EB651C" w:rsidRPr="009F5BDD" w:rsidRDefault="00EB651C" w:rsidP="0033219A">
      <w:pPr>
        <w:spacing w:line="360" w:lineRule="auto"/>
      </w:pPr>
      <w:r w:rsidRPr="009F5BDD">
        <w:rPr>
          <w:rFonts w:hint="eastAsia"/>
        </w:rPr>
        <w:t>解析：</w:t>
      </w:r>
    </w:p>
    <w:p w:rsidR="00EB651C" w:rsidRDefault="00EB651C" w:rsidP="0033219A">
      <w:pPr>
        <w:spacing w:line="360" w:lineRule="auto"/>
      </w:pPr>
      <w:r w:rsidRPr="009F5BDD">
        <w:rPr>
          <w:rFonts w:hint="eastAsia"/>
        </w:rPr>
        <w:t>此题考查物理性质和化学性质的辨析。化学性质是指在化学变化中表现出来的性质，包括可燃性、氧化性、还原性、酸性、碱性等。物理性质是不需要发生化学变化就表现出来的性质，如色、味、态、熔点、沸点和溶解性等。</w:t>
      </w:r>
    </w:p>
    <w:p w:rsidR="00EB651C" w:rsidRPr="0033219A" w:rsidRDefault="00EB651C" w:rsidP="0033219A">
      <w:pPr>
        <w:spacing w:line="360" w:lineRule="auto"/>
      </w:pPr>
      <w:r w:rsidRPr="009F5BDD">
        <w:rPr>
          <w:rFonts w:hint="eastAsia"/>
        </w:rPr>
        <w:t>答案：</w:t>
      </w:r>
      <w:r w:rsidRPr="009F5BDD">
        <w:t>D</w:t>
      </w:r>
    </w:p>
    <w:sectPr w:rsidR="00EB651C" w:rsidRPr="0033219A" w:rsidSect="000614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51C" w:rsidRDefault="00EB651C" w:rsidP="0033219A">
      <w:pPr>
        <w:spacing w:line="240" w:lineRule="auto"/>
      </w:pPr>
      <w:r>
        <w:separator/>
      </w:r>
    </w:p>
  </w:endnote>
  <w:endnote w:type="continuationSeparator" w:id="1">
    <w:p w:rsidR="00EB651C" w:rsidRDefault="00EB651C" w:rsidP="00332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51C" w:rsidRDefault="00EB65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51C" w:rsidRDefault="00EB65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51C" w:rsidRDefault="00EB65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51C" w:rsidRDefault="00EB651C" w:rsidP="0033219A">
      <w:pPr>
        <w:spacing w:line="240" w:lineRule="auto"/>
      </w:pPr>
      <w:r>
        <w:separator/>
      </w:r>
    </w:p>
  </w:footnote>
  <w:footnote w:type="continuationSeparator" w:id="1">
    <w:p w:rsidR="00EB651C" w:rsidRDefault="00EB651C" w:rsidP="003321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51C" w:rsidRDefault="00EB65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51C" w:rsidRDefault="00EB651C" w:rsidP="00F5412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51C" w:rsidRDefault="00EB65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9A"/>
    <w:rsid w:val="000614DE"/>
    <w:rsid w:val="002B3EB5"/>
    <w:rsid w:val="0033219A"/>
    <w:rsid w:val="00733163"/>
    <w:rsid w:val="009F5BDD"/>
    <w:rsid w:val="00EB651C"/>
    <w:rsid w:val="00F5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3219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3219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3219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3219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28</Words>
  <Characters>165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2011-05-17T06:57:00Z</dcterms:created>
  <dcterms:modified xsi:type="dcterms:W3CDTF">2011-05-19T02:26:00Z</dcterms:modified>
</cp:coreProperties>
</file>