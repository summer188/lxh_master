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AC" w:rsidRPr="00A912F8" w:rsidRDefault="006A7FAC" w:rsidP="007425D0">
      <w:pPr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已知溴的元素符号为</w:t>
      </w:r>
      <w:r w:rsidRPr="00A912F8">
        <w:rPr>
          <w:color w:val="000000"/>
          <w:szCs w:val="21"/>
        </w:rPr>
        <w:t>Br</w:t>
      </w:r>
      <w:r w:rsidRPr="00A912F8">
        <w:rPr>
          <w:rFonts w:hint="eastAsia"/>
          <w:color w:val="000000"/>
          <w:szCs w:val="21"/>
        </w:rPr>
        <w:t>，溴原子的结构示意图如图所示。</w:t>
      </w:r>
    </w:p>
    <w:p w:rsidR="006A7FAC" w:rsidRPr="00A912F8" w:rsidRDefault="006A7FAC" w:rsidP="007425D0">
      <w:pPr>
        <w:spacing w:line="360" w:lineRule="auto"/>
        <w:ind w:firstLineChars="1000" w:firstLine="31680"/>
        <w:rPr>
          <w:color w:val="000000"/>
          <w:szCs w:val="21"/>
        </w:rPr>
      </w:pPr>
      <w:r w:rsidRPr="00A912F8">
        <w:rPr>
          <w:color w:val="000000"/>
        </w:rPr>
        <w:object w:dxaOrig="1320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27.75pt" o:ole="">
            <v:imagedata r:id="rId6" o:title=""/>
          </v:shape>
          <o:OLEObject Type="Embed" ProgID="Word.Picture.8" ShapeID="_x0000_i1025" DrawAspect="Content" ObjectID="_1367320966" r:id="rId7"/>
        </w:object>
      </w:r>
    </w:p>
    <w:p w:rsidR="006A7FAC" w:rsidRPr="00A912F8" w:rsidRDefault="006A7FAC" w:rsidP="007425D0">
      <w:pPr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>x</w:t>
      </w:r>
      <w:r w:rsidRPr="00A912F8">
        <w:rPr>
          <w:rFonts w:hint="eastAsia"/>
          <w:color w:val="000000"/>
          <w:szCs w:val="21"/>
        </w:rPr>
        <w:t>的值为（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6A7FAC" w:rsidRPr="00A912F8" w:rsidRDefault="006A7FAC" w:rsidP="007425D0">
      <w:pPr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A.</w:t>
      </w:r>
      <w:r>
        <w:rPr>
          <w:color w:val="000000"/>
          <w:szCs w:val="21"/>
        </w:rPr>
        <w:t xml:space="preserve"> 7</w:t>
      </w:r>
      <w:r w:rsidRPr="00A912F8">
        <w:rPr>
          <w:color w:val="000000"/>
          <w:szCs w:val="21"/>
        </w:rPr>
        <w:t xml:space="preserve">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5"/>
            <w:attr w:name="UnitName" w:val="C"/>
          </w:smartTagPr>
          <w:r w:rsidRPr="00A912F8">
            <w:rPr>
              <w:color w:val="000000"/>
              <w:szCs w:val="21"/>
            </w:rPr>
            <w:t xml:space="preserve">35 </w:t>
          </w:r>
        </w:smartTag>
        <w:r w:rsidRPr="00A912F8">
          <w:rPr>
            <w:color w:val="000000"/>
            <w:szCs w:val="21"/>
          </w:rPr>
          <w:t xml:space="preserve">   C</w:t>
        </w:r>
      </w:smartTag>
      <w:r w:rsidRPr="00A912F8">
        <w:rPr>
          <w:color w:val="000000"/>
          <w:szCs w:val="21"/>
        </w:rPr>
        <w:t>. 8    D. 18</w:t>
      </w:r>
    </w:p>
    <w:p w:rsidR="006A7FAC" w:rsidRPr="00A912F8" w:rsidRDefault="006A7FAC" w:rsidP="007425D0">
      <w:pPr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）与溴元素的化学性质相似的是（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6A7FAC" w:rsidRPr="00A912F8" w:rsidRDefault="006A7FAC" w:rsidP="007425D0">
      <w:pPr>
        <w:spacing w:line="360" w:lineRule="auto"/>
        <w:rPr>
          <w:color w:val="000000"/>
          <w:szCs w:val="21"/>
        </w:rPr>
      </w:pPr>
      <w:r w:rsidRPr="00A912F8">
        <w:rPr>
          <w:color w:val="000000"/>
        </w:rPr>
        <w:object w:dxaOrig="5100" w:dyaOrig="495">
          <v:shape id="_x0000_i1026" type="#_x0000_t75" style="width:255pt;height:24.75pt" o:ole="">
            <v:imagedata r:id="rId8" o:title=""/>
          </v:shape>
          <o:OLEObject Type="Embed" ProgID="Word.Picture.8" ShapeID="_x0000_i1026" DrawAspect="Content" ObjectID="_1367320967" r:id="rId9"/>
        </w:object>
      </w:r>
    </w:p>
    <w:p w:rsidR="006A7FAC" w:rsidRPr="00A912F8" w:rsidRDefault="006A7FAC" w:rsidP="007425D0">
      <w:pPr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解析：</w:t>
      </w:r>
    </w:p>
    <w:p w:rsidR="006A7FAC" w:rsidRPr="00A912F8" w:rsidRDefault="006A7FAC" w:rsidP="007425D0">
      <w:pPr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）任何元素的原子，核外电子总数一定等于核内质子数，因此</w:t>
      </w:r>
      <w:r w:rsidRPr="00A912F8">
        <w:rPr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＝</w:t>
      </w:r>
      <w:r w:rsidRPr="00A912F8">
        <w:rPr>
          <w:color w:val="000000"/>
          <w:szCs w:val="21"/>
        </w:rPr>
        <w:t>35</w:t>
      </w:r>
      <w:r w:rsidRPr="00A912F8">
        <w:rPr>
          <w:rFonts w:hint="eastAsia"/>
          <w:color w:val="000000"/>
          <w:szCs w:val="21"/>
        </w:rPr>
        <w:t>。</w:t>
      </w:r>
      <w:r w:rsidRPr="00A912F8">
        <w:rPr>
          <w:color w:val="000000"/>
          <w:szCs w:val="21"/>
        </w:rPr>
        <w:t xml:space="preserve"> </w:t>
      </w:r>
    </w:p>
    <w:p w:rsidR="006A7FAC" w:rsidRPr="00A912F8" w:rsidRDefault="006A7FAC" w:rsidP="007425D0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 w:rsidRPr="00A912F8">
        <w:rPr>
          <w:rFonts w:hint="eastAsia"/>
          <w:color w:val="000000"/>
          <w:szCs w:val="21"/>
        </w:rPr>
        <w:t>元素的化学性质主要由该元素原子的最外层电子数决定。溴原子的最外层电子数为</w:t>
      </w:r>
      <w:r w:rsidRPr="00A912F8">
        <w:rPr>
          <w:color w:val="000000"/>
          <w:szCs w:val="21"/>
        </w:rPr>
        <w:t>7</w:t>
      </w:r>
      <w:r w:rsidRPr="00A912F8">
        <w:rPr>
          <w:rFonts w:hint="eastAsia"/>
          <w:color w:val="000000"/>
          <w:szCs w:val="21"/>
        </w:rPr>
        <w:t>，图中</w:t>
      </w:r>
      <w:r w:rsidRPr="00A912F8">
        <w:rPr>
          <w:color w:val="000000"/>
          <w:szCs w:val="21"/>
        </w:rPr>
        <w:t>B</w:t>
      </w:r>
      <w:r w:rsidRPr="00A912F8">
        <w:rPr>
          <w:rFonts w:hint="eastAsia"/>
          <w:color w:val="000000"/>
          <w:szCs w:val="21"/>
        </w:rPr>
        <w:t>选项的原子结构示意图表示的原子的最外层电子数也为</w:t>
      </w:r>
      <w:r w:rsidRPr="00A912F8">
        <w:rPr>
          <w:color w:val="000000"/>
          <w:szCs w:val="21"/>
        </w:rPr>
        <w:t>7</w:t>
      </w:r>
      <w:r w:rsidRPr="00A912F8">
        <w:rPr>
          <w:rFonts w:hint="eastAsia"/>
          <w:color w:val="000000"/>
          <w:szCs w:val="21"/>
        </w:rPr>
        <w:t>，所以二者的化学性质最相似。</w:t>
      </w:r>
      <w:r w:rsidRPr="00A912F8">
        <w:rPr>
          <w:color w:val="000000"/>
          <w:szCs w:val="21"/>
        </w:rPr>
        <w:t xml:space="preserve"> </w:t>
      </w:r>
    </w:p>
    <w:p w:rsidR="006A7FAC" w:rsidRPr="00A912F8" w:rsidRDefault="006A7FAC" w:rsidP="007425D0">
      <w:pPr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答案：</w:t>
      </w:r>
      <w:r w:rsidRPr="00A912F8">
        <w:rPr>
          <w:rFonts w:hint="eastAsia"/>
          <w:bCs/>
          <w:color w:val="000000"/>
          <w:szCs w:val="21"/>
        </w:rPr>
        <w:t>（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>B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>B</w:t>
      </w:r>
    </w:p>
    <w:p w:rsidR="006A7FAC" w:rsidRPr="006F4BE1" w:rsidRDefault="006A7FAC" w:rsidP="007425D0">
      <w:pPr>
        <w:spacing w:line="360" w:lineRule="auto"/>
      </w:pPr>
    </w:p>
    <w:p w:rsidR="006A7FAC" w:rsidRPr="008E3A60" w:rsidRDefault="006A7FAC" w:rsidP="007425D0"/>
    <w:p w:rsidR="006A7FAC" w:rsidRPr="007425D0" w:rsidRDefault="006A7FAC" w:rsidP="007425D0"/>
    <w:sectPr w:rsidR="006A7FAC" w:rsidRPr="007425D0" w:rsidSect="003579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FAC" w:rsidRDefault="006A7FAC" w:rsidP="006F4BE1">
      <w:pPr>
        <w:spacing w:line="240" w:lineRule="auto"/>
      </w:pPr>
      <w:r>
        <w:separator/>
      </w:r>
    </w:p>
  </w:endnote>
  <w:endnote w:type="continuationSeparator" w:id="1">
    <w:p w:rsidR="006A7FAC" w:rsidRDefault="006A7FAC" w:rsidP="006F4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FAC" w:rsidRDefault="006A7F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FAC" w:rsidRDefault="006A7F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FAC" w:rsidRDefault="006A7F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FAC" w:rsidRDefault="006A7FAC" w:rsidP="006F4BE1">
      <w:pPr>
        <w:spacing w:line="240" w:lineRule="auto"/>
      </w:pPr>
      <w:r>
        <w:separator/>
      </w:r>
    </w:p>
  </w:footnote>
  <w:footnote w:type="continuationSeparator" w:id="1">
    <w:p w:rsidR="006A7FAC" w:rsidRDefault="006A7FAC" w:rsidP="006F4B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FAC" w:rsidRDefault="006A7F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FAC" w:rsidRDefault="006A7FAC" w:rsidP="007425D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FAC" w:rsidRDefault="006A7F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4BE1"/>
    <w:rsid w:val="00032406"/>
    <w:rsid w:val="001A6391"/>
    <w:rsid w:val="0035793E"/>
    <w:rsid w:val="006A7FAC"/>
    <w:rsid w:val="006F4BE1"/>
    <w:rsid w:val="007425D0"/>
    <w:rsid w:val="008E3A60"/>
    <w:rsid w:val="00A912F8"/>
    <w:rsid w:val="00E4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E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F4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F4BE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F4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F4BE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42</Words>
  <Characters>243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2011-05-18T11:21:00Z</dcterms:created>
  <dcterms:modified xsi:type="dcterms:W3CDTF">2011-05-19T06:36:00Z</dcterms:modified>
</cp:coreProperties>
</file>