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13" w:rsidRPr="00A912F8" w:rsidRDefault="00913A13" w:rsidP="00414CD9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下列各组是元素的原子结构示意图，其中具有相似化学性质的一对元素是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913A13" w:rsidRPr="007911DD" w:rsidRDefault="00913A13" w:rsidP="00414CD9">
      <w:pPr>
        <w:spacing w:line="360" w:lineRule="auto"/>
        <w:rPr>
          <w:rFonts w:ascii="宋体" w:cs="宋体"/>
          <w:sz w:val="24"/>
        </w:rPr>
      </w:pPr>
      <w:r w:rsidRPr="007911DD">
        <w:rPr>
          <w:rFonts w:ascii="宋体" w:cs="宋体" w:hint="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9.5pt;height:65.25pt">
            <v:imagedata r:id="rId6" r:href="rId7"/>
          </v:shape>
        </w:pict>
      </w:r>
    </w:p>
    <w:p w:rsidR="00913A13" w:rsidRPr="007911DD" w:rsidRDefault="00913A13" w:rsidP="00414CD9">
      <w:pPr>
        <w:spacing w:line="360" w:lineRule="auto"/>
        <w:rPr>
          <w:rFonts w:ascii="宋体" w:cs="宋体"/>
          <w:sz w:val="24"/>
        </w:rPr>
      </w:pPr>
      <w:r w:rsidRPr="007911DD">
        <w:rPr>
          <w:rFonts w:ascii="宋体" w:cs="宋体" w:hint="eastAsia"/>
          <w:sz w:val="24"/>
        </w:rPr>
        <w:pict>
          <v:shape id="_x0000_i1026" type="#_x0000_t75" alt="" style="width:156.75pt;height:63pt">
            <v:imagedata r:id="rId8" r:href="rId9"/>
          </v:shape>
        </w:pict>
      </w:r>
    </w:p>
    <w:p w:rsidR="00913A13" w:rsidRPr="007911DD" w:rsidRDefault="00913A13" w:rsidP="00414CD9">
      <w:pPr>
        <w:spacing w:line="360" w:lineRule="auto"/>
        <w:rPr>
          <w:rFonts w:ascii="宋体" w:cs="宋体"/>
          <w:sz w:val="24"/>
        </w:rPr>
      </w:pPr>
      <w:r w:rsidRPr="007911DD">
        <w:rPr>
          <w:rFonts w:ascii="宋体" w:cs="宋体" w:hint="eastAsia"/>
          <w:sz w:val="24"/>
        </w:rPr>
        <w:pict>
          <v:shape id="_x0000_i1027" type="#_x0000_t75" alt="" style="width:150pt;height:49.5pt">
            <v:imagedata r:id="rId10" r:href="rId11"/>
          </v:shape>
        </w:pict>
      </w:r>
    </w:p>
    <w:p w:rsidR="00913A13" w:rsidRPr="00A912F8" w:rsidRDefault="00913A13" w:rsidP="00414CD9">
      <w:pPr>
        <w:spacing w:line="360" w:lineRule="auto"/>
        <w:rPr>
          <w:color w:val="000000"/>
        </w:rPr>
      </w:pPr>
      <w:r w:rsidRPr="007911DD">
        <w:rPr>
          <w:rFonts w:ascii="宋体" w:cs="宋体" w:hint="eastAsia"/>
          <w:sz w:val="24"/>
        </w:rPr>
        <w:pict>
          <v:shape id="_x0000_i1028" type="#_x0000_t75" alt="" style="width:149.25pt;height:51pt">
            <v:imagedata r:id="rId12" r:href="rId13"/>
          </v:shape>
        </w:pict>
      </w:r>
    </w:p>
    <w:p w:rsidR="00913A13" w:rsidRPr="00A912F8" w:rsidRDefault="00913A13" w:rsidP="00414CD9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913A13" w:rsidRDefault="00913A13" w:rsidP="00414CD9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元素的化学性质主要有最外层电子数决定。原子的最外层电子数相同，元素的化学性质相似。但要注意氦是稀有气体元素，只有一个电子层，２个电子。</w:t>
      </w:r>
    </w:p>
    <w:p w:rsidR="00913A13" w:rsidRDefault="00913A13" w:rsidP="00414CD9">
      <w:pPr>
        <w:spacing w:line="360" w:lineRule="auto"/>
      </w:pPr>
      <w:r w:rsidRPr="00A912F8">
        <w:rPr>
          <w:rFonts w:hint="eastAsia"/>
          <w:color w:val="000000"/>
        </w:rPr>
        <w:t>答案：</w:t>
      </w:r>
      <w:r>
        <w:rPr>
          <w:color w:val="000000"/>
        </w:rPr>
        <w:t>A</w:t>
      </w:r>
    </w:p>
    <w:p w:rsidR="00913A13" w:rsidRPr="007911DD" w:rsidRDefault="00913A13" w:rsidP="00414CD9">
      <w:pPr>
        <w:spacing w:line="360" w:lineRule="auto"/>
        <w:rPr>
          <w:rFonts w:ascii="宋体" w:cs="宋体"/>
          <w:sz w:val="24"/>
        </w:rPr>
      </w:pPr>
    </w:p>
    <w:p w:rsidR="00913A13" w:rsidRPr="00414CD9" w:rsidRDefault="00913A13" w:rsidP="00414CD9"/>
    <w:sectPr w:rsidR="00913A13" w:rsidRPr="00414CD9" w:rsidSect="00655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A13" w:rsidRDefault="00913A13" w:rsidP="003A6A2A">
      <w:pPr>
        <w:spacing w:line="240" w:lineRule="auto"/>
      </w:pPr>
      <w:r>
        <w:separator/>
      </w:r>
    </w:p>
  </w:endnote>
  <w:endnote w:type="continuationSeparator" w:id="1">
    <w:p w:rsidR="00913A13" w:rsidRDefault="00913A13" w:rsidP="003A6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A13" w:rsidRDefault="00913A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A13" w:rsidRDefault="00913A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A13" w:rsidRDefault="00913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A13" w:rsidRDefault="00913A13" w:rsidP="003A6A2A">
      <w:pPr>
        <w:spacing w:line="240" w:lineRule="auto"/>
      </w:pPr>
      <w:r>
        <w:separator/>
      </w:r>
    </w:p>
  </w:footnote>
  <w:footnote w:type="continuationSeparator" w:id="1">
    <w:p w:rsidR="00913A13" w:rsidRDefault="00913A13" w:rsidP="003A6A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A13" w:rsidRDefault="00913A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A13" w:rsidRDefault="00913A13" w:rsidP="00414CD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A13" w:rsidRDefault="00913A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A2A"/>
    <w:rsid w:val="00316A24"/>
    <w:rsid w:val="003A6A2A"/>
    <w:rsid w:val="00400453"/>
    <w:rsid w:val="00414CD9"/>
    <w:rsid w:val="00655718"/>
    <w:rsid w:val="007911DD"/>
    <w:rsid w:val="00913A13"/>
    <w:rsid w:val="00A9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2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A6A2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6A2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A6A2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6A2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file:///C:\DOCUME~1\ADMINI~1\LOCALS~1\Temp\09%60%5d%7b$7D0E_YHPSFJ3%25DI~2.jp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DOCUME~1\ADMINI~1\LOCALS~1\Temp\T7KF9GWJ5Q%5bG@BWR5@T8J1K.jpg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DOCUME~1\ADMINI~1\LOCALS~1\Temp\LLX85O5MP%7bUES_3GQHAS4)Q.jp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DOCUME~1\ADMINI~1\LOCALS~1\Temp\XE4F%7b%7b@V0G%5bS9_~109P2NV9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83</Words>
  <Characters>475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2011-05-18T12:01:00Z</dcterms:created>
  <dcterms:modified xsi:type="dcterms:W3CDTF">2011-05-19T06:49:00Z</dcterms:modified>
</cp:coreProperties>
</file>