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9B" w:rsidRPr="00A912F8" w:rsidRDefault="00E6239B" w:rsidP="009C7BD6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下列微粒结构示意图，表示阴离子的是（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 xml:space="preserve">                            </w:t>
      </w:r>
    </w:p>
    <w:p w:rsidR="00E6239B" w:rsidRDefault="00E6239B" w:rsidP="009C7BD6">
      <w:pPr>
        <w:spacing w:line="360" w:lineRule="auto"/>
        <w:rPr>
          <w:color w:val="000000"/>
        </w:rPr>
      </w:pPr>
      <w:r w:rsidRPr="007911DD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56.25pt">
            <v:imagedata r:id="rId6" o:title=""/>
          </v:shape>
        </w:pict>
      </w:r>
    </w:p>
    <w:p w:rsidR="00E6239B" w:rsidRPr="00A912F8" w:rsidRDefault="00E6239B" w:rsidP="009C7BD6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E6239B" w:rsidRDefault="00E6239B" w:rsidP="009C7BD6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原子核带正电，核外电子带负电。原子的核内质子数等于核外电子总数；阳离子的核内质子数大于核外电子数；阴离子的核内质子数小于核外电子数。</w:t>
      </w:r>
    </w:p>
    <w:p w:rsidR="00E6239B" w:rsidRDefault="00E6239B" w:rsidP="009C7BD6">
      <w:pPr>
        <w:spacing w:line="360" w:lineRule="auto"/>
      </w:pPr>
      <w:r w:rsidRPr="00A912F8">
        <w:rPr>
          <w:rFonts w:hint="eastAsia"/>
          <w:color w:val="000000"/>
        </w:rPr>
        <w:t>答案：Ｃ</w:t>
      </w:r>
    </w:p>
    <w:p w:rsidR="00E6239B" w:rsidRPr="009C7BD6" w:rsidRDefault="00E6239B" w:rsidP="009C7BD6"/>
    <w:sectPr w:rsidR="00E6239B" w:rsidRPr="009C7BD6" w:rsidSect="00DF37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39B" w:rsidRDefault="00E6239B" w:rsidP="006F2A18">
      <w:pPr>
        <w:spacing w:line="240" w:lineRule="auto"/>
      </w:pPr>
      <w:r>
        <w:separator/>
      </w:r>
    </w:p>
  </w:endnote>
  <w:endnote w:type="continuationSeparator" w:id="1">
    <w:p w:rsidR="00E6239B" w:rsidRDefault="00E6239B" w:rsidP="006F2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9B" w:rsidRDefault="00E623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9B" w:rsidRDefault="00E623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9B" w:rsidRDefault="00E623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39B" w:rsidRDefault="00E6239B" w:rsidP="006F2A18">
      <w:pPr>
        <w:spacing w:line="240" w:lineRule="auto"/>
      </w:pPr>
      <w:r>
        <w:separator/>
      </w:r>
    </w:p>
  </w:footnote>
  <w:footnote w:type="continuationSeparator" w:id="1">
    <w:p w:rsidR="00E6239B" w:rsidRDefault="00E6239B" w:rsidP="006F2A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9B" w:rsidRDefault="00E623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9B" w:rsidRDefault="00E6239B" w:rsidP="009C7BD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9B" w:rsidRDefault="00E623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2A18"/>
    <w:rsid w:val="003D195A"/>
    <w:rsid w:val="0066715C"/>
    <w:rsid w:val="006F2A18"/>
    <w:rsid w:val="007911DD"/>
    <w:rsid w:val="009C7BD6"/>
    <w:rsid w:val="00A912F8"/>
    <w:rsid w:val="00DF3745"/>
    <w:rsid w:val="00E6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A1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F2A1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F2A1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F2A1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F2A1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19</Words>
  <Characters>112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2011-05-18T12:00:00Z</dcterms:created>
  <dcterms:modified xsi:type="dcterms:W3CDTF">2011-05-19T06:47:00Z</dcterms:modified>
</cp:coreProperties>
</file>