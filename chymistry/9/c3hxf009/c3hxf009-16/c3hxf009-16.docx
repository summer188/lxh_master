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161" w:rsidRPr="00A912F8" w:rsidRDefault="007F7161" w:rsidP="00C155AE">
      <w:pPr>
        <w:snapToGrid w:val="0"/>
        <w:spacing w:line="360" w:lineRule="auto"/>
        <w:textAlignment w:val="center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某元素的原子结构示意图为</w:t>
      </w:r>
      <w:r w:rsidRPr="006712B6">
        <w:rPr>
          <w:noProof/>
          <w:color w:val="000000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53.25pt;height:38.25pt;visibility:visible">
            <v:imagedata r:id="rId6" o:title=""/>
          </v:shape>
        </w:pict>
      </w:r>
      <w:r w:rsidRPr="00A912F8">
        <w:rPr>
          <w:rFonts w:hint="eastAsia"/>
          <w:color w:val="000000"/>
          <w:szCs w:val="21"/>
        </w:rPr>
        <w:t>，有关该元素的说法错误的是（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7F7161" w:rsidRPr="00A912F8" w:rsidRDefault="007F7161" w:rsidP="00C155AE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A. </w:t>
      </w:r>
      <w:r w:rsidRPr="00A912F8">
        <w:rPr>
          <w:rFonts w:hint="eastAsia"/>
          <w:color w:val="000000"/>
          <w:szCs w:val="21"/>
        </w:rPr>
        <w:t>原子的核内质子数为</w:t>
      </w:r>
      <w:r w:rsidRPr="00A912F8">
        <w:rPr>
          <w:color w:val="000000"/>
          <w:szCs w:val="21"/>
        </w:rPr>
        <w:t xml:space="preserve">16     </w:t>
      </w:r>
    </w:p>
    <w:p w:rsidR="007F7161" w:rsidRPr="00A912F8" w:rsidRDefault="007F7161" w:rsidP="00C155AE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B. </w:t>
      </w:r>
      <w:r w:rsidRPr="00A912F8">
        <w:rPr>
          <w:rFonts w:hint="eastAsia"/>
          <w:color w:val="000000"/>
          <w:szCs w:val="21"/>
        </w:rPr>
        <w:t>原子的核外有</w:t>
      </w:r>
      <w:r w:rsidRPr="00A912F8">
        <w:rPr>
          <w:color w:val="000000"/>
          <w:szCs w:val="21"/>
        </w:rPr>
        <w:t>3</w:t>
      </w:r>
      <w:r w:rsidRPr="00A912F8">
        <w:rPr>
          <w:rFonts w:hint="eastAsia"/>
          <w:color w:val="000000"/>
          <w:szCs w:val="21"/>
        </w:rPr>
        <w:t>个电子层</w:t>
      </w:r>
      <w:r w:rsidRPr="00A912F8">
        <w:rPr>
          <w:color w:val="000000"/>
          <w:szCs w:val="21"/>
        </w:rPr>
        <w:t xml:space="preserve">    </w:t>
      </w:r>
    </w:p>
    <w:p w:rsidR="007F7161" w:rsidRPr="00A912F8" w:rsidRDefault="007F7161" w:rsidP="00C155AE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C. </w:t>
      </w:r>
      <w:r w:rsidRPr="00A912F8">
        <w:rPr>
          <w:rFonts w:hint="eastAsia"/>
          <w:color w:val="000000"/>
          <w:szCs w:val="21"/>
        </w:rPr>
        <w:t>原子的最外层电子数为</w:t>
      </w:r>
      <w:r w:rsidRPr="00A912F8">
        <w:rPr>
          <w:color w:val="000000"/>
          <w:szCs w:val="21"/>
        </w:rPr>
        <w:t xml:space="preserve">6    </w:t>
      </w:r>
    </w:p>
    <w:p w:rsidR="007F7161" w:rsidRPr="00A912F8" w:rsidRDefault="007F7161" w:rsidP="00C155AE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D. </w:t>
      </w:r>
      <w:r w:rsidRPr="00A912F8">
        <w:rPr>
          <w:rFonts w:hint="eastAsia"/>
          <w:color w:val="000000"/>
          <w:szCs w:val="21"/>
        </w:rPr>
        <w:t>属于金属元素</w:t>
      </w:r>
    </w:p>
    <w:p w:rsidR="007F7161" w:rsidRPr="00A912F8" w:rsidRDefault="007F7161" w:rsidP="00C155AE">
      <w:pPr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解析：</w:t>
      </w:r>
    </w:p>
    <w:p w:rsidR="007F7161" w:rsidRDefault="007F7161" w:rsidP="00C155AE">
      <w:pPr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此题考查了原子结构示意图的认识。圆圈表示原子核，加号表示原子核带正电，弧线表示电子层，弧线上的数字表示改层上的电子数。最外层电子数大于等于</w:t>
      </w:r>
      <w:r w:rsidRPr="00A912F8">
        <w:rPr>
          <w:color w:val="000000"/>
        </w:rPr>
        <w:t>4</w:t>
      </w:r>
      <w:r w:rsidRPr="00A912F8">
        <w:rPr>
          <w:rFonts w:hint="eastAsia"/>
          <w:color w:val="000000"/>
        </w:rPr>
        <w:t>的一般为非金属元素的原子。</w:t>
      </w:r>
    </w:p>
    <w:p w:rsidR="007F7161" w:rsidRDefault="007F7161" w:rsidP="00C155AE">
      <w:pPr>
        <w:spacing w:line="360" w:lineRule="auto"/>
      </w:pPr>
      <w:r w:rsidRPr="00A912F8">
        <w:rPr>
          <w:rFonts w:hint="eastAsia"/>
          <w:color w:val="000000"/>
        </w:rPr>
        <w:t>答案：</w:t>
      </w:r>
      <w:r w:rsidRPr="00A912F8">
        <w:rPr>
          <w:color w:val="000000"/>
        </w:rPr>
        <w:t>D</w:t>
      </w:r>
    </w:p>
    <w:sectPr w:rsidR="007F7161" w:rsidSect="00010F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161" w:rsidRDefault="007F7161" w:rsidP="00C155AE">
      <w:pPr>
        <w:spacing w:line="240" w:lineRule="auto"/>
      </w:pPr>
      <w:r>
        <w:separator/>
      </w:r>
    </w:p>
  </w:endnote>
  <w:endnote w:type="continuationSeparator" w:id="1">
    <w:p w:rsidR="007F7161" w:rsidRDefault="007F7161" w:rsidP="00C155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161" w:rsidRDefault="007F71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161" w:rsidRDefault="007F71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161" w:rsidRDefault="007F71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161" w:rsidRDefault="007F7161" w:rsidP="00C155AE">
      <w:pPr>
        <w:spacing w:line="240" w:lineRule="auto"/>
      </w:pPr>
      <w:r>
        <w:separator/>
      </w:r>
    </w:p>
  </w:footnote>
  <w:footnote w:type="continuationSeparator" w:id="1">
    <w:p w:rsidR="007F7161" w:rsidRDefault="007F7161" w:rsidP="00C155A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161" w:rsidRDefault="007F71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161" w:rsidRDefault="007F7161" w:rsidP="00264DD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161" w:rsidRDefault="007F71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5AE"/>
    <w:rsid w:val="00010F43"/>
    <w:rsid w:val="00027678"/>
    <w:rsid w:val="00264DD1"/>
    <w:rsid w:val="006712B6"/>
    <w:rsid w:val="007F7161"/>
    <w:rsid w:val="00A912F8"/>
    <w:rsid w:val="00C155AE"/>
    <w:rsid w:val="00EE4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5A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5A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5A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5A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5AE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5AE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5AE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28</Words>
  <Characters>166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2011-05-18T12:04:00Z</dcterms:created>
  <dcterms:modified xsi:type="dcterms:W3CDTF">2011-05-19T06:50:00Z</dcterms:modified>
</cp:coreProperties>
</file>