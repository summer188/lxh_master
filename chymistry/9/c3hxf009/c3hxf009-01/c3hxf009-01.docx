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5F5" w:rsidRPr="00A912F8" w:rsidRDefault="00A405F5" w:rsidP="005F7CB9">
      <w:pPr>
        <w:snapToGrid w:val="0"/>
        <w:spacing w:line="360" w:lineRule="auto"/>
        <w:textAlignment w:val="center"/>
        <w:rPr>
          <w:color w:val="000000"/>
          <w:szCs w:val="21"/>
        </w:rPr>
      </w:pPr>
      <w:r w:rsidRPr="00A912F8">
        <w:rPr>
          <w:rFonts w:hint="eastAsia"/>
          <w:color w:val="000000"/>
          <w:szCs w:val="21"/>
        </w:rPr>
        <w:t>根据钠原子的结构示意图</w:t>
      </w:r>
      <w:r w:rsidRPr="00A912F8">
        <w:rPr>
          <w:color w:val="000000"/>
          <w:szCs w:val="21"/>
        </w:rPr>
        <w:t xml:space="preserve"> </w:t>
      </w:r>
      <w:r w:rsidRPr="00A912F8">
        <w:rPr>
          <w:color w:val="000000"/>
        </w:rPr>
        <w:object w:dxaOrig="1125" w:dyaOrig="13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5pt;height:69.75pt" o:ole="">
            <v:imagedata r:id="rId7" o:title=""/>
          </v:shape>
          <o:OLEObject Type="Embed" ProgID="Paint.Picture" ShapeID="_x0000_i1025" DrawAspect="Content" ObjectID="_1367320828" r:id="rId8"/>
        </w:object>
      </w:r>
      <w:r w:rsidRPr="00A912F8">
        <w:rPr>
          <w:rFonts w:hint="eastAsia"/>
          <w:color w:val="000000"/>
          <w:szCs w:val="21"/>
        </w:rPr>
        <w:t>，不能确定的是（</w:t>
      </w:r>
      <w:r w:rsidRPr="00A912F8">
        <w:rPr>
          <w:color w:val="000000"/>
          <w:szCs w:val="21"/>
        </w:rPr>
        <w:t xml:space="preserve">    </w:t>
      </w:r>
      <w:r w:rsidRPr="00A912F8">
        <w:rPr>
          <w:rFonts w:hint="eastAsia"/>
          <w:color w:val="000000"/>
          <w:szCs w:val="21"/>
        </w:rPr>
        <w:t>）</w:t>
      </w:r>
    </w:p>
    <w:p w:rsidR="00A405F5" w:rsidRPr="00A912F8" w:rsidRDefault="00A405F5" w:rsidP="005F7CB9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color w:val="000000"/>
          <w:szCs w:val="21"/>
        </w:rPr>
        <w:t xml:space="preserve">A. </w:t>
      </w:r>
      <w:r w:rsidRPr="00A912F8">
        <w:rPr>
          <w:rFonts w:hint="eastAsia"/>
          <w:color w:val="000000"/>
          <w:szCs w:val="21"/>
        </w:rPr>
        <w:t>元素种类</w:t>
      </w:r>
      <w:r w:rsidRPr="00A912F8">
        <w:rPr>
          <w:color w:val="000000"/>
          <w:szCs w:val="21"/>
        </w:rPr>
        <w:t xml:space="preserve">    </w:t>
      </w:r>
      <w:r w:rsidRPr="00A912F8">
        <w:rPr>
          <w:color w:val="000000"/>
          <w:szCs w:val="21"/>
        </w:rPr>
        <w:tab/>
      </w:r>
    </w:p>
    <w:p w:rsidR="00A405F5" w:rsidRPr="00A912F8" w:rsidRDefault="00A405F5" w:rsidP="005F7CB9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color w:val="000000"/>
          <w:szCs w:val="21"/>
        </w:rPr>
        <w:t xml:space="preserve">B. </w:t>
      </w:r>
      <w:r w:rsidRPr="00A912F8">
        <w:rPr>
          <w:rFonts w:hint="eastAsia"/>
          <w:color w:val="000000"/>
          <w:szCs w:val="21"/>
        </w:rPr>
        <w:t>质子数</w:t>
      </w:r>
      <w:r w:rsidRPr="00A912F8">
        <w:rPr>
          <w:color w:val="000000"/>
          <w:szCs w:val="21"/>
        </w:rPr>
        <w:t xml:space="preserve">       </w:t>
      </w:r>
      <w:r w:rsidRPr="00A912F8">
        <w:rPr>
          <w:color w:val="000000"/>
          <w:szCs w:val="21"/>
        </w:rPr>
        <w:tab/>
      </w:r>
    </w:p>
    <w:p w:rsidR="00A405F5" w:rsidRPr="00A912F8" w:rsidRDefault="00A405F5" w:rsidP="005F7CB9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color w:val="000000"/>
          <w:szCs w:val="21"/>
        </w:rPr>
        <w:t xml:space="preserve">C. </w:t>
      </w:r>
      <w:r w:rsidRPr="00A912F8">
        <w:rPr>
          <w:rFonts w:hint="eastAsia"/>
          <w:color w:val="000000"/>
          <w:szCs w:val="21"/>
        </w:rPr>
        <w:t>相对原子质量</w:t>
      </w:r>
      <w:r w:rsidRPr="00A912F8">
        <w:rPr>
          <w:color w:val="000000"/>
          <w:szCs w:val="21"/>
        </w:rPr>
        <w:t xml:space="preserve">    </w:t>
      </w:r>
      <w:r w:rsidRPr="00A912F8">
        <w:rPr>
          <w:color w:val="000000"/>
          <w:szCs w:val="21"/>
        </w:rPr>
        <w:tab/>
      </w:r>
    </w:p>
    <w:p w:rsidR="00A405F5" w:rsidRPr="00A912F8" w:rsidRDefault="00A405F5" w:rsidP="005F7CB9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color w:val="000000"/>
          <w:szCs w:val="21"/>
        </w:rPr>
        <w:t xml:space="preserve">D. </w:t>
      </w:r>
      <w:r w:rsidRPr="00A912F8">
        <w:rPr>
          <w:rFonts w:hint="eastAsia"/>
          <w:color w:val="000000"/>
          <w:szCs w:val="21"/>
        </w:rPr>
        <w:t>电子层数</w:t>
      </w:r>
      <w:r w:rsidRPr="00A912F8">
        <w:rPr>
          <w:color w:val="000000"/>
          <w:szCs w:val="21"/>
        </w:rPr>
        <w:t xml:space="preserve"> </w:t>
      </w:r>
    </w:p>
    <w:p w:rsidR="00A405F5" w:rsidRPr="00A912F8" w:rsidRDefault="00A405F5" w:rsidP="005F7CB9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rFonts w:hint="eastAsia"/>
          <w:color w:val="000000"/>
          <w:szCs w:val="21"/>
        </w:rPr>
        <w:t>解析：</w:t>
      </w:r>
    </w:p>
    <w:p w:rsidR="00A405F5" w:rsidRPr="00A912F8" w:rsidRDefault="00A405F5" w:rsidP="005F7CB9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rFonts w:hint="eastAsia"/>
          <w:color w:val="000000"/>
          <w:szCs w:val="21"/>
        </w:rPr>
        <w:t>解答本题的关键是弄清原子结构示意图中各部分表示的含义。圆圈里面的数字表示原子核内的质子数，弧线表示电子层，弧线上的数字表示该电子层上的电子数。因此，从钠原子的结构示意图中，我们可以看出：钠原子的质子数为</w:t>
      </w:r>
      <w:r w:rsidRPr="00A912F8">
        <w:rPr>
          <w:color w:val="000000"/>
          <w:szCs w:val="21"/>
        </w:rPr>
        <w:t>11</w:t>
      </w:r>
      <w:r w:rsidRPr="00A912F8">
        <w:rPr>
          <w:rFonts w:hint="eastAsia"/>
          <w:color w:val="000000"/>
          <w:szCs w:val="21"/>
        </w:rPr>
        <w:t>，核外有</w:t>
      </w:r>
      <w:r w:rsidRPr="00A912F8">
        <w:rPr>
          <w:color w:val="000000"/>
          <w:szCs w:val="21"/>
        </w:rPr>
        <w:t>3</w:t>
      </w:r>
      <w:r w:rsidRPr="00A912F8">
        <w:rPr>
          <w:rFonts w:hint="eastAsia"/>
          <w:color w:val="000000"/>
          <w:szCs w:val="21"/>
        </w:rPr>
        <w:t>个电子层，最外层有</w:t>
      </w:r>
      <w:r w:rsidRPr="00A912F8">
        <w:rPr>
          <w:color w:val="000000"/>
          <w:szCs w:val="21"/>
        </w:rPr>
        <w:t>1</w:t>
      </w:r>
      <w:r w:rsidRPr="00A912F8">
        <w:rPr>
          <w:rFonts w:hint="eastAsia"/>
          <w:color w:val="000000"/>
          <w:szCs w:val="21"/>
        </w:rPr>
        <w:t>个电子，是金属元素。由于相对原子质</w:t>
      </w:r>
      <w:r w:rsidRPr="00A912F8">
        <w:rPr>
          <w:rFonts w:ascii="宋体" w:hAnsi="宋体" w:hint="eastAsia"/>
          <w:color w:val="000000"/>
          <w:szCs w:val="21"/>
        </w:rPr>
        <w:t>量≈</w:t>
      </w:r>
      <w:r w:rsidRPr="00A912F8">
        <w:rPr>
          <w:rFonts w:hint="eastAsia"/>
          <w:color w:val="000000"/>
          <w:szCs w:val="21"/>
        </w:rPr>
        <w:t>质子</w:t>
      </w:r>
      <w:r w:rsidRPr="00A912F8">
        <w:rPr>
          <w:rFonts w:ascii="宋体" w:hAnsi="宋体" w:hint="eastAsia"/>
          <w:color w:val="000000"/>
          <w:szCs w:val="21"/>
        </w:rPr>
        <w:t>数</w:t>
      </w:r>
      <w:r>
        <w:rPr>
          <w:rFonts w:ascii="宋体" w:hAnsi="宋体"/>
          <w:color w:val="000000"/>
          <w:szCs w:val="21"/>
        </w:rPr>
        <w:t>+</w:t>
      </w:r>
      <w:r w:rsidRPr="00A912F8">
        <w:rPr>
          <w:rFonts w:hint="eastAsia"/>
          <w:color w:val="000000"/>
          <w:szCs w:val="21"/>
        </w:rPr>
        <w:t>中子数，而中子数在原子结构示意图中没有反映，因此，仅凭钠原子的结构示意图，无法确定其相对原子质量。</w:t>
      </w:r>
    </w:p>
    <w:p w:rsidR="00A405F5" w:rsidRPr="00A912F8" w:rsidRDefault="00A405F5" w:rsidP="005F7CB9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rFonts w:hint="eastAsia"/>
          <w:color w:val="000000"/>
          <w:szCs w:val="21"/>
        </w:rPr>
        <w:t>答案：</w:t>
      </w:r>
      <w:r w:rsidRPr="00A912F8">
        <w:rPr>
          <w:color w:val="000000"/>
          <w:szCs w:val="21"/>
        </w:rPr>
        <w:t>C</w:t>
      </w:r>
    </w:p>
    <w:p w:rsidR="00A405F5" w:rsidRPr="005F7CB9" w:rsidRDefault="00A405F5" w:rsidP="005F7CB9">
      <w:pPr>
        <w:spacing w:line="360" w:lineRule="auto"/>
      </w:pPr>
    </w:p>
    <w:sectPr w:rsidR="00A405F5" w:rsidRPr="005F7CB9" w:rsidSect="00C40D0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05F5" w:rsidRDefault="00A405F5" w:rsidP="005F7CB9">
      <w:pPr>
        <w:spacing w:line="240" w:lineRule="auto"/>
      </w:pPr>
      <w:r>
        <w:separator/>
      </w:r>
    </w:p>
  </w:endnote>
  <w:endnote w:type="continuationSeparator" w:id="1">
    <w:p w:rsidR="00A405F5" w:rsidRDefault="00A405F5" w:rsidP="005F7CB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5F5" w:rsidRDefault="00A405F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5F5" w:rsidRDefault="00A405F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5F5" w:rsidRDefault="00A405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05F5" w:rsidRDefault="00A405F5" w:rsidP="005F7CB9">
      <w:pPr>
        <w:spacing w:line="240" w:lineRule="auto"/>
      </w:pPr>
      <w:r>
        <w:separator/>
      </w:r>
    </w:p>
  </w:footnote>
  <w:footnote w:type="continuationSeparator" w:id="1">
    <w:p w:rsidR="00A405F5" w:rsidRDefault="00A405F5" w:rsidP="005F7CB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5F5" w:rsidRDefault="00A405F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5F5" w:rsidRDefault="00A405F5" w:rsidP="00D778FF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5F5" w:rsidRDefault="00A405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8106266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BF2CB3AC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BA087BEE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3BE89258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0D8AE766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EAEE573A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85FEC07C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C0609654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D996F4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DB388ED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F7CB9"/>
    <w:rsid w:val="004625D7"/>
    <w:rsid w:val="005F7CB9"/>
    <w:rsid w:val="00A405F5"/>
    <w:rsid w:val="00A912F8"/>
    <w:rsid w:val="00B5753B"/>
    <w:rsid w:val="00C40D0F"/>
    <w:rsid w:val="00D77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CB9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5F7CB9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F7CB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5F7CB9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F7CB9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44</Words>
  <Characters>251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2011-05-18T11:14:00Z</dcterms:created>
  <dcterms:modified xsi:type="dcterms:W3CDTF">2011-05-19T06:34:00Z</dcterms:modified>
</cp:coreProperties>
</file>