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1D" w:rsidRPr="00A912F8" w:rsidRDefault="00C0101D" w:rsidP="00893E8C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下列说法正确的是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C0101D" w:rsidRPr="00A912F8" w:rsidRDefault="00C0101D" w:rsidP="00893E8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钠原子失去一个电子就变成稀有气体元素氖的原子</w:t>
      </w:r>
    </w:p>
    <w:p w:rsidR="00C0101D" w:rsidRPr="00A912F8" w:rsidRDefault="00C0101D" w:rsidP="00893E8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原子最外层电子数少于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个的元素，一定是金属元素</w:t>
      </w:r>
    </w:p>
    <w:p w:rsidR="00C0101D" w:rsidRPr="00A912F8" w:rsidRDefault="00C0101D" w:rsidP="00893E8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非金属原子最外层电子数多于或等于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个，一般不易得到或失去电子</w:t>
      </w:r>
    </w:p>
    <w:p w:rsidR="00C0101D" w:rsidRPr="00A912F8" w:rsidRDefault="00C0101D" w:rsidP="00893E8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氯原子得到一个电子后，就变成了与氩原子电子层结构相似的阴离子</w:t>
      </w:r>
    </w:p>
    <w:p w:rsidR="00C0101D" w:rsidRPr="00A912F8" w:rsidRDefault="00C0101D" w:rsidP="00893E8C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C0101D" w:rsidRDefault="00C0101D" w:rsidP="00893E8C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钠原子变成钠离子只是最外层电子数发生变化，但是质子数并没有发生变化，不会变成其他元素的原子。氢原子最外层只有一个电子，但是属于非金属元素。非金属元素的最外层电子数一般</w:t>
      </w:r>
      <w:r>
        <w:rPr>
          <w:rFonts w:hint="eastAsia"/>
          <w:color w:val="000000"/>
        </w:rPr>
        <w:t>大于</w:t>
      </w:r>
      <w:r w:rsidRPr="00A912F8">
        <w:rPr>
          <w:rFonts w:hint="eastAsia"/>
          <w:color w:val="000000"/>
        </w:rPr>
        <w:t>或等于</w:t>
      </w:r>
      <w:r w:rsidRPr="00A912F8">
        <w:rPr>
          <w:color w:val="000000"/>
        </w:rPr>
        <w:t>4</w:t>
      </w:r>
      <w:r w:rsidRPr="00A912F8">
        <w:rPr>
          <w:rFonts w:hint="eastAsia"/>
          <w:color w:val="000000"/>
        </w:rPr>
        <w:t>个，一般容易得到电子。</w:t>
      </w:r>
    </w:p>
    <w:p w:rsidR="00C0101D" w:rsidRPr="00893E8C" w:rsidRDefault="00C0101D" w:rsidP="00893E8C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D</w:t>
      </w:r>
    </w:p>
    <w:sectPr w:rsidR="00C0101D" w:rsidRPr="00893E8C" w:rsidSect="003269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01D" w:rsidRDefault="00C0101D" w:rsidP="00893E8C">
      <w:pPr>
        <w:spacing w:line="240" w:lineRule="auto"/>
      </w:pPr>
      <w:r>
        <w:separator/>
      </w:r>
    </w:p>
  </w:endnote>
  <w:endnote w:type="continuationSeparator" w:id="1">
    <w:p w:rsidR="00C0101D" w:rsidRDefault="00C0101D" w:rsidP="00893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1D" w:rsidRDefault="00C010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1D" w:rsidRDefault="00C010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1D" w:rsidRDefault="00C01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01D" w:rsidRDefault="00C0101D" w:rsidP="00893E8C">
      <w:pPr>
        <w:spacing w:line="240" w:lineRule="auto"/>
      </w:pPr>
      <w:r>
        <w:separator/>
      </w:r>
    </w:p>
  </w:footnote>
  <w:footnote w:type="continuationSeparator" w:id="1">
    <w:p w:rsidR="00C0101D" w:rsidRDefault="00C0101D" w:rsidP="00893E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1D" w:rsidRDefault="00C010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1D" w:rsidRDefault="00C0101D" w:rsidP="00B6394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1D" w:rsidRDefault="00C010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3E8C"/>
    <w:rsid w:val="00243D7C"/>
    <w:rsid w:val="00326903"/>
    <w:rsid w:val="00893E8C"/>
    <w:rsid w:val="00A912F8"/>
    <w:rsid w:val="00B63940"/>
    <w:rsid w:val="00C0101D"/>
    <w:rsid w:val="00ED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8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93E8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3E8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93E8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3E8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36</Words>
  <Characters>210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2011-05-18T12:06:00Z</dcterms:created>
  <dcterms:modified xsi:type="dcterms:W3CDTF">2011-05-19T06:51:00Z</dcterms:modified>
</cp:coreProperties>
</file>