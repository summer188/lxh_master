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CA" w:rsidRPr="00A912F8" w:rsidRDefault="00F641CA" w:rsidP="008504D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某元素的原子最外层电子数为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，则该元素（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F641CA" w:rsidRPr="00A912F8" w:rsidRDefault="00F641CA" w:rsidP="008504D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A. </w:t>
      </w:r>
      <w:r w:rsidRPr="00A912F8">
        <w:rPr>
          <w:rFonts w:hint="eastAsia"/>
          <w:color w:val="000000"/>
          <w:szCs w:val="21"/>
        </w:rPr>
        <w:t>肯定是金属元素</w:t>
      </w:r>
    </w:p>
    <w:p w:rsidR="00F641CA" w:rsidRPr="00A912F8" w:rsidRDefault="00F641CA" w:rsidP="008504D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肯定是非金属元素</w:t>
      </w:r>
    </w:p>
    <w:p w:rsidR="00F641CA" w:rsidRPr="00A912F8" w:rsidRDefault="00F641CA" w:rsidP="008504D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肯定是稀有气体元素</w:t>
      </w:r>
    </w:p>
    <w:p w:rsidR="00F641CA" w:rsidRPr="00A912F8" w:rsidRDefault="00F641CA" w:rsidP="008504D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可能是金属元素或稀有气体元素</w:t>
      </w:r>
    </w:p>
    <w:p w:rsidR="00F641CA" w:rsidRPr="00A912F8" w:rsidRDefault="00F641CA" w:rsidP="008504D9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解析：</w:t>
      </w:r>
    </w:p>
    <w:p w:rsidR="00F641CA" w:rsidRDefault="00F641CA" w:rsidP="008504D9">
      <w:pPr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一般来说，金属元素的原子最外层电子数小于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个，非金属元素的原子最外层电子数大于或等于</w:t>
      </w:r>
      <w:r w:rsidRPr="00A912F8">
        <w:rPr>
          <w:color w:val="000000"/>
          <w:szCs w:val="21"/>
        </w:rPr>
        <w:t>4</w:t>
      </w:r>
      <w:r w:rsidRPr="00A912F8">
        <w:rPr>
          <w:rFonts w:hint="eastAsia"/>
          <w:color w:val="000000"/>
          <w:szCs w:val="21"/>
        </w:rPr>
        <w:t>个，稀有气体元素的原子最外层电子数是</w:t>
      </w:r>
      <w:r w:rsidRPr="00A912F8">
        <w:rPr>
          <w:color w:val="000000"/>
          <w:szCs w:val="21"/>
        </w:rPr>
        <w:t>8</w:t>
      </w:r>
      <w:r w:rsidRPr="00A912F8">
        <w:rPr>
          <w:rFonts w:hint="eastAsia"/>
          <w:color w:val="000000"/>
          <w:szCs w:val="21"/>
        </w:rPr>
        <w:t>个（当第一层是最外层时有</w:t>
      </w:r>
      <w:r w:rsidRPr="00A912F8">
        <w:rPr>
          <w:color w:val="000000"/>
          <w:szCs w:val="21"/>
        </w:rPr>
        <w:t>2</w:t>
      </w:r>
      <w:r w:rsidRPr="00A912F8">
        <w:rPr>
          <w:rFonts w:hint="eastAsia"/>
          <w:color w:val="000000"/>
          <w:szCs w:val="21"/>
        </w:rPr>
        <w:t>个电子，如</w:t>
      </w:r>
      <w:r w:rsidRPr="00A912F8">
        <w:rPr>
          <w:color w:val="000000"/>
          <w:szCs w:val="21"/>
        </w:rPr>
        <w:t>He</w:t>
      </w:r>
      <w:r w:rsidRPr="00A912F8">
        <w:rPr>
          <w:rFonts w:hint="eastAsia"/>
          <w:color w:val="000000"/>
          <w:szCs w:val="21"/>
        </w:rPr>
        <w:t>）。</w:t>
      </w:r>
    </w:p>
    <w:p w:rsidR="00F641CA" w:rsidRPr="008504D9" w:rsidRDefault="00F641CA" w:rsidP="008504D9">
      <w:pPr>
        <w:spacing w:line="360" w:lineRule="auto"/>
      </w:pPr>
      <w:r w:rsidRPr="00A912F8">
        <w:rPr>
          <w:rFonts w:hint="eastAsia"/>
          <w:color w:val="000000"/>
          <w:szCs w:val="21"/>
        </w:rPr>
        <w:t>答案：</w:t>
      </w:r>
      <w:r w:rsidRPr="00A912F8">
        <w:rPr>
          <w:color w:val="000000"/>
          <w:szCs w:val="21"/>
        </w:rPr>
        <w:t>D</w:t>
      </w:r>
    </w:p>
    <w:sectPr w:rsidR="00F641CA" w:rsidRPr="008504D9" w:rsidSect="00DD37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CA" w:rsidRDefault="00F641CA" w:rsidP="008504D9">
      <w:pPr>
        <w:spacing w:line="240" w:lineRule="auto"/>
      </w:pPr>
      <w:r>
        <w:separator/>
      </w:r>
    </w:p>
  </w:endnote>
  <w:endnote w:type="continuationSeparator" w:id="1">
    <w:p w:rsidR="00F641CA" w:rsidRDefault="00F641CA" w:rsidP="00850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CA" w:rsidRDefault="00F641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CA" w:rsidRDefault="00F641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CA" w:rsidRDefault="00F641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CA" w:rsidRDefault="00F641CA" w:rsidP="008504D9">
      <w:pPr>
        <w:spacing w:line="240" w:lineRule="auto"/>
      </w:pPr>
      <w:r>
        <w:separator/>
      </w:r>
    </w:p>
  </w:footnote>
  <w:footnote w:type="continuationSeparator" w:id="1">
    <w:p w:rsidR="00F641CA" w:rsidRDefault="00F641CA" w:rsidP="008504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CA" w:rsidRDefault="00F641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CA" w:rsidRDefault="00F641CA" w:rsidP="00EA670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1CA" w:rsidRDefault="00F641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04D9"/>
    <w:rsid w:val="0022783A"/>
    <w:rsid w:val="00292607"/>
    <w:rsid w:val="008504D9"/>
    <w:rsid w:val="00A912F8"/>
    <w:rsid w:val="00DD37DD"/>
    <w:rsid w:val="00EA670A"/>
    <w:rsid w:val="00F6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D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504D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504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504D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504D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</Words>
  <Characters>149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2011-05-18T11:25:00Z</dcterms:created>
  <dcterms:modified xsi:type="dcterms:W3CDTF">2011-05-19T06:38:00Z</dcterms:modified>
</cp:coreProperties>
</file>