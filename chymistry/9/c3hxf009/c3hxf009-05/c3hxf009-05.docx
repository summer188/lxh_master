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FA" w:rsidRPr="00A912F8" w:rsidRDefault="00477AFA" w:rsidP="007B1CD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下列说法不正确的是（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477AFA" w:rsidRPr="00A912F8" w:rsidRDefault="00477AFA" w:rsidP="007B1CD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在多个电子的原子里，电子是分层排布的</w:t>
      </w:r>
    </w:p>
    <w:p w:rsidR="00477AFA" w:rsidRPr="00A912F8" w:rsidRDefault="00477AFA" w:rsidP="007B1CD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具有稳定结构的粒子一定是稀有气体元素的原子</w:t>
      </w:r>
    </w:p>
    <w:p w:rsidR="00477AFA" w:rsidRPr="00A912F8" w:rsidRDefault="00477AFA" w:rsidP="007B1CD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非金属元素的原子的最外电子层上电子一般多于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个</w:t>
      </w:r>
    </w:p>
    <w:p w:rsidR="00477AFA" w:rsidRPr="00A912F8" w:rsidRDefault="00477AFA" w:rsidP="007B1CD1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原子结构示意图可简明、方便地来表示原子的结构</w:t>
      </w:r>
    </w:p>
    <w:p w:rsidR="00477AFA" w:rsidRPr="00A912F8" w:rsidRDefault="00477AFA" w:rsidP="007B1CD1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477AFA" w:rsidRDefault="00477AFA" w:rsidP="007B1CD1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钠离子和氯离子都是具有稳定结构的离子，但不是稀有气体的原子。</w:t>
      </w:r>
    </w:p>
    <w:p w:rsidR="00477AFA" w:rsidRPr="007B1CD1" w:rsidRDefault="00477AFA" w:rsidP="007B1CD1">
      <w:pPr>
        <w:spacing w:line="360" w:lineRule="auto"/>
      </w:pPr>
      <w:r w:rsidRPr="00A912F8">
        <w:rPr>
          <w:rFonts w:hint="eastAsia"/>
          <w:color w:val="000000"/>
          <w:szCs w:val="21"/>
        </w:rPr>
        <w:t>答案：</w:t>
      </w:r>
      <w:r w:rsidRPr="00A912F8">
        <w:rPr>
          <w:color w:val="000000"/>
          <w:szCs w:val="21"/>
        </w:rPr>
        <w:t>B</w:t>
      </w:r>
    </w:p>
    <w:sectPr w:rsidR="00477AFA" w:rsidRPr="007B1CD1" w:rsidSect="005C56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AFA" w:rsidRDefault="00477AFA" w:rsidP="007B1CD1">
      <w:pPr>
        <w:spacing w:line="240" w:lineRule="auto"/>
      </w:pPr>
      <w:r>
        <w:separator/>
      </w:r>
    </w:p>
  </w:endnote>
  <w:endnote w:type="continuationSeparator" w:id="1">
    <w:p w:rsidR="00477AFA" w:rsidRDefault="00477AFA" w:rsidP="007B1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AFA" w:rsidRDefault="00477AFA" w:rsidP="007B1CD1">
      <w:pPr>
        <w:spacing w:line="240" w:lineRule="auto"/>
      </w:pPr>
      <w:r>
        <w:separator/>
      </w:r>
    </w:p>
  </w:footnote>
  <w:footnote w:type="continuationSeparator" w:id="1">
    <w:p w:rsidR="00477AFA" w:rsidRDefault="00477AFA" w:rsidP="007B1C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 w:rsidP="001A1A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FA" w:rsidRDefault="00477A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1CD1"/>
    <w:rsid w:val="000F6E34"/>
    <w:rsid w:val="001A1A11"/>
    <w:rsid w:val="00477AFA"/>
    <w:rsid w:val="005C56B2"/>
    <w:rsid w:val="007B1CD1"/>
    <w:rsid w:val="00A912F8"/>
    <w:rsid w:val="00CD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1C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1C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1C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1CD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</Words>
  <Characters>133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2011-05-18T11:28:00Z</dcterms:created>
  <dcterms:modified xsi:type="dcterms:W3CDTF">2011-05-19T06:38:00Z</dcterms:modified>
</cp:coreProperties>
</file>