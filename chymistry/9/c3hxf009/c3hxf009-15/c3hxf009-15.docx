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B3" w:rsidRPr="00A912F8" w:rsidRDefault="003F12B3" w:rsidP="007B31D2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原子变成离子，一定发生变化的是（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3F12B3" w:rsidRPr="00A912F8" w:rsidRDefault="003F12B3" w:rsidP="007B31D2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A. </w:t>
      </w:r>
      <w:r w:rsidRPr="00A912F8">
        <w:rPr>
          <w:rFonts w:hint="eastAsia"/>
          <w:color w:val="000000"/>
          <w:szCs w:val="21"/>
        </w:rPr>
        <w:t>核外电子的排布</w:t>
      </w:r>
      <w:r w:rsidRPr="00A912F8">
        <w:rPr>
          <w:color w:val="000000"/>
          <w:szCs w:val="21"/>
        </w:rPr>
        <w:t xml:space="preserve">     </w:t>
      </w:r>
    </w:p>
    <w:p w:rsidR="003F12B3" w:rsidRPr="00A912F8" w:rsidRDefault="003F12B3" w:rsidP="007B31D2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B. </w:t>
      </w:r>
      <w:r w:rsidRPr="00A912F8">
        <w:rPr>
          <w:rFonts w:hint="eastAsia"/>
          <w:color w:val="000000"/>
          <w:szCs w:val="21"/>
        </w:rPr>
        <w:t>原子的核电荷数</w:t>
      </w:r>
      <w:r w:rsidRPr="00A912F8">
        <w:rPr>
          <w:color w:val="000000"/>
          <w:szCs w:val="21"/>
        </w:rPr>
        <w:t xml:space="preserve">     </w:t>
      </w:r>
    </w:p>
    <w:p w:rsidR="003F12B3" w:rsidRPr="00A912F8" w:rsidRDefault="003F12B3" w:rsidP="007B31D2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C. </w:t>
      </w:r>
      <w:r w:rsidRPr="00A912F8">
        <w:rPr>
          <w:rFonts w:hint="eastAsia"/>
          <w:color w:val="000000"/>
          <w:szCs w:val="21"/>
        </w:rPr>
        <w:t>相对原子质量</w:t>
      </w:r>
      <w:r w:rsidRPr="00A912F8">
        <w:rPr>
          <w:color w:val="000000"/>
          <w:szCs w:val="21"/>
        </w:rPr>
        <w:tab/>
        <w:t xml:space="preserve">    </w:t>
      </w:r>
    </w:p>
    <w:p w:rsidR="003F12B3" w:rsidRPr="00A912F8" w:rsidRDefault="003F12B3" w:rsidP="007B31D2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D. </w:t>
      </w:r>
      <w:r w:rsidRPr="00A912F8">
        <w:rPr>
          <w:rFonts w:hint="eastAsia"/>
          <w:color w:val="000000"/>
          <w:szCs w:val="21"/>
        </w:rPr>
        <w:t>电子层数</w:t>
      </w:r>
    </w:p>
    <w:p w:rsidR="003F12B3" w:rsidRPr="00A912F8" w:rsidRDefault="003F12B3" w:rsidP="007B31D2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3F12B3" w:rsidRDefault="003F12B3" w:rsidP="007B31D2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原子变成离子是核外的电子发生了变化，尤其是最外层的电子发生了变化，因此核外电子排布一定变。但是原子的核电荷数一定不变，由于电子的质量极其微小，可忽略，因此相对原子质量也不变。电子层数可能不变，如氧原子变成氧离子。</w:t>
      </w:r>
    </w:p>
    <w:p w:rsidR="003F12B3" w:rsidRPr="007B31D2" w:rsidRDefault="003F12B3" w:rsidP="007B31D2">
      <w:pPr>
        <w:spacing w:line="360" w:lineRule="auto"/>
      </w:pPr>
      <w:r w:rsidRPr="00A912F8">
        <w:rPr>
          <w:rFonts w:hint="eastAsia"/>
          <w:color w:val="000000"/>
        </w:rPr>
        <w:t>答案：</w:t>
      </w:r>
      <w:r w:rsidRPr="00A912F8">
        <w:rPr>
          <w:color w:val="000000"/>
        </w:rPr>
        <w:t>A</w:t>
      </w:r>
    </w:p>
    <w:p w:rsidR="003F12B3" w:rsidRPr="007B31D2" w:rsidRDefault="003F12B3">
      <w:pPr>
        <w:spacing w:line="360" w:lineRule="auto"/>
      </w:pPr>
    </w:p>
    <w:sectPr w:rsidR="003F12B3" w:rsidRPr="007B31D2" w:rsidSect="009A69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2B3" w:rsidRDefault="003F12B3" w:rsidP="007B31D2">
      <w:pPr>
        <w:spacing w:line="240" w:lineRule="auto"/>
      </w:pPr>
      <w:r>
        <w:separator/>
      </w:r>
    </w:p>
  </w:endnote>
  <w:endnote w:type="continuationSeparator" w:id="1">
    <w:p w:rsidR="003F12B3" w:rsidRDefault="003F12B3" w:rsidP="007B3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2B3" w:rsidRDefault="003F12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2B3" w:rsidRDefault="003F12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2B3" w:rsidRDefault="003F12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2B3" w:rsidRDefault="003F12B3" w:rsidP="007B31D2">
      <w:pPr>
        <w:spacing w:line="240" w:lineRule="auto"/>
      </w:pPr>
      <w:r>
        <w:separator/>
      </w:r>
    </w:p>
  </w:footnote>
  <w:footnote w:type="continuationSeparator" w:id="1">
    <w:p w:rsidR="003F12B3" w:rsidRDefault="003F12B3" w:rsidP="007B31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2B3" w:rsidRDefault="003F12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2B3" w:rsidRDefault="003F12B3" w:rsidP="0006067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2B3" w:rsidRDefault="003F12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31D2"/>
    <w:rsid w:val="00060671"/>
    <w:rsid w:val="001C206D"/>
    <w:rsid w:val="003F12B3"/>
    <w:rsid w:val="004203F5"/>
    <w:rsid w:val="007B31D2"/>
    <w:rsid w:val="009A69D4"/>
    <w:rsid w:val="00A9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1D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B31D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31D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B31D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B31D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28</Words>
  <Characters>166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2011-05-18T12:03:00Z</dcterms:created>
  <dcterms:modified xsi:type="dcterms:W3CDTF">2011-05-19T06:50:00Z</dcterms:modified>
</cp:coreProperties>
</file>