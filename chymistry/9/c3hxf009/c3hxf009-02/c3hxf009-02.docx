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下列叙述正确的是（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原子是不能再分的最小粒子</w:t>
      </w:r>
      <w:r w:rsidRPr="00A912F8">
        <w:rPr>
          <w:color w:val="000000"/>
          <w:szCs w:val="21"/>
        </w:rPr>
        <w:t xml:space="preserve"> 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同种元素的粒子，不一定具有相同的质子数</w:t>
      </w:r>
      <w:r w:rsidRPr="00A912F8">
        <w:rPr>
          <w:color w:val="000000"/>
          <w:szCs w:val="21"/>
        </w:rPr>
        <w:t xml:space="preserve"> 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混合物中不可能只含有一种元素</w:t>
      </w:r>
      <w:r w:rsidRPr="00A912F8">
        <w:rPr>
          <w:color w:val="000000"/>
          <w:szCs w:val="21"/>
        </w:rPr>
        <w:t xml:space="preserve"> 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元素的化学性质跟原子的最外层电子数关系非常密切</w:t>
      </w:r>
      <w:r w:rsidRPr="00A912F8">
        <w:rPr>
          <w:color w:val="000000"/>
          <w:szCs w:val="21"/>
        </w:rPr>
        <w:t xml:space="preserve"> 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解析：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原子在化学反应中不能再分，但它并不是构成物质的最小粒子。原子是由原子核和核外电子构成的，在其他变化中还可以再分。元素的种类由质子数决定，即同种元素的质子数一定相同。混合物是由多种物质混合而成的，但组成元素却可能只有一种，如由</w:t>
      </w:r>
      <w:r w:rsidRPr="00A912F8">
        <w:rPr>
          <w:color w:val="000000"/>
          <w:szCs w:val="21"/>
        </w:rPr>
        <w:t>O</w:t>
      </w:r>
      <w:r w:rsidRPr="00A912F8">
        <w:rPr>
          <w:color w:val="000000"/>
          <w:szCs w:val="21"/>
          <w:vertAlign w:val="subscript"/>
        </w:rPr>
        <w:t>2</w:t>
      </w:r>
      <w:r w:rsidRPr="00A912F8">
        <w:rPr>
          <w:rFonts w:hint="eastAsia"/>
          <w:color w:val="000000"/>
          <w:szCs w:val="21"/>
        </w:rPr>
        <w:t>和</w:t>
      </w:r>
      <w:r w:rsidRPr="00A912F8">
        <w:rPr>
          <w:color w:val="000000"/>
          <w:szCs w:val="21"/>
        </w:rPr>
        <w:t>O</w:t>
      </w:r>
      <w:r w:rsidRPr="00A912F8">
        <w:rPr>
          <w:color w:val="000000"/>
          <w:szCs w:val="21"/>
          <w:vertAlign w:val="subscript"/>
        </w:rPr>
        <w:t>3</w:t>
      </w:r>
      <w:r w:rsidRPr="00A912F8">
        <w:rPr>
          <w:rFonts w:hint="eastAsia"/>
          <w:color w:val="000000"/>
          <w:szCs w:val="21"/>
        </w:rPr>
        <w:t>组成的混合物就只含有一种元素（即</w:t>
      </w:r>
      <w:r w:rsidRPr="00A912F8">
        <w:rPr>
          <w:color w:val="000000"/>
          <w:szCs w:val="21"/>
        </w:rPr>
        <w:t>O</w:t>
      </w:r>
      <w:r w:rsidRPr="00A912F8">
        <w:rPr>
          <w:rFonts w:hint="eastAsia"/>
          <w:color w:val="000000"/>
          <w:szCs w:val="21"/>
        </w:rPr>
        <w:t>元素）。元素的化学性质主要由该元素原子的最外层电子数决定。</w:t>
      </w:r>
    </w:p>
    <w:p w:rsidR="00C44D65" w:rsidRPr="00A912F8" w:rsidRDefault="00C44D65" w:rsidP="00D962CF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答案：</w:t>
      </w:r>
      <w:r w:rsidRPr="00A912F8">
        <w:rPr>
          <w:color w:val="000000"/>
          <w:szCs w:val="21"/>
        </w:rPr>
        <w:t>D</w:t>
      </w:r>
    </w:p>
    <w:p w:rsidR="00C44D65" w:rsidRPr="00D962CF" w:rsidRDefault="00C44D65" w:rsidP="00D962CF">
      <w:pPr>
        <w:spacing w:line="360" w:lineRule="auto"/>
      </w:pPr>
    </w:p>
    <w:sectPr w:rsidR="00C44D65" w:rsidRPr="00D962CF" w:rsidSect="00276E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D65" w:rsidRDefault="00C44D65" w:rsidP="00D962CF">
      <w:pPr>
        <w:spacing w:line="240" w:lineRule="auto"/>
      </w:pPr>
      <w:r>
        <w:separator/>
      </w:r>
    </w:p>
  </w:endnote>
  <w:endnote w:type="continuationSeparator" w:id="1">
    <w:p w:rsidR="00C44D65" w:rsidRDefault="00C44D65" w:rsidP="00D96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D65" w:rsidRDefault="00C44D65" w:rsidP="00D962CF">
      <w:pPr>
        <w:spacing w:line="240" w:lineRule="auto"/>
      </w:pPr>
      <w:r>
        <w:separator/>
      </w:r>
    </w:p>
  </w:footnote>
  <w:footnote w:type="continuationSeparator" w:id="1">
    <w:p w:rsidR="00C44D65" w:rsidRDefault="00C44D65" w:rsidP="00D962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 w:rsidP="00133DF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65" w:rsidRDefault="00C44D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2CF"/>
    <w:rsid w:val="00091411"/>
    <w:rsid w:val="00133DF3"/>
    <w:rsid w:val="00276EA2"/>
    <w:rsid w:val="00A912F8"/>
    <w:rsid w:val="00BC3D5D"/>
    <w:rsid w:val="00C44D65"/>
    <w:rsid w:val="00D9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2C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962C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62C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962C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62C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41</Words>
  <Characters>236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2011-05-18T11:17:00Z</dcterms:created>
  <dcterms:modified xsi:type="dcterms:W3CDTF">2011-05-19T06:35:00Z</dcterms:modified>
</cp:coreProperties>
</file>