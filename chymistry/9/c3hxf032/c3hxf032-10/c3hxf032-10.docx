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5F2" w:rsidRDefault="00F625F2" w:rsidP="003B3354">
      <w:pPr>
        <w:spacing w:line="360" w:lineRule="auto"/>
        <w:rPr>
          <w:rFonts w:hAnsi="宋体"/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 w:hint="eastAsia"/>
          <w:szCs w:val="21"/>
        </w:rPr>
        <w:t>图表示硝酸钾和氢氧化钙的溶解度随温度变化的情况。</w:t>
      </w:r>
      <w:r w:rsidRPr="0016401C">
        <w:rPr>
          <w:szCs w:val="21"/>
        </w:rPr>
        <w:t>B</w:t>
      </w:r>
      <w:r w:rsidRPr="0016401C">
        <w:rPr>
          <w:rFonts w:hAnsi="宋体" w:hint="eastAsia"/>
          <w:szCs w:val="21"/>
        </w:rPr>
        <w:t>图中甲、乙试管分别盛有硝酸钾、氢氧化钙的饱和溶液，试管底部均有未溶解的固体。向烧杯中加入一种物质后，甲试管中的固体减少，乙试管中的固体增多，则加入的物质不可能是（</w:t>
      </w:r>
      <w:r w:rsidRPr="0016401C">
        <w:rPr>
          <w:rFonts w:hAnsi="宋体"/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F625F2" w:rsidRPr="0016401C" w:rsidRDefault="00F625F2" w:rsidP="003B3354">
      <w:pPr>
        <w:spacing w:line="360" w:lineRule="auto"/>
        <w:jc w:val="center"/>
        <w:rPr>
          <w:szCs w:val="21"/>
        </w:rPr>
      </w:pPr>
      <w:r w:rsidRPr="00AF499D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27pt;height:117pt;visibility:visible">
            <v:imagedata r:id="rId7" o:title="" gain="74473f"/>
          </v:shape>
        </w:pict>
      </w:r>
    </w:p>
    <w:p w:rsidR="00F625F2" w:rsidRPr="0090019A" w:rsidRDefault="00F625F2" w:rsidP="003B3354">
      <w:pPr>
        <w:spacing w:line="360" w:lineRule="auto"/>
        <w:rPr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浓硫酸</w:t>
      </w:r>
      <w:r w:rsidRPr="0016401C">
        <w:rPr>
          <w:szCs w:val="21"/>
        </w:rPr>
        <w:t xml:space="preserve">    B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氢氧化钠</w:t>
      </w:r>
      <w:r w:rsidRPr="0016401C">
        <w:rPr>
          <w:szCs w:val="21"/>
        </w:rPr>
        <w:t xml:space="preserve">    C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氧化钙</w:t>
      </w:r>
      <w:r w:rsidRPr="0016401C">
        <w:rPr>
          <w:szCs w:val="21"/>
        </w:rPr>
        <w:t xml:space="preserve">    D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氯化钠</w:t>
      </w:r>
    </w:p>
    <w:p w:rsidR="00F625F2" w:rsidRPr="0016401C" w:rsidRDefault="00F625F2" w:rsidP="003B3354">
      <w:pPr>
        <w:spacing w:line="360" w:lineRule="auto"/>
        <w:rPr>
          <w:rFonts w:hAnsi="宋体"/>
          <w:szCs w:val="21"/>
        </w:rPr>
      </w:pPr>
      <w:r w:rsidRPr="0016401C">
        <w:rPr>
          <w:rFonts w:hAnsi="宋体" w:hint="eastAsia"/>
          <w:szCs w:val="21"/>
        </w:rPr>
        <w:t>解析：</w:t>
      </w:r>
    </w:p>
    <w:p w:rsidR="00F625F2" w:rsidRDefault="00F625F2" w:rsidP="003B3354">
      <w:pPr>
        <w:spacing w:line="360" w:lineRule="auto"/>
        <w:rPr>
          <w:rFonts w:hAnsi="宋体"/>
          <w:szCs w:val="21"/>
        </w:rPr>
      </w:pPr>
      <w:r w:rsidRPr="0016401C">
        <w:rPr>
          <w:rFonts w:hAnsi="宋体" w:hint="eastAsia"/>
          <w:szCs w:val="21"/>
        </w:rPr>
        <w:t>甲中固体减少乙中固体增多说明烧杯中水的温度升高。</w:t>
      </w:r>
      <w:r w:rsidRPr="0016401C">
        <w:rPr>
          <w:szCs w:val="21"/>
        </w:rPr>
        <w:t>A</w:t>
      </w:r>
      <w:r w:rsidRPr="0016401C">
        <w:rPr>
          <w:rFonts w:hint="eastAsia"/>
          <w:szCs w:val="21"/>
        </w:rPr>
        <w:t>、</w:t>
      </w:r>
      <w:r w:rsidRPr="0016401C">
        <w:rPr>
          <w:szCs w:val="21"/>
        </w:rPr>
        <w:t>B</w:t>
      </w:r>
      <w:r w:rsidRPr="0016401C">
        <w:rPr>
          <w:rFonts w:hint="eastAsia"/>
          <w:szCs w:val="21"/>
        </w:rPr>
        <w:t>、</w:t>
      </w:r>
      <w:r w:rsidRPr="0016401C">
        <w:rPr>
          <w:szCs w:val="21"/>
        </w:rPr>
        <w:t>C</w:t>
      </w:r>
      <w:r>
        <w:rPr>
          <w:rFonts w:hint="eastAsia"/>
          <w:szCs w:val="21"/>
        </w:rPr>
        <w:t>选项中</w:t>
      </w:r>
      <w:r w:rsidRPr="0016401C">
        <w:rPr>
          <w:rFonts w:hAnsi="宋体" w:hint="eastAsia"/>
          <w:szCs w:val="21"/>
        </w:rPr>
        <w:t>三种物质都会遇水放出大量热。</w:t>
      </w:r>
    </w:p>
    <w:p w:rsidR="00F625F2" w:rsidRPr="0016401C" w:rsidRDefault="00F625F2" w:rsidP="003B3354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答案：</w:t>
      </w:r>
      <w:r w:rsidRPr="0016401C">
        <w:rPr>
          <w:szCs w:val="21"/>
        </w:rPr>
        <w:t>D</w:t>
      </w:r>
    </w:p>
    <w:p w:rsidR="00F625F2" w:rsidRPr="0016401C" w:rsidRDefault="00F625F2" w:rsidP="003B3354">
      <w:pPr>
        <w:spacing w:line="360" w:lineRule="auto"/>
        <w:rPr>
          <w:szCs w:val="21"/>
        </w:rPr>
      </w:pPr>
    </w:p>
    <w:p w:rsidR="00F625F2" w:rsidRPr="004F02CF" w:rsidRDefault="00F625F2" w:rsidP="003B3354">
      <w:pPr>
        <w:spacing w:line="360" w:lineRule="auto"/>
      </w:pPr>
    </w:p>
    <w:p w:rsidR="00F625F2" w:rsidRPr="004F02CF" w:rsidRDefault="00F625F2" w:rsidP="003B3354">
      <w:pPr>
        <w:spacing w:line="360" w:lineRule="auto"/>
      </w:pPr>
    </w:p>
    <w:p w:rsidR="00F625F2" w:rsidRPr="0090019A" w:rsidRDefault="00F625F2" w:rsidP="003B3354"/>
    <w:p w:rsidR="00F625F2" w:rsidRPr="003B3354" w:rsidRDefault="00F625F2" w:rsidP="003B3354"/>
    <w:sectPr w:rsidR="00F625F2" w:rsidRPr="003B3354" w:rsidSect="00546A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5F2" w:rsidRDefault="00F625F2" w:rsidP="004F02CF">
      <w:pPr>
        <w:spacing w:line="240" w:lineRule="auto"/>
      </w:pPr>
      <w:r>
        <w:separator/>
      </w:r>
    </w:p>
  </w:endnote>
  <w:endnote w:type="continuationSeparator" w:id="1">
    <w:p w:rsidR="00F625F2" w:rsidRDefault="00F625F2" w:rsidP="004F0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F2" w:rsidRDefault="00F625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F2" w:rsidRDefault="00F625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F2" w:rsidRDefault="00F625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5F2" w:rsidRDefault="00F625F2" w:rsidP="004F02CF">
      <w:pPr>
        <w:spacing w:line="240" w:lineRule="auto"/>
      </w:pPr>
      <w:r>
        <w:separator/>
      </w:r>
    </w:p>
  </w:footnote>
  <w:footnote w:type="continuationSeparator" w:id="1">
    <w:p w:rsidR="00F625F2" w:rsidRDefault="00F625F2" w:rsidP="004F02C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F2" w:rsidRDefault="00F625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F2" w:rsidRDefault="00F625F2" w:rsidP="003B335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F2" w:rsidRDefault="00F625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57AF3D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2CBC9F1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D578DC5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7C46FA8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3850D3B6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95A59C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84EC5A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6163A1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2AC8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4F2F43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02CF"/>
    <w:rsid w:val="0016401C"/>
    <w:rsid w:val="002934F3"/>
    <w:rsid w:val="003B3354"/>
    <w:rsid w:val="004F02CF"/>
    <w:rsid w:val="00546A62"/>
    <w:rsid w:val="0090019A"/>
    <w:rsid w:val="00AF499D"/>
    <w:rsid w:val="00BD55EE"/>
    <w:rsid w:val="00F62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2C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F02C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F02C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F02C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F02C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F02C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4F02C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F02C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31</Words>
  <Characters>183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2011-05-25T12:47:00Z</dcterms:created>
  <dcterms:modified xsi:type="dcterms:W3CDTF">2011-06-02T07:06:00Z</dcterms:modified>
</cp:coreProperties>
</file>