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B98" w:rsidRPr="0016401C" w:rsidRDefault="00EE0B98" w:rsidP="00B86223">
      <w:pPr>
        <w:spacing w:line="360" w:lineRule="auto"/>
        <w:rPr>
          <w:szCs w:val="21"/>
        </w:rPr>
      </w:pPr>
      <w:r w:rsidRPr="0016401C">
        <w:rPr>
          <w:rFonts w:ascii="宋体" w:hint="eastAsia"/>
          <w:szCs w:val="21"/>
        </w:rPr>
        <w:t>“</w:t>
      </w:r>
      <w:r w:rsidRPr="0016401C">
        <w:rPr>
          <w:rFonts w:ascii="宋体" w:hAnsi="宋体" w:hint="eastAsia"/>
          <w:szCs w:val="21"/>
        </w:rPr>
        <w:t>雪碧</w:t>
      </w:r>
      <w:r w:rsidRPr="0016401C">
        <w:rPr>
          <w:rFonts w:ascii="宋体" w:hint="eastAsia"/>
          <w:szCs w:val="21"/>
        </w:rPr>
        <w:t>”</w:t>
      </w:r>
      <w:r w:rsidRPr="0016401C">
        <w:rPr>
          <w:rFonts w:ascii="宋体" w:hAnsi="宋体" w:hint="eastAsia"/>
          <w:szCs w:val="21"/>
        </w:rPr>
        <w:t>等</w:t>
      </w:r>
      <w:r w:rsidRPr="0016401C">
        <w:rPr>
          <w:rFonts w:hAnsi="宋体" w:hint="eastAsia"/>
          <w:szCs w:val="21"/>
        </w:rPr>
        <w:t>碳酸型饮料的</w:t>
      </w:r>
      <w:r w:rsidRPr="0016401C">
        <w:rPr>
          <w:szCs w:val="21"/>
        </w:rPr>
        <w:t>pH</w:t>
      </w:r>
      <w:r w:rsidRPr="0016401C">
        <w:rPr>
          <w:rFonts w:hAnsi="宋体" w:hint="eastAsia"/>
          <w:szCs w:val="21"/>
        </w:rPr>
        <w:t>值小于</w:t>
      </w:r>
      <w:r w:rsidRPr="0016401C">
        <w:rPr>
          <w:szCs w:val="21"/>
        </w:rPr>
        <w:t>7</w:t>
      </w:r>
      <w:r w:rsidRPr="0016401C">
        <w:rPr>
          <w:rFonts w:hAnsi="宋体" w:hint="eastAsia"/>
          <w:szCs w:val="21"/>
        </w:rPr>
        <w:t>，打开瓶盖晃动后，则</w:t>
      </w:r>
      <w:r w:rsidRPr="0016401C">
        <w:rPr>
          <w:rFonts w:hAnsi="宋体"/>
          <w:szCs w:val="21"/>
        </w:rPr>
        <w:t>p</w:t>
      </w:r>
      <w:r w:rsidRPr="0016401C">
        <w:rPr>
          <w:szCs w:val="21"/>
        </w:rPr>
        <w:t>H</w:t>
      </w:r>
      <w:r w:rsidRPr="0016401C">
        <w:rPr>
          <w:rFonts w:hAnsi="宋体" w:hint="eastAsia"/>
          <w:szCs w:val="21"/>
        </w:rPr>
        <w:t>值将（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EE0B98" w:rsidRPr="0016401C" w:rsidRDefault="00EE0B98" w:rsidP="00B86223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变大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变小</w:t>
      </w:r>
      <w:r w:rsidRPr="0016401C">
        <w:rPr>
          <w:szCs w:val="21"/>
        </w:rPr>
        <w:t xml:space="preserve">    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不变</w:t>
      </w:r>
      <w:r>
        <w:rPr>
          <w:rFonts w:hAnsi="宋体"/>
          <w:szCs w:val="21"/>
        </w:rPr>
        <w:t xml:space="preserve">  </w:t>
      </w:r>
      <w:r w:rsidRPr="0016401C">
        <w:rPr>
          <w:szCs w:val="21"/>
        </w:rPr>
        <w:t xml:space="preserve">  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不能判断</w:t>
      </w:r>
    </w:p>
    <w:p w:rsidR="00EE0B98" w:rsidRPr="0016401C" w:rsidRDefault="00EE0B98" w:rsidP="00B86223">
      <w:pPr>
        <w:spacing w:line="360" w:lineRule="auto"/>
      </w:pPr>
      <w:r w:rsidRPr="0016401C">
        <w:rPr>
          <w:rFonts w:hint="eastAsia"/>
        </w:rPr>
        <w:t>解析：</w:t>
      </w:r>
    </w:p>
    <w:p w:rsidR="00EE0B98" w:rsidRDefault="00EE0B98" w:rsidP="00B86223">
      <w:pPr>
        <w:spacing w:line="360" w:lineRule="auto"/>
      </w:pPr>
      <w:r w:rsidRPr="0016401C">
        <w:rPr>
          <w:rFonts w:hint="eastAsia"/>
        </w:rPr>
        <w:t>雪碧打开后，压强减小，气体的溶解度减小，二氧化碳会从饮料中溢出，使得酸性减小，</w:t>
      </w:r>
      <w:r w:rsidRPr="0016401C">
        <w:t>pH</w:t>
      </w:r>
      <w:r w:rsidRPr="0016401C">
        <w:rPr>
          <w:rFonts w:hint="eastAsia"/>
        </w:rPr>
        <w:t>值变大。</w:t>
      </w:r>
    </w:p>
    <w:p w:rsidR="00EE0B98" w:rsidRPr="00726A16" w:rsidRDefault="00EE0B98" w:rsidP="00B86223">
      <w:pPr>
        <w:spacing w:line="360" w:lineRule="auto"/>
        <w:rPr>
          <w:b/>
        </w:rPr>
      </w:pPr>
      <w:r w:rsidRPr="0016401C">
        <w:rPr>
          <w:rFonts w:hint="eastAsia"/>
        </w:rPr>
        <w:t>答案：</w:t>
      </w:r>
      <w:r w:rsidRPr="0016401C">
        <w:t>A</w:t>
      </w:r>
    </w:p>
    <w:sectPr w:rsidR="00EE0B98" w:rsidRPr="00726A16" w:rsidSect="009466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B98" w:rsidRDefault="00EE0B98" w:rsidP="00726A16">
      <w:pPr>
        <w:spacing w:line="240" w:lineRule="auto"/>
      </w:pPr>
      <w:r>
        <w:separator/>
      </w:r>
    </w:p>
  </w:endnote>
  <w:endnote w:type="continuationSeparator" w:id="1">
    <w:p w:rsidR="00EE0B98" w:rsidRDefault="00EE0B98" w:rsidP="00726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98" w:rsidRDefault="00EE0B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98" w:rsidRDefault="00EE0B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98" w:rsidRDefault="00EE0B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B98" w:rsidRDefault="00EE0B98" w:rsidP="00726A16">
      <w:pPr>
        <w:spacing w:line="240" w:lineRule="auto"/>
      </w:pPr>
      <w:r>
        <w:separator/>
      </w:r>
    </w:p>
  </w:footnote>
  <w:footnote w:type="continuationSeparator" w:id="1">
    <w:p w:rsidR="00EE0B98" w:rsidRDefault="00EE0B98" w:rsidP="00726A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98" w:rsidRDefault="00EE0B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98" w:rsidRDefault="00EE0B98" w:rsidP="00B8622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B98" w:rsidRDefault="00EE0B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A16"/>
    <w:rsid w:val="0016401C"/>
    <w:rsid w:val="00233980"/>
    <w:rsid w:val="00726A16"/>
    <w:rsid w:val="0094662B"/>
    <w:rsid w:val="00B1115A"/>
    <w:rsid w:val="00B86223"/>
    <w:rsid w:val="00EB45DE"/>
    <w:rsid w:val="00EE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A1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26A1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6A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26A1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6A1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26A1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</Words>
  <Characters>109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2011-05-25T12:59:00Z</dcterms:created>
  <dcterms:modified xsi:type="dcterms:W3CDTF">2011-06-02T07:14:00Z</dcterms:modified>
</cp:coreProperties>
</file>