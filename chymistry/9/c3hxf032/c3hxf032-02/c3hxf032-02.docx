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43" w:rsidRPr="0016401C" w:rsidRDefault="00292243" w:rsidP="00771761">
      <w:pPr>
        <w:snapToGrid w:val="0"/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下列操作能改变硝酸钾饱和溶液中溶质的质量分数的是（</w:t>
      </w:r>
      <w:r w:rsidRPr="0016401C">
        <w:rPr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292243" w:rsidRPr="0016401C" w:rsidRDefault="00292243" w:rsidP="000370D9">
      <w:pPr>
        <w:snapToGrid w:val="0"/>
        <w:spacing w:line="360" w:lineRule="auto"/>
        <w:ind w:left="31680" w:hangingChars="50" w:firstLine="31680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加硝酸钾</w:t>
      </w:r>
      <w:r w:rsidRPr="0016401C">
        <w:rPr>
          <w:szCs w:val="21"/>
        </w:rPr>
        <w:t xml:space="preserve">    </w:t>
      </w:r>
    </w:p>
    <w:p w:rsidR="00292243" w:rsidRPr="0016401C" w:rsidRDefault="00292243" w:rsidP="000370D9">
      <w:pPr>
        <w:snapToGrid w:val="0"/>
        <w:spacing w:line="360" w:lineRule="auto"/>
        <w:ind w:left="31680" w:hangingChars="50" w:firstLine="31680"/>
        <w:rPr>
          <w:szCs w:val="21"/>
        </w:rPr>
      </w:pPr>
      <w:r w:rsidRPr="0016401C">
        <w:rPr>
          <w:szCs w:val="21"/>
        </w:rPr>
        <w:t>B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加少量水</w:t>
      </w:r>
      <w:r w:rsidRPr="0016401C">
        <w:rPr>
          <w:szCs w:val="21"/>
        </w:rPr>
        <w:t xml:space="preserve">    </w:t>
      </w:r>
    </w:p>
    <w:p w:rsidR="00292243" w:rsidRPr="0016401C" w:rsidRDefault="00292243" w:rsidP="000370D9">
      <w:pPr>
        <w:snapToGrid w:val="0"/>
        <w:spacing w:line="360" w:lineRule="auto"/>
        <w:ind w:left="31680" w:hangingChars="50" w:firstLine="31680"/>
        <w:rPr>
          <w:rFonts w:hAnsi="宋体"/>
          <w:szCs w:val="21"/>
        </w:rPr>
      </w:pPr>
      <w:r w:rsidRPr="0016401C">
        <w:rPr>
          <w:szCs w:val="21"/>
        </w:rPr>
        <w:t>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温度不变蒸发水</w:t>
      </w:r>
      <w:r w:rsidRPr="0016401C">
        <w:rPr>
          <w:rFonts w:hAnsi="宋体"/>
          <w:szCs w:val="21"/>
        </w:rPr>
        <w:t xml:space="preserve">     </w:t>
      </w:r>
    </w:p>
    <w:p w:rsidR="00292243" w:rsidRDefault="00292243" w:rsidP="00771761">
      <w:pPr>
        <w:snapToGrid w:val="0"/>
        <w:spacing w:line="360" w:lineRule="auto"/>
        <w:rPr>
          <w:szCs w:val="21"/>
        </w:rPr>
      </w:pPr>
      <w:r w:rsidRPr="0016401C">
        <w:rPr>
          <w:szCs w:val="21"/>
        </w:rPr>
        <w:t>D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升温</w:t>
      </w:r>
      <w:r w:rsidRPr="0016401C">
        <w:rPr>
          <w:szCs w:val="21"/>
        </w:rPr>
        <w:t xml:space="preserve">    </w:t>
      </w:r>
    </w:p>
    <w:p w:rsidR="00292243" w:rsidRPr="0016401C" w:rsidRDefault="00292243" w:rsidP="00771761">
      <w:pPr>
        <w:snapToGrid w:val="0"/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解析：</w:t>
      </w:r>
    </w:p>
    <w:p w:rsidR="00292243" w:rsidRPr="0016401C" w:rsidRDefault="00292243" w:rsidP="00771761">
      <w:pPr>
        <w:snapToGrid w:val="0"/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该题条件为饱和溶液，可列表分析各组成分的变化情况：</w:t>
      </w:r>
    </w:p>
    <w:tbl>
      <w:tblPr>
        <w:tblW w:w="0" w:type="auto"/>
        <w:jc w:val="center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0"/>
        <w:gridCol w:w="1993"/>
        <w:gridCol w:w="1993"/>
        <w:gridCol w:w="1994"/>
      </w:tblGrid>
      <w:tr w:rsidR="00292243" w:rsidRPr="0016401C" w:rsidTr="00F81FF5">
        <w:trPr>
          <w:jc w:val="center"/>
        </w:trPr>
        <w:tc>
          <w:tcPr>
            <w:tcW w:w="1360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溶质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溶剂</w:t>
            </w:r>
          </w:p>
        </w:tc>
        <w:tc>
          <w:tcPr>
            <w:tcW w:w="1994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溶质质量分数</w:t>
            </w:r>
          </w:p>
        </w:tc>
      </w:tr>
      <w:tr w:rsidR="00292243" w:rsidRPr="0016401C" w:rsidTr="00F81FF5">
        <w:trPr>
          <w:jc w:val="center"/>
        </w:trPr>
        <w:tc>
          <w:tcPr>
            <w:tcW w:w="1360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szCs w:val="21"/>
              </w:rPr>
              <w:t>A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不变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不变</w:t>
            </w:r>
          </w:p>
        </w:tc>
        <w:tc>
          <w:tcPr>
            <w:tcW w:w="1994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不变</w:t>
            </w:r>
          </w:p>
        </w:tc>
      </w:tr>
      <w:tr w:rsidR="00292243" w:rsidRPr="0016401C" w:rsidTr="00F81FF5">
        <w:trPr>
          <w:jc w:val="center"/>
        </w:trPr>
        <w:tc>
          <w:tcPr>
            <w:tcW w:w="1360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szCs w:val="21"/>
              </w:rPr>
              <w:t>B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不变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变大</w:t>
            </w:r>
          </w:p>
        </w:tc>
        <w:tc>
          <w:tcPr>
            <w:tcW w:w="1994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变小</w:t>
            </w:r>
          </w:p>
        </w:tc>
      </w:tr>
      <w:tr w:rsidR="00292243" w:rsidRPr="0016401C" w:rsidTr="00F81FF5">
        <w:trPr>
          <w:jc w:val="center"/>
        </w:trPr>
        <w:tc>
          <w:tcPr>
            <w:tcW w:w="1360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szCs w:val="21"/>
              </w:rPr>
              <w:t>C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等比例减少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等比例减少</w:t>
            </w:r>
          </w:p>
        </w:tc>
        <w:tc>
          <w:tcPr>
            <w:tcW w:w="1994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不变</w:t>
            </w:r>
          </w:p>
        </w:tc>
      </w:tr>
      <w:tr w:rsidR="00292243" w:rsidRPr="0016401C" w:rsidTr="00F81FF5">
        <w:trPr>
          <w:jc w:val="center"/>
        </w:trPr>
        <w:tc>
          <w:tcPr>
            <w:tcW w:w="1360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szCs w:val="21"/>
              </w:rPr>
              <w:t>D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不变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不变</w:t>
            </w:r>
          </w:p>
        </w:tc>
        <w:tc>
          <w:tcPr>
            <w:tcW w:w="1994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不变</w:t>
            </w:r>
          </w:p>
        </w:tc>
      </w:tr>
      <w:tr w:rsidR="00292243" w:rsidRPr="0016401C" w:rsidTr="00F81FF5">
        <w:trPr>
          <w:jc w:val="center"/>
        </w:trPr>
        <w:tc>
          <w:tcPr>
            <w:tcW w:w="1360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szCs w:val="21"/>
              </w:rPr>
              <w:t>E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减少</w:t>
            </w:r>
          </w:p>
        </w:tc>
        <w:tc>
          <w:tcPr>
            <w:tcW w:w="1993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不变</w:t>
            </w:r>
          </w:p>
        </w:tc>
        <w:tc>
          <w:tcPr>
            <w:tcW w:w="1994" w:type="dxa"/>
            <w:vAlign w:val="center"/>
          </w:tcPr>
          <w:p w:rsidR="00292243" w:rsidRPr="0016401C" w:rsidRDefault="00292243" w:rsidP="00771761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6401C">
              <w:rPr>
                <w:rFonts w:hAnsi="宋体" w:hint="eastAsia"/>
                <w:szCs w:val="21"/>
              </w:rPr>
              <w:t>变小</w:t>
            </w:r>
          </w:p>
        </w:tc>
      </w:tr>
    </w:tbl>
    <w:p w:rsidR="00292243" w:rsidRPr="0016401C" w:rsidRDefault="00292243" w:rsidP="00771761">
      <w:pPr>
        <w:snapToGrid w:val="0"/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答案：</w:t>
      </w:r>
      <w:r w:rsidRPr="0016401C">
        <w:rPr>
          <w:szCs w:val="21"/>
        </w:rPr>
        <w:t>B</w:t>
      </w:r>
    </w:p>
    <w:p w:rsidR="00292243" w:rsidRDefault="00292243" w:rsidP="00771761">
      <w:pPr>
        <w:spacing w:line="360" w:lineRule="auto"/>
      </w:pPr>
    </w:p>
    <w:p w:rsidR="00292243" w:rsidRDefault="00292243">
      <w:pPr>
        <w:spacing w:line="360" w:lineRule="auto"/>
      </w:pPr>
    </w:p>
    <w:sectPr w:rsidR="00292243" w:rsidSect="001210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243" w:rsidRDefault="00292243" w:rsidP="00771761">
      <w:pPr>
        <w:spacing w:line="240" w:lineRule="auto"/>
      </w:pPr>
      <w:r>
        <w:separator/>
      </w:r>
    </w:p>
  </w:endnote>
  <w:endnote w:type="continuationSeparator" w:id="1">
    <w:p w:rsidR="00292243" w:rsidRDefault="00292243" w:rsidP="00771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3" w:rsidRDefault="002922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3" w:rsidRDefault="002922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3" w:rsidRDefault="002922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243" w:rsidRDefault="00292243" w:rsidP="00771761">
      <w:pPr>
        <w:spacing w:line="240" w:lineRule="auto"/>
      </w:pPr>
      <w:r>
        <w:separator/>
      </w:r>
    </w:p>
  </w:footnote>
  <w:footnote w:type="continuationSeparator" w:id="1">
    <w:p w:rsidR="00292243" w:rsidRDefault="00292243" w:rsidP="007717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3" w:rsidRDefault="002922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3" w:rsidRDefault="00292243" w:rsidP="000370D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43" w:rsidRDefault="002922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1761"/>
    <w:rsid w:val="000370D9"/>
    <w:rsid w:val="00121089"/>
    <w:rsid w:val="0016401C"/>
    <w:rsid w:val="00292243"/>
    <w:rsid w:val="00771761"/>
    <w:rsid w:val="00855AC4"/>
    <w:rsid w:val="009D620F"/>
    <w:rsid w:val="00A11DB0"/>
    <w:rsid w:val="00F81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76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7176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7176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7176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7176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7176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30</Words>
  <Characters>171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2011-05-25T10:53:00Z</dcterms:created>
  <dcterms:modified xsi:type="dcterms:W3CDTF">2011-06-02T06:41:00Z</dcterms:modified>
</cp:coreProperties>
</file>