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DD9" w:rsidRPr="0016401C" w:rsidRDefault="00C17DD9" w:rsidP="00392D23">
      <w:pPr>
        <w:spacing w:line="360" w:lineRule="auto"/>
        <w:rPr>
          <w:bCs/>
        </w:rPr>
      </w:pPr>
      <w:r w:rsidRPr="0016401C">
        <w:rPr>
          <w:rFonts w:hint="eastAsia"/>
          <w:bCs/>
        </w:rPr>
        <w:t>向盛有</w:t>
      </w:r>
      <w:r w:rsidRPr="0016401C">
        <w:rPr>
          <w:bCs/>
        </w:rPr>
        <w:t>Fe</w:t>
      </w:r>
      <w:r w:rsidRPr="0016401C">
        <w:rPr>
          <w:rFonts w:hint="eastAsia"/>
          <w:bCs/>
        </w:rPr>
        <w:t>、</w:t>
      </w:r>
      <w:r w:rsidRPr="0016401C">
        <w:rPr>
          <w:bCs/>
        </w:rPr>
        <w:t>Cu</w:t>
      </w:r>
      <w:r w:rsidRPr="0016401C">
        <w:rPr>
          <w:rFonts w:hint="eastAsia"/>
          <w:bCs/>
        </w:rPr>
        <w:t>的烧杯中加入过量稀硫酸，所得溶液中的溶质有（</w:t>
      </w:r>
      <w:r w:rsidRPr="0016401C">
        <w:rPr>
          <w:bCs/>
        </w:rPr>
        <w:t xml:space="preserve">    </w:t>
      </w:r>
      <w:r w:rsidRPr="0016401C">
        <w:rPr>
          <w:rFonts w:hint="eastAsia"/>
          <w:bCs/>
        </w:rPr>
        <w:t>）</w:t>
      </w:r>
    </w:p>
    <w:p w:rsidR="00C17DD9" w:rsidRPr="0016401C" w:rsidRDefault="00C17DD9" w:rsidP="00392D23">
      <w:pPr>
        <w:spacing w:line="360" w:lineRule="auto"/>
        <w:rPr>
          <w:bCs/>
        </w:rPr>
      </w:pPr>
      <w:r w:rsidRPr="0016401C">
        <w:rPr>
          <w:bCs/>
        </w:rPr>
        <w:t>A. 1</w:t>
      </w:r>
      <w:r w:rsidRPr="0016401C">
        <w:rPr>
          <w:rFonts w:hint="eastAsia"/>
          <w:bCs/>
        </w:rPr>
        <w:t>种</w:t>
      </w:r>
      <w:r w:rsidRPr="0016401C">
        <w:rPr>
          <w:bCs/>
        </w:rPr>
        <w:t xml:space="preserve">    B. 2</w:t>
      </w:r>
      <w:r w:rsidRPr="0016401C">
        <w:rPr>
          <w:rFonts w:hint="eastAsia"/>
          <w:bCs/>
        </w:rPr>
        <w:t>种</w:t>
      </w:r>
      <w:r w:rsidRPr="0016401C">
        <w:rPr>
          <w:bCs/>
        </w:rPr>
        <w:t xml:space="preserve">    C. 3</w:t>
      </w:r>
      <w:r w:rsidRPr="0016401C">
        <w:rPr>
          <w:rFonts w:hint="eastAsia"/>
          <w:bCs/>
        </w:rPr>
        <w:t>种</w:t>
      </w:r>
      <w:r w:rsidRPr="0016401C">
        <w:rPr>
          <w:bCs/>
        </w:rPr>
        <w:t xml:space="preserve">    D. 4</w:t>
      </w:r>
      <w:r w:rsidRPr="0016401C">
        <w:rPr>
          <w:rFonts w:hint="eastAsia"/>
          <w:bCs/>
        </w:rPr>
        <w:t>种</w:t>
      </w:r>
    </w:p>
    <w:p w:rsidR="00C17DD9" w:rsidRDefault="00C17DD9" w:rsidP="00392D23">
      <w:pPr>
        <w:spacing w:line="360" w:lineRule="auto"/>
      </w:pPr>
      <w:r w:rsidRPr="0016401C">
        <w:rPr>
          <w:rFonts w:hint="eastAsia"/>
        </w:rPr>
        <w:t>解析：</w:t>
      </w:r>
    </w:p>
    <w:p w:rsidR="00C17DD9" w:rsidRDefault="00C17DD9" w:rsidP="00392D23">
      <w:pPr>
        <w:spacing w:line="360" w:lineRule="auto"/>
      </w:pPr>
      <w:r w:rsidRPr="0016401C">
        <w:rPr>
          <w:rFonts w:hint="eastAsia"/>
        </w:rPr>
        <w:t>根据金属活动性顺序表，铜和稀硫酸不反应，铁和硫酸反应后会生成硫酸亚铁，而稀硫酸过量，所以溶质是两种。</w:t>
      </w:r>
    </w:p>
    <w:p w:rsidR="00C17DD9" w:rsidRDefault="00C17DD9" w:rsidP="00392D23">
      <w:pPr>
        <w:spacing w:line="360" w:lineRule="auto"/>
      </w:pPr>
      <w:r w:rsidRPr="0016401C">
        <w:rPr>
          <w:rFonts w:hint="eastAsia"/>
        </w:rPr>
        <w:t>答案：</w:t>
      </w:r>
      <w:r w:rsidRPr="0016401C">
        <w:t>B</w:t>
      </w:r>
    </w:p>
    <w:sectPr w:rsidR="00C17DD9" w:rsidSect="00D33DF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7DD9" w:rsidRDefault="00C17DD9" w:rsidP="00392D23">
      <w:pPr>
        <w:spacing w:line="240" w:lineRule="auto"/>
      </w:pPr>
      <w:r>
        <w:separator/>
      </w:r>
    </w:p>
  </w:endnote>
  <w:endnote w:type="continuationSeparator" w:id="1">
    <w:p w:rsidR="00C17DD9" w:rsidRDefault="00C17DD9" w:rsidP="00392D2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DD9" w:rsidRDefault="00C17DD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DD9" w:rsidRDefault="00C17DD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DD9" w:rsidRDefault="00C17D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7DD9" w:rsidRDefault="00C17DD9" w:rsidP="00392D23">
      <w:pPr>
        <w:spacing w:line="240" w:lineRule="auto"/>
      </w:pPr>
      <w:r>
        <w:separator/>
      </w:r>
    </w:p>
  </w:footnote>
  <w:footnote w:type="continuationSeparator" w:id="1">
    <w:p w:rsidR="00C17DD9" w:rsidRDefault="00C17DD9" w:rsidP="00392D2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DD9" w:rsidRDefault="00C17DD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DD9" w:rsidRDefault="00C17DD9" w:rsidP="00DF2CEF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DD9" w:rsidRDefault="00C17DD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2D23"/>
    <w:rsid w:val="0016401C"/>
    <w:rsid w:val="00392D23"/>
    <w:rsid w:val="00BB15F5"/>
    <w:rsid w:val="00C17DD9"/>
    <w:rsid w:val="00D33DF8"/>
    <w:rsid w:val="00DF2CEF"/>
    <w:rsid w:val="00E45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D23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92D23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92D23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92D23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92D23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392D23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19</Words>
  <Characters>110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2011-05-25T13:05:00Z</dcterms:created>
  <dcterms:modified xsi:type="dcterms:W3CDTF">2011-06-02T07:23:00Z</dcterms:modified>
</cp:coreProperties>
</file>