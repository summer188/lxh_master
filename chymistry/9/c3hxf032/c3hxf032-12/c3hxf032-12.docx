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949" w:rsidRPr="0016401C" w:rsidRDefault="00E93949" w:rsidP="00F9079A">
      <w:pPr>
        <w:snapToGrid w:val="0"/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将消石灰的不饱和溶液变成饱和溶液，可采取的方法是（</w:t>
      </w:r>
      <w:r w:rsidRPr="0016401C">
        <w:rPr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E93949" w:rsidRPr="0016401C" w:rsidRDefault="00E93949" w:rsidP="00F9079A">
      <w:pPr>
        <w:snapToGrid w:val="0"/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①</w:t>
      </w:r>
      <w:r>
        <w:rPr>
          <w:rFonts w:hAnsi="宋体"/>
          <w:szCs w:val="21"/>
        </w:rPr>
        <w:t xml:space="preserve"> </w:t>
      </w:r>
      <w:r w:rsidRPr="0016401C">
        <w:rPr>
          <w:rFonts w:hAnsi="宋体" w:hint="eastAsia"/>
          <w:szCs w:val="21"/>
        </w:rPr>
        <w:t>蒸发溶剂</w:t>
      </w:r>
      <w:r>
        <w:rPr>
          <w:rFonts w:hint="eastAsia"/>
          <w:szCs w:val="21"/>
        </w:rPr>
        <w:t>；</w:t>
      </w:r>
      <w:r w:rsidRPr="0016401C">
        <w:rPr>
          <w:rFonts w:hAnsi="宋体" w:hint="eastAsia"/>
          <w:szCs w:val="21"/>
        </w:rPr>
        <w:t>②</w:t>
      </w:r>
      <w:r>
        <w:rPr>
          <w:rFonts w:hAnsi="宋体"/>
          <w:szCs w:val="21"/>
        </w:rPr>
        <w:t xml:space="preserve"> </w:t>
      </w:r>
      <w:r w:rsidRPr="0016401C">
        <w:rPr>
          <w:rFonts w:hAnsi="宋体" w:hint="eastAsia"/>
          <w:szCs w:val="21"/>
        </w:rPr>
        <w:t>加入溶质</w:t>
      </w:r>
      <w:r>
        <w:rPr>
          <w:rFonts w:hint="eastAsia"/>
          <w:szCs w:val="21"/>
        </w:rPr>
        <w:t>；</w:t>
      </w:r>
      <w:r w:rsidRPr="0016401C">
        <w:rPr>
          <w:rFonts w:hAnsi="宋体" w:hint="eastAsia"/>
          <w:szCs w:val="21"/>
        </w:rPr>
        <w:t>③升高温度</w:t>
      </w:r>
      <w:r>
        <w:rPr>
          <w:rFonts w:hint="eastAsia"/>
          <w:szCs w:val="21"/>
        </w:rPr>
        <w:t>；</w:t>
      </w:r>
      <w:r w:rsidRPr="0016401C">
        <w:rPr>
          <w:rFonts w:hAnsi="宋体" w:hint="eastAsia"/>
          <w:szCs w:val="21"/>
        </w:rPr>
        <w:t>④</w:t>
      </w:r>
      <w:r>
        <w:rPr>
          <w:rFonts w:hAnsi="宋体"/>
          <w:szCs w:val="21"/>
        </w:rPr>
        <w:t xml:space="preserve"> </w:t>
      </w:r>
      <w:r w:rsidRPr="0016401C">
        <w:rPr>
          <w:rFonts w:hAnsi="宋体" w:hint="eastAsia"/>
          <w:szCs w:val="21"/>
        </w:rPr>
        <w:t>降低温度</w:t>
      </w:r>
    </w:p>
    <w:p w:rsidR="00E93949" w:rsidRPr="0016401C" w:rsidRDefault="00E93949" w:rsidP="006B2EF1">
      <w:pPr>
        <w:snapToGrid w:val="0"/>
        <w:spacing w:line="360" w:lineRule="auto"/>
        <w:ind w:left="31680" w:hangingChars="200" w:firstLine="31680"/>
        <w:rPr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①</w:t>
      </w:r>
      <w:r w:rsidRPr="0016401C">
        <w:rPr>
          <w:szCs w:val="21"/>
        </w:rPr>
        <w:t xml:space="preserve">    B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①②</w:t>
      </w:r>
      <w:r w:rsidRPr="0016401C">
        <w:rPr>
          <w:szCs w:val="21"/>
        </w:rPr>
        <w:t xml:space="preserve">    C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①②③</w:t>
      </w:r>
      <w:r>
        <w:rPr>
          <w:rFonts w:hAnsi="宋体"/>
          <w:szCs w:val="21"/>
        </w:rPr>
        <w:t xml:space="preserve"> </w:t>
      </w:r>
      <w:r w:rsidRPr="0016401C">
        <w:rPr>
          <w:szCs w:val="21"/>
        </w:rPr>
        <w:t xml:space="preserve">   D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①②④</w:t>
      </w:r>
    </w:p>
    <w:p w:rsidR="00E93949" w:rsidRPr="0016401C" w:rsidRDefault="00E93949" w:rsidP="00F9079A">
      <w:pPr>
        <w:spacing w:line="360" w:lineRule="auto"/>
      </w:pPr>
      <w:r w:rsidRPr="0016401C">
        <w:rPr>
          <w:rFonts w:hint="eastAsia"/>
        </w:rPr>
        <w:t>解析：</w:t>
      </w:r>
    </w:p>
    <w:p w:rsidR="00E93949" w:rsidRDefault="00E93949" w:rsidP="00F9079A">
      <w:r w:rsidRPr="0016401C">
        <w:rPr>
          <w:rFonts w:hint="eastAsia"/>
        </w:rPr>
        <w:t>消石灰溶解度随着温度的升高而减小，故将其不饱和溶液变成饱和溶液可采用升温的方法，另外，还可加入溶质和蒸发溶剂。</w:t>
      </w:r>
    </w:p>
    <w:p w:rsidR="00E93949" w:rsidRPr="00F9079A" w:rsidRDefault="00E93949" w:rsidP="00F9079A">
      <w:r w:rsidRPr="0016401C">
        <w:rPr>
          <w:rFonts w:hint="eastAsia"/>
        </w:rPr>
        <w:t>答案；</w:t>
      </w:r>
      <w:r w:rsidRPr="0016401C">
        <w:t>C</w:t>
      </w:r>
    </w:p>
    <w:sectPr w:rsidR="00E93949" w:rsidRPr="00F9079A" w:rsidSect="00767B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949" w:rsidRDefault="00E93949" w:rsidP="00F9079A">
      <w:pPr>
        <w:spacing w:line="240" w:lineRule="auto"/>
      </w:pPr>
      <w:r>
        <w:separator/>
      </w:r>
    </w:p>
  </w:endnote>
  <w:endnote w:type="continuationSeparator" w:id="1">
    <w:p w:rsidR="00E93949" w:rsidRDefault="00E93949" w:rsidP="00F907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949" w:rsidRDefault="00E939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949" w:rsidRDefault="00E939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949" w:rsidRDefault="00E939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949" w:rsidRDefault="00E93949" w:rsidP="00F9079A">
      <w:pPr>
        <w:spacing w:line="240" w:lineRule="auto"/>
      </w:pPr>
      <w:r>
        <w:separator/>
      </w:r>
    </w:p>
  </w:footnote>
  <w:footnote w:type="continuationSeparator" w:id="1">
    <w:p w:rsidR="00E93949" w:rsidRDefault="00E93949" w:rsidP="00F907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949" w:rsidRDefault="00E939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949" w:rsidRDefault="00E93949" w:rsidP="006B2EF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949" w:rsidRDefault="00E939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079A"/>
    <w:rsid w:val="0016401C"/>
    <w:rsid w:val="00164186"/>
    <w:rsid w:val="006B2EF1"/>
    <w:rsid w:val="00767B59"/>
    <w:rsid w:val="0091098E"/>
    <w:rsid w:val="00944CEB"/>
    <w:rsid w:val="00E93949"/>
    <w:rsid w:val="00F90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79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9079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079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9079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079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9079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23</Words>
  <Characters>134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2011-05-25T12:57:00Z</dcterms:created>
  <dcterms:modified xsi:type="dcterms:W3CDTF">2011-06-02T07:14:00Z</dcterms:modified>
</cp:coreProperties>
</file>