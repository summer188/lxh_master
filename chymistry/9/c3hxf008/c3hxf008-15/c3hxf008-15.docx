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D1" w:rsidRPr="00D222FA" w:rsidRDefault="009450D1" w:rsidP="00283BF5">
      <w:pPr>
        <w:spacing w:line="360" w:lineRule="auto"/>
      </w:pPr>
      <w:r w:rsidRPr="00D222FA">
        <w:rPr>
          <w:rFonts w:hint="eastAsia"/>
        </w:rPr>
        <w:t>下图为四种粒子的结构示意图：</w:t>
      </w:r>
      <w:r w:rsidRPr="00D222FA">
        <w:t xml:space="preserve"> </w:t>
      </w:r>
    </w:p>
    <w:p w:rsidR="009450D1" w:rsidRPr="00D222FA" w:rsidRDefault="009450D1" w:rsidP="008E4487">
      <w:pPr>
        <w:spacing w:line="360" w:lineRule="auto"/>
        <w:jc w:val="center"/>
      </w:pPr>
      <w:r w:rsidRPr="00D222F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86.25pt">
            <v:imagedata r:id="rId6" o:title=""/>
          </v:shape>
        </w:pict>
      </w:r>
    </w:p>
    <w:p w:rsidR="009450D1" w:rsidRPr="00D222FA" w:rsidRDefault="009450D1" w:rsidP="00283BF5">
      <w:pPr>
        <w:spacing w:line="360" w:lineRule="auto"/>
      </w:pPr>
      <w:r w:rsidRPr="00D222FA">
        <w:rPr>
          <w:rFonts w:hint="eastAsia"/>
        </w:rPr>
        <w:t>（</w:t>
      </w:r>
      <w:r w:rsidRPr="00D222FA">
        <w:t>1</w:t>
      </w:r>
      <w:r w:rsidRPr="00D222FA">
        <w:rPr>
          <w:rFonts w:hint="eastAsia"/>
        </w:rPr>
        <w:t>）属于同种元素的粒子是（</w:t>
      </w:r>
      <w:r w:rsidRPr="00D222FA">
        <w:t xml:space="preserve">    </w:t>
      </w:r>
      <w:r w:rsidRPr="00D222FA">
        <w:rPr>
          <w:rFonts w:hint="eastAsia"/>
        </w:rPr>
        <w:t>）</w:t>
      </w:r>
    </w:p>
    <w:p w:rsidR="009450D1" w:rsidRPr="00D222FA" w:rsidRDefault="009450D1" w:rsidP="00283BF5">
      <w:pPr>
        <w:spacing w:line="360" w:lineRule="auto"/>
      </w:pPr>
      <w:r w:rsidRPr="00D222FA">
        <w:t>A. A</w:t>
      </w:r>
      <w:r w:rsidRPr="00D222FA">
        <w:rPr>
          <w:rFonts w:hint="eastAsia"/>
        </w:rPr>
        <w:t>和</w:t>
      </w:r>
      <w:r w:rsidRPr="00D222FA">
        <w:t>B    B.</w:t>
      </w:r>
      <w:r>
        <w:t xml:space="preserve"> </w:t>
      </w:r>
      <w:r w:rsidRPr="00D222FA">
        <w:t>B</w:t>
      </w:r>
      <w:r w:rsidRPr="00D222FA">
        <w:rPr>
          <w:rFonts w:hint="eastAsia"/>
        </w:rPr>
        <w:t>和</w:t>
      </w:r>
      <w:r w:rsidRPr="00D222FA">
        <w:t>D    C. A</w:t>
      </w:r>
      <w:r w:rsidRPr="00D222FA">
        <w:rPr>
          <w:rFonts w:hint="eastAsia"/>
        </w:rPr>
        <w:t>和</w:t>
      </w:r>
      <w:r w:rsidRPr="00D222FA">
        <w:t>D    D.</w:t>
      </w:r>
      <w:r>
        <w:t xml:space="preserve"> </w:t>
      </w:r>
      <w:r w:rsidRPr="00D222FA">
        <w:t>A</w:t>
      </w:r>
      <w:r w:rsidRPr="00D222FA">
        <w:rPr>
          <w:rFonts w:hint="eastAsia"/>
        </w:rPr>
        <w:t>和</w:t>
      </w:r>
      <w:r w:rsidRPr="00D222FA">
        <w:t>C</w:t>
      </w:r>
    </w:p>
    <w:p w:rsidR="009450D1" w:rsidRPr="00D222FA" w:rsidRDefault="009450D1" w:rsidP="00283BF5">
      <w:pPr>
        <w:spacing w:line="360" w:lineRule="auto"/>
      </w:pPr>
      <w:r w:rsidRPr="00D222FA">
        <w:rPr>
          <w:rFonts w:hint="eastAsia"/>
        </w:rPr>
        <w:t>（</w:t>
      </w:r>
      <w:r w:rsidRPr="00D222FA">
        <w:t>2</w:t>
      </w:r>
      <w:r w:rsidRPr="00D222FA">
        <w:rPr>
          <w:rFonts w:hint="eastAsia"/>
        </w:rPr>
        <w:t>）具有相对稳定结构的粒子是（</w:t>
      </w:r>
      <w:r w:rsidRPr="00D222FA">
        <w:t xml:space="preserve">    </w:t>
      </w:r>
      <w:r w:rsidRPr="00D222FA">
        <w:rPr>
          <w:rFonts w:hint="eastAsia"/>
        </w:rPr>
        <w:t>）</w:t>
      </w:r>
    </w:p>
    <w:p w:rsidR="009450D1" w:rsidRPr="00D222FA" w:rsidRDefault="009450D1" w:rsidP="00283BF5">
      <w:pPr>
        <w:spacing w:line="360" w:lineRule="auto"/>
      </w:pPr>
      <w:r w:rsidRPr="00D222FA">
        <w:t>A. A</w:t>
      </w:r>
      <w:r w:rsidRPr="00D222FA">
        <w:rPr>
          <w:rFonts w:hint="eastAsia"/>
        </w:rPr>
        <w:t>和</w:t>
      </w:r>
      <w:r w:rsidRPr="00D222FA">
        <w:t>B    B.</w:t>
      </w:r>
      <w:r>
        <w:t xml:space="preserve"> </w:t>
      </w:r>
      <w:r w:rsidRPr="00D222FA">
        <w:t>B</w:t>
      </w:r>
      <w:r w:rsidRPr="00D222FA">
        <w:rPr>
          <w:rFonts w:hint="eastAsia"/>
        </w:rPr>
        <w:t>和</w:t>
      </w:r>
      <w:r w:rsidRPr="00D222FA">
        <w:t>C    C.</w:t>
      </w:r>
      <w:r>
        <w:t xml:space="preserve"> </w:t>
      </w:r>
      <w:r w:rsidRPr="00D222FA">
        <w:t>A</w:t>
      </w:r>
      <w:r w:rsidRPr="00D222FA">
        <w:rPr>
          <w:rFonts w:hint="eastAsia"/>
        </w:rPr>
        <w:t>和</w:t>
      </w:r>
      <w:r w:rsidRPr="00D222FA">
        <w:t>D    D.</w:t>
      </w:r>
      <w:r>
        <w:t xml:space="preserve"> </w:t>
      </w:r>
      <w:r w:rsidRPr="00D222FA">
        <w:t>A</w:t>
      </w:r>
      <w:r w:rsidRPr="00D222FA">
        <w:rPr>
          <w:rFonts w:hint="eastAsia"/>
        </w:rPr>
        <w:t>和</w:t>
      </w:r>
      <w:r w:rsidRPr="00D222FA">
        <w:t>C</w:t>
      </w:r>
    </w:p>
    <w:p w:rsidR="009450D1" w:rsidRPr="00D222FA" w:rsidRDefault="009450D1" w:rsidP="00283BF5">
      <w:pPr>
        <w:spacing w:line="360" w:lineRule="auto"/>
      </w:pPr>
      <w:r w:rsidRPr="00D222FA">
        <w:rPr>
          <w:rFonts w:hint="eastAsia"/>
        </w:rPr>
        <w:t>解析：</w:t>
      </w:r>
    </w:p>
    <w:p w:rsidR="009450D1" w:rsidRPr="00D222FA" w:rsidRDefault="009450D1" w:rsidP="00283BF5">
      <w:pPr>
        <w:spacing w:line="360" w:lineRule="auto"/>
      </w:pPr>
      <w:r w:rsidRPr="00D222FA">
        <w:rPr>
          <w:rFonts w:hint="eastAsia"/>
        </w:rPr>
        <w:t>本题考查粒子结构示意图的意义及应用，属于同种元素的粒子应满足核内质子数相同的条件即可，</w:t>
      </w:r>
      <w:r w:rsidRPr="00D222FA">
        <w:t>B</w:t>
      </w:r>
      <w:r w:rsidRPr="00D222FA">
        <w:rPr>
          <w:rFonts w:hint="eastAsia"/>
        </w:rPr>
        <w:t>的结构示意图和</w:t>
      </w:r>
      <w:r w:rsidRPr="00D222FA">
        <w:t>D</w:t>
      </w:r>
      <w:r w:rsidRPr="00D222FA">
        <w:rPr>
          <w:rFonts w:hint="eastAsia"/>
        </w:rPr>
        <w:t>的结构示意图质子数为</w:t>
      </w:r>
      <w:r w:rsidRPr="00D222FA">
        <w:t>12</w:t>
      </w:r>
      <w:r w:rsidRPr="00D222FA">
        <w:rPr>
          <w:rFonts w:hint="eastAsia"/>
        </w:rPr>
        <w:t>，属于同种元素，相对稳定结构看最外层电子数为</w:t>
      </w:r>
      <w:r w:rsidRPr="00D222FA">
        <w:t>8</w:t>
      </w:r>
      <w:r w:rsidRPr="00D222FA">
        <w:rPr>
          <w:rFonts w:hint="eastAsia"/>
        </w:rPr>
        <w:t>，</w:t>
      </w:r>
      <w:r w:rsidRPr="00D222FA">
        <w:t>A</w:t>
      </w:r>
      <w:r w:rsidRPr="00D222FA">
        <w:rPr>
          <w:rFonts w:hint="eastAsia"/>
        </w:rPr>
        <w:t>结构示意图和</w:t>
      </w:r>
      <w:r w:rsidRPr="00D222FA">
        <w:t>D</w:t>
      </w:r>
      <w:r w:rsidRPr="00D222FA">
        <w:rPr>
          <w:rFonts w:hint="eastAsia"/>
        </w:rPr>
        <w:t>结构示意图满足题意。</w:t>
      </w:r>
    </w:p>
    <w:p w:rsidR="009450D1" w:rsidRPr="00D338F4" w:rsidRDefault="009450D1" w:rsidP="00283BF5">
      <w:r w:rsidRPr="00D222FA">
        <w:rPr>
          <w:rFonts w:hint="eastAsia"/>
        </w:rPr>
        <w:t>答案：（</w:t>
      </w:r>
      <w:r w:rsidRPr="00D222FA">
        <w:t>1</w:t>
      </w:r>
      <w:r w:rsidRPr="00D222FA">
        <w:rPr>
          <w:rFonts w:hint="eastAsia"/>
        </w:rPr>
        <w:t>）</w:t>
      </w:r>
      <w:r w:rsidRPr="00D222FA">
        <w:t>B</w:t>
      </w:r>
      <w:r w:rsidRPr="00D222FA">
        <w:rPr>
          <w:rFonts w:hint="eastAsia"/>
        </w:rPr>
        <w:t>；（</w:t>
      </w:r>
      <w:r w:rsidRPr="00D222FA">
        <w:t>2</w:t>
      </w:r>
      <w:r w:rsidRPr="00D222FA">
        <w:rPr>
          <w:rFonts w:hint="eastAsia"/>
        </w:rPr>
        <w:t>）</w:t>
      </w:r>
      <w:r w:rsidRPr="00D222FA">
        <w:t>C</w:t>
      </w:r>
    </w:p>
    <w:sectPr w:rsidR="009450D1" w:rsidRPr="00D338F4" w:rsidSect="00310E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0D1" w:rsidRDefault="009450D1" w:rsidP="00D338F4">
      <w:pPr>
        <w:spacing w:line="240" w:lineRule="auto"/>
      </w:pPr>
      <w:r>
        <w:separator/>
      </w:r>
    </w:p>
  </w:endnote>
  <w:endnote w:type="continuationSeparator" w:id="1">
    <w:p w:rsidR="009450D1" w:rsidRDefault="009450D1" w:rsidP="00D338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D1" w:rsidRDefault="009450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D1" w:rsidRDefault="009450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D1" w:rsidRDefault="009450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0D1" w:rsidRDefault="009450D1" w:rsidP="00D338F4">
      <w:pPr>
        <w:spacing w:line="240" w:lineRule="auto"/>
      </w:pPr>
      <w:r>
        <w:separator/>
      </w:r>
    </w:p>
  </w:footnote>
  <w:footnote w:type="continuationSeparator" w:id="1">
    <w:p w:rsidR="009450D1" w:rsidRDefault="009450D1" w:rsidP="00D338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D1" w:rsidRDefault="009450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D1" w:rsidRDefault="009450D1" w:rsidP="00283BF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D1" w:rsidRDefault="009450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38F4"/>
    <w:rsid w:val="001C0D4E"/>
    <w:rsid w:val="001D16D1"/>
    <w:rsid w:val="00283BF5"/>
    <w:rsid w:val="00310E1F"/>
    <w:rsid w:val="008E4487"/>
    <w:rsid w:val="009450D1"/>
    <w:rsid w:val="00D222FA"/>
    <w:rsid w:val="00D33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8F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338F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338F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338F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338F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338F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38</Words>
  <Characters>220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2011-05-18T11:00:00Z</dcterms:created>
  <dcterms:modified xsi:type="dcterms:W3CDTF">2011-05-19T06:26:00Z</dcterms:modified>
</cp:coreProperties>
</file>