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89" w:rsidRPr="006E22CA" w:rsidRDefault="00505C89" w:rsidP="00F02DCA">
      <w:pPr>
        <w:spacing w:line="360" w:lineRule="auto"/>
      </w:pPr>
      <w:r w:rsidRPr="006E22CA">
        <w:rPr>
          <w:rFonts w:hint="eastAsia"/>
        </w:rPr>
        <w:t>下列方框中，符合</w:t>
      </w:r>
      <w:r w:rsidRPr="006E22CA">
        <w:t>2N</w:t>
      </w:r>
      <w:r w:rsidRPr="006E22CA">
        <w:rPr>
          <w:vertAlign w:val="subscript"/>
        </w:rPr>
        <w:t>2</w:t>
      </w:r>
      <w:r w:rsidRPr="006E22CA">
        <w:rPr>
          <w:rFonts w:hint="eastAsia"/>
        </w:rPr>
        <w:t>意义的示图是（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505C89" w:rsidRPr="000B375C" w:rsidRDefault="00505C89" w:rsidP="00F02DCA">
      <w:pPr>
        <w:spacing w:line="360" w:lineRule="auto"/>
        <w:rPr>
          <w:rFonts w:ascii="宋体" w:cs="宋体"/>
          <w:sz w:val="24"/>
        </w:rPr>
      </w:pPr>
      <w:r w:rsidRPr="000B375C">
        <w:rPr>
          <w:rFonts w:ascii="宋体" w:cs="宋体" w:hint="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9.75pt;height:62.25pt">
            <v:imagedata r:id="rId6" r:href="rId7"/>
          </v:shape>
        </w:pict>
      </w:r>
    </w:p>
    <w:p w:rsidR="00505C89" w:rsidRPr="006E22CA" w:rsidRDefault="00505C89" w:rsidP="00F02DCA">
      <w:pPr>
        <w:spacing w:line="360" w:lineRule="auto"/>
        <w:rPr>
          <w:bCs/>
        </w:rPr>
      </w:pPr>
      <w:r w:rsidRPr="006E22CA">
        <w:rPr>
          <w:rFonts w:hint="eastAsia"/>
          <w:bCs/>
        </w:rPr>
        <w:t>解析：</w:t>
      </w:r>
    </w:p>
    <w:p w:rsidR="00505C89" w:rsidRPr="006E22CA" w:rsidRDefault="00505C89" w:rsidP="00F02DCA">
      <w:pPr>
        <w:spacing w:line="360" w:lineRule="auto"/>
      </w:pPr>
      <w:r w:rsidRPr="006E22CA">
        <w:rPr>
          <w:rFonts w:hint="eastAsia"/>
        </w:rPr>
        <w:t>分子由原子构成，每个氮分子由两个氮原子构成的。</w:t>
      </w:r>
      <w:r w:rsidRPr="006E22CA">
        <w:t>2N</w:t>
      </w:r>
      <w:r w:rsidRPr="006E22CA">
        <w:rPr>
          <w:vertAlign w:val="subscript"/>
        </w:rPr>
        <w:t>2</w:t>
      </w:r>
      <w:r w:rsidRPr="006E22CA">
        <w:rPr>
          <w:rFonts w:hint="eastAsia"/>
        </w:rPr>
        <w:t>表示有</w:t>
      </w:r>
      <w:r w:rsidRPr="006E22CA">
        <w:t>2</w:t>
      </w:r>
      <w:r w:rsidRPr="006E22CA">
        <w:rPr>
          <w:rFonts w:hint="eastAsia"/>
        </w:rPr>
        <w:t>个</w:t>
      </w:r>
      <w:r w:rsidRPr="006E22CA">
        <w:t>N</w:t>
      </w:r>
      <w:r w:rsidRPr="006E22CA">
        <w:rPr>
          <w:vertAlign w:val="subscript"/>
        </w:rPr>
        <w:t>2</w:t>
      </w:r>
      <w:r w:rsidRPr="006E22CA">
        <w:rPr>
          <w:rFonts w:hint="eastAsia"/>
        </w:rPr>
        <w:t>分子</w:t>
      </w:r>
      <w:r>
        <w:rPr>
          <w:rFonts w:hint="eastAsia"/>
        </w:rPr>
        <w:t>。</w:t>
      </w:r>
    </w:p>
    <w:p w:rsidR="00505C89" w:rsidRPr="006E22CA" w:rsidRDefault="00505C89" w:rsidP="00F02DCA">
      <w:pPr>
        <w:spacing w:line="360" w:lineRule="auto"/>
      </w:pPr>
      <w:r w:rsidRPr="006E22CA">
        <w:rPr>
          <w:rFonts w:hint="eastAsia"/>
        </w:rPr>
        <w:t>答案：</w:t>
      </w:r>
      <w:r w:rsidRPr="006E22CA">
        <w:t>D</w:t>
      </w:r>
    </w:p>
    <w:p w:rsidR="00505C89" w:rsidRDefault="00505C89" w:rsidP="00F02DCA">
      <w:pPr>
        <w:spacing w:line="360" w:lineRule="auto"/>
      </w:pPr>
      <w:r>
        <w:rPr>
          <w:rFonts w:ascii="宋体" w:hAnsi="宋体" w:cs="宋体"/>
          <w:sz w:val="24"/>
        </w:rPr>
        <w:t xml:space="preserve">          </w:t>
      </w:r>
    </w:p>
    <w:sectPr w:rsidR="00505C89" w:rsidSect="00DF34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C89" w:rsidRDefault="00505C89" w:rsidP="006619A1">
      <w:pPr>
        <w:spacing w:line="240" w:lineRule="auto"/>
      </w:pPr>
      <w:r>
        <w:separator/>
      </w:r>
    </w:p>
  </w:endnote>
  <w:endnote w:type="continuationSeparator" w:id="1">
    <w:p w:rsidR="00505C89" w:rsidRDefault="00505C89" w:rsidP="00661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89" w:rsidRDefault="00505C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89" w:rsidRDefault="00505C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89" w:rsidRDefault="00505C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C89" w:rsidRDefault="00505C89" w:rsidP="006619A1">
      <w:pPr>
        <w:spacing w:line="240" w:lineRule="auto"/>
      </w:pPr>
      <w:r>
        <w:separator/>
      </w:r>
    </w:p>
  </w:footnote>
  <w:footnote w:type="continuationSeparator" w:id="1">
    <w:p w:rsidR="00505C89" w:rsidRDefault="00505C89" w:rsidP="006619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89" w:rsidRDefault="00505C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89" w:rsidRDefault="00505C89" w:rsidP="00F02DC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89" w:rsidRDefault="00505C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19A1"/>
    <w:rsid w:val="000B375C"/>
    <w:rsid w:val="004D6BCA"/>
    <w:rsid w:val="004E7CC6"/>
    <w:rsid w:val="00505C89"/>
    <w:rsid w:val="006619A1"/>
    <w:rsid w:val="006E22CA"/>
    <w:rsid w:val="008B3D05"/>
    <w:rsid w:val="00DF3407"/>
    <w:rsid w:val="00F02DCA"/>
    <w:rsid w:val="00F2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A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619A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19A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619A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619A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619A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619A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19A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1K2SJ%7bSE%60JHO~@5%5dAT~QR5B.jp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28</Words>
  <Characters>163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2011-05-18T10:36:00Z</dcterms:created>
  <dcterms:modified xsi:type="dcterms:W3CDTF">2011-05-19T06:18:00Z</dcterms:modified>
</cp:coreProperties>
</file>