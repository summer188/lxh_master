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18" w:rsidRPr="006E22CA" w:rsidRDefault="00D50518" w:rsidP="0042789B">
      <w:pPr>
        <w:snapToGrid w:val="0"/>
        <w:spacing w:line="360" w:lineRule="auto"/>
      </w:pPr>
      <w:r w:rsidRPr="006E22CA">
        <w:rPr>
          <w:rFonts w:hint="eastAsia"/>
          <w:lang w:val="zh-CN"/>
        </w:rPr>
        <w:t>下列叙述中正确的是（</w:t>
      </w:r>
      <w:r w:rsidRPr="006E22CA">
        <w:t xml:space="preserve">    </w:t>
      </w:r>
      <w:r w:rsidRPr="006E22CA">
        <w:rPr>
          <w:rFonts w:hint="eastAsia"/>
          <w:lang w:val="zh-CN"/>
        </w:rPr>
        <w:t>）</w:t>
      </w:r>
    </w:p>
    <w:p w:rsidR="00D50518" w:rsidRPr="006E22CA" w:rsidRDefault="00D50518" w:rsidP="0042789B">
      <w:pPr>
        <w:snapToGrid w:val="0"/>
        <w:spacing w:line="360" w:lineRule="auto"/>
      </w:pPr>
      <w:r w:rsidRPr="006E22CA">
        <w:t>A</w:t>
      </w:r>
      <w:r w:rsidRPr="006E22CA">
        <w:rPr>
          <w:lang w:val="zh-CN"/>
        </w:rPr>
        <w:t xml:space="preserve">. </w:t>
      </w:r>
      <w:r w:rsidRPr="006E22CA">
        <w:rPr>
          <w:rFonts w:hint="eastAsia"/>
          <w:lang w:val="zh-CN"/>
        </w:rPr>
        <w:t>地壳里含量少的元素在自然界里起着次要的作用</w:t>
      </w:r>
    </w:p>
    <w:p w:rsidR="00D50518" w:rsidRPr="006E22CA" w:rsidRDefault="00D50518" w:rsidP="0042789B">
      <w:pPr>
        <w:snapToGrid w:val="0"/>
        <w:spacing w:line="360" w:lineRule="auto"/>
      </w:pPr>
      <w:r w:rsidRPr="006E22CA">
        <w:t>B</w:t>
      </w:r>
      <w:r w:rsidRPr="006E22CA">
        <w:rPr>
          <w:lang w:val="zh-CN"/>
        </w:rPr>
        <w:t xml:space="preserve">. </w:t>
      </w:r>
      <w:r w:rsidRPr="006E22CA">
        <w:rPr>
          <w:rFonts w:hint="eastAsia"/>
          <w:lang w:val="zh-CN"/>
        </w:rPr>
        <w:t>某物质只含一种元素，它一定是单质</w:t>
      </w:r>
    </w:p>
    <w:p w:rsidR="00D50518" w:rsidRPr="006E22CA" w:rsidRDefault="00D50518" w:rsidP="0042789B">
      <w:pPr>
        <w:snapToGrid w:val="0"/>
        <w:spacing w:line="360" w:lineRule="auto"/>
      </w:pPr>
      <w:r w:rsidRPr="006E22CA">
        <w:t xml:space="preserve">C. </w:t>
      </w:r>
      <w:r w:rsidRPr="006E22CA">
        <w:rPr>
          <w:rFonts w:hint="eastAsia"/>
          <w:lang w:val="zh-CN"/>
        </w:rPr>
        <w:t>含有氧元素的化合物都是氧化物</w:t>
      </w:r>
    </w:p>
    <w:p w:rsidR="00D50518" w:rsidRPr="006E22CA" w:rsidRDefault="00D50518" w:rsidP="0042789B">
      <w:pPr>
        <w:snapToGrid w:val="0"/>
        <w:spacing w:line="360" w:lineRule="auto"/>
      </w:pPr>
      <w:r w:rsidRPr="006E22CA">
        <w:t>D</w:t>
      </w:r>
      <w:r w:rsidRPr="006E22CA">
        <w:rPr>
          <w:lang w:val="zh-CN"/>
        </w:rPr>
        <w:t xml:space="preserve">. </w:t>
      </w:r>
      <w:r w:rsidRPr="006E22CA">
        <w:rPr>
          <w:rFonts w:hint="eastAsia"/>
          <w:lang w:val="zh-CN"/>
        </w:rPr>
        <w:t>地壳里含量最多的元素是氧，空气中含量最多的元素是氮</w:t>
      </w:r>
    </w:p>
    <w:p w:rsidR="00D50518" w:rsidRPr="006E22CA" w:rsidRDefault="00D50518" w:rsidP="0042789B">
      <w:pPr>
        <w:snapToGrid w:val="0"/>
        <w:spacing w:line="360" w:lineRule="auto"/>
        <w:rPr>
          <w:bCs/>
          <w:lang w:val="zh-CN"/>
        </w:rPr>
      </w:pPr>
      <w:r w:rsidRPr="006E22CA">
        <w:rPr>
          <w:rFonts w:hint="eastAsia"/>
          <w:bCs/>
          <w:lang w:val="zh-CN"/>
        </w:rPr>
        <w:t>解析：</w:t>
      </w:r>
    </w:p>
    <w:p w:rsidR="00D50518" w:rsidRPr="006E22CA" w:rsidRDefault="00D50518" w:rsidP="0042789B">
      <w:pPr>
        <w:snapToGrid w:val="0"/>
        <w:spacing w:line="360" w:lineRule="auto"/>
      </w:pPr>
      <w:r w:rsidRPr="006E22CA">
        <w:rPr>
          <w:rFonts w:hint="eastAsia"/>
          <w:lang w:val="zh-CN"/>
        </w:rPr>
        <w:t>考查同学们对元素概念、元素存在及氧化物概念等知识的综合理解运用能力。此题综合程度较大，重点在于考查学生对知识的理解，避免死记硬背。人体中缺少某些元素，会影响健康，甚至引起疾病。与元素含量的多少没有关系，故</w:t>
      </w:r>
      <w:r w:rsidRPr="006E22CA">
        <w:t>A</w:t>
      </w:r>
      <w:r w:rsidRPr="006E22CA">
        <w:rPr>
          <w:rFonts w:hint="eastAsia"/>
        </w:rPr>
        <w:t>选项</w:t>
      </w:r>
      <w:r w:rsidRPr="006E22CA">
        <w:rPr>
          <w:rFonts w:hint="eastAsia"/>
          <w:lang w:val="zh-CN"/>
        </w:rPr>
        <w:t>错；</w:t>
      </w:r>
      <w:r w:rsidRPr="006E22CA">
        <w:t>B</w:t>
      </w:r>
      <w:r w:rsidRPr="006E22CA">
        <w:rPr>
          <w:rFonts w:hint="eastAsia"/>
          <w:lang w:val="zh-CN"/>
        </w:rPr>
        <w:t>选项中若某物质只含有一种元素，会属于哪一类物质：如臭氧、氧气；红磷、白磷等。从宏观角度讲由两种元素组成，其中一种是氧元素的化合物，故</w:t>
      </w:r>
      <w:r w:rsidRPr="006E22CA">
        <w:t>C</w:t>
      </w:r>
      <w:r w:rsidRPr="006E22CA">
        <w:rPr>
          <w:rFonts w:hint="eastAsia"/>
        </w:rPr>
        <w:t>选项</w:t>
      </w:r>
      <w:r w:rsidRPr="006E22CA">
        <w:rPr>
          <w:rFonts w:hint="eastAsia"/>
          <w:lang w:val="zh-CN"/>
        </w:rPr>
        <w:t>错。</w:t>
      </w:r>
    </w:p>
    <w:p w:rsidR="00D50518" w:rsidRPr="006E22CA" w:rsidRDefault="00D50518" w:rsidP="0042789B">
      <w:pPr>
        <w:snapToGrid w:val="0"/>
        <w:spacing w:line="360" w:lineRule="auto"/>
      </w:pPr>
      <w:r w:rsidRPr="006E22CA">
        <w:rPr>
          <w:rFonts w:hint="eastAsia"/>
          <w:bCs/>
          <w:lang w:val="zh-CN"/>
        </w:rPr>
        <w:t>答案：</w:t>
      </w:r>
      <w:r w:rsidRPr="006E22CA">
        <w:t>D</w:t>
      </w:r>
    </w:p>
    <w:p w:rsidR="00D50518" w:rsidRPr="0042789B" w:rsidRDefault="00D50518" w:rsidP="0042789B">
      <w:pPr>
        <w:spacing w:line="360" w:lineRule="auto"/>
      </w:pPr>
    </w:p>
    <w:sectPr w:rsidR="00D50518" w:rsidRPr="0042789B" w:rsidSect="009813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518" w:rsidRDefault="00D50518" w:rsidP="0042789B">
      <w:pPr>
        <w:spacing w:line="240" w:lineRule="auto"/>
      </w:pPr>
      <w:r>
        <w:separator/>
      </w:r>
    </w:p>
  </w:endnote>
  <w:endnote w:type="continuationSeparator" w:id="1">
    <w:p w:rsidR="00D50518" w:rsidRDefault="00D50518" w:rsidP="00427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18" w:rsidRDefault="00D505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18" w:rsidRDefault="00D505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18" w:rsidRDefault="00D505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518" w:rsidRDefault="00D50518" w:rsidP="0042789B">
      <w:pPr>
        <w:spacing w:line="240" w:lineRule="auto"/>
      </w:pPr>
      <w:r>
        <w:separator/>
      </w:r>
    </w:p>
  </w:footnote>
  <w:footnote w:type="continuationSeparator" w:id="1">
    <w:p w:rsidR="00D50518" w:rsidRDefault="00D50518" w:rsidP="004278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18" w:rsidRDefault="00D505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18" w:rsidRDefault="00D50518" w:rsidP="00571C9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18" w:rsidRDefault="00D505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789B"/>
    <w:rsid w:val="000204FB"/>
    <w:rsid w:val="0042789B"/>
    <w:rsid w:val="00571C9D"/>
    <w:rsid w:val="006E22CA"/>
    <w:rsid w:val="0098133E"/>
    <w:rsid w:val="00D50518"/>
    <w:rsid w:val="00D8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89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2789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2789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2789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789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2789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44</Words>
  <Characters>254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2011-05-18T02:21:00Z</dcterms:created>
  <dcterms:modified xsi:type="dcterms:W3CDTF">2011-05-19T06:06:00Z</dcterms:modified>
</cp:coreProperties>
</file>