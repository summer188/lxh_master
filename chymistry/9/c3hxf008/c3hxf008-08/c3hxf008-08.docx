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26" w:rsidRPr="006E22CA" w:rsidRDefault="00775026" w:rsidP="00407993">
      <w:pPr>
        <w:snapToGrid w:val="0"/>
        <w:spacing w:line="360" w:lineRule="auto"/>
      </w:pPr>
      <w:r w:rsidRPr="006E22CA">
        <w:rPr>
          <w:rFonts w:hint="eastAsia"/>
        </w:rPr>
        <w:t>如图所示为元素周期表中的一种元素，下列有关该元素的信息正确的是（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775026" w:rsidRPr="006E22CA" w:rsidRDefault="00775026" w:rsidP="009F78BC">
      <w:pPr>
        <w:snapToGrid w:val="0"/>
        <w:spacing w:line="360" w:lineRule="auto"/>
        <w:ind w:firstLineChars="1300" w:firstLine="31680"/>
      </w:pPr>
      <w:r w:rsidRPr="006E22CA">
        <w:object w:dxaOrig="1425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68.25pt" o:ole="">
            <v:imagedata r:id="rId6" o:title="" gain="69719f"/>
          </v:shape>
          <o:OLEObject Type="Embed" ProgID="Paint.Picture" ShapeID="_x0000_i1025" DrawAspect="Content" ObjectID="_1367319659" r:id="rId7"/>
        </w:objec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t xml:space="preserve">A. </w:t>
      </w:r>
      <w:r w:rsidRPr="006E22CA">
        <w:rPr>
          <w:rFonts w:hint="eastAsia"/>
        </w:rPr>
        <w:t>原子序数是</w:t>
      </w:r>
      <w:r w:rsidRPr="006E22CA">
        <w:t xml:space="preserve">13 </w: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t xml:space="preserve">B. </w:t>
      </w:r>
      <w:r w:rsidRPr="006E22CA">
        <w:rPr>
          <w:rFonts w:hint="eastAsia"/>
        </w:rPr>
        <w:t>是非金属元素</w:t>
      </w:r>
      <w:r w:rsidRPr="006E22CA">
        <w:t xml:space="preserve"> </w: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t xml:space="preserve">C. </w:t>
      </w:r>
      <w:r w:rsidRPr="006E22CA">
        <w:rPr>
          <w:rFonts w:hint="eastAsia"/>
        </w:rPr>
        <w:t>相对原子质量是</w:t>
      </w:r>
      <w:r w:rsidRPr="006E22CA">
        <w:t xml:space="preserve">13 </w: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t xml:space="preserve">D. </w:t>
      </w:r>
      <w:r w:rsidRPr="006E22CA">
        <w:rPr>
          <w:rFonts w:hint="eastAsia"/>
        </w:rPr>
        <w:t>铝原子核外有</w:t>
      </w:r>
      <w:r w:rsidRPr="006E22CA">
        <w:t>13</w:t>
      </w:r>
      <w:r w:rsidRPr="006E22CA">
        <w:rPr>
          <w:rFonts w:hint="eastAsia"/>
        </w:rPr>
        <w:t>个中子</w: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rPr>
          <w:rFonts w:hint="eastAsia"/>
        </w:rPr>
        <w:t>解析：</w: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rPr>
          <w:rFonts w:hint="eastAsia"/>
        </w:rPr>
        <w:t>解答本题的关键是熟悉元素周期表中各种标注的含义。从图中标注的内容可以看出，铝的原子序数是</w:t>
      </w:r>
      <w:r w:rsidRPr="006E22CA">
        <w:t>13</w:t>
      </w:r>
      <w:r w:rsidRPr="006E22CA">
        <w:rPr>
          <w:rFonts w:hint="eastAsia"/>
        </w:rPr>
        <w:t>，相对原子质量是</w:t>
      </w:r>
      <w:r w:rsidRPr="006E22CA">
        <w:t>26.98</w:t>
      </w:r>
      <w:r>
        <w:rPr>
          <w:rFonts w:hint="eastAsia"/>
        </w:rPr>
        <w:t>。</w:t>
      </w:r>
      <w:r w:rsidRPr="006E22CA">
        <w:rPr>
          <w:rFonts w:hint="eastAsia"/>
        </w:rPr>
        <w:t>由于核外电子</w:t>
      </w:r>
      <w:r w:rsidRPr="006E22CA">
        <w:rPr>
          <w:rFonts w:ascii="宋体" w:hAnsi="宋体" w:hint="eastAsia"/>
        </w:rPr>
        <w:t>数＝</w:t>
      </w:r>
      <w:r w:rsidRPr="006E22CA">
        <w:rPr>
          <w:rFonts w:hint="eastAsia"/>
        </w:rPr>
        <w:t>原子序</w:t>
      </w:r>
      <w:r w:rsidRPr="006E22CA">
        <w:rPr>
          <w:rFonts w:ascii="宋体" w:hAnsi="宋体" w:hint="eastAsia"/>
        </w:rPr>
        <w:t>数＝</w:t>
      </w:r>
      <w:r w:rsidRPr="006E22CA">
        <w:t>13</w:t>
      </w:r>
      <w:r w:rsidRPr="006E22CA">
        <w:rPr>
          <w:rFonts w:hint="eastAsia"/>
        </w:rPr>
        <w:t>，属于金属元素。</w:t>
      </w:r>
    </w:p>
    <w:p w:rsidR="00775026" w:rsidRPr="006E22CA" w:rsidRDefault="00775026" w:rsidP="00407993">
      <w:pPr>
        <w:snapToGrid w:val="0"/>
        <w:spacing w:line="360" w:lineRule="auto"/>
      </w:pPr>
      <w:r w:rsidRPr="006E22CA">
        <w:rPr>
          <w:rFonts w:hint="eastAsia"/>
        </w:rPr>
        <w:t>答案</w:t>
      </w:r>
      <w:r>
        <w:rPr>
          <w:rFonts w:hint="eastAsia"/>
        </w:rPr>
        <w:t>：</w:t>
      </w:r>
      <w:r w:rsidRPr="006E22CA">
        <w:t>A</w:t>
      </w:r>
    </w:p>
    <w:p w:rsidR="00775026" w:rsidRPr="00407993" w:rsidRDefault="00775026" w:rsidP="00407993">
      <w:pPr>
        <w:spacing w:line="360" w:lineRule="auto"/>
      </w:pPr>
    </w:p>
    <w:sectPr w:rsidR="00775026" w:rsidRPr="00407993" w:rsidSect="000501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026" w:rsidRDefault="00775026" w:rsidP="00407993">
      <w:pPr>
        <w:spacing w:line="240" w:lineRule="auto"/>
      </w:pPr>
      <w:r>
        <w:separator/>
      </w:r>
    </w:p>
  </w:endnote>
  <w:endnote w:type="continuationSeparator" w:id="1">
    <w:p w:rsidR="00775026" w:rsidRDefault="00775026" w:rsidP="00407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026" w:rsidRDefault="00775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026" w:rsidRDefault="007750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026" w:rsidRDefault="00775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026" w:rsidRDefault="00775026" w:rsidP="00407993">
      <w:pPr>
        <w:spacing w:line="240" w:lineRule="auto"/>
      </w:pPr>
      <w:r>
        <w:separator/>
      </w:r>
    </w:p>
  </w:footnote>
  <w:footnote w:type="continuationSeparator" w:id="1">
    <w:p w:rsidR="00775026" w:rsidRDefault="00775026" w:rsidP="004079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026" w:rsidRDefault="007750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026" w:rsidRDefault="00775026" w:rsidP="009F78B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026" w:rsidRDefault="007750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7993"/>
    <w:rsid w:val="0005016C"/>
    <w:rsid w:val="000878DA"/>
    <w:rsid w:val="00407993"/>
    <w:rsid w:val="005D3A51"/>
    <w:rsid w:val="006E22CA"/>
    <w:rsid w:val="00775026"/>
    <w:rsid w:val="009F78BC"/>
    <w:rsid w:val="00FA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9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0799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799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0799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799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0799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30</Words>
  <Characters>171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2011-05-18T02:40:00Z</dcterms:created>
  <dcterms:modified xsi:type="dcterms:W3CDTF">2011-05-19T06:15:00Z</dcterms:modified>
</cp:coreProperties>
</file>