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DA4" w:rsidRPr="006E22CA" w:rsidRDefault="00BF1DA4" w:rsidP="009E3E70">
      <w:pPr>
        <w:snapToGrid w:val="0"/>
        <w:spacing w:line="360" w:lineRule="auto"/>
      </w:pPr>
      <w:r w:rsidRPr="006E22CA">
        <w:rPr>
          <w:rFonts w:hint="eastAsia"/>
        </w:rPr>
        <w:t>下列元素符号书写错误的是（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BF1DA4" w:rsidRPr="006E22CA" w:rsidRDefault="00BF1DA4" w:rsidP="009E3E70">
      <w:pPr>
        <w:snapToGrid w:val="0"/>
        <w:spacing w:line="360" w:lineRule="auto"/>
      </w:pPr>
      <w:r w:rsidRPr="006E22CA">
        <w:t xml:space="preserve">A. </w:t>
      </w:r>
      <w:r w:rsidRPr="006E22CA">
        <w:rPr>
          <w:rFonts w:hint="eastAsia"/>
        </w:rPr>
        <w:t>铜</w:t>
      </w:r>
      <w:r>
        <w:t xml:space="preserve">Cu    </w:t>
      </w:r>
      <w:r w:rsidRPr="006E22CA">
        <w:t xml:space="preserve">B. </w:t>
      </w:r>
      <w:r w:rsidRPr="006E22CA">
        <w:rPr>
          <w:rFonts w:hint="eastAsia"/>
        </w:rPr>
        <w:t>钠</w:t>
      </w:r>
      <w:r>
        <w:t xml:space="preserve">NA    </w:t>
      </w:r>
      <w:r w:rsidRPr="006E22CA">
        <w:t xml:space="preserve">C. </w:t>
      </w:r>
      <w:r w:rsidRPr="006E22CA">
        <w:rPr>
          <w:rFonts w:hint="eastAsia"/>
        </w:rPr>
        <w:t>镁</w:t>
      </w:r>
      <w:r>
        <w:t xml:space="preserve">Mg    </w:t>
      </w:r>
      <w:r w:rsidRPr="006E22CA">
        <w:t xml:space="preserve">D. </w:t>
      </w:r>
      <w:r w:rsidRPr="006E22CA">
        <w:rPr>
          <w:rFonts w:hint="eastAsia"/>
        </w:rPr>
        <w:t>铁</w:t>
      </w:r>
      <w:r w:rsidRPr="006E22CA">
        <w:t xml:space="preserve">Fe </w:t>
      </w:r>
    </w:p>
    <w:p w:rsidR="00BF1DA4" w:rsidRPr="006E22CA" w:rsidRDefault="00BF1DA4" w:rsidP="009E3E70">
      <w:pPr>
        <w:spacing w:line="360" w:lineRule="auto"/>
      </w:pPr>
      <w:r w:rsidRPr="006E22CA">
        <w:rPr>
          <w:rFonts w:hint="eastAsia"/>
        </w:rPr>
        <w:t>解析：</w:t>
      </w:r>
    </w:p>
    <w:p w:rsidR="00BF1DA4" w:rsidRDefault="00BF1DA4" w:rsidP="009E3E70">
      <w:pPr>
        <w:spacing w:line="360" w:lineRule="auto"/>
      </w:pPr>
      <w:r w:rsidRPr="006E22CA">
        <w:rPr>
          <w:rFonts w:hint="eastAsia"/>
        </w:rPr>
        <w:t>元素符号的书写要遵循字母“一大二小”的原则。</w:t>
      </w:r>
    </w:p>
    <w:p w:rsidR="00BF1DA4" w:rsidRPr="009E3E70" w:rsidRDefault="00BF1DA4" w:rsidP="009E3E70">
      <w:pPr>
        <w:spacing w:line="360" w:lineRule="auto"/>
      </w:pPr>
      <w:r w:rsidRPr="006E22CA">
        <w:rPr>
          <w:rFonts w:hint="eastAsia"/>
        </w:rPr>
        <w:t>答案：</w:t>
      </w:r>
      <w:r w:rsidRPr="006E22CA">
        <w:t>B</w:t>
      </w:r>
    </w:p>
    <w:sectPr w:rsidR="00BF1DA4" w:rsidRPr="009E3E70" w:rsidSect="008264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DA4" w:rsidRDefault="00BF1DA4" w:rsidP="009E3E70">
      <w:pPr>
        <w:spacing w:line="240" w:lineRule="auto"/>
      </w:pPr>
      <w:r>
        <w:separator/>
      </w:r>
    </w:p>
  </w:endnote>
  <w:endnote w:type="continuationSeparator" w:id="1">
    <w:p w:rsidR="00BF1DA4" w:rsidRDefault="00BF1DA4" w:rsidP="009E3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A4" w:rsidRDefault="00BF1D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A4" w:rsidRDefault="00BF1D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A4" w:rsidRDefault="00BF1D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DA4" w:rsidRDefault="00BF1DA4" w:rsidP="009E3E70">
      <w:pPr>
        <w:spacing w:line="240" w:lineRule="auto"/>
      </w:pPr>
      <w:r>
        <w:separator/>
      </w:r>
    </w:p>
  </w:footnote>
  <w:footnote w:type="continuationSeparator" w:id="1">
    <w:p w:rsidR="00BF1DA4" w:rsidRDefault="00BF1DA4" w:rsidP="009E3E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A4" w:rsidRDefault="00BF1D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A4" w:rsidRDefault="00BF1DA4" w:rsidP="007450D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A4" w:rsidRDefault="00BF1D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3E70"/>
    <w:rsid w:val="001A1D2D"/>
    <w:rsid w:val="00237717"/>
    <w:rsid w:val="006E22CA"/>
    <w:rsid w:val="007450D5"/>
    <w:rsid w:val="008264BD"/>
    <w:rsid w:val="009E3E70"/>
    <w:rsid w:val="00BF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E7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E3E7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3E7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E3E7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3E7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E3E7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</Words>
  <Characters>76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2011-05-18T10:50:00Z</dcterms:created>
  <dcterms:modified xsi:type="dcterms:W3CDTF">2011-05-19T06:22:00Z</dcterms:modified>
</cp:coreProperties>
</file>