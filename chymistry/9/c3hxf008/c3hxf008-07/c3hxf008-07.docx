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883" w:rsidRPr="006E22CA" w:rsidRDefault="00612883" w:rsidP="00F24350">
      <w:pPr>
        <w:snapToGrid w:val="0"/>
        <w:spacing w:line="360" w:lineRule="auto"/>
      </w:pPr>
      <w:r w:rsidRPr="006E22CA">
        <w:rPr>
          <w:rFonts w:hint="eastAsia"/>
        </w:rPr>
        <w:t>下列符号中，既表示一个原子，又表示一种元素，还表示一种物质的是（</w:t>
      </w:r>
      <w:r w:rsidRPr="006E22CA">
        <w:t xml:space="preserve">    </w:t>
      </w:r>
      <w:r w:rsidRPr="006E22CA">
        <w:rPr>
          <w:rFonts w:hint="eastAsia"/>
        </w:rPr>
        <w:t>）</w:t>
      </w:r>
    </w:p>
    <w:p w:rsidR="00612883" w:rsidRPr="006E22CA" w:rsidRDefault="00612883" w:rsidP="00F24350">
      <w:pPr>
        <w:snapToGrid w:val="0"/>
        <w:spacing w:line="360" w:lineRule="auto"/>
      </w:pPr>
      <w:r w:rsidRPr="006E22CA">
        <w:t>A. C</w:t>
      </w:r>
      <w:r w:rsidRPr="006E22CA">
        <w:rPr>
          <w:vertAlign w:val="subscript"/>
        </w:rPr>
        <w:t>60</w:t>
      </w:r>
      <w:r w:rsidRPr="006E22CA">
        <w:t xml:space="preserve">    B. O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Pr="006E22CA">
          <w:rPr>
            <w:vertAlign w:val="subscript"/>
          </w:rPr>
          <w:t>2</w:t>
        </w:r>
        <w:r w:rsidRPr="006E22CA">
          <w:t xml:space="preserve">    C</w:t>
        </w:r>
      </w:smartTag>
      <w:r w:rsidRPr="006E22CA">
        <w:t xml:space="preserve">. </w:t>
      </w:r>
      <w:r w:rsidRPr="006E22CA">
        <w:rPr>
          <w:rFonts w:hint="eastAsia"/>
        </w:rPr>
        <w:t>Ｈ</w:t>
      </w:r>
      <w:r w:rsidRPr="006E22CA">
        <w:t xml:space="preserve">    D. Au</w:t>
      </w:r>
    </w:p>
    <w:p w:rsidR="00612883" w:rsidRPr="006E22CA" w:rsidRDefault="00612883" w:rsidP="00F24350">
      <w:pPr>
        <w:snapToGrid w:val="0"/>
        <w:spacing w:line="360" w:lineRule="auto"/>
      </w:pPr>
      <w:r w:rsidRPr="006E22CA">
        <w:rPr>
          <w:rFonts w:hint="eastAsia"/>
        </w:rPr>
        <w:t>解析：</w:t>
      </w:r>
    </w:p>
    <w:p w:rsidR="00612883" w:rsidRDefault="00612883" w:rsidP="00F24350">
      <w:pPr>
        <w:spacing w:line="360" w:lineRule="auto"/>
      </w:pPr>
      <w:r w:rsidRPr="006E22CA">
        <w:rPr>
          <w:rFonts w:hint="eastAsia"/>
        </w:rPr>
        <w:t>元素符号主要有宏观和微观两方面的意义，其中宏观方面的意义一是表示一种元素，二是对于金属、金刚石和稀有气体这些直接由原子构成的物质来说，还可以表示这种物质，微观方面可以表示该元素的一个原子。因此符合题意的应既是化学式又是元素符号，</w:t>
      </w:r>
      <w:r w:rsidRPr="006E22CA">
        <w:t>A</w:t>
      </w:r>
      <w:r w:rsidRPr="006E22CA">
        <w:rPr>
          <w:rFonts w:hint="eastAsia"/>
        </w:rPr>
        <w:t>、</w:t>
      </w:r>
      <w:r w:rsidRPr="006E22CA">
        <w:t>B</w:t>
      </w:r>
      <w:r w:rsidRPr="006E22CA">
        <w:rPr>
          <w:rFonts w:hint="eastAsia"/>
        </w:rPr>
        <w:t>选项是化学式，但不是元素符号，</w:t>
      </w:r>
      <w:r w:rsidRPr="006E22CA">
        <w:t>C</w:t>
      </w:r>
      <w:r w:rsidRPr="006E22CA">
        <w:rPr>
          <w:rFonts w:hint="eastAsia"/>
        </w:rPr>
        <w:t>选项是元素符号，但不是化学式。</w:t>
      </w:r>
    </w:p>
    <w:p w:rsidR="00612883" w:rsidRDefault="00612883" w:rsidP="00F24350">
      <w:pPr>
        <w:spacing w:line="360" w:lineRule="auto"/>
      </w:pPr>
      <w:r w:rsidRPr="006E22CA">
        <w:rPr>
          <w:rFonts w:hint="eastAsia"/>
        </w:rPr>
        <w:t>答案</w:t>
      </w:r>
      <w:r>
        <w:rPr>
          <w:rFonts w:hint="eastAsia"/>
        </w:rPr>
        <w:t>：</w:t>
      </w:r>
      <w:r w:rsidRPr="006E22CA">
        <w:t>D</w:t>
      </w:r>
    </w:p>
    <w:sectPr w:rsidR="00612883" w:rsidSect="000F735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883" w:rsidRDefault="00612883" w:rsidP="00F24350">
      <w:pPr>
        <w:spacing w:line="240" w:lineRule="auto"/>
      </w:pPr>
      <w:r>
        <w:separator/>
      </w:r>
    </w:p>
  </w:endnote>
  <w:endnote w:type="continuationSeparator" w:id="1">
    <w:p w:rsidR="00612883" w:rsidRDefault="00612883" w:rsidP="00F2435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883" w:rsidRDefault="0061288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883" w:rsidRDefault="0061288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883" w:rsidRDefault="006128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883" w:rsidRDefault="00612883" w:rsidP="00F24350">
      <w:pPr>
        <w:spacing w:line="240" w:lineRule="auto"/>
      </w:pPr>
      <w:r>
        <w:separator/>
      </w:r>
    </w:p>
  </w:footnote>
  <w:footnote w:type="continuationSeparator" w:id="1">
    <w:p w:rsidR="00612883" w:rsidRDefault="00612883" w:rsidP="00F2435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883" w:rsidRDefault="0061288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883" w:rsidRDefault="00612883" w:rsidP="0047093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883" w:rsidRDefault="0061288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4350"/>
    <w:rsid w:val="000F735C"/>
    <w:rsid w:val="00470934"/>
    <w:rsid w:val="00612883"/>
    <w:rsid w:val="006E22CA"/>
    <w:rsid w:val="00C6749A"/>
    <w:rsid w:val="00C717B0"/>
    <w:rsid w:val="00F24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35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24350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2435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24350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24350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F24350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34</Words>
  <Characters>195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2011-05-18T02:34:00Z</dcterms:created>
  <dcterms:modified xsi:type="dcterms:W3CDTF">2011-05-19T06:14:00Z</dcterms:modified>
</cp:coreProperties>
</file>