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2D8" w:rsidRPr="006E22CA" w:rsidRDefault="00FA12D8" w:rsidP="00E017E8">
      <w:pPr>
        <w:spacing w:line="360" w:lineRule="auto"/>
      </w:pPr>
      <w:r w:rsidRPr="006E22CA">
        <w:rPr>
          <w:rFonts w:hint="eastAsia"/>
        </w:rPr>
        <w:t>图中○和●分别表示氢原子和氧原子，其中的粒子可用</w:t>
      </w:r>
      <w:r w:rsidRPr="006E22CA">
        <w:t>4H</w:t>
      </w:r>
      <w:r w:rsidRPr="006E22CA">
        <w:rPr>
          <w:rFonts w:hint="eastAsia"/>
        </w:rPr>
        <w:t>表示的是（</w:t>
      </w:r>
      <w:r w:rsidRPr="006E22CA">
        <w:t xml:space="preserve">    </w:t>
      </w:r>
      <w:r w:rsidRPr="006E22CA">
        <w:rPr>
          <w:rFonts w:hint="eastAsia"/>
        </w:rPr>
        <w:t>）</w:t>
      </w:r>
    </w:p>
    <w:p w:rsidR="00FA12D8" w:rsidRPr="006E22CA" w:rsidRDefault="00FA12D8" w:rsidP="001523F4">
      <w:pPr>
        <w:spacing w:line="360" w:lineRule="auto"/>
      </w:pPr>
      <w:r w:rsidRPr="006E22C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65.25pt">
            <v:imagedata r:id="rId6" o:title=""/>
          </v:shape>
        </w:pict>
      </w:r>
    </w:p>
    <w:p w:rsidR="00FA12D8" w:rsidRPr="006E22CA" w:rsidRDefault="00FA12D8" w:rsidP="00E017E8">
      <w:pPr>
        <w:spacing w:line="360" w:lineRule="auto"/>
      </w:pPr>
      <w:r w:rsidRPr="006E22CA">
        <w:rPr>
          <w:rFonts w:hint="eastAsia"/>
        </w:rPr>
        <w:t>解析：</w:t>
      </w:r>
    </w:p>
    <w:p w:rsidR="00FA12D8" w:rsidRPr="006E22CA" w:rsidRDefault="00FA12D8" w:rsidP="00E017E8">
      <w:pPr>
        <w:spacing w:line="360" w:lineRule="auto"/>
      </w:pPr>
      <w:r w:rsidRPr="006E22CA">
        <w:rPr>
          <w:rFonts w:hint="eastAsia"/>
        </w:rPr>
        <w:t>本题利用图示考查化学用语的意义，是中考新题的特点，</w:t>
      </w:r>
      <w:r w:rsidRPr="006E22CA">
        <w:t>4H</w:t>
      </w:r>
      <w:r w:rsidRPr="006E22CA">
        <w:rPr>
          <w:rFonts w:hint="eastAsia"/>
        </w:rPr>
        <w:t>表示</w:t>
      </w:r>
      <w:r w:rsidRPr="006E22CA">
        <w:t>4</w:t>
      </w:r>
      <w:r w:rsidRPr="006E22CA">
        <w:rPr>
          <w:rFonts w:hint="eastAsia"/>
        </w:rPr>
        <w:t>个氢原子。</w:t>
      </w:r>
    </w:p>
    <w:p w:rsidR="00FA12D8" w:rsidRPr="00E017E8" w:rsidRDefault="00FA12D8" w:rsidP="00E017E8">
      <w:pPr>
        <w:spacing w:line="360" w:lineRule="auto"/>
      </w:pPr>
      <w:r w:rsidRPr="006E22CA">
        <w:rPr>
          <w:rFonts w:hint="eastAsia"/>
        </w:rPr>
        <w:t>答案：</w:t>
      </w:r>
      <w:r w:rsidRPr="006E22CA">
        <w:t>C</w:t>
      </w:r>
    </w:p>
    <w:sectPr w:rsidR="00FA12D8" w:rsidRPr="00E017E8" w:rsidSect="00DF10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2D8" w:rsidRDefault="00FA12D8" w:rsidP="00E017E8">
      <w:pPr>
        <w:spacing w:line="240" w:lineRule="auto"/>
      </w:pPr>
      <w:r>
        <w:separator/>
      </w:r>
    </w:p>
  </w:endnote>
  <w:endnote w:type="continuationSeparator" w:id="1">
    <w:p w:rsidR="00FA12D8" w:rsidRDefault="00FA12D8" w:rsidP="00E01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2D8" w:rsidRDefault="00FA12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2D8" w:rsidRDefault="00FA12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2D8" w:rsidRDefault="00FA12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2D8" w:rsidRDefault="00FA12D8" w:rsidP="00E017E8">
      <w:pPr>
        <w:spacing w:line="240" w:lineRule="auto"/>
      </w:pPr>
      <w:r>
        <w:separator/>
      </w:r>
    </w:p>
  </w:footnote>
  <w:footnote w:type="continuationSeparator" w:id="1">
    <w:p w:rsidR="00FA12D8" w:rsidRDefault="00FA12D8" w:rsidP="00E017E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2D8" w:rsidRDefault="00FA12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2D8" w:rsidRDefault="00FA12D8" w:rsidP="005169E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2D8" w:rsidRDefault="00FA12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17E8"/>
    <w:rsid w:val="001523F4"/>
    <w:rsid w:val="001B440E"/>
    <w:rsid w:val="005169E0"/>
    <w:rsid w:val="00697308"/>
    <w:rsid w:val="006E22CA"/>
    <w:rsid w:val="00DF1020"/>
    <w:rsid w:val="00E017E8"/>
    <w:rsid w:val="00FA1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E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017E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17E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017E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017E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017E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12</Words>
  <Characters>72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2011-05-18T11:05:00Z</dcterms:created>
  <dcterms:modified xsi:type="dcterms:W3CDTF">2011-05-19T06:28:00Z</dcterms:modified>
</cp:coreProperties>
</file>