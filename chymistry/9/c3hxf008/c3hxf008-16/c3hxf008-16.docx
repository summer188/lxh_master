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887" w:rsidRPr="006E22CA" w:rsidRDefault="00166887" w:rsidP="0012489A">
      <w:pPr>
        <w:spacing w:line="360" w:lineRule="auto"/>
      </w:pPr>
      <w:r w:rsidRPr="006E22CA">
        <w:rPr>
          <w:rFonts w:hint="eastAsia"/>
        </w:rPr>
        <w:t>下图形象地表示了氯化钠的形成过程。下列相关叙述中</w:t>
      </w:r>
      <w:r w:rsidRPr="006E22CA">
        <w:rPr>
          <w:rFonts w:hint="eastAsia"/>
          <w:u w:val="single"/>
        </w:rPr>
        <w:t>不正确</w:t>
      </w:r>
      <w:r w:rsidRPr="006E22CA">
        <w:rPr>
          <w:rFonts w:hint="eastAsia"/>
        </w:rPr>
        <w:t>的是（</w:t>
      </w:r>
      <w:r w:rsidRPr="006E22CA">
        <w:t xml:space="preserve">    </w:t>
      </w:r>
      <w:r w:rsidRPr="006E22CA">
        <w:rPr>
          <w:rFonts w:hint="eastAsia"/>
        </w:rPr>
        <w:t>）</w:t>
      </w:r>
    </w:p>
    <w:p w:rsidR="00166887" w:rsidRPr="006E22CA" w:rsidRDefault="00166887" w:rsidP="0012489A">
      <w:pPr>
        <w:spacing w:line="360" w:lineRule="auto"/>
        <w:jc w:val="center"/>
      </w:pPr>
      <w:r w:rsidRPr="006E22CA">
        <w:object w:dxaOrig="5561" w:dyaOrig="2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123.75pt" o:ole="">
            <v:imagedata r:id="rId6" o:title=""/>
          </v:shape>
          <o:OLEObject Type="Embed" ProgID="Word.Picture.8" ShapeID="_x0000_i1025" DrawAspect="Content" ObjectID="_1367320423" r:id="rId7"/>
        </w:object>
      </w:r>
    </w:p>
    <w:p w:rsidR="00166887" w:rsidRPr="006E22CA" w:rsidRDefault="00166887" w:rsidP="0012489A">
      <w:pPr>
        <w:spacing w:line="360" w:lineRule="auto"/>
      </w:pPr>
      <w:r w:rsidRPr="006E22CA">
        <w:t xml:space="preserve">A. </w:t>
      </w:r>
      <w:r w:rsidRPr="006E22CA">
        <w:rPr>
          <w:rFonts w:hint="eastAsia"/>
        </w:rPr>
        <w:t>钠原子易失去一个电子，氯原子易得到一个电子</w:t>
      </w:r>
    </w:p>
    <w:p w:rsidR="00166887" w:rsidRPr="006E22CA" w:rsidRDefault="00166887" w:rsidP="0012489A">
      <w:pPr>
        <w:spacing w:line="360" w:lineRule="auto"/>
      </w:pPr>
      <w:r w:rsidRPr="006E22CA">
        <w:t xml:space="preserve">B. </w:t>
      </w:r>
      <w:r w:rsidRPr="006E22CA">
        <w:rPr>
          <w:rFonts w:hint="eastAsia"/>
        </w:rPr>
        <w:t>钠跟氯气反应生成氯化钠</w:t>
      </w:r>
    </w:p>
    <w:p w:rsidR="00166887" w:rsidRPr="006E22CA" w:rsidRDefault="00166887" w:rsidP="0012489A">
      <w:pPr>
        <w:spacing w:line="360" w:lineRule="auto"/>
      </w:pPr>
      <w:r w:rsidRPr="006E22CA">
        <w:t xml:space="preserve">C. </w:t>
      </w:r>
      <w:r w:rsidRPr="006E22CA">
        <w:rPr>
          <w:rFonts w:hint="eastAsia"/>
        </w:rPr>
        <w:t>氯化钠是离子化合物</w:t>
      </w:r>
    </w:p>
    <w:p w:rsidR="00166887" w:rsidRPr="006E22CA" w:rsidRDefault="00166887" w:rsidP="0012489A">
      <w:pPr>
        <w:spacing w:line="360" w:lineRule="auto"/>
      </w:pPr>
      <w:r w:rsidRPr="006E22CA">
        <w:t xml:space="preserve">D. </w:t>
      </w:r>
      <w:r w:rsidRPr="006E22CA">
        <w:rPr>
          <w:rFonts w:hint="eastAsia"/>
        </w:rPr>
        <w:t>钠离子与钠原子有相似的化学性质</w:t>
      </w:r>
    </w:p>
    <w:p w:rsidR="00166887" w:rsidRPr="006E22CA" w:rsidRDefault="00166887" w:rsidP="0012489A">
      <w:pPr>
        <w:spacing w:line="360" w:lineRule="auto"/>
      </w:pPr>
      <w:r w:rsidRPr="006E22CA">
        <w:rPr>
          <w:rFonts w:hint="eastAsia"/>
        </w:rPr>
        <w:t>解析：</w:t>
      </w:r>
    </w:p>
    <w:p w:rsidR="00166887" w:rsidRPr="006E22CA" w:rsidRDefault="00166887" w:rsidP="00C965BF">
      <w:pPr>
        <w:spacing w:line="360" w:lineRule="auto"/>
        <w:ind w:firstLineChars="200" w:firstLine="31680"/>
      </w:pPr>
      <w:r w:rsidRPr="006E22CA">
        <w:rPr>
          <w:rFonts w:hint="eastAsia"/>
        </w:rPr>
        <w:t>本题以卡通图形式考查氯化钠形成过程的相关知识，增强了考题的趣味性。</w:t>
      </w:r>
    </w:p>
    <w:p w:rsidR="00166887" w:rsidRPr="006E22CA" w:rsidRDefault="00166887" w:rsidP="0012489A">
      <w:pPr>
        <w:spacing w:line="360" w:lineRule="auto"/>
      </w:pPr>
      <w:r w:rsidRPr="006E22CA">
        <w:t xml:space="preserve">    </w:t>
      </w:r>
      <w:r w:rsidRPr="006E22CA">
        <w:rPr>
          <w:rFonts w:hint="eastAsia"/>
        </w:rPr>
        <w:t>解题关键是结合核外电子排布初步知识，仔细阅读和观察图中文字及卡通人物的动作表情。“急躁”的钠原子为了达到稳定结构“一脚踢开”了最外层仅有的一个电子，结果被“着急”的氯原子捕捉到，最终钠原子变成钠离子（</w:t>
      </w:r>
      <w:r w:rsidRPr="006E22CA">
        <w:t>Na</w:t>
      </w:r>
      <w:r w:rsidRPr="006E22CA">
        <w:rPr>
          <w:vertAlign w:val="superscript"/>
        </w:rPr>
        <w:t>+</w:t>
      </w:r>
      <w:r w:rsidRPr="006E22CA">
        <w:rPr>
          <w:rFonts w:hint="eastAsia"/>
        </w:rPr>
        <w:t>），氯原子变成氯离子（</w:t>
      </w:r>
      <w:r w:rsidRPr="006E22CA">
        <w:t>Cl</w:t>
      </w:r>
      <w:r>
        <w:rPr>
          <w:color w:val="000000"/>
          <w:vertAlign w:val="superscript"/>
        </w:rPr>
        <w:sym w:font="Symbol" w:char="F02D"/>
      </w:r>
      <w:r w:rsidRPr="006E22CA">
        <w:rPr>
          <w:rFonts w:hint="eastAsia"/>
        </w:rPr>
        <w:t>），它们互相作用形成氯化钠。</w:t>
      </w:r>
    </w:p>
    <w:p w:rsidR="00166887" w:rsidRPr="0012489A" w:rsidRDefault="00166887" w:rsidP="0012489A">
      <w:pPr>
        <w:spacing w:line="360" w:lineRule="auto"/>
      </w:pPr>
      <w:r w:rsidRPr="006E22CA">
        <w:rPr>
          <w:rFonts w:hint="eastAsia"/>
        </w:rPr>
        <w:t>答案：</w:t>
      </w:r>
      <w:r w:rsidRPr="006E22CA">
        <w:t>D</w:t>
      </w:r>
    </w:p>
    <w:sectPr w:rsidR="00166887" w:rsidRPr="0012489A" w:rsidSect="00E358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887" w:rsidRDefault="00166887" w:rsidP="0012489A">
      <w:pPr>
        <w:spacing w:line="240" w:lineRule="auto"/>
      </w:pPr>
      <w:r>
        <w:separator/>
      </w:r>
    </w:p>
  </w:endnote>
  <w:endnote w:type="continuationSeparator" w:id="1">
    <w:p w:rsidR="00166887" w:rsidRDefault="00166887" w:rsidP="00124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87" w:rsidRDefault="001668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87" w:rsidRDefault="001668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87" w:rsidRDefault="001668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887" w:rsidRDefault="00166887" w:rsidP="0012489A">
      <w:pPr>
        <w:spacing w:line="240" w:lineRule="auto"/>
      </w:pPr>
      <w:r>
        <w:separator/>
      </w:r>
    </w:p>
  </w:footnote>
  <w:footnote w:type="continuationSeparator" w:id="1">
    <w:p w:rsidR="00166887" w:rsidRDefault="00166887" w:rsidP="001248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87" w:rsidRDefault="001668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87" w:rsidRDefault="00166887" w:rsidP="00C965B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87" w:rsidRDefault="001668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89A"/>
    <w:rsid w:val="0003435B"/>
    <w:rsid w:val="0012489A"/>
    <w:rsid w:val="00166887"/>
    <w:rsid w:val="006E22CA"/>
    <w:rsid w:val="00A0351C"/>
    <w:rsid w:val="00C965BF"/>
    <w:rsid w:val="00E3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9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2489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489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489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489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2489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46</Words>
  <Characters>266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2011-05-18T11:02:00Z</dcterms:created>
  <dcterms:modified xsi:type="dcterms:W3CDTF">2011-05-19T06:27:00Z</dcterms:modified>
</cp:coreProperties>
</file>