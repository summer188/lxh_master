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8B" w:rsidRPr="006E22CA" w:rsidRDefault="004B5A8B" w:rsidP="00455BAC">
      <w:pPr>
        <w:spacing w:line="360" w:lineRule="auto"/>
      </w:pPr>
      <w:r w:rsidRPr="006E22CA">
        <w:rPr>
          <w:rFonts w:hint="eastAsia"/>
        </w:rPr>
        <w:t>现有以下四种粒子：</w:t>
      </w:r>
    </w:p>
    <w:p w:rsidR="004B5A8B" w:rsidRPr="006E22CA" w:rsidRDefault="004B5A8B" w:rsidP="00455BAC">
      <w:pPr>
        <w:spacing w:line="360" w:lineRule="auto"/>
        <w:jc w:val="center"/>
      </w:pPr>
      <w:r w:rsidRPr="006E22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74.25pt">
            <v:imagedata r:id="rId6" o:title=""/>
          </v:shape>
        </w:pict>
      </w:r>
    </w:p>
    <w:p w:rsidR="004B5A8B" w:rsidRPr="006E22CA" w:rsidRDefault="004B5A8B" w:rsidP="00455BAC">
      <w:pPr>
        <w:spacing w:line="360" w:lineRule="auto"/>
      </w:pPr>
      <w:r w:rsidRPr="006E22CA">
        <w:rPr>
          <w:rFonts w:hint="eastAsia"/>
        </w:rPr>
        <w:t>（</w:t>
      </w:r>
      <w:r w:rsidRPr="006E22CA">
        <w:t>1</w:t>
      </w:r>
      <w:r w:rsidRPr="006E22CA">
        <w:rPr>
          <w:rFonts w:hint="eastAsia"/>
        </w:rPr>
        <w:t>）电子层排布相同的是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4B5A8B" w:rsidRPr="006E22CA" w:rsidRDefault="004B5A8B" w:rsidP="00455BAC">
      <w:pPr>
        <w:spacing w:line="360" w:lineRule="auto"/>
      </w:pPr>
      <w:r w:rsidRPr="006E22CA">
        <w:t>A. A</w:t>
      </w:r>
      <w:r w:rsidRPr="006E22CA">
        <w:rPr>
          <w:rFonts w:hint="eastAsia"/>
        </w:rPr>
        <w:t>和</w:t>
      </w:r>
      <w:r w:rsidRPr="006E22CA">
        <w:t>B    B.</w:t>
      </w:r>
      <w:r>
        <w:t xml:space="preserve"> </w:t>
      </w:r>
      <w:r w:rsidRPr="006E22CA">
        <w:t>B</w:t>
      </w:r>
      <w:r w:rsidRPr="006E22CA">
        <w:rPr>
          <w:rFonts w:hint="eastAsia"/>
        </w:rPr>
        <w:t>和</w:t>
      </w:r>
      <w:r w:rsidRPr="006E22CA">
        <w:t>C    C.</w:t>
      </w:r>
      <w:r>
        <w:t xml:space="preserve"> </w:t>
      </w:r>
      <w:r w:rsidRPr="006E22CA">
        <w:t>C</w:t>
      </w:r>
      <w:r w:rsidRPr="006E22CA">
        <w:rPr>
          <w:rFonts w:hint="eastAsia"/>
        </w:rPr>
        <w:t>和</w:t>
      </w:r>
      <w:r>
        <w:t>D</w:t>
      </w:r>
      <w:r w:rsidRPr="006E22CA">
        <w:t xml:space="preserve">    D.</w:t>
      </w:r>
      <w:r>
        <w:t xml:space="preserve"> </w:t>
      </w:r>
      <w:r w:rsidRPr="006E22CA">
        <w:t>A</w:t>
      </w:r>
      <w:r w:rsidRPr="006E22CA">
        <w:rPr>
          <w:rFonts w:hint="eastAsia"/>
        </w:rPr>
        <w:t>和</w:t>
      </w:r>
      <w:r w:rsidRPr="006E22CA">
        <w:t>C</w:t>
      </w:r>
    </w:p>
    <w:p w:rsidR="004B5A8B" w:rsidRPr="006E22CA" w:rsidRDefault="004B5A8B" w:rsidP="00455BAC">
      <w:pPr>
        <w:spacing w:line="360" w:lineRule="auto"/>
      </w:pPr>
      <w:r w:rsidRPr="006E22CA">
        <w:rPr>
          <w:rFonts w:hint="eastAsia"/>
        </w:rPr>
        <w:t>（</w:t>
      </w:r>
      <w:r w:rsidRPr="006E22CA">
        <w:t>2</w:t>
      </w:r>
      <w:r w:rsidRPr="006E22CA">
        <w:rPr>
          <w:rFonts w:hint="eastAsia"/>
        </w:rPr>
        <w:t>）属于同种元素的是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4B5A8B" w:rsidRPr="006E22CA" w:rsidRDefault="004B5A8B" w:rsidP="00455BAC">
      <w:pPr>
        <w:spacing w:line="360" w:lineRule="auto"/>
      </w:pPr>
      <w:r w:rsidRPr="006E22CA">
        <w:t>A. A</w:t>
      </w:r>
      <w:r w:rsidRPr="006E22CA">
        <w:rPr>
          <w:rFonts w:hint="eastAsia"/>
        </w:rPr>
        <w:t>和</w:t>
      </w:r>
      <w:r w:rsidRPr="006E22CA">
        <w:t>B    B.</w:t>
      </w:r>
      <w:r>
        <w:t xml:space="preserve"> </w:t>
      </w:r>
      <w:r w:rsidRPr="006E22CA">
        <w:t>B</w:t>
      </w:r>
      <w:r w:rsidRPr="006E22CA">
        <w:rPr>
          <w:rFonts w:hint="eastAsia"/>
        </w:rPr>
        <w:t>和</w:t>
      </w:r>
      <w:r w:rsidRPr="006E22CA">
        <w:t>C    C.</w:t>
      </w:r>
      <w:r>
        <w:t xml:space="preserve"> </w:t>
      </w:r>
      <w:r w:rsidRPr="006E22CA">
        <w:t>C</w:t>
      </w:r>
      <w:r w:rsidRPr="006E22CA">
        <w:rPr>
          <w:rFonts w:hint="eastAsia"/>
        </w:rPr>
        <w:t>和</w:t>
      </w:r>
      <w:r>
        <w:t>D</w:t>
      </w:r>
      <w:r w:rsidRPr="006E22CA">
        <w:t xml:space="preserve">    D.</w:t>
      </w:r>
      <w:r>
        <w:t xml:space="preserve"> </w:t>
      </w:r>
      <w:r w:rsidRPr="006E22CA">
        <w:t>A</w:t>
      </w:r>
      <w:r w:rsidRPr="006E22CA">
        <w:rPr>
          <w:rFonts w:hint="eastAsia"/>
        </w:rPr>
        <w:t>和</w:t>
      </w:r>
      <w:r w:rsidRPr="006E22CA">
        <w:t>C</w:t>
      </w:r>
    </w:p>
    <w:p w:rsidR="004B5A8B" w:rsidRPr="006E22CA" w:rsidRDefault="004B5A8B" w:rsidP="00455BAC">
      <w:pPr>
        <w:spacing w:line="360" w:lineRule="auto"/>
      </w:pPr>
      <w:r w:rsidRPr="006E22CA">
        <w:rPr>
          <w:rFonts w:hint="eastAsia"/>
        </w:rPr>
        <w:t>（</w:t>
      </w:r>
      <w:r w:rsidRPr="006E22CA">
        <w:t>3</w:t>
      </w:r>
      <w:r w:rsidRPr="006E22CA">
        <w:rPr>
          <w:rFonts w:hint="eastAsia"/>
        </w:rPr>
        <w:t>）表示阳离子的是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4B5A8B" w:rsidRPr="006E22CA" w:rsidRDefault="004B5A8B" w:rsidP="00455BAC">
      <w:pPr>
        <w:spacing w:line="360" w:lineRule="auto"/>
      </w:pPr>
      <w:r w:rsidRPr="006E22CA">
        <w:t>A. A    B. B    C. C    D. D</w:t>
      </w:r>
    </w:p>
    <w:p w:rsidR="004B5A8B" w:rsidRPr="006E22CA" w:rsidRDefault="004B5A8B" w:rsidP="00455BAC">
      <w:pPr>
        <w:spacing w:line="360" w:lineRule="auto"/>
      </w:pPr>
      <w:r w:rsidRPr="006E22CA">
        <w:rPr>
          <w:rFonts w:hint="eastAsia"/>
        </w:rPr>
        <w:t>（</w:t>
      </w:r>
      <w:r w:rsidRPr="006E22CA">
        <w:t>4</w:t>
      </w:r>
      <w:r w:rsidRPr="006E22CA">
        <w:rPr>
          <w:rFonts w:hint="eastAsia"/>
        </w:rPr>
        <w:t>）属于非金属原子的是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4B5A8B" w:rsidRPr="006E22CA" w:rsidRDefault="004B5A8B" w:rsidP="00455BAC">
      <w:pPr>
        <w:spacing w:line="360" w:lineRule="auto"/>
      </w:pPr>
      <w:r w:rsidRPr="006E22CA">
        <w:t>A. A</w:t>
      </w:r>
      <w:r w:rsidRPr="006E22CA">
        <w:rPr>
          <w:rFonts w:hint="eastAsia"/>
        </w:rPr>
        <w:t>和</w:t>
      </w:r>
      <w:r w:rsidRPr="006E22CA">
        <w:t>B    B.</w:t>
      </w:r>
      <w:r>
        <w:t xml:space="preserve"> </w:t>
      </w:r>
      <w:r w:rsidRPr="006E22CA">
        <w:t>B</w:t>
      </w:r>
      <w:r w:rsidRPr="006E22CA">
        <w:rPr>
          <w:rFonts w:hint="eastAsia"/>
        </w:rPr>
        <w:t>和</w:t>
      </w:r>
      <w:r w:rsidRPr="006E22CA">
        <w:t>C    C.</w:t>
      </w:r>
      <w:r>
        <w:t xml:space="preserve"> </w:t>
      </w:r>
      <w:r w:rsidRPr="006E22CA">
        <w:t>C</w:t>
      </w:r>
      <w:r w:rsidRPr="006E22CA">
        <w:rPr>
          <w:rFonts w:hint="eastAsia"/>
        </w:rPr>
        <w:t>和</w:t>
      </w:r>
      <w:r>
        <w:t>D</w:t>
      </w:r>
      <w:r w:rsidRPr="006E22CA">
        <w:t xml:space="preserve">    D.</w:t>
      </w:r>
      <w:r>
        <w:t xml:space="preserve"> </w:t>
      </w:r>
      <w:r w:rsidRPr="006E22CA">
        <w:t>A</w:t>
      </w:r>
      <w:r w:rsidRPr="006E22CA">
        <w:rPr>
          <w:rFonts w:hint="eastAsia"/>
        </w:rPr>
        <w:t>和</w:t>
      </w:r>
      <w:r w:rsidRPr="006E22CA">
        <w:t>C</w:t>
      </w:r>
    </w:p>
    <w:p w:rsidR="004B5A8B" w:rsidRPr="006E22CA" w:rsidRDefault="004B5A8B" w:rsidP="00455BAC">
      <w:pPr>
        <w:spacing w:line="360" w:lineRule="auto"/>
      </w:pPr>
      <w:r w:rsidRPr="006E22CA">
        <w:rPr>
          <w:rFonts w:hint="eastAsia"/>
        </w:rPr>
        <w:t>解析：</w:t>
      </w:r>
    </w:p>
    <w:p w:rsidR="004B5A8B" w:rsidRPr="006E22CA" w:rsidRDefault="004B5A8B" w:rsidP="00455BAC">
      <w:pPr>
        <w:spacing w:line="360" w:lineRule="auto"/>
      </w:pPr>
      <w:r w:rsidRPr="006E22CA">
        <w:rPr>
          <w:rFonts w:hint="eastAsia"/>
        </w:rPr>
        <w:t>电子层排布相同指核外电子层数及每个电子层上容纳的电子数相同；元素的种类由原子核内质子数决定；在结构示意图中，质子数</w:t>
      </w:r>
      <w:r w:rsidRPr="006E22CA">
        <w:t>&gt;</w:t>
      </w:r>
      <w:r w:rsidRPr="006E22CA">
        <w:rPr>
          <w:rFonts w:hint="eastAsia"/>
        </w:rPr>
        <w:t>电子数时为阳离子结构示意图，反之为阴离子结构示意图；非金属元素的原子最外层电子数一般不少于</w:t>
      </w:r>
      <w:r w:rsidRPr="006E22CA">
        <w:t>4</w:t>
      </w:r>
      <w:r w:rsidRPr="006E22CA">
        <w:rPr>
          <w:rFonts w:hint="eastAsia"/>
        </w:rPr>
        <w:t>，而金属元素的原子最外层电子数一般少于</w:t>
      </w:r>
      <w:r w:rsidRPr="006E22CA">
        <w:t>4</w:t>
      </w:r>
      <w:r w:rsidRPr="006E22CA">
        <w:rPr>
          <w:rFonts w:hint="eastAsia"/>
        </w:rPr>
        <w:t>。</w:t>
      </w:r>
    </w:p>
    <w:p w:rsidR="004B5A8B" w:rsidRPr="006E22CA" w:rsidRDefault="004B5A8B" w:rsidP="00455BAC">
      <w:pPr>
        <w:spacing w:line="360" w:lineRule="auto"/>
      </w:pPr>
      <w:r w:rsidRPr="006E22CA">
        <w:rPr>
          <w:rFonts w:hint="eastAsia"/>
        </w:rPr>
        <w:t>答案：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6E22CA">
        <w:t>B</w:t>
      </w:r>
      <w:r>
        <w:rPr>
          <w:rFonts w:hint="eastAsia"/>
        </w:rPr>
        <w:t>；</w:t>
      </w:r>
      <w:r w:rsidRPr="006E22CA">
        <w:rPr>
          <w:rFonts w:hint="eastAsia"/>
        </w:rPr>
        <w:t>（</w:t>
      </w:r>
      <w:r w:rsidRPr="006E22CA">
        <w:t>2</w:t>
      </w:r>
      <w:r w:rsidRPr="006E22CA">
        <w:rPr>
          <w:rFonts w:hint="eastAsia"/>
        </w:rPr>
        <w:t>）</w:t>
      </w:r>
      <w:r w:rsidRPr="006E22CA">
        <w:t>A</w:t>
      </w:r>
      <w:r>
        <w:rPr>
          <w:rFonts w:hint="eastAsia"/>
        </w:rPr>
        <w:t>；（</w:t>
      </w:r>
      <w:r>
        <w:t>3</w:t>
      </w:r>
      <w:r>
        <w:rPr>
          <w:rFonts w:hint="eastAsia"/>
        </w:rPr>
        <w:t>）</w:t>
      </w:r>
      <w:r w:rsidRPr="006E22CA">
        <w:t xml:space="preserve">C </w:t>
      </w:r>
      <w:r>
        <w:rPr>
          <w:rFonts w:hint="eastAsia"/>
        </w:rPr>
        <w:t>；（</w:t>
      </w:r>
      <w:r>
        <w:t>4</w:t>
      </w:r>
      <w:r>
        <w:rPr>
          <w:rFonts w:hint="eastAsia"/>
        </w:rPr>
        <w:t>）</w:t>
      </w:r>
      <w:r w:rsidRPr="006E22CA">
        <w:t>C</w:t>
      </w:r>
    </w:p>
    <w:p w:rsidR="004B5A8B" w:rsidRPr="00455BAC" w:rsidRDefault="004B5A8B"/>
    <w:sectPr w:rsidR="004B5A8B" w:rsidRPr="00455BAC" w:rsidSect="00B757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A8B" w:rsidRDefault="004B5A8B" w:rsidP="00455BAC">
      <w:pPr>
        <w:spacing w:line="240" w:lineRule="auto"/>
      </w:pPr>
      <w:r>
        <w:separator/>
      </w:r>
    </w:p>
  </w:endnote>
  <w:endnote w:type="continuationSeparator" w:id="1">
    <w:p w:rsidR="004B5A8B" w:rsidRDefault="004B5A8B" w:rsidP="00455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A8B" w:rsidRDefault="004B5A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A8B" w:rsidRDefault="004B5A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A8B" w:rsidRDefault="004B5A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A8B" w:rsidRDefault="004B5A8B" w:rsidP="00455BAC">
      <w:pPr>
        <w:spacing w:line="240" w:lineRule="auto"/>
      </w:pPr>
      <w:r>
        <w:separator/>
      </w:r>
    </w:p>
  </w:footnote>
  <w:footnote w:type="continuationSeparator" w:id="1">
    <w:p w:rsidR="004B5A8B" w:rsidRDefault="004B5A8B" w:rsidP="00455B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A8B" w:rsidRDefault="004B5A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A8B" w:rsidRDefault="004B5A8B" w:rsidP="00035FF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A8B" w:rsidRDefault="004B5A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5BAC"/>
    <w:rsid w:val="00035FF7"/>
    <w:rsid w:val="000D0E23"/>
    <w:rsid w:val="003A4A94"/>
    <w:rsid w:val="00455BAC"/>
    <w:rsid w:val="004B5A8B"/>
    <w:rsid w:val="006E22CA"/>
    <w:rsid w:val="00756C82"/>
    <w:rsid w:val="00B75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A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55BA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55BA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55BA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55BA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55BA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56</Words>
  <Characters>324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2011-05-18T10:51:00Z</dcterms:created>
  <dcterms:modified xsi:type="dcterms:W3CDTF">2011-05-19T06:24:00Z</dcterms:modified>
</cp:coreProperties>
</file>